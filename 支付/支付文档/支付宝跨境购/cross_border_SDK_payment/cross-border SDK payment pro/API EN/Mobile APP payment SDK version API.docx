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21B" w:rsidRPr="00877718" w:rsidRDefault="00297DCF" w:rsidP="0005421B">
      <w:pPr>
        <w:spacing w:after="240"/>
        <w:jc w:val="right"/>
        <w:rPr>
          <w:rFonts w:ascii="Arial Unicode MS" w:eastAsia="Arial Unicode MS" w:hAnsi="Arial Unicode MS" w:cs="Arial Unicode MS"/>
          <w:color w:val="444444"/>
        </w:rPr>
      </w:pPr>
      <w:r w:rsidRPr="00877718">
        <w:rPr>
          <w:rFonts w:ascii="Arial Unicode MS" w:eastAsia="Arial Unicode MS" w:hAnsi="Arial Unicode MS" w:cs="Arial Unicode MS"/>
          <w:noProof/>
          <w:color w:val="444444"/>
        </w:rPr>
        <w:drawing>
          <wp:inline distT="0" distB="0" distL="0" distR="0">
            <wp:extent cx="1895475" cy="931490"/>
            <wp:effectExtent l="1905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895475" cy="931490"/>
                    </a:xfrm>
                    <a:prstGeom prst="rect">
                      <a:avLst/>
                    </a:prstGeom>
                    <a:noFill/>
                    <a:ln w="9525">
                      <a:noFill/>
                      <a:miter lim="800000"/>
                      <a:headEnd/>
                      <a:tailEnd/>
                    </a:ln>
                  </pic:spPr>
                </pic:pic>
              </a:graphicData>
            </a:graphic>
          </wp:inline>
        </w:drawing>
      </w:r>
      <w:r w:rsidR="0005421B" w:rsidRPr="00877718">
        <w:rPr>
          <w:rFonts w:ascii="Arial Unicode MS" w:eastAsia="Arial Unicode MS" w:hAnsi="Arial Unicode MS" w:cs="Arial Unicode MS"/>
          <w:color w:val="444444"/>
        </w:rPr>
        <w:br/>
      </w:r>
      <w:r w:rsidR="0005421B" w:rsidRPr="00877718">
        <w:rPr>
          <w:rFonts w:ascii="Arial Unicode MS" w:eastAsia="Arial Unicode MS" w:hAnsi="Arial Unicode MS" w:cs="Arial Unicode MS"/>
          <w:color w:val="444444"/>
        </w:rPr>
        <w:br/>
      </w:r>
      <w:r w:rsidR="0005421B" w:rsidRPr="00877718">
        <w:rPr>
          <w:rFonts w:ascii="Arial Unicode MS" w:eastAsia="Arial Unicode MS" w:hAnsi="Arial Unicode MS" w:cs="Arial Unicode MS"/>
          <w:color w:val="444444"/>
        </w:rPr>
        <w:br/>
      </w:r>
      <w:r w:rsidR="00B65C37" w:rsidRPr="00877718">
        <w:rPr>
          <w:rFonts w:ascii="Arial Unicode MS" w:eastAsia="Arial Unicode MS" w:hAnsi="Arial Unicode MS" w:cs="Arial Unicode MS"/>
          <w:color w:val="444444"/>
        </w:rPr>
        <w:br/>
      </w:r>
      <w:r w:rsidR="00B65C37" w:rsidRPr="00877718">
        <w:rPr>
          <w:rFonts w:ascii="Arial Unicode MS" w:eastAsia="Arial Unicode MS" w:hAnsi="Arial Unicode MS" w:cs="Arial Unicode MS"/>
          <w:color w:val="444444"/>
        </w:rPr>
        <w:br/>
      </w:r>
      <w:r w:rsidR="00B65C37" w:rsidRPr="00877718">
        <w:rPr>
          <w:rFonts w:ascii="Arial Unicode MS" w:eastAsia="Arial Unicode MS" w:hAnsi="Arial Unicode MS" w:cs="Arial Unicode MS"/>
          <w:color w:val="444444"/>
        </w:rPr>
        <w:br/>
      </w:r>
      <w:r w:rsidR="00B65C37" w:rsidRPr="00877718">
        <w:rPr>
          <w:rFonts w:ascii="Arial Unicode MS" w:eastAsia="Arial Unicode MS" w:hAnsi="Arial Unicode MS" w:cs="Arial Unicode MS"/>
          <w:color w:val="444444"/>
        </w:rPr>
        <w:br/>
      </w:r>
      <w:r w:rsidR="0005421B" w:rsidRPr="00877718">
        <w:rPr>
          <w:rFonts w:ascii="Arial Unicode MS" w:eastAsia="Arial Unicode MS" w:hAnsi="Arial Unicode MS" w:cs="Arial Unicode MS"/>
          <w:color w:val="444444"/>
        </w:rPr>
        <w:br/>
      </w:r>
      <w:r w:rsidR="0005421B" w:rsidRPr="00877718">
        <w:rPr>
          <w:rFonts w:ascii="Arial Unicode MS" w:eastAsia="Arial Unicode MS" w:hAnsi="Arial Unicode MS" w:cs="Arial Unicode MS"/>
          <w:color w:val="444444"/>
        </w:rPr>
        <w:br/>
      </w:r>
    </w:p>
    <w:p w:rsidR="0005421B" w:rsidRPr="00877718" w:rsidRDefault="00212F7B" w:rsidP="0005421B">
      <w:pPr>
        <w:ind w:left="0"/>
        <w:jc w:val="center"/>
        <w:rPr>
          <w:rFonts w:ascii="Arial Unicode MS" w:eastAsia="Arial Unicode MS" w:hAnsi="Arial Unicode MS" w:cs="Arial Unicode MS"/>
          <w:b/>
          <w:sz w:val="52"/>
          <w:szCs w:val="52"/>
        </w:rPr>
      </w:pPr>
      <w:r w:rsidRPr="00877718">
        <w:rPr>
          <w:rFonts w:ascii="Arial Unicode MS" w:eastAsia="Arial Unicode MS" w:hAnsi="Arial Unicode MS" w:cs="Arial Unicode MS"/>
          <w:b/>
          <w:sz w:val="52"/>
          <w:szCs w:val="52"/>
        </w:rPr>
        <w:t>Mobile Payment Interface SDK2.0 Standard Version</w:t>
      </w:r>
    </w:p>
    <w:p w:rsidR="0005421B" w:rsidRPr="00877718" w:rsidRDefault="00E36864" w:rsidP="00CA2E86">
      <w:pPr>
        <w:ind w:left="0"/>
        <w:jc w:val="center"/>
        <w:rPr>
          <w:rFonts w:ascii="Arial Unicode MS" w:eastAsia="Arial Unicode MS" w:hAnsi="Arial Unicode MS" w:cs="Arial Unicode MS"/>
          <w:color w:val="444444"/>
        </w:rPr>
      </w:pPr>
      <w:r>
        <w:rPr>
          <w:rFonts w:ascii="Arial Unicode MS" w:eastAsia="Arial Unicode MS" w:hAnsi="Arial Unicode MS" w:cs="Arial Unicode MS"/>
          <w:color w:val="444444"/>
        </w:rPr>
        <w:pict w14:anchorId="2EFBB2E7">
          <v:rect id="_x0000_i1025" style="width:369pt;height:1pt" o:hrpct="987" o:hralign="center" o:hrstd="t" o:hr="t" fillcolor="#aca899" stroked="f"/>
        </w:pict>
      </w:r>
    </w:p>
    <w:p w:rsidR="002000F6" w:rsidRPr="00877718" w:rsidRDefault="00C27BBC" w:rsidP="00086F3B">
      <w:pPr>
        <w:ind w:left="0"/>
        <w:jc w:val="center"/>
        <w:rPr>
          <w:rFonts w:ascii="Arial Unicode MS" w:eastAsia="Arial Unicode MS" w:hAnsi="Arial Unicode MS" w:cs="Arial Unicode MS"/>
          <w:b/>
          <w:sz w:val="44"/>
          <w:szCs w:val="44"/>
        </w:rPr>
      </w:pPr>
      <w:r w:rsidRPr="00877718">
        <w:rPr>
          <w:rFonts w:ascii="Arial Unicode MS" w:eastAsia="Arial Unicode MS" w:hAnsi="Arial Unicode MS" w:cs="Arial Unicode MS" w:hint="eastAsia"/>
          <w:b/>
          <w:sz w:val="44"/>
          <w:szCs w:val="44"/>
        </w:rPr>
        <w:t xml:space="preserve">Service Name: </w:t>
      </w:r>
      <w:r w:rsidR="002000F6" w:rsidRPr="00877718">
        <w:rPr>
          <w:rFonts w:ascii="Arial Unicode MS" w:eastAsia="Arial Unicode MS" w:hAnsi="Arial Unicode MS" w:cs="Arial Unicode MS"/>
          <w:b/>
          <w:sz w:val="44"/>
          <w:szCs w:val="44"/>
        </w:rPr>
        <w:t>Alipay</w:t>
      </w:r>
    </w:p>
    <w:p w:rsidR="0005421B" w:rsidRPr="00877718" w:rsidRDefault="00C27BBC" w:rsidP="00086F3B">
      <w:pPr>
        <w:ind w:left="0"/>
        <w:jc w:val="center"/>
        <w:rPr>
          <w:rFonts w:ascii="Arial Unicode MS" w:eastAsia="Arial Unicode MS" w:hAnsi="Arial Unicode MS" w:cs="Arial Unicode MS"/>
          <w:b/>
          <w:sz w:val="30"/>
          <w:szCs w:val="30"/>
        </w:rPr>
      </w:pPr>
      <w:r w:rsidRPr="00877718">
        <w:rPr>
          <w:rFonts w:ascii="Arial Unicode MS" w:eastAsia="Arial Unicode MS" w:hAnsi="Arial Unicode MS" w:cs="Arial Unicode MS" w:hint="eastAsia"/>
          <w:b/>
          <w:sz w:val="30"/>
          <w:szCs w:val="30"/>
        </w:rPr>
        <w:t xml:space="preserve">Version No.: </w:t>
      </w:r>
      <w:r w:rsidR="00260585" w:rsidRPr="00877718">
        <w:rPr>
          <w:rFonts w:ascii="Arial Unicode MS" w:eastAsia="Arial Unicode MS" w:hAnsi="Arial Unicode MS" w:cs="Arial Unicode MS"/>
          <w:b/>
          <w:sz w:val="30"/>
          <w:szCs w:val="30"/>
        </w:rPr>
        <w:t>1.</w:t>
      </w:r>
      <w:r w:rsidR="0031341E" w:rsidRPr="00877718">
        <w:rPr>
          <w:rFonts w:ascii="Arial Unicode MS" w:eastAsia="Arial Unicode MS" w:hAnsi="Arial Unicode MS" w:cs="Arial Unicode MS" w:hint="eastAsia"/>
          <w:b/>
          <w:sz w:val="30"/>
          <w:szCs w:val="30"/>
        </w:rPr>
        <w:t>2</w:t>
      </w:r>
    </w:p>
    <w:p w:rsidR="0005421B" w:rsidRPr="00877718" w:rsidRDefault="00655CC1" w:rsidP="00CA2E86">
      <w:pPr>
        <w:ind w:left="0"/>
        <w:jc w:val="center"/>
        <w:rPr>
          <w:rFonts w:ascii="Arial Unicode MS" w:eastAsia="Arial Unicode MS" w:hAnsi="Arial Unicode MS" w:cs="Arial Unicode MS"/>
          <w:color w:val="444444"/>
        </w:rPr>
      </w:pPr>
      <w:r w:rsidRPr="00877718">
        <w:rPr>
          <w:rFonts w:ascii="Arial Unicode MS" w:eastAsia="Arial Unicode MS" w:hAnsi="Arial Unicode MS" w:cs="Arial Unicode MS"/>
          <w:color w:val="444444"/>
        </w:rPr>
        <w:br/>
      </w:r>
      <w:r w:rsidRPr="00877718">
        <w:rPr>
          <w:rFonts w:ascii="Arial Unicode MS" w:eastAsia="Arial Unicode MS" w:hAnsi="Arial Unicode MS" w:cs="Arial Unicode MS"/>
          <w:color w:val="444444"/>
        </w:rPr>
        <w:br/>
      </w:r>
      <w:r w:rsidRPr="00877718">
        <w:rPr>
          <w:rFonts w:ascii="Arial Unicode MS" w:eastAsia="Arial Unicode MS" w:hAnsi="Arial Unicode MS" w:cs="Arial Unicode MS"/>
          <w:color w:val="444444"/>
        </w:rPr>
        <w:br/>
      </w:r>
      <w:r w:rsidRPr="00877718">
        <w:rPr>
          <w:rFonts w:ascii="Arial Unicode MS" w:eastAsia="Arial Unicode MS" w:hAnsi="Arial Unicode MS" w:cs="Arial Unicode MS"/>
          <w:color w:val="444444"/>
        </w:rPr>
        <w:br/>
      </w:r>
      <w:r w:rsidRPr="00877718">
        <w:rPr>
          <w:rFonts w:ascii="Arial Unicode MS" w:eastAsia="Arial Unicode MS" w:hAnsi="Arial Unicode MS" w:cs="Arial Unicode MS"/>
          <w:color w:val="444444"/>
        </w:rPr>
        <w:br/>
      </w:r>
      <w:r w:rsidRPr="00877718">
        <w:rPr>
          <w:rFonts w:ascii="Arial Unicode MS" w:eastAsia="Arial Unicode MS" w:hAnsi="Arial Unicode MS" w:cs="Arial Unicode MS"/>
          <w:color w:val="444444"/>
        </w:rPr>
        <w:br/>
      </w:r>
      <w:r w:rsidRPr="00877718">
        <w:rPr>
          <w:rFonts w:ascii="Arial Unicode MS" w:eastAsia="Arial Unicode MS" w:hAnsi="Arial Unicode MS" w:cs="Arial Unicode MS"/>
          <w:color w:val="444444"/>
        </w:rPr>
        <w:lastRenderedPageBreak/>
        <w:br/>
      </w:r>
      <w:r w:rsidRPr="00877718">
        <w:rPr>
          <w:rFonts w:ascii="Arial Unicode MS" w:eastAsia="Arial Unicode MS" w:hAnsi="Arial Unicode MS" w:cs="Arial Unicode MS"/>
          <w:color w:val="444444"/>
        </w:rPr>
        <w:br/>
      </w:r>
      <w:r w:rsidR="00CA2E86" w:rsidRPr="00877718">
        <w:rPr>
          <w:rFonts w:ascii="Arial Unicode MS" w:eastAsia="Arial Unicode MS" w:hAnsi="Arial Unicode MS" w:cs="Arial Unicode MS"/>
          <w:color w:val="444444"/>
        </w:rPr>
        <w:br/>
      </w:r>
      <w:r w:rsidR="00CA2E86" w:rsidRPr="00877718">
        <w:rPr>
          <w:rFonts w:ascii="Arial Unicode MS" w:eastAsia="Arial Unicode MS" w:hAnsi="Arial Unicode MS" w:cs="Arial Unicode MS"/>
          <w:color w:val="444444"/>
        </w:rPr>
        <w:br/>
      </w:r>
      <w:r w:rsidR="00CA2E86" w:rsidRPr="00877718">
        <w:rPr>
          <w:rFonts w:ascii="Arial Unicode MS" w:eastAsia="Arial Unicode MS" w:hAnsi="Arial Unicode MS" w:cs="Arial Unicode MS"/>
          <w:color w:val="444444"/>
        </w:rPr>
        <w:br/>
      </w:r>
    </w:p>
    <w:p w:rsidR="0005421B" w:rsidRPr="00877718" w:rsidRDefault="003A3434" w:rsidP="00174D9F">
      <w:pPr>
        <w:pStyle w:val="af3"/>
        <w:jc w:val="center"/>
        <w:rPr>
          <w:rFonts w:ascii="Arial Unicode MS" w:eastAsia="Arial Unicode MS" w:hAnsi="Arial Unicode MS" w:cs="Arial Unicode MS"/>
          <w:sz w:val="21"/>
          <w:szCs w:val="21"/>
        </w:rPr>
        <w:sectPr w:rsidR="0005421B" w:rsidRPr="00877718" w:rsidSect="00877718">
          <w:pgSz w:w="11906" w:h="16838" w:code="9"/>
          <w:pgMar w:top="1701" w:right="1588" w:bottom="1701" w:left="1588" w:header="851" w:footer="992" w:gutter="0"/>
          <w:pgNumType w:start="1"/>
          <w:cols w:space="425"/>
          <w:docGrid w:type="linesAndChars" w:linePitch="312"/>
        </w:sectPr>
      </w:pPr>
      <w:bookmarkStart w:id="0" w:name="OLE_LINK5"/>
      <w:bookmarkStart w:id="1" w:name="OLE_LINK6"/>
      <w:r w:rsidRPr="00877718">
        <w:rPr>
          <w:rFonts w:ascii="Arial Unicode MS" w:eastAsia="Arial Unicode MS" w:hAnsi="Arial Unicode MS" w:cs="Arial Unicode MS"/>
          <w:sz w:val="21"/>
          <w:szCs w:val="21"/>
        </w:rPr>
        <w:t>Alipay (China) Network Technology Co., Ltd. All Rights Reserved</w:t>
      </w:r>
      <w:bookmarkEnd w:id="0"/>
      <w:bookmarkEnd w:id="1"/>
    </w:p>
    <w:p w:rsidR="00C70D9D" w:rsidRPr="00877718" w:rsidRDefault="00167FDB" w:rsidP="0031591C">
      <w:pPr>
        <w:pStyle w:val="TOC1"/>
        <w:rPr>
          <w:rFonts w:ascii="Arial Unicode MS" w:eastAsia="Arial Unicode MS" w:hAnsi="Arial Unicode MS" w:cs="Arial Unicode MS"/>
        </w:rPr>
      </w:pPr>
      <w:r w:rsidRPr="00877718">
        <w:rPr>
          <w:rFonts w:ascii="Arial Unicode MS" w:eastAsia="Arial Unicode MS" w:hAnsi="Arial Unicode MS" w:cs="Arial Unicode MS"/>
        </w:rPr>
        <w:lastRenderedPageBreak/>
        <w:t>Table of Contents</w:t>
      </w:r>
    </w:p>
    <w:p w:rsidR="00367F8B" w:rsidRDefault="00374AD4">
      <w:pPr>
        <w:pStyle w:val="10"/>
        <w:rPr>
          <w:rFonts w:asciiTheme="minorHAnsi" w:eastAsiaTheme="minorEastAsia" w:hAnsiTheme="minorHAnsi" w:cstheme="minorBidi"/>
          <w:b w:val="0"/>
          <w:kern w:val="2"/>
          <w:sz w:val="21"/>
          <w:szCs w:val="22"/>
        </w:rPr>
      </w:pPr>
      <w:r w:rsidRPr="00877718">
        <w:rPr>
          <w:rFonts w:ascii="Arial Unicode MS" w:eastAsia="Arial Unicode MS" w:hAnsi="Arial Unicode MS" w:cs="Arial Unicode MS"/>
          <w:b w:val="0"/>
          <w:sz w:val="20"/>
          <w:szCs w:val="20"/>
        </w:rPr>
        <w:fldChar w:fldCharType="begin"/>
      </w:r>
      <w:r w:rsidR="008219C1" w:rsidRPr="00877718">
        <w:rPr>
          <w:rFonts w:ascii="Arial Unicode MS" w:eastAsia="Arial Unicode MS" w:hAnsi="Arial Unicode MS" w:cs="Arial Unicode MS"/>
          <w:b w:val="0"/>
          <w:sz w:val="20"/>
          <w:szCs w:val="20"/>
        </w:rPr>
        <w:instrText xml:space="preserve"> TOC \o "1-3" \h \z \u </w:instrText>
      </w:r>
      <w:r w:rsidRPr="00877718">
        <w:rPr>
          <w:rFonts w:ascii="Arial Unicode MS" w:eastAsia="Arial Unicode MS" w:hAnsi="Arial Unicode MS" w:cs="Arial Unicode MS"/>
          <w:b w:val="0"/>
          <w:sz w:val="20"/>
          <w:szCs w:val="20"/>
        </w:rPr>
        <w:fldChar w:fldCharType="separate"/>
      </w:r>
      <w:hyperlink w:anchor="_Toc405997388" w:history="1">
        <w:r w:rsidR="00367F8B" w:rsidRPr="009856B8">
          <w:rPr>
            <w:rStyle w:val="ab"/>
            <w:rFonts w:eastAsia="Arial Unicode MS"/>
          </w:rPr>
          <w:t>1</w:t>
        </w:r>
        <w:r w:rsidR="00367F8B" w:rsidRPr="009856B8">
          <w:rPr>
            <w:rStyle w:val="ab"/>
            <w:rFonts w:ascii="Arial Unicode MS" w:eastAsia="Arial Unicode MS" w:hAnsi="Arial Unicode MS" w:cs="Arial Unicode MS"/>
          </w:rPr>
          <w:t xml:space="preserve"> File Description</w:t>
        </w:r>
        <w:r w:rsidR="00367F8B">
          <w:rPr>
            <w:webHidden/>
          </w:rPr>
          <w:tab/>
        </w:r>
        <w:r w:rsidR="00367F8B">
          <w:rPr>
            <w:webHidden/>
          </w:rPr>
          <w:fldChar w:fldCharType="begin"/>
        </w:r>
        <w:r w:rsidR="00367F8B">
          <w:rPr>
            <w:webHidden/>
          </w:rPr>
          <w:instrText xml:space="preserve"> PAGEREF _Toc405997388 \h </w:instrText>
        </w:r>
        <w:r w:rsidR="00367F8B">
          <w:rPr>
            <w:webHidden/>
          </w:rPr>
        </w:r>
        <w:r w:rsidR="00367F8B">
          <w:rPr>
            <w:webHidden/>
          </w:rPr>
          <w:fldChar w:fldCharType="separate"/>
        </w:r>
        <w:r w:rsidR="00367F8B">
          <w:rPr>
            <w:webHidden/>
          </w:rPr>
          <w:t>6</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389" w:history="1">
        <w:r w:rsidR="00367F8B" w:rsidRPr="009856B8">
          <w:rPr>
            <w:rStyle w:val="ab"/>
            <w:rFonts w:ascii="Arial Unicode MS" w:eastAsia="Arial Unicode MS" w:hAnsi="Arial Unicode MS" w:cs="Arial Unicode MS"/>
          </w:rPr>
          <w:t>1.1 Function Description</w:t>
        </w:r>
        <w:r w:rsidR="00367F8B">
          <w:rPr>
            <w:webHidden/>
          </w:rPr>
          <w:tab/>
        </w:r>
        <w:r w:rsidR="00367F8B">
          <w:rPr>
            <w:webHidden/>
          </w:rPr>
          <w:fldChar w:fldCharType="begin"/>
        </w:r>
        <w:r w:rsidR="00367F8B">
          <w:rPr>
            <w:webHidden/>
          </w:rPr>
          <w:instrText xml:space="preserve"> PAGEREF _Toc405997389 \h </w:instrText>
        </w:r>
        <w:r w:rsidR="00367F8B">
          <w:rPr>
            <w:webHidden/>
          </w:rPr>
        </w:r>
        <w:r w:rsidR="00367F8B">
          <w:rPr>
            <w:webHidden/>
          </w:rPr>
          <w:fldChar w:fldCharType="separate"/>
        </w:r>
        <w:r w:rsidR="00367F8B">
          <w:rPr>
            <w:webHidden/>
          </w:rPr>
          <w:t>6</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390" w:history="1">
        <w:r w:rsidR="00367F8B" w:rsidRPr="009856B8">
          <w:rPr>
            <w:rStyle w:val="ab"/>
            <w:rFonts w:ascii="Arial Unicode MS" w:eastAsia="Arial Unicode MS" w:hAnsi="Arial Unicode MS" w:cs="Arial Unicode MS"/>
          </w:rPr>
          <w:t>1.2 Target Reader</w:t>
        </w:r>
        <w:r w:rsidR="00367F8B">
          <w:rPr>
            <w:webHidden/>
          </w:rPr>
          <w:tab/>
        </w:r>
        <w:r w:rsidR="00367F8B">
          <w:rPr>
            <w:webHidden/>
          </w:rPr>
          <w:fldChar w:fldCharType="begin"/>
        </w:r>
        <w:r w:rsidR="00367F8B">
          <w:rPr>
            <w:webHidden/>
          </w:rPr>
          <w:instrText xml:space="preserve"> PAGEREF _Toc405997390 \h </w:instrText>
        </w:r>
        <w:r w:rsidR="00367F8B">
          <w:rPr>
            <w:webHidden/>
          </w:rPr>
        </w:r>
        <w:r w:rsidR="00367F8B">
          <w:rPr>
            <w:webHidden/>
          </w:rPr>
          <w:fldChar w:fldCharType="separate"/>
        </w:r>
        <w:r w:rsidR="00367F8B">
          <w:rPr>
            <w:webHidden/>
          </w:rPr>
          <w:t>6</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391" w:history="1">
        <w:r w:rsidR="00367F8B" w:rsidRPr="009856B8">
          <w:rPr>
            <w:rStyle w:val="ab"/>
            <w:rFonts w:ascii="Arial Unicode MS" w:eastAsia="Arial Unicode MS" w:hAnsi="Arial Unicode MS" w:cs="Arial Unicode MS"/>
          </w:rPr>
          <w:t>1.3 Business Terms</w:t>
        </w:r>
        <w:r w:rsidR="00367F8B">
          <w:rPr>
            <w:webHidden/>
          </w:rPr>
          <w:tab/>
        </w:r>
        <w:r w:rsidR="00367F8B">
          <w:rPr>
            <w:webHidden/>
          </w:rPr>
          <w:fldChar w:fldCharType="begin"/>
        </w:r>
        <w:r w:rsidR="00367F8B">
          <w:rPr>
            <w:webHidden/>
          </w:rPr>
          <w:instrText xml:space="preserve"> PAGEREF _Toc405997391 \h </w:instrText>
        </w:r>
        <w:r w:rsidR="00367F8B">
          <w:rPr>
            <w:webHidden/>
          </w:rPr>
        </w:r>
        <w:r w:rsidR="00367F8B">
          <w:rPr>
            <w:webHidden/>
          </w:rPr>
          <w:fldChar w:fldCharType="separate"/>
        </w:r>
        <w:r w:rsidR="00367F8B">
          <w:rPr>
            <w:webHidden/>
          </w:rPr>
          <w:t>6</w:t>
        </w:r>
        <w:r w:rsidR="00367F8B">
          <w:rPr>
            <w:webHidden/>
          </w:rPr>
          <w:fldChar w:fldCharType="end"/>
        </w:r>
      </w:hyperlink>
    </w:p>
    <w:p w:rsidR="00367F8B" w:rsidRDefault="00E36864">
      <w:pPr>
        <w:pStyle w:val="10"/>
        <w:rPr>
          <w:rFonts w:asciiTheme="minorHAnsi" w:eastAsiaTheme="minorEastAsia" w:hAnsiTheme="minorHAnsi" w:cstheme="minorBidi"/>
          <w:b w:val="0"/>
          <w:kern w:val="2"/>
          <w:sz w:val="21"/>
          <w:szCs w:val="22"/>
        </w:rPr>
      </w:pPr>
      <w:hyperlink w:anchor="_Toc405997392" w:history="1">
        <w:r w:rsidR="00367F8B" w:rsidRPr="009856B8">
          <w:rPr>
            <w:rStyle w:val="ab"/>
            <w:rFonts w:eastAsia="Arial Unicode MS"/>
          </w:rPr>
          <w:t>2</w:t>
        </w:r>
        <w:r w:rsidR="00367F8B" w:rsidRPr="009856B8">
          <w:rPr>
            <w:rStyle w:val="ab"/>
            <w:rFonts w:ascii="Arial Unicode MS" w:eastAsia="Arial Unicode MS" w:hAnsi="Arial Unicode MS" w:cs="Arial Unicode MS"/>
          </w:rPr>
          <w:t xml:space="preserve"> Function Demo</w:t>
        </w:r>
        <w:r w:rsidR="00367F8B">
          <w:rPr>
            <w:webHidden/>
          </w:rPr>
          <w:tab/>
        </w:r>
        <w:r w:rsidR="00367F8B">
          <w:rPr>
            <w:webHidden/>
          </w:rPr>
          <w:fldChar w:fldCharType="begin"/>
        </w:r>
        <w:r w:rsidR="00367F8B">
          <w:rPr>
            <w:webHidden/>
          </w:rPr>
          <w:instrText xml:space="preserve"> PAGEREF _Toc405997392 \h </w:instrText>
        </w:r>
        <w:r w:rsidR="00367F8B">
          <w:rPr>
            <w:webHidden/>
          </w:rPr>
        </w:r>
        <w:r w:rsidR="00367F8B">
          <w:rPr>
            <w:webHidden/>
          </w:rPr>
          <w:fldChar w:fldCharType="separate"/>
        </w:r>
        <w:r w:rsidR="00367F8B">
          <w:rPr>
            <w:webHidden/>
          </w:rPr>
          <w:t>7</w:t>
        </w:r>
        <w:r w:rsidR="00367F8B">
          <w:rPr>
            <w:webHidden/>
          </w:rPr>
          <w:fldChar w:fldCharType="end"/>
        </w:r>
      </w:hyperlink>
    </w:p>
    <w:p w:rsidR="00367F8B" w:rsidRDefault="00E36864">
      <w:pPr>
        <w:pStyle w:val="10"/>
        <w:rPr>
          <w:rFonts w:asciiTheme="minorHAnsi" w:eastAsiaTheme="minorEastAsia" w:hAnsiTheme="minorHAnsi" w:cstheme="minorBidi"/>
          <w:b w:val="0"/>
          <w:kern w:val="2"/>
          <w:sz w:val="21"/>
          <w:szCs w:val="22"/>
        </w:rPr>
      </w:pPr>
      <w:hyperlink w:anchor="_Toc405997393" w:history="1">
        <w:r w:rsidR="00367F8B" w:rsidRPr="009856B8">
          <w:rPr>
            <w:rStyle w:val="ab"/>
            <w:rFonts w:eastAsia="Arial Unicode MS"/>
          </w:rPr>
          <w:t>3</w:t>
        </w:r>
        <w:r w:rsidR="00367F8B" w:rsidRPr="009856B8">
          <w:rPr>
            <w:rStyle w:val="ab"/>
            <w:rFonts w:ascii="Arial Unicode MS" w:eastAsia="Arial Unicode MS" w:hAnsi="Arial Unicode MS" w:cs="Arial Unicode MS"/>
          </w:rPr>
          <w:t xml:space="preserve"> Data Interation</w:t>
        </w:r>
        <w:r w:rsidR="00367F8B">
          <w:rPr>
            <w:webHidden/>
          </w:rPr>
          <w:tab/>
        </w:r>
        <w:r w:rsidR="00367F8B">
          <w:rPr>
            <w:webHidden/>
          </w:rPr>
          <w:fldChar w:fldCharType="begin"/>
        </w:r>
        <w:r w:rsidR="00367F8B">
          <w:rPr>
            <w:webHidden/>
          </w:rPr>
          <w:instrText xml:space="preserve"> PAGEREF _Toc405997393 \h </w:instrText>
        </w:r>
        <w:r w:rsidR="00367F8B">
          <w:rPr>
            <w:webHidden/>
          </w:rPr>
        </w:r>
        <w:r w:rsidR="00367F8B">
          <w:rPr>
            <w:webHidden/>
          </w:rPr>
          <w:fldChar w:fldCharType="separate"/>
        </w:r>
        <w:r w:rsidR="00367F8B">
          <w:rPr>
            <w:webHidden/>
          </w:rPr>
          <w:t>9</w:t>
        </w:r>
        <w:r w:rsidR="00367F8B">
          <w:rPr>
            <w:webHidden/>
          </w:rPr>
          <w:fldChar w:fldCharType="end"/>
        </w:r>
      </w:hyperlink>
    </w:p>
    <w:p w:rsidR="00367F8B" w:rsidRDefault="00E36864">
      <w:pPr>
        <w:pStyle w:val="10"/>
        <w:rPr>
          <w:rFonts w:asciiTheme="minorHAnsi" w:eastAsiaTheme="minorEastAsia" w:hAnsiTheme="minorHAnsi" w:cstheme="minorBidi"/>
          <w:b w:val="0"/>
          <w:kern w:val="2"/>
          <w:sz w:val="21"/>
          <w:szCs w:val="22"/>
        </w:rPr>
      </w:pPr>
      <w:hyperlink w:anchor="_Toc405997394" w:history="1">
        <w:r w:rsidR="00367F8B" w:rsidRPr="009856B8">
          <w:rPr>
            <w:rStyle w:val="ab"/>
            <w:rFonts w:eastAsia="Arial Unicode MS"/>
          </w:rPr>
          <w:t>4</w:t>
        </w:r>
        <w:r w:rsidR="00367F8B" w:rsidRPr="009856B8">
          <w:rPr>
            <w:rStyle w:val="ab"/>
            <w:rFonts w:ascii="Arial Unicode MS" w:eastAsia="Arial Unicode MS" w:hAnsi="Arial Unicode MS" w:cs="Arial Unicode MS"/>
          </w:rPr>
          <w:t xml:space="preserve"> Mode of Interface Calling</w:t>
        </w:r>
        <w:r w:rsidR="00367F8B">
          <w:rPr>
            <w:webHidden/>
          </w:rPr>
          <w:tab/>
        </w:r>
        <w:r w:rsidR="00367F8B">
          <w:rPr>
            <w:webHidden/>
          </w:rPr>
          <w:fldChar w:fldCharType="begin"/>
        </w:r>
        <w:r w:rsidR="00367F8B">
          <w:rPr>
            <w:webHidden/>
          </w:rPr>
          <w:instrText xml:space="preserve"> PAGEREF _Toc405997394 \h </w:instrText>
        </w:r>
        <w:r w:rsidR="00367F8B">
          <w:rPr>
            <w:webHidden/>
          </w:rPr>
        </w:r>
        <w:r w:rsidR="00367F8B">
          <w:rPr>
            <w:webHidden/>
          </w:rPr>
          <w:fldChar w:fldCharType="separate"/>
        </w:r>
        <w:r w:rsidR="00367F8B">
          <w:rPr>
            <w:webHidden/>
          </w:rPr>
          <w:t>10</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395" w:history="1">
        <w:r w:rsidR="00367F8B" w:rsidRPr="009856B8">
          <w:rPr>
            <w:rStyle w:val="ab"/>
            <w:rFonts w:ascii="Arial Unicode MS" w:eastAsia="Arial Unicode MS" w:hAnsi="Arial Unicode MS" w:cs="Arial Unicode MS"/>
          </w:rPr>
          <w:t>4.1 iOS</w:t>
        </w:r>
        <w:r w:rsidR="00367F8B">
          <w:rPr>
            <w:webHidden/>
          </w:rPr>
          <w:tab/>
        </w:r>
        <w:r w:rsidR="00367F8B">
          <w:rPr>
            <w:webHidden/>
          </w:rPr>
          <w:fldChar w:fldCharType="begin"/>
        </w:r>
        <w:r w:rsidR="00367F8B">
          <w:rPr>
            <w:webHidden/>
          </w:rPr>
          <w:instrText xml:space="preserve"> PAGEREF _Toc405997395 \h </w:instrText>
        </w:r>
        <w:r w:rsidR="00367F8B">
          <w:rPr>
            <w:webHidden/>
          </w:rPr>
        </w:r>
        <w:r w:rsidR="00367F8B">
          <w:rPr>
            <w:webHidden/>
          </w:rPr>
          <w:fldChar w:fldCharType="separate"/>
        </w:r>
        <w:r w:rsidR="00367F8B">
          <w:rPr>
            <w:webHidden/>
          </w:rPr>
          <w:t>10</w:t>
        </w:r>
        <w:r w:rsidR="00367F8B">
          <w:rPr>
            <w:webHidden/>
          </w:rPr>
          <w:fldChar w:fldCharType="end"/>
        </w:r>
      </w:hyperlink>
    </w:p>
    <w:p w:rsidR="00367F8B" w:rsidRDefault="00E36864">
      <w:pPr>
        <w:pStyle w:val="30"/>
        <w:rPr>
          <w:rFonts w:asciiTheme="minorHAnsi" w:eastAsiaTheme="minorEastAsia" w:hAnsiTheme="minorHAnsi" w:cstheme="minorBidi"/>
          <w:kern w:val="2"/>
          <w:sz w:val="21"/>
          <w:szCs w:val="22"/>
        </w:rPr>
      </w:pPr>
      <w:hyperlink w:anchor="_Toc405997396" w:history="1">
        <w:r w:rsidR="00367F8B" w:rsidRPr="009856B8">
          <w:rPr>
            <w:rStyle w:val="ab"/>
            <w:rFonts w:eastAsia="Arial Unicode MS"/>
          </w:rPr>
          <w:t>4.1.1</w:t>
        </w:r>
        <w:r w:rsidR="00367F8B" w:rsidRPr="009856B8">
          <w:rPr>
            <w:rStyle w:val="ab"/>
            <w:rFonts w:ascii="Arial Unicode MS" w:eastAsia="Arial Unicode MS" w:hAnsi="Arial Unicode MS" w:cs="Arial Unicode MS"/>
          </w:rPr>
          <w:t xml:space="preserve"> Interface Description</w:t>
        </w:r>
        <w:r w:rsidR="00367F8B">
          <w:rPr>
            <w:webHidden/>
          </w:rPr>
          <w:tab/>
        </w:r>
        <w:r w:rsidR="00367F8B">
          <w:rPr>
            <w:webHidden/>
          </w:rPr>
          <w:fldChar w:fldCharType="begin"/>
        </w:r>
        <w:r w:rsidR="00367F8B">
          <w:rPr>
            <w:webHidden/>
          </w:rPr>
          <w:instrText xml:space="preserve"> PAGEREF _Toc405997396 \h </w:instrText>
        </w:r>
        <w:r w:rsidR="00367F8B">
          <w:rPr>
            <w:webHidden/>
          </w:rPr>
        </w:r>
        <w:r w:rsidR="00367F8B">
          <w:rPr>
            <w:webHidden/>
          </w:rPr>
          <w:fldChar w:fldCharType="separate"/>
        </w:r>
        <w:r w:rsidR="00367F8B">
          <w:rPr>
            <w:webHidden/>
          </w:rPr>
          <w:t>10</w:t>
        </w:r>
        <w:r w:rsidR="00367F8B">
          <w:rPr>
            <w:webHidden/>
          </w:rPr>
          <w:fldChar w:fldCharType="end"/>
        </w:r>
      </w:hyperlink>
    </w:p>
    <w:p w:rsidR="00367F8B" w:rsidRDefault="00E36864">
      <w:pPr>
        <w:pStyle w:val="30"/>
        <w:rPr>
          <w:rFonts w:asciiTheme="minorHAnsi" w:eastAsiaTheme="minorEastAsia" w:hAnsiTheme="minorHAnsi" w:cstheme="minorBidi"/>
          <w:kern w:val="2"/>
          <w:sz w:val="21"/>
          <w:szCs w:val="22"/>
        </w:rPr>
      </w:pPr>
      <w:hyperlink w:anchor="_Toc405997397" w:history="1">
        <w:r w:rsidR="00367F8B" w:rsidRPr="009856B8">
          <w:rPr>
            <w:rStyle w:val="ab"/>
            <w:rFonts w:eastAsia="Arial Unicode MS"/>
          </w:rPr>
          <w:t>4.1.2</w:t>
        </w:r>
        <w:r w:rsidR="00367F8B" w:rsidRPr="009856B8">
          <w:rPr>
            <w:rStyle w:val="ab"/>
            <w:rFonts w:ascii="Arial Unicode MS" w:eastAsia="Arial Unicode MS" w:hAnsi="Arial Unicode MS" w:cs="Arial Unicode MS"/>
          </w:rPr>
          <w:t xml:space="preserve"> Callback Interface</w:t>
        </w:r>
        <w:r w:rsidR="00367F8B">
          <w:rPr>
            <w:webHidden/>
          </w:rPr>
          <w:tab/>
        </w:r>
        <w:r w:rsidR="00367F8B">
          <w:rPr>
            <w:webHidden/>
          </w:rPr>
          <w:fldChar w:fldCharType="begin"/>
        </w:r>
        <w:r w:rsidR="00367F8B">
          <w:rPr>
            <w:webHidden/>
          </w:rPr>
          <w:instrText xml:space="preserve"> PAGEREF _Toc405997397 \h </w:instrText>
        </w:r>
        <w:r w:rsidR="00367F8B">
          <w:rPr>
            <w:webHidden/>
          </w:rPr>
        </w:r>
        <w:r w:rsidR="00367F8B">
          <w:rPr>
            <w:webHidden/>
          </w:rPr>
          <w:fldChar w:fldCharType="separate"/>
        </w:r>
        <w:r w:rsidR="00367F8B">
          <w:rPr>
            <w:webHidden/>
          </w:rPr>
          <w:t>12</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398" w:history="1">
        <w:r w:rsidR="00367F8B" w:rsidRPr="009856B8">
          <w:rPr>
            <w:rStyle w:val="ab"/>
            <w:rFonts w:ascii="Arial Unicode MS" w:eastAsia="Arial Unicode MS" w:hAnsi="Arial Unicode MS" w:cs="Arial Unicode MS"/>
          </w:rPr>
          <w:t>4.2 Android</w:t>
        </w:r>
        <w:r w:rsidR="00367F8B">
          <w:rPr>
            <w:webHidden/>
          </w:rPr>
          <w:tab/>
        </w:r>
        <w:r w:rsidR="00367F8B">
          <w:rPr>
            <w:webHidden/>
          </w:rPr>
          <w:fldChar w:fldCharType="begin"/>
        </w:r>
        <w:r w:rsidR="00367F8B">
          <w:rPr>
            <w:webHidden/>
          </w:rPr>
          <w:instrText xml:space="preserve"> PAGEREF _Toc405997398 \h </w:instrText>
        </w:r>
        <w:r w:rsidR="00367F8B">
          <w:rPr>
            <w:webHidden/>
          </w:rPr>
        </w:r>
        <w:r w:rsidR="00367F8B">
          <w:rPr>
            <w:webHidden/>
          </w:rPr>
          <w:fldChar w:fldCharType="separate"/>
        </w:r>
        <w:r w:rsidR="00367F8B">
          <w:rPr>
            <w:webHidden/>
          </w:rPr>
          <w:t>13</w:t>
        </w:r>
        <w:r w:rsidR="00367F8B">
          <w:rPr>
            <w:webHidden/>
          </w:rPr>
          <w:fldChar w:fldCharType="end"/>
        </w:r>
      </w:hyperlink>
    </w:p>
    <w:p w:rsidR="00367F8B" w:rsidRDefault="00E36864">
      <w:pPr>
        <w:pStyle w:val="10"/>
        <w:rPr>
          <w:rFonts w:asciiTheme="minorHAnsi" w:eastAsiaTheme="minorEastAsia" w:hAnsiTheme="minorHAnsi" w:cstheme="minorBidi"/>
          <w:b w:val="0"/>
          <w:kern w:val="2"/>
          <w:sz w:val="21"/>
          <w:szCs w:val="22"/>
        </w:rPr>
      </w:pPr>
      <w:hyperlink w:anchor="_Toc405997399" w:history="1">
        <w:r w:rsidR="00367F8B" w:rsidRPr="009856B8">
          <w:rPr>
            <w:rStyle w:val="ab"/>
            <w:rFonts w:eastAsia="Arial Unicode MS"/>
          </w:rPr>
          <w:t>5</w:t>
        </w:r>
        <w:r w:rsidR="00367F8B" w:rsidRPr="009856B8">
          <w:rPr>
            <w:rStyle w:val="ab"/>
            <w:rFonts w:ascii="Arial Unicode MS" w:eastAsia="Arial Unicode MS" w:hAnsi="Arial Unicode MS" w:cs="Arial Unicode MS"/>
          </w:rPr>
          <w:t xml:space="preserve"> Request Parameter Description</w:t>
        </w:r>
        <w:r w:rsidR="00367F8B">
          <w:rPr>
            <w:webHidden/>
          </w:rPr>
          <w:tab/>
        </w:r>
        <w:r w:rsidR="00367F8B">
          <w:rPr>
            <w:webHidden/>
          </w:rPr>
          <w:fldChar w:fldCharType="begin"/>
        </w:r>
        <w:r w:rsidR="00367F8B">
          <w:rPr>
            <w:webHidden/>
          </w:rPr>
          <w:instrText xml:space="preserve"> PAGEREF _Toc405997399 \h </w:instrText>
        </w:r>
        <w:r w:rsidR="00367F8B">
          <w:rPr>
            <w:webHidden/>
          </w:rPr>
        </w:r>
        <w:r w:rsidR="00367F8B">
          <w:rPr>
            <w:webHidden/>
          </w:rPr>
          <w:fldChar w:fldCharType="separate"/>
        </w:r>
        <w:r w:rsidR="00367F8B">
          <w:rPr>
            <w:webHidden/>
          </w:rPr>
          <w:t>16</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00" w:history="1">
        <w:r w:rsidR="00367F8B" w:rsidRPr="009856B8">
          <w:rPr>
            <w:rStyle w:val="ab"/>
            <w:rFonts w:ascii="Arial Unicode MS" w:eastAsia="Arial Unicode MS" w:hAnsi="Arial Unicode MS" w:cs="Arial Unicode MS"/>
          </w:rPr>
          <w:t>5.1 Implication</w:t>
        </w:r>
        <w:r w:rsidR="00367F8B">
          <w:rPr>
            <w:webHidden/>
          </w:rPr>
          <w:tab/>
        </w:r>
        <w:r w:rsidR="00367F8B">
          <w:rPr>
            <w:webHidden/>
          </w:rPr>
          <w:fldChar w:fldCharType="begin"/>
        </w:r>
        <w:r w:rsidR="00367F8B">
          <w:rPr>
            <w:webHidden/>
          </w:rPr>
          <w:instrText xml:space="preserve"> PAGEREF _Toc405997400 \h </w:instrText>
        </w:r>
        <w:r w:rsidR="00367F8B">
          <w:rPr>
            <w:webHidden/>
          </w:rPr>
        </w:r>
        <w:r w:rsidR="00367F8B">
          <w:rPr>
            <w:webHidden/>
          </w:rPr>
          <w:fldChar w:fldCharType="separate"/>
        </w:r>
        <w:r w:rsidR="00367F8B">
          <w:rPr>
            <w:webHidden/>
          </w:rPr>
          <w:t>16</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01" w:history="1">
        <w:r w:rsidR="00367F8B" w:rsidRPr="009856B8">
          <w:rPr>
            <w:rStyle w:val="ab"/>
            <w:rFonts w:ascii="Arial Unicode MS" w:eastAsia="Arial Unicode MS" w:hAnsi="Arial Unicode MS" w:cs="Arial Unicode MS"/>
          </w:rPr>
          <w:t>5.2 List</w:t>
        </w:r>
        <w:r w:rsidR="00367F8B">
          <w:rPr>
            <w:webHidden/>
          </w:rPr>
          <w:tab/>
        </w:r>
        <w:r w:rsidR="00367F8B">
          <w:rPr>
            <w:webHidden/>
          </w:rPr>
          <w:fldChar w:fldCharType="begin"/>
        </w:r>
        <w:r w:rsidR="00367F8B">
          <w:rPr>
            <w:webHidden/>
          </w:rPr>
          <w:instrText xml:space="preserve"> PAGEREF _Toc405997401 \h </w:instrText>
        </w:r>
        <w:r w:rsidR="00367F8B">
          <w:rPr>
            <w:webHidden/>
          </w:rPr>
        </w:r>
        <w:r w:rsidR="00367F8B">
          <w:rPr>
            <w:webHidden/>
          </w:rPr>
          <w:fldChar w:fldCharType="separate"/>
        </w:r>
        <w:r w:rsidR="00367F8B">
          <w:rPr>
            <w:webHidden/>
          </w:rPr>
          <w:t>16</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02" w:history="1">
        <w:r w:rsidR="00367F8B" w:rsidRPr="009856B8">
          <w:rPr>
            <w:rStyle w:val="ab"/>
            <w:rFonts w:ascii="Arial Unicode MS" w:eastAsia="Arial Unicode MS" w:hAnsi="Arial Unicode MS" w:cs="Arial Unicode MS"/>
          </w:rPr>
          <w:t>5.3 Example</w:t>
        </w:r>
        <w:r w:rsidR="00367F8B">
          <w:rPr>
            <w:webHidden/>
          </w:rPr>
          <w:tab/>
        </w:r>
        <w:r w:rsidR="00367F8B">
          <w:rPr>
            <w:webHidden/>
          </w:rPr>
          <w:fldChar w:fldCharType="begin"/>
        </w:r>
        <w:r w:rsidR="00367F8B">
          <w:rPr>
            <w:webHidden/>
          </w:rPr>
          <w:instrText xml:space="preserve"> PAGEREF _Toc405997402 \h </w:instrText>
        </w:r>
        <w:r w:rsidR="00367F8B">
          <w:rPr>
            <w:webHidden/>
          </w:rPr>
        </w:r>
        <w:r w:rsidR="00367F8B">
          <w:rPr>
            <w:webHidden/>
          </w:rPr>
          <w:fldChar w:fldCharType="separate"/>
        </w:r>
        <w:r w:rsidR="00367F8B">
          <w:rPr>
            <w:webHidden/>
          </w:rPr>
          <w:t>20</w:t>
        </w:r>
        <w:r w:rsidR="00367F8B">
          <w:rPr>
            <w:webHidden/>
          </w:rPr>
          <w:fldChar w:fldCharType="end"/>
        </w:r>
      </w:hyperlink>
    </w:p>
    <w:p w:rsidR="00367F8B" w:rsidRDefault="00E36864">
      <w:pPr>
        <w:pStyle w:val="10"/>
        <w:rPr>
          <w:rFonts w:asciiTheme="minorHAnsi" w:eastAsiaTheme="minorEastAsia" w:hAnsiTheme="minorHAnsi" w:cstheme="minorBidi"/>
          <w:b w:val="0"/>
          <w:kern w:val="2"/>
          <w:sz w:val="21"/>
          <w:szCs w:val="22"/>
        </w:rPr>
      </w:pPr>
      <w:hyperlink w:anchor="_Toc405997403" w:history="1">
        <w:r w:rsidR="00367F8B" w:rsidRPr="009856B8">
          <w:rPr>
            <w:rStyle w:val="ab"/>
            <w:rFonts w:eastAsia="Arial Unicode MS"/>
          </w:rPr>
          <w:t>6</w:t>
        </w:r>
        <w:r w:rsidR="00367F8B" w:rsidRPr="009856B8">
          <w:rPr>
            <w:rStyle w:val="ab"/>
            <w:rFonts w:ascii="Arial Unicode MS" w:eastAsia="Arial Unicode MS" w:hAnsi="Arial Unicode MS" w:cs="Arial Unicode MS"/>
          </w:rPr>
          <w:t xml:space="preserve"> Description of Synchronous Notification Parameters</w:t>
        </w:r>
        <w:r w:rsidR="00367F8B">
          <w:rPr>
            <w:webHidden/>
          </w:rPr>
          <w:tab/>
        </w:r>
        <w:r w:rsidR="00367F8B">
          <w:rPr>
            <w:webHidden/>
          </w:rPr>
          <w:fldChar w:fldCharType="begin"/>
        </w:r>
        <w:r w:rsidR="00367F8B">
          <w:rPr>
            <w:webHidden/>
          </w:rPr>
          <w:instrText xml:space="preserve"> PAGEREF _Toc405997403 \h </w:instrText>
        </w:r>
        <w:r w:rsidR="00367F8B">
          <w:rPr>
            <w:webHidden/>
          </w:rPr>
        </w:r>
        <w:r w:rsidR="00367F8B">
          <w:rPr>
            <w:webHidden/>
          </w:rPr>
          <w:fldChar w:fldCharType="separate"/>
        </w:r>
        <w:r w:rsidR="00367F8B">
          <w:rPr>
            <w:webHidden/>
          </w:rPr>
          <w:t>21</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04" w:history="1">
        <w:r w:rsidR="00367F8B" w:rsidRPr="009856B8">
          <w:rPr>
            <w:rStyle w:val="ab"/>
            <w:rFonts w:ascii="Arial Unicode MS" w:eastAsia="Arial Unicode MS" w:hAnsi="Arial Unicode MS" w:cs="Arial Unicode MS"/>
          </w:rPr>
          <w:t>6.1 Implication</w:t>
        </w:r>
        <w:r w:rsidR="00367F8B">
          <w:rPr>
            <w:webHidden/>
          </w:rPr>
          <w:tab/>
        </w:r>
        <w:r w:rsidR="00367F8B">
          <w:rPr>
            <w:webHidden/>
          </w:rPr>
          <w:fldChar w:fldCharType="begin"/>
        </w:r>
        <w:r w:rsidR="00367F8B">
          <w:rPr>
            <w:webHidden/>
          </w:rPr>
          <w:instrText xml:space="preserve"> PAGEREF _Toc405997404 \h </w:instrText>
        </w:r>
        <w:r w:rsidR="00367F8B">
          <w:rPr>
            <w:webHidden/>
          </w:rPr>
        </w:r>
        <w:r w:rsidR="00367F8B">
          <w:rPr>
            <w:webHidden/>
          </w:rPr>
          <w:fldChar w:fldCharType="separate"/>
        </w:r>
        <w:r w:rsidR="00367F8B">
          <w:rPr>
            <w:webHidden/>
          </w:rPr>
          <w:t>21</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05" w:history="1">
        <w:r w:rsidR="00367F8B" w:rsidRPr="009856B8">
          <w:rPr>
            <w:rStyle w:val="ab"/>
            <w:rFonts w:ascii="Arial Unicode MS" w:eastAsia="Arial Unicode MS" w:hAnsi="Arial Unicode MS" w:cs="Arial Unicode MS"/>
          </w:rPr>
          <w:t>6.2 List</w:t>
        </w:r>
        <w:r w:rsidR="00367F8B">
          <w:rPr>
            <w:webHidden/>
          </w:rPr>
          <w:tab/>
        </w:r>
        <w:r w:rsidR="00367F8B">
          <w:rPr>
            <w:webHidden/>
          </w:rPr>
          <w:fldChar w:fldCharType="begin"/>
        </w:r>
        <w:r w:rsidR="00367F8B">
          <w:rPr>
            <w:webHidden/>
          </w:rPr>
          <w:instrText xml:space="preserve"> PAGEREF _Toc405997405 \h </w:instrText>
        </w:r>
        <w:r w:rsidR="00367F8B">
          <w:rPr>
            <w:webHidden/>
          </w:rPr>
        </w:r>
        <w:r w:rsidR="00367F8B">
          <w:rPr>
            <w:webHidden/>
          </w:rPr>
          <w:fldChar w:fldCharType="separate"/>
        </w:r>
        <w:r w:rsidR="00367F8B">
          <w:rPr>
            <w:webHidden/>
          </w:rPr>
          <w:t>21</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06" w:history="1">
        <w:r w:rsidR="00367F8B" w:rsidRPr="009856B8">
          <w:rPr>
            <w:rStyle w:val="ab"/>
            <w:rFonts w:ascii="Arial Unicode MS" w:eastAsia="Arial Unicode MS" w:hAnsi="Arial Unicode MS" w:cs="Arial Unicode MS"/>
          </w:rPr>
          <w:t>6.3 Example</w:t>
        </w:r>
        <w:r w:rsidR="00367F8B">
          <w:rPr>
            <w:webHidden/>
          </w:rPr>
          <w:tab/>
        </w:r>
        <w:r w:rsidR="00367F8B">
          <w:rPr>
            <w:webHidden/>
          </w:rPr>
          <w:fldChar w:fldCharType="begin"/>
        </w:r>
        <w:r w:rsidR="00367F8B">
          <w:rPr>
            <w:webHidden/>
          </w:rPr>
          <w:instrText xml:space="preserve"> PAGEREF _Toc405997406 \h </w:instrText>
        </w:r>
        <w:r w:rsidR="00367F8B">
          <w:rPr>
            <w:webHidden/>
          </w:rPr>
        </w:r>
        <w:r w:rsidR="00367F8B">
          <w:rPr>
            <w:webHidden/>
          </w:rPr>
          <w:fldChar w:fldCharType="separate"/>
        </w:r>
        <w:r w:rsidR="00367F8B">
          <w:rPr>
            <w:webHidden/>
          </w:rPr>
          <w:t>22</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07" w:history="1">
        <w:r w:rsidR="00367F8B" w:rsidRPr="009856B8">
          <w:rPr>
            <w:rStyle w:val="ab"/>
            <w:rFonts w:ascii="Arial Unicode MS" w:eastAsia="Arial Unicode MS" w:hAnsi="Arial Unicode MS" w:cs="Arial Unicode MS"/>
          </w:rPr>
          <w:t>6.4 Acquisition of Synchronous Notification Parameters</w:t>
        </w:r>
        <w:r w:rsidR="00367F8B">
          <w:rPr>
            <w:webHidden/>
          </w:rPr>
          <w:tab/>
        </w:r>
        <w:r w:rsidR="00367F8B">
          <w:rPr>
            <w:webHidden/>
          </w:rPr>
          <w:fldChar w:fldCharType="begin"/>
        </w:r>
        <w:r w:rsidR="00367F8B">
          <w:rPr>
            <w:webHidden/>
          </w:rPr>
          <w:instrText xml:space="preserve"> PAGEREF _Toc405997407 \h </w:instrText>
        </w:r>
        <w:r w:rsidR="00367F8B">
          <w:rPr>
            <w:webHidden/>
          </w:rPr>
        </w:r>
        <w:r w:rsidR="00367F8B">
          <w:rPr>
            <w:webHidden/>
          </w:rPr>
          <w:fldChar w:fldCharType="separate"/>
        </w:r>
        <w:r w:rsidR="00367F8B">
          <w:rPr>
            <w:webHidden/>
          </w:rPr>
          <w:t>23</w:t>
        </w:r>
        <w:r w:rsidR="00367F8B">
          <w:rPr>
            <w:webHidden/>
          </w:rPr>
          <w:fldChar w:fldCharType="end"/>
        </w:r>
      </w:hyperlink>
    </w:p>
    <w:p w:rsidR="00367F8B" w:rsidRDefault="00E36864">
      <w:pPr>
        <w:pStyle w:val="30"/>
        <w:rPr>
          <w:rFonts w:asciiTheme="minorHAnsi" w:eastAsiaTheme="minorEastAsia" w:hAnsiTheme="minorHAnsi" w:cstheme="minorBidi"/>
          <w:kern w:val="2"/>
          <w:sz w:val="21"/>
          <w:szCs w:val="22"/>
        </w:rPr>
      </w:pPr>
      <w:hyperlink w:anchor="_Toc405997408" w:history="1">
        <w:r w:rsidR="00367F8B" w:rsidRPr="009856B8">
          <w:rPr>
            <w:rStyle w:val="ab"/>
            <w:rFonts w:eastAsia="Arial Unicode MS"/>
          </w:rPr>
          <w:t>6.4.1</w:t>
        </w:r>
        <w:r w:rsidR="00367F8B" w:rsidRPr="009856B8">
          <w:rPr>
            <w:rStyle w:val="ab"/>
            <w:rFonts w:ascii="Arial Unicode MS" w:eastAsia="Arial Unicode MS" w:hAnsi="Arial Unicode MS" w:cs="Arial Unicode MS"/>
          </w:rPr>
          <w:t xml:space="preserve"> iOS</w:t>
        </w:r>
        <w:r w:rsidR="00367F8B">
          <w:rPr>
            <w:webHidden/>
          </w:rPr>
          <w:tab/>
        </w:r>
        <w:r w:rsidR="00367F8B">
          <w:rPr>
            <w:webHidden/>
          </w:rPr>
          <w:fldChar w:fldCharType="begin"/>
        </w:r>
        <w:r w:rsidR="00367F8B">
          <w:rPr>
            <w:webHidden/>
          </w:rPr>
          <w:instrText xml:space="preserve"> PAGEREF _Toc405997408 \h </w:instrText>
        </w:r>
        <w:r w:rsidR="00367F8B">
          <w:rPr>
            <w:webHidden/>
          </w:rPr>
        </w:r>
        <w:r w:rsidR="00367F8B">
          <w:rPr>
            <w:webHidden/>
          </w:rPr>
          <w:fldChar w:fldCharType="separate"/>
        </w:r>
        <w:r w:rsidR="00367F8B">
          <w:rPr>
            <w:webHidden/>
          </w:rPr>
          <w:t>23</w:t>
        </w:r>
        <w:r w:rsidR="00367F8B">
          <w:rPr>
            <w:webHidden/>
          </w:rPr>
          <w:fldChar w:fldCharType="end"/>
        </w:r>
      </w:hyperlink>
    </w:p>
    <w:p w:rsidR="00367F8B" w:rsidRDefault="00E36864">
      <w:pPr>
        <w:pStyle w:val="30"/>
        <w:rPr>
          <w:rFonts w:asciiTheme="minorHAnsi" w:eastAsiaTheme="minorEastAsia" w:hAnsiTheme="minorHAnsi" w:cstheme="minorBidi"/>
          <w:kern w:val="2"/>
          <w:sz w:val="21"/>
          <w:szCs w:val="22"/>
        </w:rPr>
      </w:pPr>
      <w:hyperlink w:anchor="_Toc405997409" w:history="1">
        <w:r w:rsidR="00367F8B" w:rsidRPr="009856B8">
          <w:rPr>
            <w:rStyle w:val="ab"/>
            <w:rFonts w:eastAsia="Arial Unicode MS"/>
          </w:rPr>
          <w:t>6.4.2</w:t>
        </w:r>
        <w:r w:rsidR="00367F8B" w:rsidRPr="009856B8">
          <w:rPr>
            <w:rStyle w:val="ab"/>
            <w:rFonts w:ascii="Arial Unicode MS" w:eastAsia="Arial Unicode MS" w:hAnsi="Arial Unicode MS" w:cs="Arial Unicode MS"/>
          </w:rPr>
          <w:t xml:space="preserve"> Android</w:t>
        </w:r>
        <w:r w:rsidR="00367F8B">
          <w:rPr>
            <w:webHidden/>
          </w:rPr>
          <w:tab/>
        </w:r>
        <w:r w:rsidR="00367F8B">
          <w:rPr>
            <w:webHidden/>
          </w:rPr>
          <w:fldChar w:fldCharType="begin"/>
        </w:r>
        <w:r w:rsidR="00367F8B">
          <w:rPr>
            <w:webHidden/>
          </w:rPr>
          <w:instrText xml:space="preserve"> PAGEREF _Toc405997409 \h </w:instrText>
        </w:r>
        <w:r w:rsidR="00367F8B">
          <w:rPr>
            <w:webHidden/>
          </w:rPr>
        </w:r>
        <w:r w:rsidR="00367F8B">
          <w:rPr>
            <w:webHidden/>
          </w:rPr>
          <w:fldChar w:fldCharType="separate"/>
        </w:r>
        <w:r w:rsidR="00367F8B">
          <w:rPr>
            <w:webHidden/>
          </w:rPr>
          <w:t>23</w:t>
        </w:r>
        <w:r w:rsidR="00367F8B">
          <w:rPr>
            <w:webHidden/>
          </w:rPr>
          <w:fldChar w:fldCharType="end"/>
        </w:r>
      </w:hyperlink>
    </w:p>
    <w:p w:rsidR="00367F8B" w:rsidRDefault="00E36864">
      <w:pPr>
        <w:pStyle w:val="10"/>
        <w:rPr>
          <w:rFonts w:asciiTheme="minorHAnsi" w:eastAsiaTheme="minorEastAsia" w:hAnsiTheme="minorHAnsi" w:cstheme="minorBidi"/>
          <w:b w:val="0"/>
          <w:kern w:val="2"/>
          <w:sz w:val="21"/>
          <w:szCs w:val="22"/>
        </w:rPr>
      </w:pPr>
      <w:hyperlink w:anchor="_Toc405997410" w:history="1">
        <w:r w:rsidR="00367F8B" w:rsidRPr="009856B8">
          <w:rPr>
            <w:rStyle w:val="ab"/>
            <w:rFonts w:eastAsia="Arial Unicode MS"/>
          </w:rPr>
          <w:t>7</w:t>
        </w:r>
        <w:r w:rsidR="00367F8B" w:rsidRPr="009856B8">
          <w:rPr>
            <w:rStyle w:val="ab"/>
            <w:rFonts w:ascii="Arial Unicode MS" w:eastAsia="Arial Unicode MS" w:hAnsi="Arial Unicode MS" w:cs="Arial Unicode MS"/>
          </w:rPr>
          <w:t xml:space="preserve"> Description of Asynchronous Notification Parameters from Server</w:t>
        </w:r>
        <w:r w:rsidR="00367F8B">
          <w:rPr>
            <w:webHidden/>
          </w:rPr>
          <w:tab/>
        </w:r>
        <w:r w:rsidR="00367F8B">
          <w:rPr>
            <w:webHidden/>
          </w:rPr>
          <w:fldChar w:fldCharType="begin"/>
        </w:r>
        <w:r w:rsidR="00367F8B">
          <w:rPr>
            <w:webHidden/>
          </w:rPr>
          <w:instrText xml:space="preserve"> PAGEREF _Toc405997410 \h </w:instrText>
        </w:r>
        <w:r w:rsidR="00367F8B">
          <w:rPr>
            <w:webHidden/>
          </w:rPr>
        </w:r>
        <w:r w:rsidR="00367F8B">
          <w:rPr>
            <w:webHidden/>
          </w:rPr>
          <w:fldChar w:fldCharType="separate"/>
        </w:r>
        <w:r w:rsidR="00367F8B">
          <w:rPr>
            <w:webHidden/>
          </w:rPr>
          <w:t>23</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11" w:history="1">
        <w:r w:rsidR="00367F8B" w:rsidRPr="009856B8">
          <w:rPr>
            <w:rStyle w:val="ab"/>
            <w:rFonts w:ascii="Arial Unicode MS" w:eastAsia="Arial Unicode MS" w:hAnsi="Arial Unicode MS" w:cs="Arial Unicode MS"/>
          </w:rPr>
          <w:t>7.1 Implication</w:t>
        </w:r>
        <w:r w:rsidR="00367F8B">
          <w:rPr>
            <w:webHidden/>
          </w:rPr>
          <w:tab/>
        </w:r>
        <w:r w:rsidR="00367F8B">
          <w:rPr>
            <w:webHidden/>
          </w:rPr>
          <w:fldChar w:fldCharType="begin"/>
        </w:r>
        <w:r w:rsidR="00367F8B">
          <w:rPr>
            <w:webHidden/>
          </w:rPr>
          <w:instrText xml:space="preserve"> PAGEREF _Toc405997411 \h </w:instrText>
        </w:r>
        <w:r w:rsidR="00367F8B">
          <w:rPr>
            <w:webHidden/>
          </w:rPr>
        </w:r>
        <w:r w:rsidR="00367F8B">
          <w:rPr>
            <w:webHidden/>
          </w:rPr>
          <w:fldChar w:fldCharType="separate"/>
        </w:r>
        <w:r w:rsidR="00367F8B">
          <w:rPr>
            <w:webHidden/>
          </w:rPr>
          <w:t>23</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12" w:history="1">
        <w:r w:rsidR="00367F8B" w:rsidRPr="009856B8">
          <w:rPr>
            <w:rStyle w:val="ab"/>
            <w:rFonts w:ascii="Arial Unicode MS" w:eastAsia="Arial Unicode MS" w:hAnsi="Arial Unicode MS" w:cs="Arial Unicode MS"/>
          </w:rPr>
          <w:t>7.2 List</w:t>
        </w:r>
        <w:r w:rsidR="00367F8B">
          <w:rPr>
            <w:webHidden/>
          </w:rPr>
          <w:tab/>
        </w:r>
        <w:r w:rsidR="00367F8B">
          <w:rPr>
            <w:webHidden/>
          </w:rPr>
          <w:fldChar w:fldCharType="begin"/>
        </w:r>
        <w:r w:rsidR="00367F8B">
          <w:rPr>
            <w:webHidden/>
          </w:rPr>
          <w:instrText xml:space="preserve"> PAGEREF _Toc405997412 \h </w:instrText>
        </w:r>
        <w:r w:rsidR="00367F8B">
          <w:rPr>
            <w:webHidden/>
          </w:rPr>
        </w:r>
        <w:r w:rsidR="00367F8B">
          <w:rPr>
            <w:webHidden/>
          </w:rPr>
          <w:fldChar w:fldCharType="separate"/>
        </w:r>
        <w:r w:rsidR="00367F8B">
          <w:rPr>
            <w:webHidden/>
          </w:rPr>
          <w:t>23</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13" w:history="1">
        <w:r w:rsidR="00367F8B" w:rsidRPr="009856B8">
          <w:rPr>
            <w:rStyle w:val="ab"/>
            <w:rFonts w:ascii="Arial Unicode MS" w:eastAsia="Arial Unicode MS" w:hAnsi="Arial Unicode MS" w:cs="Arial Unicode MS"/>
          </w:rPr>
          <w:t>7.3 Condition for Triggering Notification</w:t>
        </w:r>
        <w:r w:rsidR="00367F8B">
          <w:rPr>
            <w:webHidden/>
          </w:rPr>
          <w:tab/>
        </w:r>
        <w:r w:rsidR="00367F8B">
          <w:rPr>
            <w:webHidden/>
          </w:rPr>
          <w:fldChar w:fldCharType="begin"/>
        </w:r>
        <w:r w:rsidR="00367F8B">
          <w:rPr>
            <w:webHidden/>
          </w:rPr>
          <w:instrText xml:space="preserve"> PAGEREF _Toc405997413 \h </w:instrText>
        </w:r>
        <w:r w:rsidR="00367F8B">
          <w:rPr>
            <w:webHidden/>
          </w:rPr>
        </w:r>
        <w:r w:rsidR="00367F8B">
          <w:rPr>
            <w:webHidden/>
          </w:rPr>
          <w:fldChar w:fldCharType="separate"/>
        </w:r>
        <w:r w:rsidR="00367F8B">
          <w:rPr>
            <w:webHidden/>
          </w:rPr>
          <w:t>25</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14" w:history="1">
        <w:r w:rsidR="00367F8B" w:rsidRPr="009856B8">
          <w:rPr>
            <w:rStyle w:val="ab"/>
            <w:rFonts w:ascii="Arial Unicode MS" w:eastAsia="Arial Unicode MS" w:hAnsi="Arial Unicode MS" w:cs="Arial Unicode MS"/>
          </w:rPr>
          <w:t>7.4 Acquisition of Asynchronous Notification Parameter from Server</w:t>
        </w:r>
        <w:r w:rsidR="00367F8B">
          <w:rPr>
            <w:webHidden/>
          </w:rPr>
          <w:tab/>
        </w:r>
        <w:r w:rsidR="00367F8B">
          <w:rPr>
            <w:webHidden/>
          </w:rPr>
          <w:fldChar w:fldCharType="begin"/>
        </w:r>
        <w:r w:rsidR="00367F8B">
          <w:rPr>
            <w:webHidden/>
          </w:rPr>
          <w:instrText xml:space="preserve"> PAGEREF _Toc405997414 \h </w:instrText>
        </w:r>
        <w:r w:rsidR="00367F8B">
          <w:rPr>
            <w:webHidden/>
          </w:rPr>
        </w:r>
        <w:r w:rsidR="00367F8B">
          <w:rPr>
            <w:webHidden/>
          </w:rPr>
          <w:fldChar w:fldCharType="separate"/>
        </w:r>
        <w:r w:rsidR="00367F8B">
          <w:rPr>
            <w:webHidden/>
          </w:rPr>
          <w:t>25</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15" w:history="1">
        <w:r w:rsidR="00367F8B" w:rsidRPr="009856B8">
          <w:rPr>
            <w:rStyle w:val="ab"/>
            <w:rFonts w:ascii="Arial Unicode MS" w:eastAsia="Arial Unicode MS" w:hAnsi="Arial Unicode MS" w:cs="Arial Unicode MS"/>
          </w:rPr>
          <w:t>7.5 Example</w:t>
        </w:r>
        <w:r w:rsidR="00367F8B">
          <w:rPr>
            <w:webHidden/>
          </w:rPr>
          <w:tab/>
        </w:r>
        <w:r w:rsidR="00367F8B">
          <w:rPr>
            <w:webHidden/>
          </w:rPr>
          <w:fldChar w:fldCharType="begin"/>
        </w:r>
        <w:r w:rsidR="00367F8B">
          <w:rPr>
            <w:webHidden/>
          </w:rPr>
          <w:instrText xml:space="preserve"> PAGEREF _Toc405997415 \h </w:instrText>
        </w:r>
        <w:r w:rsidR="00367F8B">
          <w:rPr>
            <w:webHidden/>
          </w:rPr>
        </w:r>
        <w:r w:rsidR="00367F8B">
          <w:rPr>
            <w:webHidden/>
          </w:rPr>
          <w:fldChar w:fldCharType="separate"/>
        </w:r>
        <w:r w:rsidR="00367F8B">
          <w:rPr>
            <w:webHidden/>
          </w:rPr>
          <w:t>27</w:t>
        </w:r>
        <w:r w:rsidR="00367F8B">
          <w:rPr>
            <w:webHidden/>
          </w:rPr>
          <w:fldChar w:fldCharType="end"/>
        </w:r>
      </w:hyperlink>
    </w:p>
    <w:p w:rsidR="00367F8B" w:rsidRDefault="00E36864">
      <w:pPr>
        <w:pStyle w:val="10"/>
        <w:rPr>
          <w:rFonts w:asciiTheme="minorHAnsi" w:eastAsiaTheme="minorEastAsia" w:hAnsiTheme="minorHAnsi" w:cstheme="minorBidi"/>
          <w:b w:val="0"/>
          <w:kern w:val="2"/>
          <w:sz w:val="21"/>
          <w:szCs w:val="22"/>
        </w:rPr>
      </w:pPr>
      <w:hyperlink w:anchor="_Toc405997416" w:history="1">
        <w:r w:rsidR="00367F8B" w:rsidRPr="009856B8">
          <w:rPr>
            <w:rStyle w:val="ab"/>
            <w:rFonts w:eastAsia="Arial Unicode MS"/>
          </w:rPr>
          <w:t>8</w:t>
        </w:r>
        <w:r w:rsidR="00367F8B" w:rsidRPr="009856B8">
          <w:rPr>
            <w:rStyle w:val="ab"/>
            <w:rFonts w:ascii="Arial Unicode MS" w:eastAsia="Arial Unicode MS" w:hAnsi="Arial Unicode MS" w:cs="Arial Unicode MS"/>
          </w:rPr>
          <w:t xml:space="preserve"> Matters Needing Attention for Merchant’s Buiness Process</w:t>
        </w:r>
        <w:r w:rsidR="00367F8B">
          <w:rPr>
            <w:webHidden/>
          </w:rPr>
          <w:tab/>
        </w:r>
        <w:r w:rsidR="00367F8B">
          <w:rPr>
            <w:webHidden/>
          </w:rPr>
          <w:fldChar w:fldCharType="begin"/>
        </w:r>
        <w:r w:rsidR="00367F8B">
          <w:rPr>
            <w:webHidden/>
          </w:rPr>
          <w:instrText xml:space="preserve"> PAGEREF _Toc405997416 \h </w:instrText>
        </w:r>
        <w:r w:rsidR="00367F8B">
          <w:rPr>
            <w:webHidden/>
          </w:rPr>
        </w:r>
        <w:r w:rsidR="00367F8B">
          <w:rPr>
            <w:webHidden/>
          </w:rPr>
          <w:fldChar w:fldCharType="separate"/>
        </w:r>
        <w:r w:rsidR="00367F8B">
          <w:rPr>
            <w:webHidden/>
          </w:rPr>
          <w:t>27</w:t>
        </w:r>
        <w:r w:rsidR="00367F8B">
          <w:rPr>
            <w:webHidden/>
          </w:rPr>
          <w:fldChar w:fldCharType="end"/>
        </w:r>
      </w:hyperlink>
    </w:p>
    <w:p w:rsidR="00367F8B" w:rsidRDefault="00E36864">
      <w:pPr>
        <w:pStyle w:val="10"/>
        <w:rPr>
          <w:rFonts w:asciiTheme="minorHAnsi" w:eastAsiaTheme="minorEastAsia" w:hAnsiTheme="minorHAnsi" w:cstheme="minorBidi"/>
          <w:b w:val="0"/>
          <w:kern w:val="2"/>
          <w:sz w:val="21"/>
          <w:szCs w:val="22"/>
        </w:rPr>
      </w:pPr>
      <w:hyperlink w:anchor="_Toc405997417" w:history="1">
        <w:r w:rsidR="00367F8B" w:rsidRPr="009856B8">
          <w:rPr>
            <w:rStyle w:val="ab"/>
            <w:rFonts w:eastAsia="Arial Unicode MS"/>
          </w:rPr>
          <w:t>9</w:t>
        </w:r>
        <w:r w:rsidR="00367F8B" w:rsidRPr="009856B8">
          <w:rPr>
            <w:rStyle w:val="ab"/>
            <w:rFonts w:ascii="Arial Unicode MS" w:eastAsia="Arial Unicode MS" w:hAnsi="Arial Unicode MS" w:cs="Arial Unicode MS"/>
          </w:rPr>
          <w:t xml:space="preserve"> Signature Mechanism</w:t>
        </w:r>
        <w:r w:rsidR="00367F8B">
          <w:rPr>
            <w:webHidden/>
          </w:rPr>
          <w:tab/>
        </w:r>
        <w:r w:rsidR="00367F8B">
          <w:rPr>
            <w:webHidden/>
          </w:rPr>
          <w:fldChar w:fldCharType="begin"/>
        </w:r>
        <w:r w:rsidR="00367F8B">
          <w:rPr>
            <w:webHidden/>
          </w:rPr>
          <w:instrText xml:space="preserve"> PAGEREF _Toc405997417 \h </w:instrText>
        </w:r>
        <w:r w:rsidR="00367F8B">
          <w:rPr>
            <w:webHidden/>
          </w:rPr>
        </w:r>
        <w:r w:rsidR="00367F8B">
          <w:rPr>
            <w:webHidden/>
          </w:rPr>
          <w:fldChar w:fldCharType="separate"/>
        </w:r>
        <w:r w:rsidR="00367F8B">
          <w:rPr>
            <w:webHidden/>
          </w:rPr>
          <w:t>29</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18" w:history="1">
        <w:r w:rsidR="00367F8B" w:rsidRPr="009856B8">
          <w:rPr>
            <w:rStyle w:val="ab"/>
            <w:rFonts w:ascii="Arial Unicode MS" w:eastAsia="Arial Unicode MS" w:hAnsi="Arial Unicode MS" w:cs="Arial Unicode MS"/>
          </w:rPr>
          <w:t>9.1 Generate Character String to be Signed</w:t>
        </w:r>
        <w:r w:rsidR="00367F8B">
          <w:rPr>
            <w:webHidden/>
          </w:rPr>
          <w:tab/>
        </w:r>
        <w:r w:rsidR="00367F8B">
          <w:rPr>
            <w:webHidden/>
          </w:rPr>
          <w:fldChar w:fldCharType="begin"/>
        </w:r>
        <w:r w:rsidR="00367F8B">
          <w:rPr>
            <w:webHidden/>
          </w:rPr>
          <w:instrText xml:space="preserve"> PAGEREF _Toc405997418 \h </w:instrText>
        </w:r>
        <w:r w:rsidR="00367F8B">
          <w:rPr>
            <w:webHidden/>
          </w:rPr>
        </w:r>
        <w:r w:rsidR="00367F8B">
          <w:rPr>
            <w:webHidden/>
          </w:rPr>
          <w:fldChar w:fldCharType="separate"/>
        </w:r>
        <w:r w:rsidR="00367F8B">
          <w:rPr>
            <w:webHidden/>
          </w:rPr>
          <w:t>29</w:t>
        </w:r>
        <w:r w:rsidR="00367F8B">
          <w:rPr>
            <w:webHidden/>
          </w:rPr>
          <w:fldChar w:fldCharType="end"/>
        </w:r>
      </w:hyperlink>
    </w:p>
    <w:p w:rsidR="00367F8B" w:rsidRDefault="00E36864">
      <w:pPr>
        <w:pStyle w:val="30"/>
        <w:rPr>
          <w:rFonts w:asciiTheme="minorHAnsi" w:eastAsiaTheme="minorEastAsia" w:hAnsiTheme="minorHAnsi" w:cstheme="minorBidi"/>
          <w:kern w:val="2"/>
          <w:sz w:val="21"/>
          <w:szCs w:val="22"/>
        </w:rPr>
      </w:pPr>
      <w:hyperlink w:anchor="_Toc405997419" w:history="1">
        <w:r w:rsidR="00367F8B" w:rsidRPr="009856B8">
          <w:rPr>
            <w:rStyle w:val="ab"/>
            <w:rFonts w:eastAsia="Arial Unicode MS"/>
          </w:rPr>
          <w:t>9.1.1</w:t>
        </w:r>
        <w:r w:rsidR="00367F8B" w:rsidRPr="009856B8">
          <w:rPr>
            <w:rStyle w:val="ab"/>
            <w:rFonts w:ascii="Arial Unicode MS" w:eastAsia="Arial Unicode MS" w:hAnsi="Arial Unicode MS" w:cs="Arial Unicode MS"/>
          </w:rPr>
          <w:t xml:space="preserve"> Parameter requiring signature</w:t>
        </w:r>
        <w:r w:rsidR="00367F8B">
          <w:rPr>
            <w:webHidden/>
          </w:rPr>
          <w:tab/>
        </w:r>
        <w:r w:rsidR="00367F8B">
          <w:rPr>
            <w:webHidden/>
          </w:rPr>
          <w:fldChar w:fldCharType="begin"/>
        </w:r>
        <w:r w:rsidR="00367F8B">
          <w:rPr>
            <w:webHidden/>
          </w:rPr>
          <w:instrText xml:space="preserve"> PAGEREF _Toc405997419 \h </w:instrText>
        </w:r>
        <w:r w:rsidR="00367F8B">
          <w:rPr>
            <w:webHidden/>
          </w:rPr>
        </w:r>
        <w:r w:rsidR="00367F8B">
          <w:rPr>
            <w:webHidden/>
          </w:rPr>
          <w:fldChar w:fldCharType="separate"/>
        </w:r>
        <w:r w:rsidR="00367F8B">
          <w:rPr>
            <w:webHidden/>
          </w:rPr>
          <w:t>29</w:t>
        </w:r>
        <w:r w:rsidR="00367F8B">
          <w:rPr>
            <w:webHidden/>
          </w:rPr>
          <w:fldChar w:fldCharType="end"/>
        </w:r>
      </w:hyperlink>
    </w:p>
    <w:p w:rsidR="00367F8B" w:rsidRDefault="00E36864">
      <w:pPr>
        <w:pStyle w:val="30"/>
        <w:rPr>
          <w:rFonts w:asciiTheme="minorHAnsi" w:eastAsiaTheme="minorEastAsia" w:hAnsiTheme="minorHAnsi" w:cstheme="minorBidi"/>
          <w:kern w:val="2"/>
          <w:sz w:val="21"/>
          <w:szCs w:val="22"/>
        </w:rPr>
      </w:pPr>
      <w:hyperlink w:anchor="_Toc405997420" w:history="1">
        <w:r w:rsidR="00367F8B" w:rsidRPr="009856B8">
          <w:rPr>
            <w:rStyle w:val="ab"/>
            <w:rFonts w:eastAsia="Arial Unicode MS"/>
          </w:rPr>
          <w:t>9.1.2</w:t>
        </w:r>
        <w:r w:rsidR="00367F8B" w:rsidRPr="009856B8">
          <w:rPr>
            <w:rStyle w:val="ab"/>
            <w:rFonts w:ascii="Arial Unicode MS" w:eastAsia="Arial Unicode MS" w:hAnsi="Arial Unicode MS" w:cs="Arial Unicode MS"/>
          </w:rPr>
          <w:t xml:space="preserve"> Generate character string to be signed</w:t>
        </w:r>
        <w:r w:rsidR="00367F8B">
          <w:rPr>
            <w:webHidden/>
          </w:rPr>
          <w:tab/>
        </w:r>
        <w:r w:rsidR="00367F8B">
          <w:rPr>
            <w:webHidden/>
          </w:rPr>
          <w:fldChar w:fldCharType="begin"/>
        </w:r>
        <w:r w:rsidR="00367F8B">
          <w:rPr>
            <w:webHidden/>
          </w:rPr>
          <w:instrText xml:space="preserve"> PAGEREF _Toc405997420 \h </w:instrText>
        </w:r>
        <w:r w:rsidR="00367F8B">
          <w:rPr>
            <w:webHidden/>
          </w:rPr>
        </w:r>
        <w:r w:rsidR="00367F8B">
          <w:rPr>
            <w:webHidden/>
          </w:rPr>
          <w:fldChar w:fldCharType="separate"/>
        </w:r>
        <w:r w:rsidR="00367F8B">
          <w:rPr>
            <w:webHidden/>
          </w:rPr>
          <w:t>29</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21" w:history="1">
        <w:r w:rsidR="00367F8B" w:rsidRPr="009856B8">
          <w:rPr>
            <w:rStyle w:val="ab"/>
            <w:rFonts w:ascii="Arial Unicode MS" w:eastAsia="Arial Unicode MS" w:hAnsi="Arial Unicode MS" w:cs="Arial Unicode MS"/>
          </w:rPr>
          <w:t>9.2 RSA Signature</w:t>
        </w:r>
        <w:r w:rsidR="00367F8B">
          <w:rPr>
            <w:webHidden/>
          </w:rPr>
          <w:tab/>
        </w:r>
        <w:r w:rsidR="00367F8B">
          <w:rPr>
            <w:webHidden/>
          </w:rPr>
          <w:fldChar w:fldCharType="begin"/>
        </w:r>
        <w:r w:rsidR="00367F8B">
          <w:rPr>
            <w:webHidden/>
          </w:rPr>
          <w:instrText xml:space="preserve"> PAGEREF _Toc405997421 \h </w:instrText>
        </w:r>
        <w:r w:rsidR="00367F8B">
          <w:rPr>
            <w:webHidden/>
          </w:rPr>
        </w:r>
        <w:r w:rsidR="00367F8B">
          <w:rPr>
            <w:webHidden/>
          </w:rPr>
          <w:fldChar w:fldCharType="separate"/>
        </w:r>
        <w:r w:rsidR="00367F8B">
          <w:rPr>
            <w:webHidden/>
          </w:rPr>
          <w:t>31</w:t>
        </w:r>
        <w:r w:rsidR="00367F8B">
          <w:rPr>
            <w:webHidden/>
          </w:rPr>
          <w:fldChar w:fldCharType="end"/>
        </w:r>
      </w:hyperlink>
    </w:p>
    <w:p w:rsidR="00367F8B" w:rsidRDefault="00E36864">
      <w:pPr>
        <w:pStyle w:val="10"/>
        <w:rPr>
          <w:rFonts w:asciiTheme="minorHAnsi" w:eastAsiaTheme="minorEastAsia" w:hAnsiTheme="minorHAnsi" w:cstheme="minorBidi"/>
          <w:b w:val="0"/>
          <w:kern w:val="2"/>
          <w:sz w:val="21"/>
          <w:szCs w:val="22"/>
        </w:rPr>
      </w:pPr>
      <w:hyperlink w:anchor="_Toc405997422" w:history="1">
        <w:r w:rsidR="00367F8B" w:rsidRPr="009856B8">
          <w:rPr>
            <w:rStyle w:val="ab"/>
            <w:rFonts w:eastAsia="Arial Unicode MS"/>
          </w:rPr>
          <w:t>10</w:t>
        </w:r>
        <w:r w:rsidR="00367F8B" w:rsidRPr="009856B8">
          <w:rPr>
            <w:rStyle w:val="ab"/>
            <w:rFonts w:ascii="Arial Unicode MS" w:eastAsia="Arial Unicode MS" w:hAnsi="Arial Unicode MS" w:cs="Arial Unicode MS"/>
          </w:rPr>
          <w:t xml:space="preserve"> How to Verify Whether Requested by Alipay or not?</w:t>
        </w:r>
        <w:r w:rsidR="00367F8B">
          <w:rPr>
            <w:webHidden/>
          </w:rPr>
          <w:tab/>
        </w:r>
        <w:r w:rsidR="00367F8B">
          <w:rPr>
            <w:webHidden/>
          </w:rPr>
          <w:fldChar w:fldCharType="begin"/>
        </w:r>
        <w:r w:rsidR="00367F8B">
          <w:rPr>
            <w:webHidden/>
          </w:rPr>
          <w:instrText xml:space="preserve"> PAGEREF _Toc405997422 \h </w:instrText>
        </w:r>
        <w:r w:rsidR="00367F8B">
          <w:rPr>
            <w:webHidden/>
          </w:rPr>
        </w:r>
        <w:r w:rsidR="00367F8B">
          <w:rPr>
            <w:webHidden/>
          </w:rPr>
          <w:fldChar w:fldCharType="separate"/>
        </w:r>
        <w:r w:rsidR="00367F8B">
          <w:rPr>
            <w:webHidden/>
          </w:rPr>
          <w:t>32</w:t>
        </w:r>
        <w:r w:rsidR="00367F8B">
          <w:rPr>
            <w:webHidden/>
          </w:rPr>
          <w:fldChar w:fldCharType="end"/>
        </w:r>
      </w:hyperlink>
    </w:p>
    <w:p w:rsidR="00367F8B" w:rsidRDefault="00E36864">
      <w:pPr>
        <w:pStyle w:val="10"/>
        <w:rPr>
          <w:rFonts w:asciiTheme="minorHAnsi" w:eastAsiaTheme="minorEastAsia" w:hAnsiTheme="minorHAnsi" w:cstheme="minorBidi"/>
          <w:b w:val="0"/>
          <w:kern w:val="2"/>
          <w:sz w:val="21"/>
          <w:szCs w:val="22"/>
        </w:rPr>
      </w:pPr>
      <w:hyperlink w:anchor="_Toc405997423" w:history="1">
        <w:r w:rsidR="00367F8B" w:rsidRPr="009856B8">
          <w:rPr>
            <w:rStyle w:val="ab"/>
            <w:rFonts w:eastAsia="Arial Unicode MS"/>
          </w:rPr>
          <w:t>11</w:t>
        </w:r>
        <w:r w:rsidR="00367F8B" w:rsidRPr="009856B8">
          <w:rPr>
            <w:rStyle w:val="ab"/>
            <w:rFonts w:ascii="Arial Unicode MS" w:eastAsia="Arial Unicode MS" w:hAnsi="Arial Unicode MS" w:cs="Arial Unicode MS"/>
          </w:rPr>
          <w:t xml:space="preserve"> Appendix</w:t>
        </w:r>
        <w:r w:rsidR="00367F8B">
          <w:rPr>
            <w:webHidden/>
          </w:rPr>
          <w:tab/>
        </w:r>
        <w:r w:rsidR="00367F8B">
          <w:rPr>
            <w:webHidden/>
          </w:rPr>
          <w:fldChar w:fldCharType="begin"/>
        </w:r>
        <w:r w:rsidR="00367F8B">
          <w:rPr>
            <w:webHidden/>
          </w:rPr>
          <w:instrText xml:space="preserve"> PAGEREF _Toc405997423 \h </w:instrText>
        </w:r>
        <w:r w:rsidR="00367F8B">
          <w:rPr>
            <w:webHidden/>
          </w:rPr>
        </w:r>
        <w:r w:rsidR="00367F8B">
          <w:rPr>
            <w:webHidden/>
          </w:rPr>
          <w:fldChar w:fldCharType="separate"/>
        </w:r>
        <w:r w:rsidR="00367F8B">
          <w:rPr>
            <w:webHidden/>
          </w:rPr>
          <w:t>33</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24" w:history="1">
        <w:r w:rsidR="00367F8B" w:rsidRPr="009856B8">
          <w:rPr>
            <w:rStyle w:val="ab"/>
            <w:rFonts w:ascii="Arial Unicode MS" w:eastAsia="Arial Unicode MS" w:hAnsi="Arial Unicode MS" w:cs="Arial Unicode MS"/>
          </w:rPr>
          <w:t>11.1 Business Error Code</w:t>
        </w:r>
        <w:r w:rsidR="00367F8B">
          <w:rPr>
            <w:webHidden/>
          </w:rPr>
          <w:tab/>
        </w:r>
        <w:r w:rsidR="00367F8B">
          <w:rPr>
            <w:webHidden/>
          </w:rPr>
          <w:fldChar w:fldCharType="begin"/>
        </w:r>
        <w:r w:rsidR="00367F8B">
          <w:rPr>
            <w:webHidden/>
          </w:rPr>
          <w:instrText xml:space="preserve"> PAGEREF _Toc405997424 \h </w:instrText>
        </w:r>
        <w:r w:rsidR="00367F8B">
          <w:rPr>
            <w:webHidden/>
          </w:rPr>
        </w:r>
        <w:r w:rsidR="00367F8B">
          <w:rPr>
            <w:webHidden/>
          </w:rPr>
          <w:fldChar w:fldCharType="separate"/>
        </w:r>
        <w:r w:rsidR="00367F8B">
          <w:rPr>
            <w:webHidden/>
          </w:rPr>
          <w:t>33</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25" w:history="1">
        <w:r w:rsidR="00367F8B" w:rsidRPr="009856B8">
          <w:rPr>
            <w:rStyle w:val="ab"/>
            <w:rFonts w:ascii="Arial Unicode MS" w:eastAsia="Arial Unicode MS" w:hAnsi="Arial Unicode MS" w:cs="Arial Unicode MS"/>
          </w:rPr>
          <w:t>11.2 Client Error Code</w:t>
        </w:r>
        <w:r w:rsidR="00367F8B">
          <w:rPr>
            <w:webHidden/>
          </w:rPr>
          <w:tab/>
        </w:r>
        <w:r w:rsidR="00367F8B">
          <w:rPr>
            <w:webHidden/>
          </w:rPr>
          <w:fldChar w:fldCharType="begin"/>
        </w:r>
        <w:r w:rsidR="00367F8B">
          <w:rPr>
            <w:webHidden/>
          </w:rPr>
          <w:instrText xml:space="preserve"> PAGEREF _Toc405997425 \h </w:instrText>
        </w:r>
        <w:r w:rsidR="00367F8B">
          <w:rPr>
            <w:webHidden/>
          </w:rPr>
        </w:r>
        <w:r w:rsidR="00367F8B">
          <w:rPr>
            <w:webHidden/>
          </w:rPr>
          <w:fldChar w:fldCharType="separate"/>
        </w:r>
        <w:r w:rsidR="00367F8B">
          <w:rPr>
            <w:webHidden/>
          </w:rPr>
          <w:t>33</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26" w:history="1">
        <w:r w:rsidR="00367F8B" w:rsidRPr="009856B8">
          <w:rPr>
            <w:rStyle w:val="ab"/>
            <w:rFonts w:ascii="Arial Unicode MS" w:eastAsia="Arial Unicode MS" w:hAnsi="Arial Unicode MS" w:cs="Arial Unicode MS"/>
          </w:rPr>
          <w:t>11.3 Transaction Status</w:t>
        </w:r>
        <w:r w:rsidR="00367F8B">
          <w:rPr>
            <w:webHidden/>
          </w:rPr>
          <w:tab/>
        </w:r>
        <w:r w:rsidR="00367F8B">
          <w:rPr>
            <w:webHidden/>
          </w:rPr>
          <w:fldChar w:fldCharType="begin"/>
        </w:r>
        <w:r w:rsidR="00367F8B">
          <w:rPr>
            <w:webHidden/>
          </w:rPr>
          <w:instrText xml:space="preserve"> PAGEREF _Toc405997426 \h </w:instrText>
        </w:r>
        <w:r w:rsidR="00367F8B">
          <w:rPr>
            <w:webHidden/>
          </w:rPr>
        </w:r>
        <w:r w:rsidR="00367F8B">
          <w:rPr>
            <w:webHidden/>
          </w:rPr>
          <w:fldChar w:fldCharType="separate"/>
        </w:r>
        <w:r w:rsidR="00367F8B">
          <w:rPr>
            <w:webHidden/>
          </w:rPr>
          <w:t>34</w:t>
        </w:r>
        <w:r w:rsidR="00367F8B">
          <w:rPr>
            <w:webHidden/>
          </w:rPr>
          <w:fldChar w:fldCharType="end"/>
        </w:r>
      </w:hyperlink>
    </w:p>
    <w:p w:rsidR="00367F8B" w:rsidRDefault="00E36864">
      <w:pPr>
        <w:pStyle w:val="20"/>
        <w:rPr>
          <w:rFonts w:asciiTheme="minorHAnsi" w:eastAsiaTheme="minorEastAsia" w:hAnsiTheme="minorHAnsi" w:cstheme="minorBidi"/>
          <w:kern w:val="2"/>
          <w:sz w:val="21"/>
          <w:szCs w:val="22"/>
        </w:rPr>
      </w:pPr>
      <w:hyperlink w:anchor="_Toc405997427" w:history="1">
        <w:r w:rsidR="00367F8B" w:rsidRPr="009856B8">
          <w:rPr>
            <w:rStyle w:val="ab"/>
            <w:rFonts w:ascii="Arial Unicode MS" w:eastAsia="Arial Unicode MS" w:hAnsi="Arial Unicode MS" w:cs="Arial Unicode MS"/>
          </w:rPr>
          <w:t>11.4 Currency List</w:t>
        </w:r>
        <w:r w:rsidR="00367F8B">
          <w:rPr>
            <w:webHidden/>
          </w:rPr>
          <w:tab/>
        </w:r>
        <w:r w:rsidR="00367F8B">
          <w:rPr>
            <w:webHidden/>
          </w:rPr>
          <w:fldChar w:fldCharType="begin"/>
        </w:r>
        <w:r w:rsidR="00367F8B">
          <w:rPr>
            <w:webHidden/>
          </w:rPr>
          <w:instrText xml:space="preserve"> PAGEREF _Toc405997427 \h </w:instrText>
        </w:r>
        <w:r w:rsidR="00367F8B">
          <w:rPr>
            <w:webHidden/>
          </w:rPr>
        </w:r>
        <w:r w:rsidR="00367F8B">
          <w:rPr>
            <w:webHidden/>
          </w:rPr>
          <w:fldChar w:fldCharType="separate"/>
        </w:r>
        <w:r w:rsidR="00367F8B">
          <w:rPr>
            <w:webHidden/>
          </w:rPr>
          <w:t>34</w:t>
        </w:r>
        <w:r w:rsidR="00367F8B">
          <w:rPr>
            <w:webHidden/>
          </w:rPr>
          <w:fldChar w:fldCharType="end"/>
        </w:r>
      </w:hyperlink>
    </w:p>
    <w:p w:rsidR="008D11C5" w:rsidRPr="00877718" w:rsidRDefault="00374AD4" w:rsidP="00A53466">
      <w:pPr>
        <w:pStyle w:val="20"/>
        <w:rPr>
          <w:rFonts w:ascii="Arial Unicode MS" w:eastAsia="Arial Unicode MS" w:hAnsi="Arial Unicode MS" w:cs="Arial Unicode MS"/>
        </w:rPr>
      </w:pPr>
      <w:r w:rsidRPr="00877718">
        <w:rPr>
          <w:rFonts w:ascii="Arial Unicode MS" w:eastAsia="Arial Unicode MS" w:hAnsi="Arial Unicode MS" w:cs="Arial Unicode MS"/>
        </w:rPr>
        <w:fldChar w:fldCharType="end"/>
      </w:r>
      <w:r w:rsidR="008D11C5" w:rsidRPr="00877718">
        <w:rPr>
          <w:rFonts w:ascii="Arial Unicode MS" w:eastAsia="Arial Unicode MS" w:hAnsi="Arial Unicode MS" w:cs="Arial Unicode MS"/>
        </w:rPr>
        <w:br w:type="page"/>
      </w:r>
    </w:p>
    <w:p w:rsidR="00B601D6" w:rsidRPr="00877718" w:rsidRDefault="0092093E" w:rsidP="001B33B2">
      <w:pPr>
        <w:pStyle w:val="1"/>
        <w:rPr>
          <w:rFonts w:ascii="Arial Unicode MS" w:eastAsia="Arial Unicode MS" w:hAnsi="Arial Unicode MS" w:cs="Arial Unicode MS"/>
        </w:rPr>
      </w:pPr>
      <w:bookmarkStart w:id="2" w:name="_Toc386197766"/>
      <w:bookmarkStart w:id="3" w:name="_Toc405997388"/>
      <w:r w:rsidRPr="00877718">
        <w:rPr>
          <w:rFonts w:ascii="Arial Unicode MS" w:eastAsia="Arial Unicode MS" w:hAnsi="Arial Unicode MS" w:cs="Arial Unicode MS"/>
        </w:rPr>
        <w:lastRenderedPageBreak/>
        <w:t>File Description</w:t>
      </w:r>
      <w:bookmarkEnd w:id="2"/>
      <w:bookmarkEnd w:id="3"/>
    </w:p>
    <w:p w:rsidR="003A028E" w:rsidRPr="00877718" w:rsidRDefault="0092093E" w:rsidP="003A028E">
      <w:pPr>
        <w:pStyle w:val="2"/>
        <w:rPr>
          <w:rFonts w:ascii="Arial Unicode MS" w:eastAsia="Arial Unicode MS" w:hAnsi="Arial Unicode MS" w:cs="Arial Unicode MS"/>
        </w:rPr>
      </w:pPr>
      <w:bookmarkStart w:id="4" w:name="_Toc386197767"/>
      <w:bookmarkStart w:id="5" w:name="_Toc405997389"/>
      <w:r w:rsidRPr="00877718">
        <w:rPr>
          <w:rFonts w:ascii="Arial Unicode MS" w:eastAsia="Arial Unicode MS" w:hAnsi="Arial Unicode MS" w:cs="Arial Unicode MS"/>
        </w:rPr>
        <w:t>Function Description</w:t>
      </w:r>
      <w:bookmarkEnd w:id="4"/>
      <w:bookmarkEnd w:id="5"/>
    </w:p>
    <w:p w:rsidR="00C3468E" w:rsidRPr="00877718" w:rsidRDefault="00615CA4" w:rsidP="00230839">
      <w:pPr>
        <w:rPr>
          <w:rFonts w:ascii="Arial Unicode MS" w:eastAsia="Arial Unicode MS" w:hAnsi="Arial Unicode MS" w:cs="Arial Unicode MS"/>
        </w:rPr>
      </w:pPr>
      <w:r w:rsidRPr="00877718">
        <w:rPr>
          <w:rFonts w:ascii="Arial Unicode MS" w:eastAsia="Arial Unicode MS" w:hAnsi="Arial Unicode MS" w:cs="Arial Unicode MS" w:hint="eastAsia"/>
        </w:rPr>
        <w:t>Alipay Mobile Payment SDK2.0 S</w:t>
      </w:r>
      <w:r w:rsidRPr="00877718">
        <w:rPr>
          <w:rFonts w:ascii="Arial Unicode MS" w:eastAsia="Arial Unicode MS" w:hAnsi="Arial Unicode MS" w:cs="Arial Unicode MS"/>
        </w:rPr>
        <w:t>t</w:t>
      </w:r>
      <w:r w:rsidRPr="00877718">
        <w:rPr>
          <w:rFonts w:ascii="Arial Unicode MS" w:eastAsia="Arial Unicode MS" w:hAnsi="Arial Unicode MS" w:cs="Arial Unicode MS" w:hint="eastAsia"/>
        </w:rPr>
        <w:t xml:space="preserve">andard </w:t>
      </w:r>
      <w:r w:rsidR="00A41ED0" w:rsidRPr="00877718">
        <w:rPr>
          <w:rFonts w:ascii="Arial Unicode MS" w:eastAsia="Arial Unicode MS" w:hAnsi="Arial Unicode MS" w:cs="Arial Unicode MS" w:hint="eastAsia"/>
        </w:rPr>
        <w:t>Version</w:t>
      </w:r>
      <w:r w:rsidR="0092093E" w:rsidRPr="00877718">
        <w:rPr>
          <w:rFonts w:ascii="Arial Unicode MS" w:eastAsia="Arial Unicode MS" w:hAnsi="Arial Unicode MS" w:cs="Arial Unicode MS"/>
        </w:rPr>
        <w:t xml:space="preserve"> is mainly used for provding </w:t>
      </w:r>
      <w:r w:rsidR="00AA41EE" w:rsidRPr="00877718">
        <w:rPr>
          <w:rFonts w:ascii="Arial Unicode MS" w:eastAsia="Arial Unicode MS" w:hAnsi="Arial Unicode MS" w:cs="Arial Unicode MS" w:hint="eastAsia"/>
        </w:rPr>
        <w:t>convenient</w:t>
      </w:r>
      <w:r w:rsidR="0092093E" w:rsidRPr="00877718">
        <w:rPr>
          <w:rFonts w:ascii="Arial Unicode MS" w:eastAsia="Arial Unicode MS" w:hAnsi="Arial Unicode MS" w:cs="Arial Unicode MS"/>
        </w:rPr>
        <w:t>, safe and reliable payment service to third</w:t>
      </w:r>
      <w:r w:rsidR="00E5123E" w:rsidRPr="00877718">
        <w:rPr>
          <w:rFonts w:ascii="Arial Unicode MS" w:eastAsia="Arial Unicode MS" w:hAnsi="Arial Unicode MS" w:cs="Arial Unicode MS" w:hint="eastAsia"/>
        </w:rPr>
        <w:t>-</w:t>
      </w:r>
      <w:r w:rsidR="001D54FE" w:rsidRPr="00877718">
        <w:rPr>
          <w:rFonts w:ascii="Arial Unicode MS" w:eastAsia="Arial Unicode MS" w:hAnsi="Arial Unicode MS" w:cs="Arial Unicode MS"/>
        </w:rPr>
        <w:t xml:space="preserve">party application. This </w:t>
      </w:r>
      <w:r w:rsidR="001D54FE" w:rsidRPr="00877718">
        <w:rPr>
          <w:rFonts w:ascii="Arial Unicode MS" w:eastAsia="Arial Unicode MS" w:hAnsi="Arial Unicode MS" w:cs="Arial Unicode MS" w:hint="eastAsia"/>
        </w:rPr>
        <w:t>document</w:t>
      </w:r>
      <w:r w:rsidR="0092093E" w:rsidRPr="00877718">
        <w:rPr>
          <w:rFonts w:ascii="Arial Unicode MS" w:eastAsia="Arial Unicode MS" w:hAnsi="Arial Unicode MS" w:cs="Arial Unicode MS"/>
        </w:rPr>
        <w:t xml:space="preserve"> </w:t>
      </w:r>
      <w:r w:rsidR="00E5123E" w:rsidRPr="00877718">
        <w:rPr>
          <w:rFonts w:ascii="Arial Unicode MS" w:eastAsia="Arial Unicode MS" w:hAnsi="Arial Unicode MS" w:cs="Arial Unicode MS" w:hint="eastAsia"/>
        </w:rPr>
        <w:t xml:space="preserve">mainly </w:t>
      </w:r>
      <w:r w:rsidR="0092093E" w:rsidRPr="00877718">
        <w:rPr>
          <w:rFonts w:ascii="Arial Unicode MS" w:eastAsia="Arial Unicode MS" w:hAnsi="Arial Unicode MS" w:cs="Arial Unicode MS"/>
        </w:rPr>
        <w:t xml:space="preserve">describes the application mode of SDK payment interface available for the developers of </w:t>
      </w:r>
      <w:r w:rsidR="00E3197B" w:rsidRPr="00877718">
        <w:rPr>
          <w:rFonts w:ascii="Arial Unicode MS" w:eastAsia="Arial Unicode MS" w:hAnsi="Arial Unicode MS" w:cs="Arial Unicode MS"/>
        </w:rPr>
        <w:t>merchant</w:t>
      </w:r>
      <w:r w:rsidR="0092093E" w:rsidRPr="00877718">
        <w:rPr>
          <w:rFonts w:ascii="Arial Unicode MS" w:eastAsia="Arial Unicode MS" w:hAnsi="Arial Unicode MS" w:cs="Arial Unicode MS"/>
        </w:rPr>
        <w:t>s.</w:t>
      </w:r>
    </w:p>
    <w:p w:rsidR="003A028E" w:rsidRPr="00877718" w:rsidRDefault="0092093E" w:rsidP="00020A53">
      <w:pPr>
        <w:pStyle w:val="2"/>
        <w:rPr>
          <w:rFonts w:ascii="Arial Unicode MS" w:eastAsia="Arial Unicode MS" w:hAnsi="Arial Unicode MS" w:cs="Arial Unicode MS"/>
        </w:rPr>
      </w:pPr>
      <w:bookmarkStart w:id="6" w:name="_Toc386197768"/>
      <w:bookmarkStart w:id="7" w:name="_Toc405997390"/>
      <w:r w:rsidRPr="00877718">
        <w:rPr>
          <w:rFonts w:ascii="Arial Unicode MS" w:eastAsia="Arial Unicode MS" w:hAnsi="Arial Unicode MS" w:cs="Arial Unicode MS"/>
        </w:rPr>
        <w:t>Target Reader</w:t>
      </w:r>
      <w:bookmarkEnd w:id="6"/>
      <w:bookmarkEnd w:id="7"/>
    </w:p>
    <w:p w:rsidR="00737C6A" w:rsidRPr="00877718" w:rsidRDefault="0092093E" w:rsidP="00230839">
      <w:pPr>
        <w:rPr>
          <w:rFonts w:ascii="Arial Unicode MS" w:eastAsia="Arial Unicode MS" w:hAnsi="Arial Unicode MS" w:cs="Arial Unicode MS"/>
        </w:rPr>
      </w:pPr>
      <w:r w:rsidRPr="00877718">
        <w:rPr>
          <w:rFonts w:ascii="Arial Unicode MS" w:eastAsia="Arial Unicode MS" w:hAnsi="Arial Unicode MS" w:cs="Arial Unicode MS"/>
        </w:rPr>
        <w:t xml:space="preserve">This file is geared to the developers and administrators with certain capacity to explore </w:t>
      </w:r>
      <w:bookmarkStart w:id="8" w:name="OLE_LINK343"/>
      <w:bookmarkStart w:id="9" w:name="OLE_LINK344"/>
      <w:r w:rsidRPr="00877718">
        <w:rPr>
          <w:rFonts w:ascii="Arial Unicode MS" w:eastAsia="Arial Unicode MS" w:hAnsi="Arial Unicode MS" w:cs="Arial Unicode MS"/>
        </w:rPr>
        <w:t>Android/iOS client</w:t>
      </w:r>
      <w:bookmarkEnd w:id="8"/>
      <w:bookmarkEnd w:id="9"/>
      <w:r w:rsidRPr="00877718">
        <w:rPr>
          <w:rFonts w:ascii="Arial Unicode MS" w:eastAsia="Arial Unicode MS" w:hAnsi="Arial Unicode MS" w:cs="Arial Unicode MS"/>
        </w:rPr>
        <w:t xml:space="preserve"> and knowledge of Android/iOS client.</w:t>
      </w:r>
    </w:p>
    <w:p w:rsidR="00A92E27" w:rsidRPr="00877718" w:rsidRDefault="007736AC" w:rsidP="00A92E27">
      <w:pPr>
        <w:pStyle w:val="2"/>
        <w:rPr>
          <w:rFonts w:ascii="Arial Unicode MS" w:eastAsia="Arial Unicode MS" w:hAnsi="Arial Unicode MS" w:cs="Arial Unicode MS"/>
        </w:rPr>
      </w:pPr>
      <w:bookmarkStart w:id="10" w:name="_Toc386197769"/>
      <w:bookmarkStart w:id="11" w:name="_Toc405997391"/>
      <w:r w:rsidRPr="00877718">
        <w:rPr>
          <w:rFonts w:ascii="Arial Unicode MS" w:eastAsia="Arial Unicode MS" w:hAnsi="Arial Unicode MS" w:cs="Arial Unicode MS"/>
        </w:rPr>
        <w:t>Business Terms</w:t>
      </w:r>
      <w:bookmarkEnd w:id="10"/>
      <w:bookmarkEnd w:id="11"/>
    </w:p>
    <w:p w:rsidR="00487935" w:rsidRPr="00877718" w:rsidRDefault="00447EBB" w:rsidP="00447EBB">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hint="eastAsia"/>
        </w:rPr>
        <w:t xml:space="preserve">Table 1-1 </w:t>
      </w:r>
      <w:r w:rsidR="007736AC" w:rsidRPr="00877718">
        <w:rPr>
          <w:rFonts w:ascii="Arial Unicode MS" w:eastAsia="Arial Unicode MS" w:hAnsi="Arial Unicode MS" w:cs="Arial Unicode MS"/>
        </w:rPr>
        <w:t>Business Terms</w:t>
      </w:r>
    </w:p>
    <w:tbl>
      <w:tblPr>
        <w:tblW w:w="4949" w:type="pct"/>
        <w:tblLook w:val="04A0" w:firstRow="1" w:lastRow="0" w:firstColumn="1" w:lastColumn="0" w:noHBand="0" w:noVBand="1"/>
      </w:tblPr>
      <w:tblGrid>
        <w:gridCol w:w="1298"/>
        <w:gridCol w:w="7499"/>
      </w:tblGrid>
      <w:tr w:rsidR="00487935" w:rsidRPr="00877718" w:rsidTr="00C00863">
        <w:trPr>
          <w:cantSplit/>
        </w:trPr>
        <w:tc>
          <w:tcPr>
            <w:tcW w:w="738"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87935" w:rsidRPr="00877718" w:rsidRDefault="007736AC" w:rsidP="00487935">
            <w:pPr>
              <w:pStyle w:val="TableHeading"/>
              <w:rPr>
                <w:rFonts w:ascii="Arial Unicode MS" w:eastAsia="Arial Unicode MS" w:hAnsi="Arial Unicode MS" w:cs="Arial Unicode MS"/>
                <w:b w:val="0"/>
              </w:rPr>
            </w:pPr>
            <w:r w:rsidRPr="00877718">
              <w:rPr>
                <w:rFonts w:ascii="Arial Unicode MS" w:eastAsia="Arial Unicode MS" w:hAnsi="Arial Unicode MS" w:cs="Arial Unicode MS"/>
              </w:rPr>
              <w:t>Term</w:t>
            </w:r>
          </w:p>
        </w:tc>
        <w:tc>
          <w:tcPr>
            <w:tcW w:w="4262"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87935" w:rsidRPr="00877718" w:rsidRDefault="007736AC" w:rsidP="00487935">
            <w:pPr>
              <w:pStyle w:val="TableHeading"/>
              <w:rPr>
                <w:rFonts w:ascii="Arial Unicode MS" w:eastAsia="Arial Unicode MS" w:hAnsi="Arial Unicode MS" w:cs="Arial Unicode MS"/>
                <w:b w:val="0"/>
              </w:rPr>
            </w:pPr>
            <w:r w:rsidRPr="00877718">
              <w:rPr>
                <w:rFonts w:ascii="Arial Unicode MS" w:eastAsia="Arial Unicode MS" w:hAnsi="Arial Unicode MS" w:cs="Arial Unicode MS"/>
              </w:rPr>
              <w:t>Interpretation</w:t>
            </w:r>
          </w:p>
        </w:tc>
      </w:tr>
      <w:tr w:rsidR="007736AC" w:rsidRPr="00877718" w:rsidTr="002A7A8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7736AC" w:rsidRPr="00877718" w:rsidRDefault="007736AC"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Request</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7736AC" w:rsidRPr="00877718" w:rsidRDefault="0092093E" w:rsidP="008E1EE4">
            <w:pPr>
              <w:pStyle w:val="TableText"/>
              <w:rPr>
                <w:rFonts w:ascii="Arial Unicode MS" w:eastAsia="Arial Unicode MS" w:hAnsi="Arial Unicode MS" w:cs="Arial Unicode MS"/>
              </w:rPr>
            </w:pPr>
            <w:r w:rsidRPr="00877718">
              <w:rPr>
                <w:rFonts w:ascii="Arial Unicode MS" w:eastAsia="Arial Unicode MS" w:hAnsi="Arial Unicode MS" w:cs="Arial Unicode MS"/>
              </w:rPr>
              <w:t>A process of transmitting data required in the form of character string by Android/iOS client to receipient party.</w:t>
            </w:r>
          </w:p>
        </w:tc>
      </w:tr>
      <w:tr w:rsidR="007736AC" w:rsidRPr="00877718" w:rsidTr="002A7A8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7736AC" w:rsidRPr="00877718" w:rsidRDefault="00C1460B"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Notification</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7736AC" w:rsidRPr="00877718" w:rsidRDefault="0092093E" w:rsidP="004444D6">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Asynchronous notification from server. Alipay server takes the initiative to notify </w:t>
            </w:r>
            <w:r w:rsidR="004444D6" w:rsidRPr="00877718">
              <w:rPr>
                <w:rFonts w:ascii="Arial Unicode MS" w:eastAsia="Arial Unicode MS" w:hAnsi="Arial Unicode MS" w:cs="Arial Unicode MS" w:hint="eastAsia"/>
              </w:rPr>
              <w:t>merchant</w:t>
            </w:r>
            <w:r w:rsidR="004444D6" w:rsidRPr="00877718">
              <w:rPr>
                <w:rFonts w:ascii="Arial Unicode MS" w:eastAsia="Arial Unicode MS" w:hAnsi="Arial Unicode MS" w:cs="Arial Unicode MS"/>
              </w:rPr>
              <w:t>’</w:t>
            </w:r>
            <w:r w:rsidR="004444D6" w:rsidRPr="00877718">
              <w:rPr>
                <w:rFonts w:ascii="Arial Unicode MS" w:eastAsia="Arial Unicode MS" w:hAnsi="Arial Unicode MS" w:cs="Arial Unicode MS" w:hint="eastAsia"/>
              </w:rPr>
              <w:t xml:space="preserve">s </w:t>
            </w:r>
            <w:r w:rsidRPr="00877718">
              <w:rPr>
                <w:rFonts w:ascii="Arial Unicode MS" w:eastAsia="Arial Unicode MS" w:hAnsi="Arial Unicode MS" w:cs="Arial Unicode MS"/>
              </w:rPr>
              <w:t xml:space="preserve">website and feeds back the processing result to </w:t>
            </w:r>
            <w:r w:rsidR="004444D6" w:rsidRPr="00877718">
              <w:rPr>
                <w:rFonts w:ascii="Arial Unicode MS" w:eastAsia="Arial Unicode MS" w:hAnsi="Arial Unicode MS" w:cs="Arial Unicode MS" w:hint="eastAsia"/>
              </w:rPr>
              <w:t>merchant</w:t>
            </w:r>
            <w:r w:rsidR="004444D6" w:rsidRPr="00877718">
              <w:rPr>
                <w:rFonts w:ascii="Arial Unicode MS" w:eastAsia="Arial Unicode MS" w:hAnsi="Arial Unicode MS" w:cs="Arial Unicode MS"/>
              </w:rPr>
              <w:t>’</w:t>
            </w:r>
            <w:r w:rsidR="004444D6" w:rsidRPr="00877718">
              <w:rPr>
                <w:rFonts w:ascii="Arial Unicode MS" w:eastAsia="Arial Unicode MS" w:hAnsi="Arial Unicode MS" w:cs="Arial Unicode MS" w:hint="eastAsia"/>
              </w:rPr>
              <w:t>s</w:t>
            </w:r>
            <w:r w:rsidRPr="00877718">
              <w:rPr>
                <w:rFonts w:ascii="Arial Unicode MS" w:eastAsia="Arial Unicode MS" w:hAnsi="Arial Unicode MS" w:cs="Arial Unicode MS"/>
              </w:rPr>
              <w:t xml:space="preserve"> website after the data received is processed by Alipay.</w:t>
            </w:r>
          </w:p>
        </w:tc>
      </w:tr>
      <w:tr w:rsidR="007736AC" w:rsidRPr="00877718" w:rsidTr="002A7A8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7736AC" w:rsidRPr="00877718" w:rsidRDefault="007736AC"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Return</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7736AC" w:rsidRPr="00877718" w:rsidRDefault="0092093E" w:rsidP="008E1EE4">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Alipay returns the processing result data in the form of character string to Android/iOS client directly. </w:t>
            </w:r>
          </w:p>
        </w:tc>
      </w:tr>
    </w:tbl>
    <w:p w:rsidR="006D6F13" w:rsidRPr="00877718" w:rsidRDefault="006D6F13" w:rsidP="006D6F13">
      <w:pPr>
        <w:rPr>
          <w:rFonts w:ascii="Arial Unicode MS" w:eastAsia="Arial Unicode MS" w:hAnsi="Arial Unicode MS" w:cs="Arial Unicode MS"/>
        </w:rPr>
      </w:pPr>
    </w:p>
    <w:p w:rsidR="00615993" w:rsidRPr="00877718" w:rsidRDefault="00617B4A" w:rsidP="001B33B2">
      <w:pPr>
        <w:pStyle w:val="1"/>
        <w:rPr>
          <w:rFonts w:ascii="Arial Unicode MS" w:eastAsia="Arial Unicode MS" w:hAnsi="Arial Unicode MS" w:cs="Arial Unicode MS"/>
        </w:rPr>
      </w:pPr>
      <w:bookmarkStart w:id="12" w:name="_Toc405997392"/>
      <w:r w:rsidRPr="00877718">
        <w:rPr>
          <w:rFonts w:ascii="Arial Unicode MS" w:eastAsia="Arial Unicode MS" w:hAnsi="Arial Unicode MS" w:cs="Arial Unicode MS" w:hint="eastAsia"/>
        </w:rPr>
        <w:lastRenderedPageBreak/>
        <w:t>Function Demo</w:t>
      </w:r>
      <w:bookmarkEnd w:id="12"/>
    </w:p>
    <w:p w:rsidR="002153AC" w:rsidRPr="00877718" w:rsidRDefault="002153AC" w:rsidP="0090511C">
      <w:pPr>
        <w:pStyle w:val="Figure"/>
        <w:ind w:left="0"/>
        <w:jc w:val="both"/>
        <w:rPr>
          <w:rFonts w:ascii="Arial Unicode MS" w:eastAsia="Arial Unicode MS" w:hAnsi="Arial Unicode MS" w:cs="Arial Unicode MS"/>
          <w:noProof/>
        </w:rPr>
      </w:pPr>
    </w:p>
    <w:p w:rsidR="0090511C" w:rsidRPr="00877718" w:rsidRDefault="0090511C" w:rsidP="0090511C">
      <w:pPr>
        <w:pStyle w:val="FigureDescription"/>
        <w:numPr>
          <w:ilvl w:val="0"/>
          <w:numId w:val="0"/>
        </w:numPr>
        <w:jc w:val="both"/>
        <w:rPr>
          <w:rFonts w:ascii="Arial Unicode MS" w:eastAsia="Arial Unicode MS" w:hAnsi="Arial Unicode MS" w:cs="Arial Unicode MS"/>
        </w:rPr>
      </w:pPr>
    </w:p>
    <w:p w:rsidR="0090511C" w:rsidRPr="00877718" w:rsidRDefault="0090511C" w:rsidP="0090511C">
      <w:pPr>
        <w:ind w:left="0"/>
        <w:rPr>
          <w:rFonts w:ascii="Arial Unicode MS" w:eastAsia="Arial Unicode MS" w:hAnsi="Arial Unicode MS" w:cs="Arial Unicode MS"/>
        </w:rPr>
      </w:pPr>
    </w:p>
    <w:p w:rsidR="0090511C" w:rsidRPr="00877718" w:rsidRDefault="0090511C" w:rsidP="0090511C">
      <w:pPr>
        <w:ind w:left="0"/>
        <w:rPr>
          <w:rFonts w:ascii="Arial Unicode MS" w:eastAsia="Arial Unicode MS" w:hAnsi="Arial Unicode MS" w:cs="Arial Unicode MS"/>
        </w:rPr>
      </w:pPr>
    </w:p>
    <w:p w:rsidR="002B21A2" w:rsidRPr="00877718" w:rsidRDefault="002B21A2" w:rsidP="0090511C">
      <w:pPr>
        <w:pStyle w:val="FigureDescription"/>
        <w:numPr>
          <w:ilvl w:val="0"/>
          <w:numId w:val="0"/>
        </w:numPr>
        <w:jc w:val="both"/>
        <w:rPr>
          <w:rFonts w:ascii="Arial Unicode MS" w:eastAsia="Arial Unicode MS" w:hAnsi="Arial Unicode MS" w:cs="Arial Unicode MS"/>
        </w:rPr>
      </w:pP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4895C6AE">
          <v:group id="Group 71" o:spid="_x0000_s1026" style="position:absolute;left:0;text-align:left;margin-left:-.8pt;margin-top:10.75pt;width:437.05pt;height:32.25pt;z-index:251896832" coordorigin="1719,1612" coordsize="8741,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">
            <v:rect id="Rectangle 72" o:spid="_x0000_s1027" style="position:absolute;left:3138;top:1612;width:1623;height:51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cpBXwgAA&#10;ANwAAAAPAAAAZHJzL2Rvd25yZXYueG1sRE9NawIxEL0L/Q9hCr1p1h6krEYRbUuLl7oKvQ6b6Wbd&#10;ZLIkqa7/3hQK3ubxPmexGpwVZwqx9axgOilAENdet9woOB7exi8gYkLWaD2TgitFWC0fRgsstb/w&#10;ns5VakQO4ViiApNSX0oZa0MO48T3xJn78cFhyjA0Uge85HBn5XNRzKTDlnODwZ42huqu+nUK2s9d&#10;eN1au9ts3033daiPp/67U+rpcVjPQSQa0l387/7Qef50Bn/P5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lykFfCAAAA3AAAAA8AAAAAAAAAAAAAAAAAlwIAAGRycy9kb3du&#10;cmV2LnhtbFBLBQYAAAAABAAEAPUAAACGAwAAAAA=&#10;" filled="f" strokecolor="black [3213]">
              <v:textbox>
                <w:txbxContent>
                  <w:p w:rsidR="00877718" w:rsidRPr="009637E6" w:rsidRDefault="00877718" w:rsidP="002B21A2">
                    <w:pPr>
                      <w:spacing w:before="0" w:after="0" w:line="0" w:lineRule="atLeast"/>
                      <w:ind w:left="0"/>
                      <w:jc w:val="center"/>
                      <w:rPr>
                        <w:rFonts w:ascii="Times New Roman" w:hAnsi="Times New Roman" w:cs="Times New Roman"/>
                        <w:sz w:val="18"/>
                        <w:szCs w:val="18"/>
                        <w:u w:val="single"/>
                      </w:rPr>
                    </w:pPr>
                    <w:r w:rsidRPr="009637E6">
                      <w:rPr>
                        <w:rFonts w:ascii="Times New Roman" w:hAnsi="Times New Roman" w:cs="Times New Roman" w:hint="eastAsia"/>
                        <w:sz w:val="18"/>
                        <w:szCs w:val="18"/>
                        <w:u w:val="single"/>
                      </w:rPr>
                      <w:t>Client of External Merchant</w:t>
                    </w:r>
                  </w:p>
                  <w:p w:rsidR="00877718" w:rsidRPr="002B21A2" w:rsidRDefault="00877718" w:rsidP="002B21A2">
                    <w:pPr>
                      <w:rPr>
                        <w:szCs w:val="15"/>
                      </w:rPr>
                    </w:pPr>
                  </w:p>
                </w:txbxContent>
              </v:textbox>
            </v:rect>
            <v:rect id="Rectangle 73" o:spid="_x0000_s1028" style="position:absolute;left:5065;top:1612;width:1623;height:51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PjXMwgAA&#10;ANwAAAAPAAAAZHJzL2Rvd25yZXYueG1sRE9NawIxEL0X+h/CFHqrWXvQsjWKaJUWL60KvQ6b6Wbd&#10;ZLIkUbf/3giCt3m8z5nMemfFiUJsPCsYDgoQxJXXDdcK9rvVyxuImJA1Ws+k4J8izKaPDxMstT/z&#10;D522qRY5hGOJCkxKXSllrAw5jAPfEWfuzweHKcNQSx3wnMOdla9FMZIOG84NBjtaGKra7dEpaL42&#10;4WNp7WaxXJv2e1ftD91vq9TzUz9/B5GoT3fxzf2p8/zhGK7P5Avk9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Y+NczCAAAA3AAAAA8AAAAAAAAAAAAAAAAAlwIAAGRycy9kb3du&#10;cmV2LnhtbFBLBQYAAAAABAAEAPUAAACGAwAAAAA=&#10;" filled="f" strokecolor="black [3213]">
              <v:textbox>
                <w:txbxContent>
                  <w:p w:rsidR="00877718" w:rsidRPr="009637E6" w:rsidRDefault="00877718" w:rsidP="002B21A2">
                    <w:pPr>
                      <w:spacing w:before="0" w:after="0" w:line="0" w:lineRule="atLeast"/>
                      <w:ind w:left="0"/>
                      <w:jc w:val="center"/>
                      <w:rPr>
                        <w:rFonts w:ascii="Times New Roman" w:hAnsi="Times New Roman" w:cs="Times New Roman"/>
                        <w:sz w:val="18"/>
                        <w:szCs w:val="18"/>
                        <w:u w:val="single"/>
                      </w:rPr>
                    </w:pPr>
                    <w:r>
                      <w:rPr>
                        <w:rFonts w:ascii="Times New Roman" w:hAnsi="Times New Roman" w:cs="Times New Roman" w:hint="eastAsia"/>
                        <w:sz w:val="18"/>
                        <w:szCs w:val="18"/>
                        <w:u w:val="single"/>
                      </w:rPr>
                      <w:t>Mobile Express SDK Client</w:t>
                    </w:r>
                  </w:p>
                  <w:p w:rsidR="00877718" w:rsidRPr="002256F5" w:rsidRDefault="00877718" w:rsidP="002B21A2">
                    <w:pPr>
                      <w:spacing w:line="0" w:lineRule="atLeast"/>
                      <w:ind w:left="0"/>
                      <w:rPr>
                        <w:sz w:val="15"/>
                        <w:szCs w:val="15"/>
                        <w:u w:val="single"/>
                      </w:rPr>
                    </w:pPr>
                  </w:p>
                </w:txbxContent>
              </v:textbox>
            </v:rect>
            <v:rect id="Rectangle 74" o:spid="_x0000_s1029" style="position:absolute;left:6956;top:1612;width:1623;height:51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oaG+xQAA&#10;ANwAAAAPAAAAZHJzL2Rvd25yZXYueG1sRI9PSwMxEMXvgt8hjODNZutBZNu0SP+I0ou2hV6HzXSz&#10;bjJZktiu3945CN5meG/e+818OQavLpRyF9nAdFKBIm6i7bg1cDxsH55B5YJs0UcmAz+UYbm4vZlj&#10;beOVP+myL62SEM41GnClDLXWuXEUME/iQCzaOaaARdbUapvwKuHB68eqetIBO5YGhwOtHDX9/jsY&#10;6N53abP2frdav7r+49Acv4ZTb8z93fgyA1VoLP/mv+s3K/hToZVnZAK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ehob7FAAAA3AAAAA8AAAAAAAAAAAAAAAAAlwIAAGRycy9k&#10;b3ducmV2LnhtbFBLBQYAAAAABAAEAPUAAACJAwAAAAA=&#10;" filled="f" strokecolor="black [3213]">
              <v:textbox>
                <w:txbxContent>
                  <w:p w:rsidR="00877718" w:rsidRPr="002256F5" w:rsidRDefault="00877718" w:rsidP="002B21A2">
                    <w:pPr>
                      <w:spacing w:before="0" w:after="0" w:line="0" w:lineRule="atLeast"/>
                      <w:ind w:left="0"/>
                      <w:jc w:val="center"/>
                      <w:rPr>
                        <w:sz w:val="15"/>
                        <w:szCs w:val="15"/>
                        <w:u w:val="single"/>
                      </w:rPr>
                    </w:pPr>
                    <w:r>
                      <w:rPr>
                        <w:rFonts w:ascii="Times New Roman" w:hAnsi="Times New Roman" w:cs="Times New Roman" w:hint="eastAsia"/>
                        <w:sz w:val="18"/>
                        <w:szCs w:val="18"/>
                        <w:u w:val="single"/>
                      </w:rPr>
                      <w:t>Mobile Express Server</w:t>
                    </w:r>
                  </w:p>
                </w:txbxContent>
              </v:textbox>
            </v:rect>
            <v:rect id="Rectangle 75" o:spid="_x0000_s1030" style="position:absolute;left:8837;top:1612;width:1623;height:51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QQlwgAA&#10;ANwAAAAPAAAAZHJzL2Rvd25yZXYueG1sRE9NawIxEL0X+h/CFHqrWXsQuzWKaJUWL60KvQ6b6Wbd&#10;ZLIkUbf/3giCt3m8z5nMemfFiUJsPCsYDgoQxJXXDdcK9rvVyxhETMgarWdS8E8RZtPHhwmW2p/5&#10;h07bVIscwrFEBSalrpQyVoYcxoHviDP354PDlGGopQ54zuHOyteiGEmHDecGgx0tDFXt9ugUNF+b&#10;8LG0drNYrk37vav2h+63Ver5qZ+/g0jUp7v45v7Uef7wDa7P5Avk9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tBCXCAAAA3AAAAA8AAAAAAAAAAAAAAAAAlwIAAGRycy9kb3du&#10;cmV2LnhtbFBLBQYAAAAABAAEAPUAAACGAwAAAAA=&#10;" filled="f" strokecolor="black [3213]">
              <v:textbox>
                <w:txbxContent>
                  <w:p w:rsidR="00877718" w:rsidRPr="002256F5" w:rsidRDefault="00877718" w:rsidP="002B21A2">
                    <w:pPr>
                      <w:spacing w:before="0" w:after="0" w:line="0" w:lineRule="atLeast"/>
                      <w:ind w:left="0"/>
                      <w:jc w:val="center"/>
                      <w:rPr>
                        <w:sz w:val="15"/>
                        <w:szCs w:val="15"/>
                        <w:u w:val="single"/>
                      </w:rPr>
                    </w:pPr>
                    <w:r>
                      <w:rPr>
                        <w:rFonts w:ascii="Times New Roman" w:hAnsi="Times New Roman" w:cs="Times New Roman" w:hint="eastAsia"/>
                        <w:sz w:val="18"/>
                        <w:szCs w:val="18"/>
                        <w:u w:val="single"/>
                      </w:rPr>
                      <w:t xml:space="preserve">Server </w:t>
                    </w:r>
                    <w:r w:rsidRPr="009637E6">
                      <w:rPr>
                        <w:rFonts w:ascii="Times New Roman" w:hAnsi="Times New Roman" w:cs="Times New Roman" w:hint="eastAsia"/>
                        <w:sz w:val="18"/>
                        <w:szCs w:val="18"/>
                        <w:u w:val="single"/>
                      </w:rPr>
                      <w:t>of External Merchant</w:t>
                    </w:r>
                  </w:p>
                </w:txbxContent>
              </v:textbox>
            </v:rect>
            <v:rect id="Rectangle 76" o:spid="_x0000_s1031" style="position:absolute;left:1719;top:1816;width:1172;height:44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shHcxAAA&#10;ANwAAAAPAAAAZHJzL2Rvd25yZXYueG1sRI9Ba8MwDIXvg/0Ho8Euo3XasVLSuqWUFcZuawe7ilhN&#10;QmM52FqS/fvpMNhN4j2992m7n0JnBkq5jexgMS/AEFfRt1w7+LycZmswWZA9dpHJwQ9l2O/u77ZY&#10;+jjyBw1nqY2GcC7RQSPSl9bmqqGAeR57YtWuMQUUXVNtfcJRw0Nnl0WxsgFb1oYGezo2VN3O38FB&#10;Lav0UkzP9vI+LMb+6+n1JN3NuceH6bABIzTJv/nv+s0r/lLx9RmdwO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bIR3MQAAADcAAAADwAAAAAAAAAAAAAAAACXAgAAZHJzL2Rv&#10;d25yZXYueG1sUEsFBgAAAAAEAAQA9QAAAIgDAAAAAA==&#10;" filled="f" stroked="f" strokecolor="black [3213]">
              <v:textbox>
                <w:txbxContent>
                  <w:p w:rsidR="00877718" w:rsidRPr="002256F5" w:rsidRDefault="00877718" w:rsidP="002B21A2">
                    <w:pPr>
                      <w:rPr>
                        <w:sz w:val="13"/>
                        <w:szCs w:val="13"/>
                      </w:rPr>
                    </w:pPr>
                    <w:r w:rsidRPr="002256F5">
                      <w:rPr>
                        <w:sz w:val="13"/>
                        <w:szCs w:val="13"/>
                      </w:rPr>
                      <w:t>用户</w:t>
                    </w:r>
                  </w:p>
                </w:txbxContent>
              </v:textbox>
            </v:rect>
          </v:group>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0842DF9D">
          <v:shapetype id="_x0000_t32" coordsize="21600,21600" o:spt="32" o:oned="t" path="m,l21600,21600e" filled="f">
            <v:path arrowok="t" fillok="f" o:connecttype="none"/>
            <o:lock v:ext="edit" shapetype="t"/>
          </v:shapetype>
          <v:shape id="AutoShape 100" o:spid="_x0000_s1076" type="#_x0000_t32" style="position:absolute;left:0;text-align:left;margin-left:108.75pt;margin-top:17.45pt;width:0;height:37.6pt;flip:y;z-index:2518958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" strokecolor="black [3213]">
            <v:stroke dashstyle="dash"/>
          </v:shape>
        </w:pict>
      </w:r>
      <w:r>
        <w:rPr>
          <w:rFonts w:ascii="Arial Unicode MS" w:eastAsia="Arial Unicode MS" w:hAnsi="Arial Unicode MS" w:cs="Arial Unicode MS"/>
          <w:noProof/>
        </w:rPr>
        <w:pict w14:anchorId="13AAC088">
          <v:shape id="AutoShape 99" o:spid="_x0000_s1075" type="#_x0000_t32" style="position:absolute;left:0;text-align:left;margin-left:205.45pt;margin-top:17.45pt;width:0;height:52.65pt;flip:y;z-index:2518947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" strokecolor="black [3213]">
            <v:stroke dashstyle="dash"/>
          </v:shape>
        </w:pict>
      </w:r>
      <w:r>
        <w:rPr>
          <w:rFonts w:ascii="Arial Unicode MS" w:eastAsia="Arial Unicode MS" w:hAnsi="Arial Unicode MS" w:cs="Arial Unicode MS"/>
          <w:noProof/>
        </w:rPr>
        <w:pict w14:anchorId="230C7078">
          <v:shape id="AutoShape 98" o:spid="_x0000_s1074" type="#_x0000_t32" style="position:absolute;left:0;text-align:left;margin-left:303.85pt;margin-top:17.45pt;width:0;height:70.9pt;flip:y;z-index:2518937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" strokecolor="black [3213]">
            <v:stroke dashstyle="dash"/>
          </v:shape>
        </w:pict>
      </w:r>
      <w:r>
        <w:rPr>
          <w:rFonts w:ascii="Arial Unicode MS" w:eastAsia="Arial Unicode MS" w:hAnsi="Arial Unicode MS" w:cs="Arial Unicode MS"/>
          <w:noProof/>
        </w:rPr>
        <w:pict w14:anchorId="4A717B5E">
          <v:shape id="AutoShape 69" o:spid="_x0000_s1073" type="#_x0000_t32" style="position:absolute;left:0;text-align:left;margin-left:393.55pt;margin-top:17.45pt;width:0;height:187.5pt;z-index:2518896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" strokecolor="black [3213]">
            <v:stroke dashstyle="dash"/>
          </v:shape>
        </w:pict>
      </w:r>
      <w:r>
        <w:rPr>
          <w:rFonts w:ascii="Arial Unicode MS" w:eastAsia="Arial Unicode MS" w:hAnsi="Arial Unicode MS" w:cs="Arial Unicode MS"/>
          <w:noProof/>
        </w:rPr>
        <w:pict w14:anchorId="2DC3AF21">
          <v:shapetype id="_x0000_t202" coordsize="21600,21600" o:spt="202" path="m,l,21600r21600,l21600,xe">
            <v:stroke joinstyle="miter"/>
            <v:path gradientshapeok="t" o:connecttype="rect"/>
          </v:shapetype>
          <v:shape id="Text Box 60" o:spid="_x0000_s1032" type="#_x0000_t202" style="position:absolute;left:0;text-align:left;margin-left:-5.1pt;margin-top:7.4pt;width:38.25pt;height:16.5pt;z-index:2516756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" stroked="f">
            <v:textbox>
              <w:txbxContent>
                <w:p w:rsidR="00877718" w:rsidRPr="00D64561" w:rsidRDefault="00877718" w:rsidP="00D64561">
                  <w:pPr>
                    <w:spacing w:before="0" w:after="0" w:line="0" w:lineRule="atLeast"/>
                    <w:ind w:left="0"/>
                    <w:jc w:val="center"/>
                    <w:rPr>
                      <w:rFonts w:ascii="Times New Roman" w:hAnsi="Times New Roman" w:cs="Times New Roman"/>
                      <w:sz w:val="18"/>
                      <w:szCs w:val="18"/>
                    </w:rPr>
                  </w:pPr>
                  <w:r w:rsidRPr="00D64561">
                    <w:rPr>
                      <w:rFonts w:ascii="Times New Roman" w:hAnsi="Times New Roman" w:cs="Times New Roman" w:hint="eastAsia"/>
                      <w:sz w:val="18"/>
                      <w:szCs w:val="18"/>
                    </w:rPr>
                    <w:t>User</w:t>
                  </w:r>
                </w:p>
              </w:txbxContent>
            </v:textbox>
          </v:shape>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43C3D8DE">
          <v:rect id="Rectangle 90" o:spid="_x0000_s1033" style="position:absolute;left:0;text-align:left;margin-left:15.4pt;margin-top:16.95pt;width:147.1pt;height:22.05pt;z-index:251907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" filled="f" stroked="f" strokecolor="black [3213]">
            <v:textbox>
              <w:txbxContent>
                <w:p w:rsidR="00877718" w:rsidRPr="00287CA7" w:rsidRDefault="00877718" w:rsidP="002B21A2">
                  <w:pPr>
                    <w:ind w:left="0"/>
                    <w:rPr>
                      <w:sz w:val="13"/>
                      <w:szCs w:val="13"/>
                    </w:rPr>
                  </w:pPr>
                  <w:r>
                    <w:rPr>
                      <w:rFonts w:ascii="Times New Roman" w:hAnsi="Times New Roman" w:cs="Times New Roman" w:hint="eastAsia"/>
                      <w:sz w:val="18"/>
                      <w:szCs w:val="18"/>
                    </w:rPr>
                    <w:t xml:space="preserve">1. </w:t>
                  </w:r>
                  <w:r w:rsidRPr="00D64561">
                    <w:rPr>
                      <w:rFonts w:ascii="Times New Roman" w:hAnsi="Times New Roman" w:cs="Times New Roman" w:hint="eastAsia"/>
                      <w:sz w:val="18"/>
                      <w:szCs w:val="18"/>
                    </w:rPr>
                    <w:t>Use</w:t>
                  </w:r>
                  <w:r>
                    <w:rPr>
                      <w:rFonts w:ascii="Times New Roman" w:hAnsi="Times New Roman" w:cs="Times New Roman" w:hint="eastAsia"/>
                      <w:sz w:val="18"/>
                      <w:szCs w:val="18"/>
                    </w:rPr>
                    <w:t xml:space="preserve"> Alipay to make payment</w:t>
                  </w:r>
                </w:p>
              </w:txbxContent>
            </v:textbox>
          </v:rect>
        </w:pict>
      </w:r>
      <w:r>
        <w:rPr>
          <w:rFonts w:ascii="Arial Unicode MS" w:eastAsia="Arial Unicode MS" w:hAnsi="Arial Unicode MS" w:cs="Arial Unicode MS"/>
          <w:noProof/>
        </w:rPr>
        <w:pict w14:anchorId="23628CAF">
          <v:group id="Group 77" o:spid="_x0000_s1068" style="position:absolute;left:0;text-align:left;margin-left:7.25pt;margin-top:15pt;width:299.25pt;height:227.8pt;z-index:251897856" coordorigin="1881,2461" coordsize="5985,4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">
            <v:rect id="Rectangle 78" o:spid="_x0000_s1072" style="position:absolute;left:1881;top:2461;width:86;height:455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T1mwgAA&#10;ANwAAAAPAAAAZHJzL2Rvd25yZXYueG1sRE9LawIxEL4X/A9hBG81WymlbI1SfBSLl/qAXofNdLPd&#10;ZLIkUbf/vhEEb/PxPWc6750VZwqx8azgaVyAIK68brhWcDysH19BxISs0XomBX8UYT4bPEyx1P7C&#10;OzrvUy1yCMcSFZiUulLKWBlyGMe+I87cjw8OU4ahljrgJYc7KydF8SIdNpwbDHa0MFS1+5NT0Hxu&#10;w2pp7Xax/DDt16E6/nbfrVKjYf/+BiJRn+7im3uj8/ziGa7P5Avk7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1PWbCAAAA3AAAAA8AAAAAAAAAAAAAAAAAlwIAAGRycy9kb3du&#10;cmV2LnhtbFBLBQYAAAAABAAEAPUAAACGAwAAAAA=&#10;" filled="f" strokecolor="black [3213]"/>
            <v:rect id="Rectangle 79" o:spid="_x0000_s1071" style="position:absolute;left:3858;top:2880;width:86;height:3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eZj9wgAA&#10;ANwAAAAPAAAAZHJzL2Rvd25yZXYueG1sRE9LawIxEL4X/A9hBG81W6GlbI1SfBSLl/qAXofNdLPd&#10;ZLIkUbf/vhEEb/PxPWc6750VZwqx8azgaVyAIK68brhWcDysH19BxISs0XomBX8UYT4bPEyx1P7C&#10;OzrvUy1yCMcSFZiUulLKWBlyGMe+I87cjw8OU4ahljrgJYc7KydF8SIdNpwbDHa0MFS1+5NT0Hxu&#10;w2pp7Xax/DDt16E6/nbfrVKjYf/+BiJRn+7im3uj8/ziGa7P5Avk7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x5mP3CAAAA3AAAAA8AAAAAAAAAAAAAAAAAlwIAAGRycy9kb3du&#10;cmV2LnhtbFBLBQYAAAAABAAEAPUAAACGAwAAAAA=&#10;" filled="f" strokecolor="black [3213]"/>
            <v:rect id="Rectangle 80" o:spid="_x0000_s1070" style="position:absolute;left:5803;top:3181;width:86;height:269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qwaKwgAA&#10;ANwAAAAPAAAAZHJzL2Rvd25yZXYueG1sRE9LawIxEL4X+h/CFLzVrD2IbI1SfBTFS6tCr8Nmulk3&#10;mSxJ1PXfG6HQ23x8z5nOe2fFhUJsPCsYDQsQxJXXDdcKjof16wRETMgarWdScKMI89nz0xRL7a/8&#10;TZd9qkUO4ViiApNSV0oZK0MO49B3xJn79cFhyjDUUge85nBn5VtRjKXDhnODwY4Whqp2f3YKmu0u&#10;rJbW7hbLT9N+HarjqftplRq89B/vIBL16V/8597oPL8Yw+OZfIGc3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yrBorCAAAA3AAAAA8AAAAAAAAAAAAAAAAAlwIAAGRycy9kb3du&#10;cmV2LnhtbFBLBQYAAAAABAAEAPUAAACGAwAAAAA=&#10;" filled="f" strokecolor="black [3213]"/>
            <v:rect id="Rectangle 81" o:spid="_x0000_s1069" style="position:absolute;left:7780;top:3546;width:86;height:195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6MRwwAA&#10;ANwAAAAPAAAAZHJzL2Rvd25yZXYueG1sRE9LawIxEL4X/A9hBG81Ww9t2Rql+CgWL/UBvQ6b6Wa7&#10;yWRJom7/fSMI3ubje8503jsrzhRi41nB07gAQVx53XCt4HhYP76CiAlZo/VMCv4ownw2eJhiqf2F&#10;d3Tep1rkEI4lKjApdaWUsTLkMI59R5y5Hx8cpgxDLXXASw53Vk6K4lk6bDg3GOxoYahq9yenoPnc&#10;htXS2u1i+WHar0N1/O2+W6VGw/79DUSiPt3FN/dG5/nFC1yfyRfI2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56MRwwAAANwAAAAPAAAAAAAAAAAAAAAAAJcCAABkcnMvZG93&#10;bnJldi54bWxQSwUGAAAAAAQABAD1AAAAhwMAAAAA&#10;" filled="f" strokecolor="black [3213]"/>
          </v:group>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32FBF2B5">
          <v:rect id="Rectangle 91" o:spid="_x0000_s1034" style="position:absolute;left:0;text-align:left;margin-left:113.9pt;margin-top:16.9pt;width:104.45pt;height:22.05pt;z-index:2519080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" filled="f" stroked="f" strokecolor="black [3213]">
            <v:textbox>
              <w:txbxContent>
                <w:p w:rsidR="00877718" w:rsidRPr="002B21A2" w:rsidRDefault="00877718" w:rsidP="0090511C">
                  <w:pPr>
                    <w:spacing w:before="0" w:after="0" w:line="0" w:lineRule="atLeast"/>
                    <w:ind w:leftChars="-135" w:left="-283" w:rightChars="-122" w:right="-256"/>
                    <w:jc w:val="center"/>
                    <w:rPr>
                      <w:rFonts w:ascii="Times New Roman" w:hAnsi="Times New Roman" w:cs="Times New Roman"/>
                      <w:sz w:val="18"/>
                      <w:szCs w:val="18"/>
                    </w:rPr>
                  </w:pPr>
                  <w:r>
                    <w:rPr>
                      <w:rFonts w:ascii="Times New Roman" w:hAnsi="Times New Roman" w:cs="Times New Roman" w:hint="eastAsia"/>
                      <w:sz w:val="18"/>
                      <w:szCs w:val="18"/>
                    </w:rPr>
                    <w:t>2. Call payment interface</w:t>
                  </w:r>
                </w:p>
              </w:txbxContent>
            </v:textbox>
          </v:rect>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05168E9E">
          <v:rect id="Rectangle 92" o:spid="_x0000_s1035" style="position:absolute;left:0;text-align:left;margin-left:207.95pt;margin-top:14.95pt;width:101.7pt;height:22.05pt;z-index:2519091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" filled="f" stroked="f" strokecolor="black [3213]">
            <v:textbox>
              <w:txbxContent>
                <w:p w:rsidR="00877718" w:rsidRPr="00287CA7" w:rsidRDefault="00877718" w:rsidP="002B21A2">
                  <w:pPr>
                    <w:ind w:left="0"/>
                    <w:rPr>
                      <w:sz w:val="13"/>
                      <w:szCs w:val="13"/>
                    </w:rPr>
                  </w:pPr>
                  <w:r w:rsidRPr="0090511C">
                    <w:rPr>
                      <w:rFonts w:ascii="Times New Roman" w:hAnsi="Times New Roman" w:cs="Times New Roman"/>
                      <w:sz w:val="18"/>
                      <w:szCs w:val="18"/>
                    </w:rPr>
                    <w:t xml:space="preserve">3. </w:t>
                  </w:r>
                  <w:r>
                    <w:rPr>
                      <w:rFonts w:ascii="Times New Roman" w:hAnsi="Times New Roman" w:cs="Times New Roman" w:hint="eastAsia"/>
                      <w:sz w:val="18"/>
                      <w:szCs w:val="18"/>
                    </w:rPr>
                    <w:t>Payment request</w:t>
                  </w:r>
                </w:p>
              </w:txbxContent>
            </v:textbox>
          </v:rect>
        </w:pict>
      </w:r>
      <w:r>
        <w:rPr>
          <w:rFonts w:ascii="Arial Unicode MS" w:eastAsia="Arial Unicode MS" w:hAnsi="Arial Unicode MS" w:cs="Arial Unicode MS"/>
          <w:noProof/>
        </w:rPr>
        <w:pict w14:anchorId="77C0238F">
          <v:shape id="AutoShape 84" o:spid="_x0000_s1067" type="#_x0000_t32" style="position:absolute;left:0;text-align:left;margin-left:110.4pt;margin-top:18.2pt;width:92.95pt;height:0;z-index:2519009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" strokecolor="black [3213]">
            <v:stroke endarrow="block"/>
          </v:shape>
        </w:pict>
      </w:r>
      <w:r>
        <w:rPr>
          <w:rFonts w:ascii="Arial Unicode MS" w:eastAsia="Arial Unicode MS" w:hAnsi="Arial Unicode MS" w:cs="Arial Unicode MS"/>
          <w:noProof/>
        </w:rPr>
        <w:pict w14:anchorId="0CB57C49">
          <v:shape id="AutoShape 83" o:spid="_x0000_s1066" type="#_x0000_t32" style="position:absolute;left:0;text-align:left;margin-left:11.4pt;margin-top:.85pt;width:94.7pt;height:0;z-index:2518999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" strokecolor="black [3213]">
            <v:stroke endarrow="block"/>
          </v:shape>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37E9978A">
          <v:shape id="AutoShape 85" o:spid="_x0000_s1065" type="#_x0000_t32" style="position:absolute;left:0;text-align:left;margin-left:207.65pt;margin-top:17.9pt;width:94.55pt;height:0;flip:y;z-index:2519019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" strokecolor="black [3213]">
            <v:stroke endarrow="block"/>
          </v:shape>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7AD6956C">
          <v:rect id="Rectangle 93" o:spid="_x0000_s1036" style="position:absolute;left:0;text-align:left;margin-left:309.65pt;margin-top:10.8pt;width:126.55pt;height:22.05pt;z-index:25191014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" filled="f" stroked="f" strokecolor="black [3213]">
            <v:textbox>
              <w:txbxContent>
                <w:p w:rsidR="00877718" w:rsidRPr="0090511C" w:rsidRDefault="00877718" w:rsidP="0090511C">
                  <w:pPr>
                    <w:ind w:left="0"/>
                    <w:rPr>
                      <w:rFonts w:ascii="Times New Roman" w:hAnsi="Times New Roman" w:cs="Times New Roman"/>
                      <w:sz w:val="18"/>
                      <w:szCs w:val="18"/>
                    </w:rPr>
                  </w:pPr>
                  <w:r w:rsidRPr="0090511C">
                    <w:rPr>
                      <w:rFonts w:ascii="Times New Roman" w:hAnsi="Times New Roman" w:cs="Times New Roman"/>
                      <w:sz w:val="18"/>
                      <w:szCs w:val="18"/>
                    </w:rPr>
                    <w:t>4. Complete payment</w:t>
                  </w:r>
                </w:p>
              </w:txbxContent>
            </v:textbox>
          </v:rect>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7BB9F52D">
          <v:group id="Group 65" o:spid="_x0000_s1061" style="position:absolute;left:0;text-align:left;margin-left:306.5pt;margin-top:8.2pt;width:24.2pt;height:17.75pt;z-index:251888640" coordorigin="7866,4234" coordsize="484,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">
            <v:shape id="AutoShape 66" o:spid="_x0000_s1064" type="#_x0000_t32" style="position:absolute;left:7866;top:4234;width:484;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DUl8AAAADbAAAADwAAAGRycy9kb3ducmV2LnhtbERPTYvCMBC9L/gfwgje1lSFslajiCAI&#10;nlY9eByasa02k9qkNe6vNwdhj4/3vVwHU4ueWldZVjAZJyCIc6srLhScT7vvHxDOI2usLZOCFzlY&#10;rwZfS8y0ffIv9UdfiBjCLkMFpfdNJqXLSzLoxrYhjtzVtgZ9hG0hdYvPGG5qOU2SVBqsODaU2NC2&#10;pPx+7IyC/nIL3aG7Tjf7UM3v8xT/Zo9UqdEwbBYgPAX/L/6491rBLK6PX+IPkKs3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sQ1JfAAAAA2wAAAA8AAAAAAAAAAAAAAAAA&#10;oQIAAGRycy9kb3ducmV2LnhtbFBLBQYAAAAABAAEAPkAAACOAwAAAAA=&#10;" strokecolor="black [3213]"/>
            <v:shape id="AutoShape 67" o:spid="_x0000_s1063" type="#_x0000_t32" style="position:absolute;left:8350;top:4234;width:0;height:35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xxDMMAAADbAAAADwAAAGRycy9kb3ducmV2LnhtbESPT4vCMBTE7wt+h/CEva2pCkW7RpGF&#10;BWFP/jns8dE822rzUpu0Rj+9EQSPw8z8hlmsgqlFT62rLCsYjxIQxLnVFRcKDvvfrxkI55E11pZJ&#10;wY0crJaDjwVm2l55S/3OFyJC2GWooPS+yaR0eUkG3cg2xNE72tagj7ItpG7xGuGmlpMkSaXBiuNC&#10;iQ39lJSfd51R0P+fQvfXHSfrTajm53mK9+klVepzGNbfIDwF/w6/2hutYDqG55f4A+Ty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ccQzDAAAA2wAAAA8AAAAAAAAAAAAA&#10;AAAAoQIAAGRycy9kb3ducmV2LnhtbFBLBQYAAAAABAAEAPkAAACRAwAAAAA=&#10;" strokecolor="black [3213]"/>
            <v:shape id="AutoShape 68" o:spid="_x0000_s1062" type="#_x0000_t32" style="position:absolute;left:7866;top:4589;width:484;height: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x/xMMAAADbAAAADwAAAGRycy9kb3ducmV2LnhtbESPS4vCQBCE7wv+h6EFb+tEBR/RUUTw&#10;sXszCuqtybRJMNMTMqPGf7+zIHgsquorarZoTCkeVLvCsoJeNwJBnFpdcKbgeFh/j0E4j6yxtEwK&#10;XuRgMW99zTDW9sl7eiQ+EwHCLkYFufdVLKVLczLourYiDt7V1gZ9kHUmdY3PADel7EfRUBosOCzk&#10;WNEqp/SW3I2CkTxto3G66/cmg+P5skrsz+/GKtVpN8spCE+N/4Tf7Z1WMBnC/5fwA+T8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lcf8TDAAAA2wAAAA8AAAAAAAAAAAAA&#10;AAAAoQIAAGRycy9kb3ducmV2LnhtbFBLBQYAAAAABAAEAPkAAACRAwAAAAA=&#10;" strokecolor="black [3213]">
              <v:stroke endarrow="block"/>
            </v:shape>
          </v:group>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69A4168A">
          <v:rect id="Rectangle 94" o:spid="_x0000_s1037" style="position:absolute;left:0;text-align:left;margin-left:315pt;margin-top:6.85pt;width:121.2pt;height:27.4pt;z-index:2519111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" filled="f" stroked="f" strokecolor="black [3213]">
            <v:textbox>
              <w:txbxContent>
                <w:p w:rsidR="00877718" w:rsidRPr="0090511C" w:rsidRDefault="00877718" w:rsidP="0090511C">
                  <w:pPr>
                    <w:spacing w:before="0" w:after="0" w:line="0" w:lineRule="atLeast"/>
                    <w:ind w:left="0"/>
                    <w:rPr>
                      <w:rFonts w:ascii="Times New Roman" w:hAnsi="Times New Roman" w:cs="Times New Roman"/>
                      <w:sz w:val="18"/>
                      <w:szCs w:val="18"/>
                    </w:rPr>
                  </w:pPr>
                  <w:r w:rsidRPr="0090511C">
                    <w:rPr>
                      <w:rFonts w:ascii="Times New Roman" w:hAnsi="Times New Roman" w:cs="Times New Roman"/>
                      <w:sz w:val="18"/>
                      <w:szCs w:val="18"/>
                    </w:rPr>
                    <w:t xml:space="preserve">5. </w:t>
                  </w:r>
                  <w:r>
                    <w:rPr>
                      <w:rFonts w:ascii="Times New Roman" w:hAnsi="Times New Roman" w:cs="Times New Roman" w:hint="eastAsia"/>
                      <w:sz w:val="18"/>
                      <w:szCs w:val="18"/>
                    </w:rPr>
                    <w:t>Send payment notification asynchronously</w:t>
                  </w:r>
                </w:p>
              </w:txbxContent>
            </v:textbox>
          </v:rect>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5B15F24E">
          <v:rect id="Rectangle 95" o:spid="_x0000_s1038" style="position:absolute;left:0;text-align:left;margin-left:207.95pt;margin-top:8.65pt;width:111.65pt;height:22.05pt;z-index:2519121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" filled="f" stroked="f" strokecolor="black [3213]">
            <v:textbox>
              <w:txbxContent>
                <w:p w:rsidR="00877718" w:rsidRPr="0090511C" w:rsidRDefault="00877718" w:rsidP="0090511C">
                  <w:pPr>
                    <w:ind w:left="0"/>
                    <w:rPr>
                      <w:rFonts w:ascii="Times New Roman" w:hAnsi="Times New Roman" w:cs="Times New Roman"/>
                      <w:sz w:val="18"/>
                      <w:szCs w:val="18"/>
                    </w:rPr>
                  </w:pPr>
                  <w:r w:rsidRPr="0090511C">
                    <w:rPr>
                      <w:rFonts w:ascii="Times New Roman" w:hAnsi="Times New Roman" w:cs="Times New Roman"/>
                      <w:sz w:val="18"/>
                      <w:szCs w:val="18"/>
                    </w:rPr>
                    <w:t xml:space="preserve">6. </w:t>
                  </w:r>
                  <w:r>
                    <w:rPr>
                      <w:rFonts w:ascii="Times New Roman" w:cs="Times New Roman" w:hint="eastAsia"/>
                      <w:sz w:val="18"/>
                      <w:szCs w:val="18"/>
                    </w:rPr>
                    <w:t>Return payment result</w:t>
                  </w:r>
                </w:p>
              </w:txbxContent>
            </v:textbox>
          </v:rect>
        </w:pict>
      </w:r>
      <w:r>
        <w:rPr>
          <w:rFonts w:ascii="Arial Unicode MS" w:eastAsia="Arial Unicode MS" w:hAnsi="Arial Unicode MS" w:cs="Arial Unicode MS"/>
          <w:noProof/>
        </w:rPr>
        <w:pict w14:anchorId="6121A8B2">
          <v:shape id="AutoShape 87" o:spid="_x0000_s1060" type="#_x0000_t32" style="position:absolute;left:0;text-align:left;margin-left:306.5pt;margin-top:12.3pt;width:83.85pt;height:0;flip:y;z-index:2519040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" strokecolor="black [3213]">
            <v:stroke dashstyle="dash" endarrow="block"/>
          </v:shape>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61FE243E">
          <v:rect id="Rectangle 96" o:spid="_x0000_s1039" style="position:absolute;left:0;text-align:left;margin-left:113.9pt;margin-top:4.65pt;width:140.45pt;height:22.05pt;z-index:2519132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" filled="f" stroked="f" strokecolor="black [3213]">
            <v:textbox>
              <w:txbxContent>
                <w:p w:rsidR="00877718" w:rsidRPr="0090511C" w:rsidRDefault="00877718" w:rsidP="0090511C">
                  <w:pPr>
                    <w:ind w:left="0"/>
                    <w:rPr>
                      <w:rFonts w:ascii="Times New Roman" w:hAnsi="Times New Roman" w:cs="Times New Roman"/>
                      <w:sz w:val="18"/>
                      <w:szCs w:val="18"/>
                    </w:rPr>
                  </w:pPr>
                  <w:r w:rsidRPr="0090511C">
                    <w:rPr>
                      <w:rFonts w:ascii="Times New Roman" w:hAnsi="Times New Roman" w:cs="Times New Roman"/>
                      <w:sz w:val="18"/>
                      <w:szCs w:val="18"/>
                    </w:rPr>
                    <w:t xml:space="preserve">7. </w:t>
                  </w:r>
                  <w:r>
                    <w:rPr>
                      <w:rFonts w:ascii="Times New Roman" w:hAnsi="Times New Roman" w:cs="Times New Roman" w:hint="eastAsia"/>
                      <w:sz w:val="18"/>
                      <w:szCs w:val="18"/>
                    </w:rPr>
                    <w:t>Interface returns payment resul</w:t>
                  </w:r>
                  <w:r>
                    <w:rPr>
                      <w:rFonts w:ascii="Times New Roman" w:cs="Times New Roman" w:hint="eastAsia"/>
                      <w:sz w:val="18"/>
                      <w:szCs w:val="18"/>
                    </w:rPr>
                    <w:t>t</w:t>
                  </w:r>
                </w:p>
              </w:txbxContent>
            </v:textbox>
          </v:rect>
        </w:pict>
      </w:r>
      <w:r>
        <w:rPr>
          <w:rFonts w:ascii="Arial Unicode MS" w:eastAsia="Arial Unicode MS" w:hAnsi="Arial Unicode MS" w:cs="Arial Unicode MS"/>
          <w:noProof/>
        </w:rPr>
        <w:pict w14:anchorId="2A3A06D6">
          <v:shape id="AutoShape 88" o:spid="_x0000_s1059" type="#_x0000_t32" style="position:absolute;left:0;text-align:left;margin-left:207.65pt;margin-top:11.65pt;width:94.55pt;height:0;flip:x;z-index:25190502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" strokecolor="black [3213]">
            <v:stroke dashstyle="dash" endarrow="block"/>
          </v:shape>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584C61C4">
          <v:rect id="Rectangle 97" o:spid="_x0000_s1040" style="position:absolute;left:0;text-align:left;margin-left:15.4pt;margin-top:11.35pt;width:147.1pt;height:22.05pt;z-index:251914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" filled="f" stroked="f" strokecolor="black [3213]">
            <v:textbox>
              <w:txbxContent>
                <w:p w:rsidR="00877718" w:rsidRPr="0090511C" w:rsidRDefault="00877718" w:rsidP="0090511C">
                  <w:pPr>
                    <w:ind w:left="0"/>
                    <w:rPr>
                      <w:rFonts w:ascii="Times New Roman" w:hAnsi="Times New Roman" w:cs="Times New Roman"/>
                      <w:sz w:val="18"/>
                      <w:szCs w:val="18"/>
                    </w:rPr>
                  </w:pPr>
                  <w:r w:rsidRPr="0090511C">
                    <w:rPr>
                      <w:rFonts w:ascii="Times New Roman" w:hAnsi="Times New Roman" w:cs="Times New Roman"/>
                      <w:sz w:val="18"/>
                      <w:szCs w:val="18"/>
                    </w:rPr>
                    <w:t xml:space="preserve">8. </w:t>
                  </w:r>
                  <w:r>
                    <w:rPr>
                      <w:rFonts w:ascii="Times New Roman" w:cs="Times New Roman" w:hint="eastAsia"/>
                      <w:sz w:val="18"/>
                      <w:szCs w:val="18"/>
                    </w:rPr>
                    <w:t>Show transaction result</w:t>
                  </w:r>
                </w:p>
              </w:txbxContent>
            </v:textbox>
          </v:rect>
        </w:pict>
      </w:r>
      <w:r>
        <w:rPr>
          <w:rFonts w:ascii="Arial Unicode MS" w:eastAsia="Arial Unicode MS" w:hAnsi="Arial Unicode MS" w:cs="Arial Unicode MS"/>
          <w:noProof/>
        </w:rPr>
        <w:pict w14:anchorId="5817FB9C">
          <v:shape id="AutoShape 86" o:spid="_x0000_s1058" type="#_x0000_t32" style="position:absolute;left:0;text-align:left;margin-left:110.4pt;margin-top:7.6pt;width:92.95pt;height:0;flip:x;z-index:2519029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" strokecolor="black [3213]">
            <v:stroke endarrow="block"/>
          </v:shape>
        </w:pict>
      </w:r>
    </w:p>
    <w:p w:rsidR="002B21A2" w:rsidRPr="00877718" w:rsidRDefault="00E36864" w:rsidP="002B21A2">
      <w:pPr>
        <w:rPr>
          <w:rFonts w:ascii="Arial Unicode MS" w:eastAsia="Arial Unicode MS" w:hAnsi="Arial Unicode MS" w:cs="Arial Unicode MS"/>
        </w:rPr>
      </w:pPr>
      <w:r>
        <w:rPr>
          <w:rFonts w:ascii="Arial Unicode MS" w:eastAsia="Arial Unicode MS" w:hAnsi="Arial Unicode MS" w:cs="Arial Unicode MS"/>
          <w:noProof/>
        </w:rPr>
        <w:pict w14:anchorId="6CBA1963">
          <v:shape id="AutoShape 89" o:spid="_x0000_s1057" type="#_x0000_t32" style="position:absolute;left:0;text-align:left;margin-left:11.55pt;margin-top:14.3pt;width:94.55pt;height:0;flip:x;z-index:2519060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" strokecolor="black [3213]">
            <v:stroke dashstyle="dash" endarrow="block"/>
          </v:shape>
        </w:pict>
      </w:r>
    </w:p>
    <w:p w:rsidR="002B21A2" w:rsidRPr="00877718" w:rsidRDefault="002B21A2" w:rsidP="002B21A2">
      <w:pPr>
        <w:ind w:left="0"/>
        <w:rPr>
          <w:rFonts w:ascii="Arial Unicode MS" w:eastAsia="Arial Unicode MS" w:hAnsi="Arial Unicode MS" w:cs="Arial Unicode MS"/>
        </w:rPr>
      </w:pPr>
    </w:p>
    <w:p w:rsidR="00B56439" w:rsidRPr="00877718" w:rsidRDefault="001C2817" w:rsidP="00B56439">
      <w:pPr>
        <w:pStyle w:val="Figur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rPr>
        <w:t>Figure 2-1</w:t>
      </w:r>
      <w:r w:rsidR="00B56439" w:rsidRPr="00877718">
        <w:rPr>
          <w:rFonts w:ascii="Arial Unicode MS" w:eastAsia="Arial Unicode MS" w:hAnsi="Arial Unicode MS" w:cs="Arial Unicode MS"/>
        </w:rPr>
        <w:t xml:space="preserve"> Flow Chart of Mobile Express Payment</w:t>
      </w:r>
    </w:p>
    <w:p w:rsidR="00C35886" w:rsidRPr="00877718" w:rsidRDefault="00402AFB" w:rsidP="009026F5">
      <w:pPr>
        <w:rPr>
          <w:rFonts w:ascii="Arial Unicode MS" w:eastAsia="Arial Unicode MS" w:hAnsi="Arial Unicode MS" w:cs="Arial Unicode MS"/>
        </w:rPr>
      </w:pPr>
      <w:r w:rsidRPr="00877718">
        <w:rPr>
          <w:rFonts w:ascii="Arial Unicode MS" w:eastAsia="Arial Unicode MS" w:hAnsi="Arial Unicode MS" w:cs="Arial Unicode MS"/>
        </w:rPr>
        <w:t>Process Instruction</w:t>
      </w:r>
      <w:r w:rsidRPr="00877718">
        <w:rPr>
          <w:rFonts w:ascii="Arial Unicode MS" w:eastAsia="Arial Unicode MS" w:hAnsi="Arial Unicode MS" w:cs="Arial Unicode MS" w:hint="eastAsia"/>
        </w:rPr>
        <w:t xml:space="preserve">: (take Android platform as </w:t>
      </w:r>
      <w:r w:rsidR="00237C71" w:rsidRPr="00877718">
        <w:rPr>
          <w:rFonts w:ascii="Arial Unicode MS" w:eastAsia="Arial Unicode MS" w:hAnsi="Arial Unicode MS" w:cs="Arial Unicode MS" w:hint="eastAsia"/>
        </w:rPr>
        <w:t xml:space="preserve">an </w:t>
      </w:r>
      <w:r w:rsidRPr="00877718">
        <w:rPr>
          <w:rFonts w:ascii="Arial Unicode MS" w:eastAsia="Arial Unicode MS" w:hAnsi="Arial Unicode MS" w:cs="Arial Unicode MS" w:hint="eastAsia"/>
        </w:rPr>
        <w:t>example):</w:t>
      </w:r>
    </w:p>
    <w:p w:rsidR="00DB1661" w:rsidRPr="00877718" w:rsidRDefault="00267DE0" w:rsidP="00404026">
      <w:pPr>
        <w:pStyle w:val="ItemStep"/>
        <w:numPr>
          <w:ilvl w:val="4"/>
          <w:numId w:val="43"/>
        </w:numPr>
        <w:jc w:val="both"/>
        <w:rPr>
          <w:rFonts w:ascii="Arial Unicode MS" w:eastAsia="Arial Unicode MS" w:hAnsi="Arial Unicode MS" w:cs="Arial Unicode MS"/>
        </w:rPr>
      </w:pPr>
      <w:r w:rsidRPr="00877718">
        <w:rPr>
          <w:rFonts w:ascii="Arial Unicode MS" w:eastAsia="Arial Unicode MS" w:hAnsi="Arial Unicode MS" w:cs="Arial Unicode MS" w:hint="eastAsia"/>
          <w:b/>
        </w:rPr>
        <w:lastRenderedPageBreak/>
        <w:t xml:space="preserve">Step 2 </w:t>
      </w:r>
      <w:r w:rsidR="007E1584" w:rsidRPr="00877718">
        <w:rPr>
          <w:rFonts w:ascii="Arial Unicode MS" w:eastAsia="Arial Unicode MS" w:hAnsi="Arial Unicode MS" w:cs="Arial Unicode MS" w:hint="eastAsia"/>
          <w:b/>
        </w:rPr>
        <w:t>Call payment interface:</w:t>
      </w:r>
      <w:r w:rsidR="007E1584" w:rsidRPr="00877718">
        <w:rPr>
          <w:rFonts w:ascii="Arial Unicode MS" w:eastAsia="Arial Unicode MS" w:hAnsi="Arial Unicode MS" w:cs="Arial Unicode MS" w:hint="eastAsia"/>
        </w:rPr>
        <w:t xml:space="preserve"> </w:t>
      </w:r>
      <w:r w:rsidR="007E1584" w:rsidRPr="00877718">
        <w:rPr>
          <w:rFonts w:ascii="Arial Unicode MS" w:eastAsia="Arial Unicode MS" w:hAnsi="Arial Unicode MS" w:cs="Arial Unicode MS"/>
        </w:rPr>
        <w:t xml:space="preserve">this information is the </w:t>
      </w:r>
      <w:r w:rsidR="007E1584" w:rsidRPr="00877718">
        <w:rPr>
          <w:rFonts w:ascii="Arial Unicode MS" w:eastAsia="Arial Unicode MS" w:hAnsi="Arial Unicode MS" w:cs="Arial Unicode MS" w:hint="eastAsia"/>
        </w:rPr>
        <w:t xml:space="preserve">payment object </w:t>
      </w:r>
      <w:r w:rsidR="007E1584" w:rsidRPr="00877718">
        <w:rPr>
          <w:rFonts w:ascii="Arial Unicode MS" w:eastAsia="Arial Unicode MS" w:hAnsi="Arial Unicode MS" w:cs="Arial Unicode MS"/>
        </w:rPr>
        <w:t>“</w:t>
      </w:r>
      <w:r w:rsidR="007E1584" w:rsidRPr="00877718">
        <w:rPr>
          <w:rFonts w:ascii="Arial Unicode MS" w:eastAsia="Arial Unicode MS" w:hAnsi="Arial Unicode MS" w:cs="Arial Unicode MS" w:hint="eastAsia"/>
        </w:rPr>
        <w:t>PayTask</w:t>
      </w:r>
      <w:r w:rsidR="007E1584" w:rsidRPr="00877718">
        <w:rPr>
          <w:rFonts w:ascii="Arial Unicode MS" w:eastAsia="Arial Unicode MS" w:hAnsi="Arial Unicode MS" w:cs="Arial Unicode MS"/>
        </w:rPr>
        <w:t>”</w:t>
      </w:r>
      <w:r w:rsidR="007E1584" w:rsidRPr="00877718">
        <w:rPr>
          <w:rFonts w:ascii="Arial Unicode MS" w:eastAsia="Arial Unicode MS" w:hAnsi="Arial Unicode MS" w:cs="Arial Unicode MS" w:hint="eastAsia"/>
        </w:rPr>
        <w:t xml:space="preserve"> provided by </w:t>
      </w:r>
      <w:r w:rsidR="007E1584" w:rsidRPr="00877718">
        <w:rPr>
          <w:rFonts w:ascii="Arial Unicode MS" w:eastAsia="Arial Unicode MS" w:hAnsi="Arial Unicode MS" w:cs="Arial Unicode MS"/>
        </w:rPr>
        <w:t xml:space="preserve">SDK decribed in this interface, </w:t>
      </w:r>
      <w:r w:rsidR="00E40E87" w:rsidRPr="00877718">
        <w:rPr>
          <w:rFonts w:ascii="Arial Unicode MS" w:eastAsia="Arial Unicode MS" w:hAnsi="Arial Unicode MS" w:cs="Arial Unicode MS" w:hint="eastAsia"/>
        </w:rPr>
        <w:t xml:space="preserve">Alipay checkout counter </w:t>
      </w:r>
      <w:r w:rsidR="00404026" w:rsidRPr="00877718">
        <w:rPr>
          <w:rFonts w:ascii="Arial Unicode MS" w:eastAsia="Arial Unicode MS" w:hAnsi="Arial Unicode MS" w:cs="Arial Unicode MS" w:hint="eastAsia"/>
        </w:rPr>
        <w:t xml:space="preserve">will be aroused </w:t>
      </w:r>
      <w:r w:rsidR="00E40E87" w:rsidRPr="00877718">
        <w:rPr>
          <w:rFonts w:ascii="Arial Unicode MS" w:eastAsia="Arial Unicode MS" w:hAnsi="Arial Unicode MS" w:cs="Arial Unicode MS" w:hint="eastAsia"/>
        </w:rPr>
        <w:t>by transmitting the order information of merchant to pay; for the format of order,</w:t>
      </w:r>
      <w:r w:rsidR="007E1584" w:rsidRPr="00877718">
        <w:rPr>
          <w:rFonts w:ascii="Arial Unicode MS" w:eastAsia="Arial Unicode MS" w:hAnsi="Arial Unicode MS" w:cs="Arial Unicode MS"/>
        </w:rPr>
        <w:t xml:space="preserve"> </w:t>
      </w:r>
      <w:r w:rsidR="00E40E87" w:rsidRPr="00877718">
        <w:rPr>
          <w:rFonts w:ascii="Arial Unicode MS" w:eastAsia="Arial Unicode MS" w:hAnsi="Arial Unicode MS" w:cs="Arial Unicode MS" w:hint="eastAsia"/>
        </w:rPr>
        <w:t>p</w:t>
      </w:r>
      <w:r w:rsidR="007E1584" w:rsidRPr="00877718">
        <w:rPr>
          <w:rFonts w:ascii="Arial Unicode MS" w:eastAsia="Arial Unicode MS" w:hAnsi="Arial Unicode MS" w:cs="Arial Unicode MS"/>
        </w:rPr>
        <w:t>lease refer to “5 Request Parameter Description”.</w:t>
      </w:r>
    </w:p>
    <w:p w:rsidR="00DB1661" w:rsidRPr="00877718" w:rsidRDefault="00E40E87" w:rsidP="00611A7A">
      <w:pPr>
        <w:pStyle w:val="ItemStep"/>
        <w:rPr>
          <w:rFonts w:ascii="Arial Unicode MS" w:eastAsia="Arial Unicode MS" w:hAnsi="Arial Unicode MS" w:cs="Arial Unicode MS"/>
        </w:rPr>
      </w:pPr>
      <w:r w:rsidRPr="00877718">
        <w:rPr>
          <w:rFonts w:ascii="Arial Unicode MS" w:eastAsia="Arial Unicode MS" w:hAnsi="Arial Unicode MS" w:cs="Arial Unicode MS" w:hint="eastAsia"/>
          <w:b/>
        </w:rPr>
        <w:t xml:space="preserve">Step 3: </w:t>
      </w:r>
      <w:r w:rsidRPr="00877718">
        <w:rPr>
          <w:rFonts w:ascii="Arial Unicode MS" w:eastAsia="Arial Unicode MS" w:hAnsi="Arial Unicode MS" w:cs="Arial Unicode MS" w:hint="eastAsia"/>
        </w:rPr>
        <w:t xml:space="preserve">mobile </w:t>
      </w:r>
      <w:r w:rsidR="00403649" w:rsidRPr="00877718">
        <w:rPr>
          <w:rFonts w:ascii="Arial Unicode MS" w:eastAsia="Arial Unicode MS" w:hAnsi="Arial Unicode MS" w:cs="Arial Unicode MS" w:hint="eastAsia"/>
        </w:rPr>
        <w:t>express</w:t>
      </w:r>
      <w:r w:rsidRPr="00877718">
        <w:rPr>
          <w:rFonts w:ascii="Arial Unicode MS" w:eastAsia="Arial Unicode MS" w:hAnsi="Arial Unicode MS" w:cs="Arial Unicode MS" w:hint="eastAsia"/>
        </w:rPr>
        <w:t xml:space="preserve"> SDK will send payment request according to the parameter provided by the merchant</w:t>
      </w:r>
      <w:r w:rsidRPr="00877718">
        <w:rPr>
          <w:rFonts w:ascii="Arial Unicode MS" w:eastAsia="Arial Unicode MS" w:hAnsi="Arial Unicode MS" w:cs="Arial Unicode MS"/>
        </w:rPr>
        <w:t>’</w:t>
      </w:r>
      <w:r w:rsidRPr="00877718">
        <w:rPr>
          <w:rFonts w:ascii="Arial Unicode MS" w:eastAsia="Arial Unicode MS" w:hAnsi="Arial Unicode MS" w:cs="Arial Unicode MS" w:hint="eastAsia"/>
        </w:rPr>
        <w:t>s APP.</w:t>
      </w:r>
    </w:p>
    <w:p w:rsidR="00DB1661" w:rsidRPr="00877718" w:rsidRDefault="007A18FC" w:rsidP="000E41AC">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hint="eastAsia"/>
          <w:b/>
        </w:rPr>
        <w:t xml:space="preserve">Step 5 </w:t>
      </w:r>
      <w:r w:rsidRPr="00877718">
        <w:rPr>
          <w:rFonts w:ascii="Arial Unicode MS" w:eastAsia="Arial Unicode MS" w:hAnsi="Arial Unicode MS" w:cs="Arial Unicode MS"/>
          <w:b/>
        </w:rPr>
        <w:t xml:space="preserve">Send payment </w:t>
      </w:r>
      <w:bookmarkStart w:id="13" w:name="OLE_LINK345"/>
      <w:bookmarkStart w:id="14" w:name="OLE_LINK346"/>
      <w:r w:rsidR="003315CF" w:rsidRPr="00877718">
        <w:rPr>
          <w:rFonts w:ascii="Arial Unicode MS" w:eastAsia="Arial Unicode MS" w:hAnsi="Arial Unicode MS" w:cs="Arial Unicode MS" w:hint="eastAsia"/>
          <w:b/>
        </w:rPr>
        <w:t>notification</w:t>
      </w:r>
      <w:r w:rsidRPr="00877718">
        <w:rPr>
          <w:rFonts w:ascii="Arial Unicode MS" w:eastAsia="Arial Unicode MS" w:hAnsi="Arial Unicode MS" w:cs="Arial Unicode MS"/>
          <w:b/>
        </w:rPr>
        <w:t xml:space="preserve"> asynchronous</w:t>
      </w:r>
      <w:bookmarkEnd w:id="13"/>
      <w:bookmarkEnd w:id="14"/>
      <w:r w:rsidRPr="00877718">
        <w:rPr>
          <w:rFonts w:ascii="Arial Unicode MS" w:eastAsia="Arial Unicode MS" w:hAnsi="Arial Unicode MS" w:cs="Arial Unicode MS"/>
          <w:b/>
        </w:rPr>
        <w:t>ly</w:t>
      </w:r>
      <w:r w:rsidRPr="00877718">
        <w:rPr>
          <w:rFonts w:ascii="Arial Unicode MS" w:eastAsia="Arial Unicode MS" w:hAnsi="Arial Unicode MS" w:cs="Arial Unicode MS" w:hint="eastAsia"/>
        </w:rPr>
        <w:t xml:space="preserve">: </w:t>
      </w:r>
      <w:r w:rsidR="00C67755" w:rsidRPr="00877718">
        <w:rPr>
          <w:rFonts w:ascii="Arial Unicode MS" w:eastAsia="Arial Unicode MS" w:hAnsi="Arial Unicode MS" w:cs="Arial Unicode MS" w:hint="eastAsia"/>
        </w:rPr>
        <w:t xml:space="preserve">mobile </w:t>
      </w:r>
      <w:r w:rsidR="00403649" w:rsidRPr="00877718">
        <w:rPr>
          <w:rFonts w:ascii="Arial Unicode MS" w:eastAsia="Arial Unicode MS" w:hAnsi="Arial Unicode MS" w:cs="Arial Unicode MS" w:hint="eastAsia"/>
        </w:rPr>
        <w:t>express</w:t>
      </w:r>
      <w:r w:rsidR="00C67755" w:rsidRPr="00877718">
        <w:rPr>
          <w:rFonts w:ascii="Arial Unicode MS" w:eastAsia="Arial Unicode MS" w:hAnsi="Arial Unicode MS" w:cs="Arial Unicode MS" w:hint="eastAsia"/>
        </w:rPr>
        <w:t xml:space="preserve"> server sends </w:t>
      </w:r>
      <w:r w:rsidR="00C67755" w:rsidRPr="00877718">
        <w:rPr>
          <w:rFonts w:ascii="Arial Unicode MS" w:eastAsia="Arial Unicode MS" w:hAnsi="Arial Unicode MS" w:cs="Arial Unicode MS"/>
        </w:rPr>
        <w:t xml:space="preserve">asynchronous </w:t>
      </w:r>
      <w:r w:rsidR="003315CF" w:rsidRPr="00877718">
        <w:rPr>
          <w:rFonts w:ascii="Arial Unicode MS" w:eastAsia="Arial Unicode MS" w:hAnsi="Arial Unicode MS" w:cs="Arial Unicode MS" w:hint="eastAsia"/>
        </w:rPr>
        <w:t>notification</w:t>
      </w:r>
      <w:r w:rsidR="00C67755" w:rsidRPr="00877718">
        <w:rPr>
          <w:rFonts w:ascii="Arial Unicode MS" w:eastAsia="Arial Unicode MS" w:hAnsi="Arial Unicode MS" w:cs="Arial Unicode MS"/>
        </w:rPr>
        <w:t xml:space="preserve"> </w:t>
      </w:r>
      <w:r w:rsidR="00C67755" w:rsidRPr="00877718">
        <w:rPr>
          <w:rFonts w:ascii="Arial Unicode MS" w:eastAsia="Arial Unicode MS" w:hAnsi="Arial Unicode MS" w:cs="Arial Unicode MS" w:hint="eastAsia"/>
        </w:rPr>
        <w:t>to the merchant</w:t>
      </w:r>
      <w:r w:rsidR="00C67755" w:rsidRPr="00877718">
        <w:rPr>
          <w:rFonts w:ascii="Arial Unicode MS" w:eastAsia="Arial Unicode MS" w:hAnsi="Arial Unicode MS" w:cs="Arial Unicode MS"/>
        </w:rPr>
        <w:t>’</w:t>
      </w:r>
      <w:r w:rsidR="00C67755" w:rsidRPr="00877718">
        <w:rPr>
          <w:rFonts w:ascii="Arial Unicode MS" w:eastAsia="Arial Unicode MS" w:hAnsi="Arial Unicode MS" w:cs="Arial Unicode MS" w:hint="eastAsia"/>
        </w:rPr>
        <w:t xml:space="preserve">s server, please refer to </w:t>
      </w:r>
      <w:r w:rsidR="00C67755" w:rsidRPr="00877718">
        <w:rPr>
          <w:rFonts w:ascii="Arial Unicode MS" w:eastAsia="Arial Unicode MS" w:hAnsi="Arial Unicode MS" w:cs="Arial Unicode MS"/>
        </w:rPr>
        <w:t>“7 Description</w:t>
      </w:r>
      <w:r w:rsidR="00C67755" w:rsidRPr="00877718">
        <w:rPr>
          <w:rFonts w:ascii="Arial Unicode MS" w:eastAsia="Arial Unicode MS" w:hAnsi="Arial Unicode MS" w:cs="Arial Unicode MS" w:hint="eastAsia"/>
        </w:rPr>
        <w:t xml:space="preserve"> of</w:t>
      </w:r>
      <w:r w:rsidR="00C67755" w:rsidRPr="00877718">
        <w:rPr>
          <w:rFonts w:ascii="Arial Unicode MS" w:eastAsia="Arial Unicode MS" w:hAnsi="Arial Unicode MS" w:cs="Arial Unicode MS"/>
        </w:rPr>
        <w:t xml:space="preserve"> Asynchronous Notif</w:t>
      </w:r>
      <w:r w:rsidR="00470F62" w:rsidRPr="00877718">
        <w:rPr>
          <w:rFonts w:ascii="Arial Unicode MS" w:eastAsia="Arial Unicode MS" w:hAnsi="Arial Unicode MS" w:cs="Arial Unicode MS" w:hint="eastAsia"/>
        </w:rPr>
        <w:t>ication</w:t>
      </w:r>
      <w:r w:rsidR="00C67755" w:rsidRPr="00877718">
        <w:rPr>
          <w:rFonts w:ascii="Arial Unicode MS" w:eastAsia="Arial Unicode MS" w:hAnsi="Arial Unicode MS" w:cs="Arial Unicode MS"/>
        </w:rPr>
        <w:t xml:space="preserve"> Parameter</w:t>
      </w:r>
      <w:r w:rsidR="00C67755" w:rsidRPr="00877718">
        <w:rPr>
          <w:rFonts w:ascii="Arial Unicode MS" w:eastAsia="Arial Unicode MS" w:hAnsi="Arial Unicode MS" w:cs="Arial Unicode MS" w:hint="eastAsia"/>
        </w:rPr>
        <w:t xml:space="preserve"> from Server</w:t>
      </w:r>
      <w:r w:rsidR="00C67755" w:rsidRPr="00877718">
        <w:rPr>
          <w:rFonts w:ascii="Arial Unicode MS" w:eastAsia="Arial Unicode MS" w:hAnsi="Arial Unicode MS" w:cs="Arial Unicode MS"/>
        </w:rPr>
        <w:t>”</w:t>
      </w:r>
      <w:r w:rsidR="00C674FA" w:rsidRPr="00877718">
        <w:rPr>
          <w:rFonts w:ascii="Arial Unicode MS" w:eastAsia="Arial Unicode MS" w:hAnsi="Arial Unicode MS" w:cs="Arial Unicode MS" w:hint="eastAsia"/>
        </w:rPr>
        <w:t>.</w:t>
      </w:r>
    </w:p>
    <w:p w:rsidR="00DB1661" w:rsidRPr="00877718" w:rsidRDefault="00070D5C" w:rsidP="00A96547">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hint="eastAsia"/>
          <w:b/>
        </w:rPr>
        <w:t>Step 7 Interface returns payment result:</w:t>
      </w:r>
      <w:r w:rsidRPr="00877718">
        <w:rPr>
          <w:rFonts w:ascii="Arial Unicode MS" w:eastAsia="Arial Unicode MS" w:hAnsi="Arial Unicode MS" w:cs="Arial Unicode MS" w:hint="eastAsia"/>
        </w:rPr>
        <w:t xml:space="preserve"> </w:t>
      </w:r>
      <w:bookmarkStart w:id="15" w:name="OLE_LINK11"/>
      <w:r w:rsidRPr="00877718">
        <w:rPr>
          <w:rFonts w:ascii="Arial Unicode MS" w:eastAsia="Arial Unicode MS" w:hAnsi="Arial Unicode MS" w:cs="Arial Unicode MS" w:hint="eastAsia"/>
        </w:rPr>
        <w:t>merchant</w:t>
      </w:r>
      <w:r w:rsidRPr="00877718">
        <w:rPr>
          <w:rFonts w:ascii="Arial Unicode MS" w:eastAsia="Arial Unicode MS" w:hAnsi="Arial Unicode MS" w:cs="Arial Unicode MS"/>
        </w:rPr>
        <w:t>’</w:t>
      </w:r>
      <w:r w:rsidRPr="00877718">
        <w:rPr>
          <w:rFonts w:ascii="Arial Unicode MS" w:eastAsia="Arial Unicode MS" w:hAnsi="Arial Unicode MS" w:cs="Arial Unicode MS" w:hint="eastAsia"/>
        </w:rPr>
        <w:t xml:space="preserve">s application client acquires payment result through the Handler object of Acitity of payment called at that time and its callback function, </w:t>
      </w:r>
      <w:r w:rsidRPr="00877718">
        <w:rPr>
          <w:rFonts w:ascii="Arial Unicode MS" w:eastAsia="Arial Unicode MS" w:hAnsi="Arial Unicode MS" w:cs="Arial Unicode MS"/>
        </w:rPr>
        <w:t>please refer to “6 Synchronous Notif</w:t>
      </w:r>
      <w:r w:rsidR="00A76895" w:rsidRPr="00877718">
        <w:rPr>
          <w:rFonts w:ascii="Arial Unicode MS" w:eastAsia="Arial Unicode MS" w:hAnsi="Arial Unicode MS" w:cs="Arial Unicode MS" w:hint="eastAsia"/>
        </w:rPr>
        <w:t>ication</w:t>
      </w:r>
      <w:r w:rsidRPr="00877718">
        <w:rPr>
          <w:rFonts w:ascii="Arial Unicode MS" w:eastAsia="Arial Unicode MS" w:hAnsi="Arial Unicode MS" w:cs="Arial Unicode MS"/>
        </w:rPr>
        <w:t xml:space="preserve"> Parameter Description”</w:t>
      </w:r>
      <w:bookmarkEnd w:id="15"/>
      <w:r w:rsidR="00175F93" w:rsidRPr="00877718">
        <w:rPr>
          <w:rFonts w:ascii="Arial Unicode MS" w:eastAsia="Arial Unicode MS" w:hAnsi="Arial Unicode MS" w:cs="Arial Unicode MS" w:hint="eastAsia"/>
        </w:rPr>
        <w:t>.</w:t>
      </w:r>
    </w:p>
    <w:p w:rsidR="006B2890" w:rsidRPr="00877718" w:rsidRDefault="002D53B5" w:rsidP="001B33B2">
      <w:pPr>
        <w:pStyle w:val="1"/>
        <w:rPr>
          <w:rFonts w:ascii="Arial Unicode MS" w:eastAsia="Arial Unicode MS" w:hAnsi="Arial Unicode MS" w:cs="Arial Unicode MS"/>
        </w:rPr>
      </w:pPr>
      <w:bookmarkStart w:id="16" w:name="_Toc386197771"/>
      <w:bookmarkStart w:id="17" w:name="_Toc405997393"/>
      <w:r w:rsidRPr="00877718">
        <w:rPr>
          <w:rFonts w:ascii="Arial Unicode MS" w:eastAsia="Arial Unicode MS" w:hAnsi="Arial Unicode MS" w:cs="Arial Unicode MS"/>
        </w:rPr>
        <w:lastRenderedPageBreak/>
        <w:t>Data Interation</w:t>
      </w:r>
      <w:bookmarkEnd w:id="16"/>
      <w:bookmarkEnd w:id="17"/>
    </w:p>
    <w:p w:rsidR="00797796" w:rsidRPr="00877718" w:rsidRDefault="00E36864" w:rsidP="00B95C6D">
      <w:pPr>
        <w:pStyle w:val="Figure"/>
        <w:rPr>
          <w:rFonts w:ascii="Arial Unicode MS" w:eastAsia="Arial Unicode MS" w:hAnsi="Arial Unicode MS" w:cs="Arial Unicode MS"/>
        </w:rPr>
      </w:pPr>
      <w:r>
        <w:rPr>
          <w:rFonts w:ascii="Arial Unicode MS" w:eastAsia="Arial Unicode MS" w:hAnsi="Arial Unicode MS" w:cs="Arial Unicode MS"/>
          <w:noProof/>
        </w:rPr>
        <w:pict w14:anchorId="2313213F">
          <v:shape id="Text Box 15" o:spid="_x0000_s1041" type="#_x0000_t202" style="position:absolute;left:0;text-align:left;margin-left:206.6pt;margin-top:129.3pt;width:75pt;height:23pt;z-index:2516705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" stroked="f">
            <v:textbox>
              <w:txbxContent>
                <w:p w:rsidR="00877718" w:rsidRPr="009660B2" w:rsidRDefault="00877718" w:rsidP="00CF0901">
                  <w:pPr>
                    <w:spacing w:before="0" w:after="0" w:line="0" w:lineRule="atLeast"/>
                    <w:ind w:leftChars="-67" w:left="-141" w:rightChars="-38" w:right="-80"/>
                    <w:jc w:val="left"/>
                    <w:rPr>
                      <w:rFonts w:ascii="Times New Roman" w:hAnsi="Times New Roman" w:cs="Times New Roman"/>
                      <w:sz w:val="15"/>
                      <w:szCs w:val="15"/>
                    </w:rPr>
                  </w:pPr>
                  <w:r>
                    <w:rPr>
                      <w:rFonts w:ascii="Times New Roman" w:hAnsi="Times New Roman" w:cs="Times New Roman" w:hint="eastAsia"/>
                      <w:sz w:val="15"/>
                      <w:szCs w:val="15"/>
                    </w:rPr>
                    <w:t>2.1.2: Return payment result</w:t>
                  </w:r>
                </w:p>
              </w:txbxContent>
            </v:textbox>
          </v:shape>
        </w:pict>
      </w:r>
      <w:r>
        <w:rPr>
          <w:rFonts w:ascii="Arial Unicode MS" w:eastAsia="Arial Unicode MS" w:hAnsi="Arial Unicode MS" w:cs="Arial Unicode MS"/>
          <w:noProof/>
        </w:rPr>
        <w:pict w14:anchorId="38C3386C">
          <v:shape id="Text Box 14" o:spid="_x0000_s1042" type="#_x0000_t202" style="position:absolute;left:0;text-align:left;margin-left:308.05pt;margin-top:122.4pt;width:58.25pt;height:25.85pt;z-index:2516695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" stroked="f">
            <v:textbox>
              <w:txbxContent>
                <w:p w:rsidR="00877718" w:rsidRPr="009660B2" w:rsidRDefault="00877718" w:rsidP="00CF0901">
                  <w:pPr>
                    <w:spacing w:before="0" w:after="0" w:line="0" w:lineRule="atLeast"/>
                    <w:ind w:leftChars="-67" w:left="-141" w:rightChars="-38" w:right="-80"/>
                    <w:jc w:val="left"/>
                    <w:rPr>
                      <w:rFonts w:ascii="Times New Roman" w:hAnsi="Times New Roman" w:cs="Times New Roman"/>
                      <w:sz w:val="15"/>
                      <w:szCs w:val="15"/>
                    </w:rPr>
                  </w:pPr>
                  <w:r>
                    <w:rPr>
                      <w:rFonts w:ascii="Times New Roman" w:hAnsi="Times New Roman" w:cs="Times New Roman" w:hint="eastAsia"/>
                      <w:sz w:val="15"/>
                      <w:szCs w:val="15"/>
                    </w:rPr>
                    <w:t>2.1.1: Complete payment</w:t>
                  </w:r>
                </w:p>
              </w:txbxContent>
            </v:textbox>
          </v:shape>
        </w:pict>
      </w:r>
      <w:r>
        <w:rPr>
          <w:rFonts w:ascii="Arial Unicode MS" w:eastAsia="Arial Unicode MS" w:hAnsi="Arial Unicode MS" w:cs="Arial Unicode MS"/>
          <w:noProof/>
        </w:rPr>
        <w:pict w14:anchorId="3F27962B">
          <v:shape id="Text Box 13" o:spid="_x0000_s1043" type="#_x0000_t202" style="position:absolute;left:0;text-align:left;margin-left:291.3pt;margin-top:156.15pt;width:75pt;height:23pt;z-index:2516684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" stroked="f">
            <v:textbox>
              <w:txbxContent>
                <w:p w:rsidR="00877718" w:rsidRPr="009660B2" w:rsidRDefault="00877718" w:rsidP="00CF0901">
                  <w:pPr>
                    <w:spacing w:before="0" w:after="0" w:line="0" w:lineRule="atLeast"/>
                    <w:ind w:leftChars="-67" w:left="-141" w:rightChars="-38" w:right="-80"/>
                    <w:jc w:val="left"/>
                    <w:rPr>
                      <w:rFonts w:ascii="Times New Roman" w:hAnsi="Times New Roman" w:cs="Times New Roman"/>
                      <w:sz w:val="15"/>
                      <w:szCs w:val="15"/>
                    </w:rPr>
                  </w:pPr>
                  <w:r>
                    <w:rPr>
                      <w:rFonts w:ascii="Times New Roman" w:hAnsi="Times New Roman" w:cs="Times New Roman" w:hint="eastAsia"/>
                      <w:sz w:val="15"/>
                      <w:szCs w:val="15"/>
                    </w:rPr>
                    <w:t>2.1.3: Send payment advice asynchronously</w:t>
                  </w:r>
                </w:p>
              </w:txbxContent>
            </v:textbox>
          </v:shape>
        </w:pict>
      </w:r>
      <w:r>
        <w:rPr>
          <w:rFonts w:ascii="Arial Unicode MS" w:eastAsia="Arial Unicode MS" w:hAnsi="Arial Unicode MS" w:cs="Arial Unicode MS"/>
          <w:noProof/>
        </w:rPr>
        <w:pict w14:anchorId="7847ABB8">
          <v:shape id="Text Box 12" o:spid="_x0000_s1044" type="#_x0000_t202" style="position:absolute;left:0;text-align:left;margin-left:291.3pt;margin-top:179.15pt;width:64.7pt;height:25.35pt;z-index:2516674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" stroked="f">
            <v:textbox>
              <w:txbxContent>
                <w:p w:rsidR="00877718" w:rsidRPr="009660B2" w:rsidRDefault="00877718" w:rsidP="00CF0901">
                  <w:pPr>
                    <w:spacing w:before="0" w:after="0" w:line="0" w:lineRule="atLeast"/>
                    <w:ind w:leftChars="-67" w:left="-141" w:rightChars="-38" w:right="-80"/>
                    <w:jc w:val="left"/>
                    <w:rPr>
                      <w:rFonts w:ascii="Times New Roman" w:hAnsi="Times New Roman" w:cs="Times New Roman"/>
                      <w:sz w:val="15"/>
                      <w:szCs w:val="15"/>
                    </w:rPr>
                  </w:pPr>
                  <w:r>
                    <w:rPr>
                      <w:rFonts w:ascii="Times New Roman" w:hAnsi="Times New Roman" w:cs="Times New Roman" w:hint="eastAsia"/>
                      <w:sz w:val="15"/>
                      <w:szCs w:val="15"/>
                    </w:rPr>
                    <w:t xml:space="preserve">2.1.4: </w:t>
                  </w:r>
                  <w:r>
                    <w:rPr>
                      <w:rFonts w:ascii="Times New Roman" w:hAnsi="Times New Roman" w:cs="Times New Roman"/>
                      <w:sz w:val="15"/>
                      <w:szCs w:val="15"/>
                    </w:rPr>
                    <w:t>Receive</w:t>
                  </w:r>
                  <w:r>
                    <w:rPr>
                      <w:rFonts w:ascii="Times New Roman" w:hAnsi="Times New Roman" w:cs="Times New Roman" w:hint="eastAsia"/>
                      <w:sz w:val="15"/>
                      <w:szCs w:val="15"/>
                    </w:rPr>
                    <w:t xml:space="preserve"> response</w:t>
                  </w:r>
                </w:p>
              </w:txbxContent>
            </v:textbox>
          </v:shape>
        </w:pict>
      </w:r>
      <w:r>
        <w:rPr>
          <w:rFonts w:ascii="Arial Unicode MS" w:eastAsia="Arial Unicode MS" w:hAnsi="Arial Unicode MS" w:cs="Arial Unicode MS"/>
          <w:noProof/>
        </w:rPr>
        <w:pict w14:anchorId="576809CF">
          <v:shape id="Text Box 11" o:spid="_x0000_s1045" type="#_x0000_t202" style="position:absolute;left:0;text-align:left;margin-left:170.9pt;margin-top:4.75pt;width:58pt;height:31.95pt;z-index:2516664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" fillcolor="#4bacc6 [3208]" strokecolor="black [3213]" strokeweight=".5pt">
            <v:shadow on="t" color="#205867 [1608]" opacity=".5" offset="1pt"/>
            <v:textbox>
              <w:txbxContent>
                <w:p w:rsidR="00877718" w:rsidRPr="00EE1657" w:rsidRDefault="00877718" w:rsidP="00CF0901">
                  <w:pPr>
                    <w:spacing w:before="0" w:after="0" w:line="0" w:lineRule="atLeast"/>
                    <w:ind w:leftChars="-67" w:left="-141" w:rightChars="-67" w:right="-141"/>
                    <w:jc w:val="center"/>
                    <w:rPr>
                      <w:rFonts w:ascii="Times New Roman" w:hAnsi="Times New Roman" w:cs="Times New Roman"/>
                      <w:sz w:val="15"/>
                      <w:szCs w:val="15"/>
                    </w:rPr>
                  </w:pPr>
                  <w:r>
                    <w:rPr>
                      <w:rFonts w:ascii="Times New Roman" w:hAnsi="Times New Roman" w:cs="Times New Roman" w:hint="eastAsia"/>
                      <w:sz w:val="15"/>
                      <w:szCs w:val="15"/>
                    </w:rPr>
                    <w:t>Movable Shortcut SDK Client</w:t>
                  </w:r>
                </w:p>
              </w:txbxContent>
            </v:textbox>
          </v:shape>
        </w:pict>
      </w:r>
      <w:r>
        <w:rPr>
          <w:rFonts w:ascii="Arial Unicode MS" w:eastAsia="Arial Unicode MS" w:hAnsi="Arial Unicode MS" w:cs="Arial Unicode MS"/>
          <w:noProof/>
        </w:rPr>
        <w:pict w14:anchorId="750C7021">
          <v:shape id="Text Box 10" o:spid="_x0000_s1046" type="#_x0000_t202" style="position:absolute;left:0;text-align:left;margin-left:94.5pt;margin-top:5.25pt;width:50.7pt;height:31.45pt;z-index:2516654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" fillcolor="#4bacc6 [3208]" strokecolor="black [3213]" strokeweight=".5pt">
            <v:shadow on="t" color="#205867 [1608]" opacity=".5" offset="1pt"/>
            <v:textbox>
              <w:txbxContent>
                <w:p w:rsidR="00877718" w:rsidRDefault="00877718" w:rsidP="00CF0901">
                  <w:pPr>
                    <w:spacing w:before="0" w:after="0" w:line="0" w:lineRule="atLeast"/>
                    <w:ind w:leftChars="-67" w:left="-141" w:rightChars="-67" w:right="-141"/>
                    <w:jc w:val="center"/>
                    <w:rPr>
                      <w:rFonts w:ascii="Times New Roman" w:hAnsi="Times New Roman" w:cs="Times New Roman"/>
                      <w:sz w:val="15"/>
                      <w:szCs w:val="15"/>
                    </w:rPr>
                  </w:pPr>
                  <w:r>
                    <w:rPr>
                      <w:rFonts w:ascii="Times New Roman" w:hAnsi="Times New Roman" w:cs="Times New Roman" w:hint="eastAsia"/>
                      <w:sz w:val="15"/>
                      <w:szCs w:val="15"/>
                    </w:rPr>
                    <w:t>Merchant</w:t>
                  </w:r>
                  <w:r w:rsidRPr="00EE1657">
                    <w:rPr>
                      <w:rFonts w:ascii="Times New Roman" w:hAnsi="Times New Roman" w:cs="Times New Roman"/>
                      <w:sz w:val="15"/>
                      <w:szCs w:val="15"/>
                    </w:rPr>
                    <w:t xml:space="preserve"> </w:t>
                  </w:r>
                </w:p>
                <w:p w:rsidR="00877718" w:rsidRPr="00EE1657" w:rsidRDefault="00877718" w:rsidP="00CF0901">
                  <w:pPr>
                    <w:spacing w:before="0" w:after="0" w:line="0" w:lineRule="atLeast"/>
                    <w:ind w:leftChars="-67" w:left="-141" w:rightChars="-67" w:right="-141"/>
                    <w:jc w:val="center"/>
                    <w:rPr>
                      <w:rFonts w:ascii="Times New Roman" w:hAnsi="Times New Roman" w:cs="Times New Roman"/>
                      <w:sz w:val="15"/>
                      <w:szCs w:val="15"/>
                    </w:rPr>
                  </w:pPr>
                  <w:r>
                    <w:rPr>
                      <w:rFonts w:ascii="Times New Roman" w:hAnsi="Times New Roman" w:cs="Times New Roman" w:hint="eastAsia"/>
                      <w:sz w:val="15"/>
                      <w:szCs w:val="15"/>
                    </w:rPr>
                    <w:t>Client</w:t>
                  </w:r>
                </w:p>
              </w:txbxContent>
            </v:textbox>
          </v:shape>
        </w:pict>
      </w:r>
      <w:r>
        <w:rPr>
          <w:rFonts w:ascii="Arial Unicode MS" w:eastAsia="Arial Unicode MS" w:hAnsi="Arial Unicode MS" w:cs="Arial Unicode MS"/>
          <w:noProof/>
        </w:rPr>
        <w:pict w14:anchorId="37FC56E9">
          <v:shape id="Text Box 9" o:spid="_x0000_s1047" type="#_x0000_t202" style="position:absolute;left:0;text-align:left;margin-left:257.95pt;margin-top:4.25pt;width:58.65pt;height:31.95pt;z-index:2516643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" fillcolor="#4bacc6 [3208]" strokecolor="black [3213]" strokeweight=".5pt">
            <v:shadow on="t" color="#205867 [1608]" opacity=".5" offset="1pt"/>
            <v:textbox>
              <w:txbxContent>
                <w:p w:rsidR="00877718" w:rsidRPr="00EE1657" w:rsidRDefault="00877718" w:rsidP="00CF0901">
                  <w:pPr>
                    <w:spacing w:before="0" w:after="0" w:line="0" w:lineRule="atLeast"/>
                    <w:ind w:leftChars="-67" w:left="-141" w:rightChars="-67" w:right="-141"/>
                    <w:jc w:val="center"/>
                    <w:rPr>
                      <w:rFonts w:ascii="Times New Roman" w:hAnsi="Times New Roman" w:cs="Times New Roman"/>
                      <w:sz w:val="15"/>
                      <w:szCs w:val="15"/>
                    </w:rPr>
                  </w:pPr>
                  <w:r>
                    <w:rPr>
                      <w:rFonts w:ascii="Times New Roman" w:hAnsi="Times New Roman" w:cs="Times New Roman" w:hint="eastAsia"/>
                      <w:sz w:val="15"/>
                      <w:szCs w:val="15"/>
                    </w:rPr>
                    <w:t>Movable Shortcut SDK Server</w:t>
                  </w:r>
                </w:p>
              </w:txbxContent>
            </v:textbox>
          </v:shape>
        </w:pict>
      </w:r>
      <w:r>
        <w:rPr>
          <w:rFonts w:ascii="Arial Unicode MS" w:eastAsia="Arial Unicode MS" w:hAnsi="Arial Unicode MS" w:cs="Arial Unicode MS"/>
          <w:noProof/>
        </w:rPr>
        <w:pict w14:anchorId="1062DBCB">
          <v:shape id="Text Box 8" o:spid="_x0000_s1048" type="#_x0000_t202" style="position:absolute;left:0;text-align:left;margin-left:149.65pt;margin-top:200.5pt;width:101.05pt;height:23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" stroked="f">
            <v:textbox>
              <w:txbxContent>
                <w:p w:rsidR="00877718" w:rsidRPr="009660B2" w:rsidRDefault="00877718" w:rsidP="00CF0901">
                  <w:pPr>
                    <w:spacing w:before="0" w:after="0" w:line="0" w:lineRule="atLeast"/>
                    <w:ind w:leftChars="-67" w:left="-141" w:rightChars="-38" w:right="-80"/>
                    <w:jc w:val="left"/>
                    <w:rPr>
                      <w:rFonts w:ascii="Times New Roman" w:hAnsi="Times New Roman" w:cs="Times New Roman"/>
                      <w:sz w:val="15"/>
                      <w:szCs w:val="15"/>
                    </w:rPr>
                  </w:pPr>
                  <w:r>
                    <w:rPr>
                      <w:rFonts w:ascii="Times New Roman" w:hAnsi="Times New Roman" w:cs="Times New Roman" w:hint="eastAsia"/>
                      <w:sz w:val="15"/>
                      <w:szCs w:val="15"/>
                    </w:rPr>
                    <w:t>2.2.1: Process</w:t>
                  </w:r>
                  <w:r w:rsidRPr="007A2788">
                    <w:rPr>
                      <w:rFonts w:ascii="Times New Roman" w:hAnsi="Times New Roman" w:cs="Times New Roman"/>
                      <w:sz w:val="15"/>
                      <w:szCs w:val="15"/>
                    </w:rPr>
                    <w:t xml:space="preserve"> corresponding</w:t>
                  </w:r>
                  <w:r>
                    <w:rPr>
                      <w:rFonts w:ascii="Times New Roman" w:hAnsi="Times New Roman" w:cs="Times New Roman" w:hint="eastAsia"/>
                      <w:sz w:val="15"/>
                      <w:szCs w:val="15"/>
                    </w:rPr>
                    <w:t xml:space="preserve"> data</w:t>
                  </w:r>
                </w:p>
              </w:txbxContent>
            </v:textbox>
          </v:shape>
        </w:pict>
      </w:r>
      <w:r>
        <w:rPr>
          <w:rFonts w:ascii="Arial Unicode MS" w:eastAsia="Arial Unicode MS" w:hAnsi="Arial Unicode MS" w:cs="Arial Unicode MS"/>
          <w:noProof/>
        </w:rPr>
        <w:pict w14:anchorId="369BEC93">
          <v:shape id="Text Box 7" o:spid="_x0000_s1049" type="#_x0000_t202" style="position:absolute;left:0;text-align:left;margin-left:341.6pt;margin-top:4.75pt;width:51.05pt;height:31.95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" fillcolor="#4bacc6 [3208]" strokecolor="black [3213]" strokeweight=".5pt">
            <v:shadow on="t" color="#205867 [1608]" opacity=".5" offset="1pt"/>
            <v:textbox>
              <w:txbxContent>
                <w:p w:rsidR="00877718" w:rsidRDefault="00877718" w:rsidP="00CF0901">
                  <w:pPr>
                    <w:spacing w:before="0" w:after="0" w:line="0" w:lineRule="atLeast"/>
                    <w:ind w:leftChars="-67" w:left="-141" w:rightChars="-67" w:right="-141"/>
                    <w:jc w:val="center"/>
                    <w:rPr>
                      <w:rFonts w:ascii="Times New Roman" w:hAnsi="Times New Roman" w:cs="Times New Roman"/>
                      <w:sz w:val="15"/>
                      <w:szCs w:val="15"/>
                    </w:rPr>
                  </w:pPr>
                  <w:r>
                    <w:rPr>
                      <w:rFonts w:ascii="Times New Roman" w:hAnsi="Times New Roman" w:cs="Times New Roman" w:hint="eastAsia"/>
                      <w:sz w:val="15"/>
                      <w:szCs w:val="15"/>
                    </w:rPr>
                    <w:t xml:space="preserve">Merchant </w:t>
                  </w:r>
                </w:p>
                <w:p w:rsidR="00877718" w:rsidRPr="00EE1657" w:rsidRDefault="00877718" w:rsidP="00CF0901">
                  <w:pPr>
                    <w:spacing w:before="0" w:after="0" w:line="0" w:lineRule="atLeast"/>
                    <w:ind w:leftChars="-67" w:left="-141" w:rightChars="-67" w:right="-141"/>
                    <w:jc w:val="center"/>
                    <w:rPr>
                      <w:rFonts w:ascii="Times New Roman" w:hAnsi="Times New Roman" w:cs="Times New Roman"/>
                      <w:sz w:val="15"/>
                      <w:szCs w:val="15"/>
                    </w:rPr>
                  </w:pPr>
                  <w:r>
                    <w:rPr>
                      <w:rFonts w:ascii="Times New Roman" w:hAnsi="Times New Roman" w:cs="Times New Roman" w:hint="eastAsia"/>
                      <w:sz w:val="15"/>
                      <w:szCs w:val="15"/>
                    </w:rPr>
                    <w:t>Server</w:t>
                  </w:r>
                </w:p>
              </w:txbxContent>
            </v:textbox>
          </v:shape>
        </w:pict>
      </w:r>
      <w:r>
        <w:rPr>
          <w:rFonts w:ascii="Arial Unicode MS" w:eastAsia="Arial Unicode MS" w:hAnsi="Arial Unicode MS" w:cs="Arial Unicode MS"/>
          <w:noProof/>
        </w:rPr>
        <w:pict w14:anchorId="7F6714BC">
          <v:shape id="Text Box 6" o:spid="_x0000_s1050" type="#_x0000_t202" style="position:absolute;left:0;text-align:left;margin-left:124.1pt;margin-top:148.25pt;width:72.35pt;height:23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" stroked="f">
            <v:textbox>
              <w:txbxContent>
                <w:p w:rsidR="00877718" w:rsidRPr="009660B2" w:rsidRDefault="00877718" w:rsidP="00CF0901">
                  <w:pPr>
                    <w:spacing w:before="0" w:after="0" w:line="0" w:lineRule="atLeast"/>
                    <w:ind w:leftChars="-67" w:left="-141" w:rightChars="-38" w:right="-80"/>
                    <w:jc w:val="left"/>
                    <w:rPr>
                      <w:rFonts w:ascii="Times New Roman" w:hAnsi="Times New Roman" w:cs="Times New Roman"/>
                      <w:sz w:val="15"/>
                      <w:szCs w:val="15"/>
                    </w:rPr>
                  </w:pPr>
                  <w:r>
                    <w:rPr>
                      <w:rFonts w:ascii="Times New Roman" w:hAnsi="Times New Roman" w:cs="Times New Roman" w:hint="eastAsia"/>
                      <w:sz w:val="15"/>
                      <w:szCs w:val="15"/>
                    </w:rPr>
                    <w:t>2.2: Return payment result synchronous</w:t>
                  </w:r>
                </w:p>
              </w:txbxContent>
            </v:textbox>
          </v:shape>
        </w:pict>
      </w:r>
      <w:r>
        <w:rPr>
          <w:rFonts w:ascii="Arial Unicode MS" w:eastAsia="Arial Unicode MS" w:hAnsi="Arial Unicode MS" w:cs="Arial Unicode MS"/>
          <w:noProof/>
        </w:rPr>
        <w:pict w14:anchorId="6035C7D9">
          <v:shape id="Text Box 5" o:spid="_x0000_s1051" type="#_x0000_t202" style="position:absolute;left:0;text-align:left;margin-left:124.85pt;margin-top:80.85pt;width:64.5pt;height:16.2pt;z-index:2516602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" stroked="f">
            <v:textbox>
              <w:txbxContent>
                <w:p w:rsidR="00877718" w:rsidRPr="009660B2" w:rsidRDefault="00877718" w:rsidP="00CF0901">
                  <w:pPr>
                    <w:spacing w:before="0" w:after="0" w:line="0" w:lineRule="atLeast"/>
                    <w:ind w:leftChars="-67" w:left="-141" w:rightChars="-38" w:right="-80"/>
                    <w:jc w:val="left"/>
                    <w:rPr>
                      <w:rFonts w:ascii="Times New Roman" w:hAnsi="Times New Roman" w:cs="Times New Roman"/>
                      <w:sz w:val="15"/>
                      <w:szCs w:val="15"/>
                    </w:rPr>
                  </w:pPr>
                  <w:r>
                    <w:rPr>
                      <w:rFonts w:ascii="Times New Roman" w:hAnsi="Times New Roman" w:cs="Times New Roman" w:hint="eastAsia"/>
                      <w:sz w:val="15"/>
                      <w:szCs w:val="15"/>
                    </w:rPr>
                    <w:t>2: Send request data</w:t>
                  </w:r>
                </w:p>
              </w:txbxContent>
            </v:textbox>
          </v:shape>
        </w:pict>
      </w:r>
      <w:r>
        <w:rPr>
          <w:rFonts w:ascii="Arial Unicode MS" w:eastAsia="Arial Unicode MS" w:hAnsi="Arial Unicode MS" w:cs="Arial Unicode MS"/>
          <w:noProof/>
        </w:rPr>
        <w:pict w14:anchorId="552FB0B6">
          <v:shape id="Text Box 4" o:spid="_x0000_s1052" type="#_x0000_t202" style="position:absolute;left:0;text-align:left;margin-left:211.85pt;margin-top:80.85pt;width:64.95pt;height:28.4pt;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" stroked="f">
            <v:textbox>
              <w:txbxContent>
                <w:p w:rsidR="00877718" w:rsidRPr="009660B2" w:rsidRDefault="00877718" w:rsidP="00CF0901">
                  <w:pPr>
                    <w:spacing w:before="0" w:after="0" w:line="0" w:lineRule="atLeast"/>
                    <w:ind w:leftChars="-67" w:left="-141" w:rightChars="-38" w:right="-80"/>
                    <w:jc w:val="left"/>
                    <w:rPr>
                      <w:rFonts w:ascii="Times New Roman" w:hAnsi="Times New Roman" w:cs="Times New Roman"/>
                      <w:sz w:val="15"/>
                      <w:szCs w:val="15"/>
                    </w:rPr>
                  </w:pPr>
                  <w:r>
                    <w:rPr>
                      <w:rFonts w:ascii="Times New Roman" w:hAnsi="Times New Roman" w:cs="Times New Roman" w:hint="eastAsia"/>
                      <w:sz w:val="15"/>
                      <w:szCs w:val="15"/>
                    </w:rPr>
                    <w:t>2.1: Build up business data</w:t>
                  </w:r>
                </w:p>
              </w:txbxContent>
            </v:textbox>
          </v:shape>
        </w:pict>
      </w:r>
      <w:r>
        <w:rPr>
          <w:rFonts w:ascii="Arial Unicode MS" w:eastAsia="Arial Unicode MS" w:hAnsi="Arial Unicode MS" w:cs="Arial Unicode MS"/>
          <w:noProof/>
        </w:rPr>
        <w:pict w14:anchorId="17DF6B16">
          <v:shape id="Text Box 3" o:spid="_x0000_s1053" type="#_x0000_t202" style="position:absolute;left:0;text-align:left;margin-left:139.9pt;margin-top:45.35pt;width:59.95pt;height:25.85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" stroked="f">
            <v:textbox>
              <w:txbxContent>
                <w:p w:rsidR="00877718" w:rsidRPr="009660B2" w:rsidRDefault="00877718" w:rsidP="00CF0901">
                  <w:pPr>
                    <w:spacing w:before="0" w:after="0" w:line="0" w:lineRule="atLeast"/>
                    <w:ind w:leftChars="-67" w:left="-141" w:rightChars="-38" w:right="-80"/>
                    <w:jc w:val="left"/>
                    <w:rPr>
                      <w:rFonts w:ascii="Times New Roman" w:hAnsi="Times New Roman" w:cs="Times New Roman"/>
                      <w:sz w:val="15"/>
                      <w:szCs w:val="15"/>
                    </w:rPr>
                  </w:pPr>
                  <w:r>
                    <w:rPr>
                      <w:rFonts w:ascii="Times New Roman" w:hAnsi="Times New Roman" w:cs="Times New Roman" w:hint="eastAsia"/>
                      <w:sz w:val="15"/>
                      <w:szCs w:val="15"/>
                    </w:rPr>
                    <w:t>1: Build up order data and sign</w:t>
                  </w:r>
                </w:p>
              </w:txbxContent>
            </v:textbox>
          </v:shape>
        </w:pict>
      </w:r>
      <w:r w:rsidR="007A74C9" w:rsidRPr="00877718">
        <w:rPr>
          <w:rFonts w:ascii="Arial Unicode MS" w:eastAsia="Arial Unicode MS" w:hAnsi="Arial Unicode MS" w:cs="Arial Unicode MS"/>
          <w:noProof/>
        </w:rPr>
        <w:drawing>
          <wp:inline distT="0" distB="0" distL="0" distR="0">
            <wp:extent cx="3924300" cy="30861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924300" cy="3086100"/>
                    </a:xfrm>
                    <a:prstGeom prst="rect">
                      <a:avLst/>
                    </a:prstGeom>
                    <a:noFill/>
                    <a:ln w="9525">
                      <a:noFill/>
                      <a:miter lim="800000"/>
                      <a:headEnd/>
                      <a:tailEnd/>
                    </a:ln>
                  </pic:spPr>
                </pic:pic>
              </a:graphicData>
            </a:graphic>
          </wp:inline>
        </w:drawing>
      </w:r>
    </w:p>
    <w:p w:rsidR="00B95C6D" w:rsidRPr="00877718" w:rsidRDefault="002D53B5" w:rsidP="00515F63">
      <w:pPr>
        <w:pStyle w:val="Figur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rPr>
        <w:t xml:space="preserve">Figure 3-1 Interactive Pattern between </w:t>
      </w:r>
      <w:r w:rsidR="00515F63" w:rsidRPr="00877718">
        <w:rPr>
          <w:rFonts w:ascii="Arial Unicode MS" w:eastAsia="Arial Unicode MS" w:hAnsi="Arial Unicode MS" w:cs="Arial Unicode MS" w:hint="eastAsia"/>
        </w:rPr>
        <w:t>Merchant</w:t>
      </w:r>
      <w:r w:rsidR="00515F63" w:rsidRPr="00877718">
        <w:rPr>
          <w:rFonts w:ascii="Arial Unicode MS" w:eastAsia="Arial Unicode MS" w:hAnsi="Arial Unicode MS" w:cs="Arial Unicode MS"/>
        </w:rPr>
        <w:t>’</w:t>
      </w:r>
      <w:r w:rsidR="00515F63" w:rsidRPr="00877718">
        <w:rPr>
          <w:rFonts w:ascii="Arial Unicode MS" w:eastAsia="Arial Unicode MS" w:hAnsi="Arial Unicode MS" w:cs="Arial Unicode MS" w:hint="eastAsia"/>
        </w:rPr>
        <w:t>s</w:t>
      </w:r>
      <w:r w:rsidRPr="00877718">
        <w:rPr>
          <w:rFonts w:ascii="Arial Unicode MS" w:eastAsia="Arial Unicode MS" w:hAnsi="Arial Unicode MS" w:cs="Arial Unicode MS"/>
        </w:rPr>
        <w:t xml:space="preserve"> Client and </w:t>
      </w:r>
      <w:r w:rsidR="00515F63" w:rsidRPr="00877718">
        <w:rPr>
          <w:rFonts w:ascii="Arial Unicode MS" w:eastAsia="Arial Unicode MS" w:hAnsi="Arial Unicode MS" w:cs="Arial Unicode MS" w:hint="eastAsia"/>
        </w:rPr>
        <w:t xml:space="preserve">Alipay </w:t>
      </w:r>
      <w:r w:rsidRPr="00877718">
        <w:rPr>
          <w:rFonts w:ascii="Arial Unicode MS" w:eastAsia="Arial Unicode MS" w:hAnsi="Arial Unicode MS" w:cs="Arial Unicode MS"/>
        </w:rPr>
        <w:t>M</w:t>
      </w:r>
      <w:r w:rsidR="00515F63" w:rsidRPr="00877718">
        <w:rPr>
          <w:rFonts w:ascii="Arial Unicode MS" w:eastAsia="Arial Unicode MS" w:hAnsi="Arial Unicode MS" w:cs="Arial Unicode MS" w:hint="eastAsia"/>
        </w:rPr>
        <w:t xml:space="preserve">obile Payment </w:t>
      </w:r>
      <w:r w:rsidRPr="00877718">
        <w:rPr>
          <w:rFonts w:ascii="Arial Unicode MS" w:eastAsia="Arial Unicode MS" w:hAnsi="Arial Unicode MS" w:cs="Arial Unicode MS"/>
        </w:rPr>
        <w:t>SDK</w:t>
      </w:r>
    </w:p>
    <w:p w:rsidR="00526B15" w:rsidRPr="00877718" w:rsidRDefault="002D53B5" w:rsidP="003B7066">
      <w:pPr>
        <w:pStyle w:val="ItemStep"/>
        <w:numPr>
          <w:ilvl w:val="4"/>
          <w:numId w:val="37"/>
        </w:numPr>
        <w:rPr>
          <w:rFonts w:ascii="Arial Unicode MS" w:eastAsia="Arial Unicode MS" w:hAnsi="Arial Unicode MS" w:cs="Arial Unicode MS"/>
        </w:rPr>
      </w:pPr>
      <w:r w:rsidRPr="00877718">
        <w:rPr>
          <w:rFonts w:ascii="Arial Unicode MS" w:eastAsia="Arial Unicode MS" w:hAnsi="Arial Unicode MS" w:cs="Arial Unicode MS"/>
        </w:rPr>
        <w:t xml:space="preserve">Build up </w:t>
      </w:r>
      <w:r w:rsidR="00B56439" w:rsidRPr="00877718">
        <w:rPr>
          <w:rFonts w:ascii="Arial Unicode MS" w:eastAsia="Arial Unicode MS" w:hAnsi="Arial Unicode MS" w:cs="Arial Unicode MS"/>
        </w:rPr>
        <w:t>order data and s</w:t>
      </w:r>
      <w:r w:rsidRPr="00877718">
        <w:rPr>
          <w:rFonts w:ascii="Arial Unicode MS" w:eastAsia="Arial Unicode MS" w:hAnsi="Arial Unicode MS" w:cs="Arial Unicode MS"/>
        </w:rPr>
        <w:t>ign</w:t>
      </w:r>
    </w:p>
    <w:p w:rsidR="00526B15" w:rsidRPr="00877718" w:rsidRDefault="00551005" w:rsidP="003B7066">
      <w:pPr>
        <w:rPr>
          <w:rFonts w:ascii="Arial Unicode MS" w:eastAsia="Arial Unicode MS" w:hAnsi="Arial Unicode MS" w:cs="Arial Unicode MS"/>
        </w:rPr>
      </w:pPr>
      <w:r w:rsidRPr="00877718">
        <w:rPr>
          <w:rFonts w:ascii="Arial Unicode MS" w:eastAsia="Arial Unicode MS" w:hAnsi="Arial Unicode MS" w:cs="Arial Unicode MS"/>
        </w:rPr>
        <w:t>Merchant’s client</w:t>
      </w:r>
      <w:r w:rsidR="005F11C6" w:rsidRPr="00877718">
        <w:rPr>
          <w:rFonts w:ascii="Arial Unicode MS" w:eastAsia="Arial Unicode MS" w:hAnsi="Arial Unicode MS" w:cs="Arial Unicode MS"/>
        </w:rPr>
        <w:t xml:space="preserve"> generates signature result</w:t>
      </w:r>
      <w:r w:rsidR="002D53B5" w:rsidRPr="00877718">
        <w:rPr>
          <w:rFonts w:ascii="Arial Unicode MS" w:eastAsia="Arial Unicode MS" w:hAnsi="Arial Unicode MS" w:cs="Arial Unicode MS"/>
        </w:rPr>
        <w:t xml:space="preserve"> and data set to be transmitted to </w:t>
      </w:r>
      <w:r w:rsidR="005F11C6" w:rsidRPr="00877718">
        <w:rPr>
          <w:rFonts w:ascii="Arial Unicode MS" w:eastAsia="Arial Unicode MS" w:hAnsi="Arial Unicode MS" w:cs="Arial Unicode MS" w:hint="eastAsia"/>
        </w:rPr>
        <w:t xml:space="preserve">Alipay </w:t>
      </w:r>
      <w:r w:rsidR="002D53B5" w:rsidRPr="00877718">
        <w:rPr>
          <w:rFonts w:ascii="Arial Unicode MS" w:eastAsia="Arial Unicode MS" w:hAnsi="Arial Unicode MS" w:cs="Arial Unicode MS"/>
        </w:rPr>
        <w:t>m</w:t>
      </w:r>
      <w:r w:rsidR="005F11C6" w:rsidRPr="00877718">
        <w:rPr>
          <w:rFonts w:ascii="Arial Unicode MS" w:eastAsia="Arial Unicode MS" w:hAnsi="Arial Unicode MS" w:cs="Arial Unicode MS" w:hint="eastAsia"/>
        </w:rPr>
        <w:t>obile</w:t>
      </w:r>
      <w:r w:rsidR="002D53B5" w:rsidRPr="00877718">
        <w:rPr>
          <w:rFonts w:ascii="Arial Unicode MS" w:eastAsia="Arial Unicode MS" w:hAnsi="Arial Unicode MS" w:cs="Arial Unicode MS"/>
        </w:rPr>
        <w:t xml:space="preserve"> </w:t>
      </w:r>
      <w:r w:rsidR="005F11C6" w:rsidRPr="00877718">
        <w:rPr>
          <w:rFonts w:ascii="Arial Unicode MS" w:eastAsia="Arial Unicode MS" w:hAnsi="Arial Unicode MS" w:cs="Arial Unicode MS" w:hint="eastAsia"/>
        </w:rPr>
        <w:t>payment SDK</w:t>
      </w:r>
      <w:r w:rsidR="002D53B5" w:rsidRPr="00877718">
        <w:rPr>
          <w:rFonts w:ascii="Arial Unicode MS" w:eastAsia="Arial Unicode MS" w:hAnsi="Arial Unicode MS" w:cs="Arial Unicode MS"/>
        </w:rPr>
        <w:t xml:space="preserve"> through relevant </w:t>
      </w:r>
      <w:r w:rsidR="005F11C6" w:rsidRPr="00877718">
        <w:rPr>
          <w:rFonts w:ascii="Arial Unicode MS" w:eastAsia="Arial Unicode MS" w:hAnsi="Arial Unicode MS" w:cs="Arial Unicode MS" w:hint="eastAsia"/>
        </w:rPr>
        <w:t>application</w:t>
      </w:r>
      <w:r w:rsidR="002D53B5" w:rsidRPr="00877718">
        <w:rPr>
          <w:rFonts w:ascii="Arial Unicode MS" w:eastAsia="Arial Unicode MS" w:hAnsi="Arial Unicode MS" w:cs="Arial Unicode MS"/>
        </w:rPr>
        <w:t xml:space="preserve"> according to the interface rules provide by </w:t>
      </w:r>
      <w:r w:rsidR="005F11C6" w:rsidRPr="00877718">
        <w:rPr>
          <w:rFonts w:ascii="Arial Unicode MS" w:eastAsia="Arial Unicode MS" w:hAnsi="Arial Unicode MS" w:cs="Arial Unicode MS" w:hint="eastAsia"/>
        </w:rPr>
        <w:t>Alipay mobile payment</w:t>
      </w:r>
      <w:r w:rsidR="002D53B5" w:rsidRPr="00877718">
        <w:rPr>
          <w:rFonts w:ascii="Arial Unicode MS" w:eastAsia="Arial Unicode MS" w:hAnsi="Arial Unicode MS" w:cs="Arial Unicode MS"/>
        </w:rPr>
        <w:t xml:space="preserve"> SDK.</w:t>
      </w:r>
    </w:p>
    <w:p w:rsidR="00526B15" w:rsidRPr="00877718" w:rsidRDefault="00B56439" w:rsidP="003B7066">
      <w:pPr>
        <w:pStyle w:val="ItemStep"/>
        <w:rPr>
          <w:rFonts w:ascii="Arial Unicode MS" w:eastAsia="Arial Unicode MS" w:hAnsi="Arial Unicode MS" w:cs="Arial Unicode MS"/>
        </w:rPr>
      </w:pPr>
      <w:r w:rsidRPr="00877718">
        <w:rPr>
          <w:rFonts w:ascii="Arial Unicode MS" w:eastAsia="Arial Unicode MS" w:hAnsi="Arial Unicode MS" w:cs="Arial Unicode MS"/>
        </w:rPr>
        <w:t>Send request d</w:t>
      </w:r>
      <w:r w:rsidR="002D53B5" w:rsidRPr="00877718">
        <w:rPr>
          <w:rFonts w:ascii="Arial Unicode MS" w:eastAsia="Arial Unicode MS" w:hAnsi="Arial Unicode MS" w:cs="Arial Unicode MS"/>
        </w:rPr>
        <w:t>ata</w:t>
      </w:r>
    </w:p>
    <w:p w:rsidR="00526B15" w:rsidRPr="00877718" w:rsidRDefault="002D53B5" w:rsidP="003B7066">
      <w:pPr>
        <w:rPr>
          <w:rFonts w:ascii="Arial Unicode MS" w:eastAsia="Arial Unicode MS" w:hAnsi="Arial Unicode MS" w:cs="Arial Unicode MS"/>
        </w:rPr>
      </w:pPr>
      <w:r w:rsidRPr="00877718">
        <w:rPr>
          <w:rFonts w:ascii="Arial Unicode MS" w:eastAsia="Arial Unicode MS" w:hAnsi="Arial Unicode MS" w:cs="Arial Unicode MS"/>
        </w:rPr>
        <w:t xml:space="preserve">Transmit the data set built-up to </w:t>
      </w:r>
      <w:r w:rsidR="007E4839" w:rsidRPr="00877718">
        <w:rPr>
          <w:rFonts w:ascii="Arial Unicode MS" w:eastAsia="Arial Unicode MS" w:hAnsi="Arial Unicode MS" w:cs="Arial Unicode MS" w:hint="eastAsia"/>
        </w:rPr>
        <w:t>Alipay mobile payment</w:t>
      </w:r>
      <w:r w:rsidRPr="00877718">
        <w:rPr>
          <w:rFonts w:ascii="Arial Unicode MS" w:eastAsia="Arial Unicode MS" w:hAnsi="Arial Unicode MS" w:cs="Arial Unicode MS"/>
        </w:rPr>
        <w:t xml:space="preserve"> SDK.</w:t>
      </w:r>
    </w:p>
    <w:p w:rsidR="00526B15" w:rsidRPr="00877718" w:rsidRDefault="00B56439" w:rsidP="002722C1">
      <w:pPr>
        <w:pStyle w:val="ItemStep"/>
        <w:rPr>
          <w:rFonts w:ascii="Arial Unicode MS" w:eastAsia="Arial Unicode MS" w:hAnsi="Arial Unicode MS" w:cs="Arial Unicode MS"/>
        </w:rPr>
      </w:pPr>
      <w:r w:rsidRPr="00877718">
        <w:rPr>
          <w:rFonts w:ascii="Arial Unicode MS" w:eastAsia="Arial Unicode MS" w:hAnsi="Arial Unicode MS" w:cs="Arial Unicode MS"/>
        </w:rPr>
        <w:t>Process request d</w:t>
      </w:r>
      <w:r w:rsidR="002D53B5" w:rsidRPr="00877718">
        <w:rPr>
          <w:rFonts w:ascii="Arial Unicode MS" w:eastAsia="Arial Unicode MS" w:hAnsi="Arial Unicode MS" w:cs="Arial Unicode MS"/>
        </w:rPr>
        <w:t xml:space="preserve">ata by </w:t>
      </w:r>
      <w:r w:rsidR="00801994" w:rsidRPr="00877718">
        <w:rPr>
          <w:rFonts w:ascii="Arial Unicode MS" w:eastAsia="Arial Unicode MS" w:hAnsi="Arial Unicode MS" w:cs="Arial Unicode MS" w:hint="eastAsia"/>
        </w:rPr>
        <w:t>Alipay mobile payment</w:t>
      </w:r>
      <w:r w:rsidR="002D53B5" w:rsidRPr="00877718">
        <w:rPr>
          <w:rFonts w:ascii="Arial Unicode MS" w:eastAsia="Arial Unicode MS" w:hAnsi="Arial Unicode MS" w:cs="Arial Unicode MS"/>
        </w:rPr>
        <w:t xml:space="preserve"> SDK</w:t>
      </w:r>
    </w:p>
    <w:p w:rsidR="00526B15" w:rsidRPr="00877718" w:rsidRDefault="00E94AFE" w:rsidP="003B7066">
      <w:pPr>
        <w:rPr>
          <w:rFonts w:ascii="Arial Unicode MS" w:eastAsia="Arial Unicode MS" w:hAnsi="Arial Unicode MS" w:cs="Arial Unicode MS"/>
        </w:rPr>
      </w:pPr>
      <w:r w:rsidRPr="00877718">
        <w:rPr>
          <w:rFonts w:ascii="Arial Unicode MS" w:eastAsia="Arial Unicode MS" w:hAnsi="Arial Unicode MS" w:cs="Arial Unicode MS" w:hint="eastAsia"/>
        </w:rPr>
        <w:t xml:space="preserve">Alipay mobile payment </w:t>
      </w:r>
      <w:r w:rsidR="002D53B5" w:rsidRPr="00877718">
        <w:rPr>
          <w:rFonts w:ascii="Arial Unicode MS" w:eastAsia="Arial Unicode MS" w:hAnsi="Arial Unicode MS" w:cs="Arial Unicode MS"/>
        </w:rPr>
        <w:t>SDK transm</w:t>
      </w:r>
      <w:r w:rsidRPr="00877718">
        <w:rPr>
          <w:rFonts w:ascii="Arial Unicode MS" w:eastAsia="Arial Unicode MS" w:hAnsi="Arial Unicode MS" w:cs="Arial Unicode MS"/>
        </w:rPr>
        <w:t>it</w:t>
      </w:r>
      <w:r w:rsidRPr="00877718">
        <w:rPr>
          <w:rFonts w:ascii="Arial Unicode MS" w:eastAsia="Arial Unicode MS" w:hAnsi="Arial Unicode MS" w:cs="Arial Unicode MS" w:hint="eastAsia"/>
        </w:rPr>
        <w:t>s</w:t>
      </w:r>
      <w:r w:rsidR="002D53B5"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hint="eastAsia"/>
        </w:rPr>
        <w:t xml:space="preserve">the </w:t>
      </w:r>
      <w:r w:rsidR="002D53B5" w:rsidRPr="00877718">
        <w:rPr>
          <w:rFonts w:ascii="Arial Unicode MS" w:eastAsia="Arial Unicode MS" w:hAnsi="Arial Unicode MS" w:cs="Arial Unicode MS"/>
        </w:rPr>
        <w:t>request data to Alipay server after packing up the same according to business rules; server will conduct a series of verification, such as safety verification</w:t>
      </w:r>
      <w:r w:rsidR="003B1C94" w:rsidRPr="00877718">
        <w:rPr>
          <w:rFonts w:ascii="Arial Unicode MS" w:eastAsia="Arial Unicode MS" w:hAnsi="Arial Unicode MS" w:cs="Arial Unicode MS" w:hint="eastAsia"/>
        </w:rPr>
        <w:t>,</w:t>
      </w:r>
      <w:r w:rsidR="002D53B5" w:rsidRPr="00877718">
        <w:rPr>
          <w:rFonts w:ascii="Arial Unicode MS" w:eastAsia="Arial Unicode MS" w:hAnsi="Arial Unicode MS" w:cs="Arial Unicode MS"/>
        </w:rPr>
        <w:t xml:space="preserve"> after which</w:t>
      </w:r>
      <w:r w:rsidR="00B8232F" w:rsidRPr="00877718">
        <w:rPr>
          <w:rFonts w:ascii="Arial Unicode MS" w:eastAsia="Arial Unicode MS" w:hAnsi="Arial Unicode MS" w:cs="Arial Unicode MS"/>
        </w:rPr>
        <w:t xml:space="preserve"> the</w:t>
      </w:r>
      <w:r w:rsidR="002D53B5" w:rsidRPr="00877718">
        <w:rPr>
          <w:rFonts w:ascii="Arial Unicode MS" w:eastAsia="Arial Unicode MS" w:hAnsi="Arial Unicode MS" w:cs="Arial Unicode MS"/>
        </w:rPr>
        <w:t xml:space="preserve"> server will process the data request sent in this time.</w:t>
      </w:r>
    </w:p>
    <w:p w:rsidR="00526B15" w:rsidRPr="00877718" w:rsidRDefault="00B56439" w:rsidP="002722C1">
      <w:pPr>
        <w:pStyle w:val="ItemStep"/>
        <w:rPr>
          <w:rFonts w:ascii="Arial Unicode MS" w:eastAsia="Arial Unicode MS" w:hAnsi="Arial Unicode MS" w:cs="Arial Unicode MS"/>
        </w:rPr>
      </w:pPr>
      <w:r w:rsidRPr="00877718">
        <w:rPr>
          <w:rFonts w:ascii="Arial Unicode MS" w:eastAsia="Arial Unicode MS" w:hAnsi="Arial Unicode MS" w:cs="Arial Unicode MS"/>
        </w:rPr>
        <w:lastRenderedPageBreak/>
        <w:t>Result data r</w:t>
      </w:r>
      <w:r w:rsidR="002D53B5" w:rsidRPr="00877718">
        <w:rPr>
          <w:rFonts w:ascii="Arial Unicode MS" w:eastAsia="Arial Unicode MS" w:hAnsi="Arial Unicode MS" w:cs="Arial Unicode MS"/>
        </w:rPr>
        <w:t xml:space="preserve">eturned </w:t>
      </w:r>
      <w:r w:rsidR="003B1C94" w:rsidRPr="00877718">
        <w:rPr>
          <w:rFonts w:ascii="Arial Unicode MS" w:eastAsia="Arial Unicode MS" w:hAnsi="Arial Unicode MS" w:cs="Arial Unicode MS" w:hint="eastAsia"/>
        </w:rPr>
        <w:t xml:space="preserve">for </w:t>
      </w:r>
      <w:r w:rsidRPr="00877718">
        <w:rPr>
          <w:rFonts w:ascii="Arial Unicode MS" w:eastAsia="Arial Unicode MS" w:hAnsi="Arial Unicode MS" w:cs="Arial Unicode MS"/>
        </w:rPr>
        <w:t>p</w:t>
      </w:r>
      <w:r w:rsidR="002D53B5" w:rsidRPr="00877718">
        <w:rPr>
          <w:rFonts w:ascii="Arial Unicode MS" w:eastAsia="Arial Unicode MS" w:hAnsi="Arial Unicode MS" w:cs="Arial Unicode MS"/>
        </w:rPr>
        <w:t>rocess</w:t>
      </w:r>
    </w:p>
    <w:p w:rsidR="00526B15" w:rsidRPr="00877718" w:rsidRDefault="00A20E7D" w:rsidP="003B7066">
      <w:pPr>
        <w:rPr>
          <w:rFonts w:ascii="Arial Unicode MS" w:eastAsia="Arial Unicode MS" w:hAnsi="Arial Unicode MS" w:cs="Arial Unicode MS"/>
        </w:rPr>
      </w:pPr>
      <w:r w:rsidRPr="00877718">
        <w:rPr>
          <w:rFonts w:ascii="Arial Unicode MS" w:eastAsia="Arial Unicode MS" w:hAnsi="Arial Unicode MS" w:cs="Arial Unicode MS"/>
        </w:rPr>
        <w:t>For the transaction</w:t>
      </w:r>
      <w:r w:rsidR="002D53B5" w:rsidRPr="00877718">
        <w:rPr>
          <w:rFonts w:ascii="Arial Unicode MS" w:eastAsia="Arial Unicode MS" w:hAnsi="Arial Unicode MS" w:cs="Arial Unicode MS"/>
        </w:rPr>
        <w:t xml:space="preserve"> process</w:t>
      </w:r>
      <w:r w:rsidRPr="00877718">
        <w:rPr>
          <w:rFonts w:ascii="Arial Unicode MS" w:eastAsia="Arial Unicode MS" w:hAnsi="Arial Unicode MS" w:cs="Arial Unicode MS"/>
        </w:rPr>
        <w:t>ed completely, Alipay will feed</w:t>
      </w:r>
      <w:r w:rsidR="002D53B5" w:rsidRPr="00877718">
        <w:rPr>
          <w:rFonts w:ascii="Arial Unicode MS" w:eastAsia="Arial Unicode MS" w:hAnsi="Arial Unicode MS" w:cs="Arial Unicode MS"/>
        </w:rPr>
        <w:t xml:space="preserve"> back the data to </w:t>
      </w:r>
      <w:r w:rsidRPr="00877718">
        <w:rPr>
          <w:rFonts w:ascii="Arial Unicode MS" w:eastAsia="Arial Unicode MS" w:hAnsi="Arial Unicode MS" w:cs="Arial Unicode MS" w:hint="eastAsia"/>
        </w:rPr>
        <w:t>merchant</w:t>
      </w:r>
      <w:r w:rsidRPr="00877718">
        <w:rPr>
          <w:rFonts w:ascii="Arial Unicode MS" w:eastAsia="Arial Unicode MS" w:hAnsi="Arial Unicode MS" w:cs="Arial Unicode MS"/>
        </w:rPr>
        <w:t>’</w:t>
      </w:r>
      <w:r w:rsidRPr="00877718">
        <w:rPr>
          <w:rFonts w:ascii="Arial Unicode MS" w:eastAsia="Arial Unicode MS" w:hAnsi="Arial Unicode MS" w:cs="Arial Unicode MS" w:hint="eastAsia"/>
        </w:rPr>
        <w:t>s</w:t>
      </w:r>
      <w:r w:rsidR="002D53B5" w:rsidRPr="00877718">
        <w:rPr>
          <w:rFonts w:ascii="Arial Unicode MS" w:eastAsia="Arial Unicode MS" w:hAnsi="Arial Unicode MS" w:cs="Arial Unicode MS"/>
        </w:rPr>
        <w:t xml:space="preserve"> App and </w:t>
      </w:r>
      <w:bookmarkStart w:id="18" w:name="OLE_LINK1"/>
      <w:bookmarkStart w:id="19" w:name="OLE_LINK2"/>
      <w:r w:rsidRPr="00877718">
        <w:rPr>
          <w:rFonts w:ascii="Arial Unicode MS" w:eastAsia="Arial Unicode MS" w:hAnsi="Arial Unicode MS" w:cs="Arial Unicode MS" w:hint="eastAsia"/>
        </w:rPr>
        <w:t>merchant</w:t>
      </w:r>
      <w:r w:rsidRPr="00877718">
        <w:rPr>
          <w:rFonts w:ascii="Arial Unicode MS" w:eastAsia="Arial Unicode MS" w:hAnsi="Arial Unicode MS" w:cs="Arial Unicode MS"/>
        </w:rPr>
        <w:t>’</w:t>
      </w:r>
      <w:r w:rsidRPr="00877718">
        <w:rPr>
          <w:rFonts w:ascii="Arial Unicode MS" w:eastAsia="Arial Unicode MS" w:hAnsi="Arial Unicode MS" w:cs="Arial Unicode MS" w:hint="eastAsia"/>
        </w:rPr>
        <w:t xml:space="preserve">s </w:t>
      </w:r>
      <w:bookmarkEnd w:id="18"/>
      <w:bookmarkEnd w:id="19"/>
      <w:r w:rsidR="002D53B5" w:rsidRPr="00877718">
        <w:rPr>
          <w:rFonts w:ascii="Arial Unicode MS" w:eastAsia="Arial Unicode MS" w:hAnsi="Arial Unicode MS" w:cs="Arial Unicode MS"/>
        </w:rPr>
        <w:t xml:space="preserve">server </w:t>
      </w:r>
      <w:r w:rsidR="001E32E9" w:rsidRPr="00877718">
        <w:rPr>
          <w:rFonts w:ascii="Arial Unicode MS" w:eastAsia="Arial Unicode MS" w:hAnsi="Arial Unicode MS" w:cs="Arial Unicode MS" w:hint="eastAsia"/>
        </w:rPr>
        <w:t xml:space="preserve">respectively </w:t>
      </w:r>
      <w:r w:rsidR="002D53B5" w:rsidRPr="00877718">
        <w:rPr>
          <w:rFonts w:ascii="Arial Unicode MS" w:eastAsia="Arial Unicode MS" w:hAnsi="Arial Unicode MS" w:cs="Arial Unicode MS"/>
        </w:rPr>
        <w:t>in two different ways.</w:t>
      </w:r>
    </w:p>
    <w:p w:rsidR="008561DB" w:rsidRPr="00877718" w:rsidRDefault="002D53B5" w:rsidP="003B7066">
      <w:pPr>
        <w:pStyle w:val="ItemList"/>
        <w:rPr>
          <w:rFonts w:ascii="Arial Unicode MS" w:eastAsia="Arial Unicode MS" w:hAnsi="Arial Unicode MS" w:cs="Arial Unicode MS"/>
        </w:rPr>
      </w:pPr>
      <w:r w:rsidRPr="00877718">
        <w:rPr>
          <w:rFonts w:ascii="Arial Unicode MS" w:eastAsia="Arial Unicode MS" w:hAnsi="Arial Unicode MS" w:cs="Arial Unicode MS"/>
        </w:rPr>
        <w:t xml:space="preserve">For Android/iOS client, SDK client will feed back the processed data result to </w:t>
      </w:r>
      <w:r w:rsidR="00551005" w:rsidRPr="00877718">
        <w:rPr>
          <w:rFonts w:ascii="Arial Unicode MS" w:eastAsia="Arial Unicode MS" w:hAnsi="Arial Unicode MS" w:cs="Arial Unicode MS"/>
        </w:rPr>
        <w:t>Merchant’s client</w:t>
      </w:r>
      <w:r w:rsidRPr="00877718">
        <w:rPr>
          <w:rFonts w:ascii="Arial Unicode MS" w:eastAsia="Arial Unicode MS" w:hAnsi="Arial Unicode MS" w:cs="Arial Unicode MS"/>
        </w:rPr>
        <w:t xml:space="preserve"> directly;</w:t>
      </w:r>
    </w:p>
    <w:p w:rsidR="00590774" w:rsidRPr="00877718" w:rsidRDefault="002D53B5" w:rsidP="003B7066">
      <w:pPr>
        <w:pStyle w:val="ItemList"/>
        <w:rPr>
          <w:rFonts w:ascii="Arial Unicode MS" w:eastAsia="Arial Unicode MS" w:hAnsi="Arial Unicode MS" w:cs="Arial Unicode MS"/>
        </w:rPr>
      </w:pPr>
      <w:r w:rsidRPr="00877718">
        <w:rPr>
          <w:rFonts w:ascii="Arial Unicode MS" w:eastAsia="Arial Unicode MS" w:hAnsi="Arial Unicode MS" w:cs="Arial Unicode MS"/>
        </w:rPr>
        <w:t xml:space="preserve">Alipay server takes the initiative to send </w:t>
      </w:r>
      <w:r w:rsidR="009E4142" w:rsidRPr="00877718">
        <w:rPr>
          <w:rFonts w:ascii="Arial Unicode MS" w:eastAsia="Arial Unicode MS" w:hAnsi="Arial Unicode MS" w:cs="Arial Unicode MS" w:hint="eastAsia"/>
        </w:rPr>
        <w:t>notification</w:t>
      </w:r>
      <w:r w:rsidRPr="00877718">
        <w:rPr>
          <w:rFonts w:ascii="Arial Unicode MS" w:eastAsia="Arial Unicode MS" w:hAnsi="Arial Unicode MS" w:cs="Arial Unicode MS"/>
        </w:rPr>
        <w:t xml:space="preserve">, and calls the page path set by </w:t>
      </w:r>
      <w:r w:rsidR="009E4142" w:rsidRPr="00877718">
        <w:rPr>
          <w:rFonts w:ascii="Arial Unicode MS" w:eastAsia="Arial Unicode MS" w:hAnsi="Arial Unicode MS" w:cs="Arial Unicode MS" w:hint="eastAsia"/>
        </w:rPr>
        <w:t>merchant</w:t>
      </w:r>
      <w:r w:rsidRPr="00877718">
        <w:rPr>
          <w:rFonts w:ascii="Arial Unicode MS" w:eastAsia="Arial Unicode MS" w:hAnsi="Arial Unicode MS" w:cs="Arial Unicode MS"/>
        </w:rPr>
        <w:t xml:space="preserve"> at </w:t>
      </w:r>
      <w:r w:rsidR="00B8232F" w:rsidRPr="00877718">
        <w:rPr>
          <w:rFonts w:ascii="Arial Unicode MS" w:eastAsia="Arial Unicode MS" w:hAnsi="Arial Unicode MS" w:cs="Arial Unicode MS"/>
        </w:rPr>
        <w:t>request</w:t>
      </w:r>
      <w:r w:rsidRPr="00877718">
        <w:rPr>
          <w:rFonts w:ascii="Arial Unicode MS" w:eastAsia="Arial Unicode MS" w:hAnsi="Arial Unicode MS" w:cs="Arial Unicode MS"/>
        </w:rPr>
        <w:t xml:space="preserve"> (parameter is notify_url; if </w:t>
      </w:r>
      <w:r w:rsidR="00E3197B" w:rsidRPr="00877718">
        <w:rPr>
          <w:rFonts w:ascii="Arial Unicode MS" w:eastAsia="Arial Unicode MS" w:hAnsi="Arial Unicode MS" w:cs="Arial Unicode MS"/>
        </w:rPr>
        <w:t>merchant</w:t>
      </w:r>
      <w:r w:rsidRPr="00877718">
        <w:rPr>
          <w:rFonts w:ascii="Arial Unicode MS" w:eastAsia="Arial Unicode MS" w:hAnsi="Arial Unicode MS" w:cs="Arial Unicode MS"/>
        </w:rPr>
        <w:t xml:space="preserve"> fails to set the page path, this operation can not be executed.).</w:t>
      </w:r>
    </w:p>
    <w:p w:rsidR="00526B15" w:rsidRPr="00877718" w:rsidRDefault="002D53B5" w:rsidP="002722C1">
      <w:pPr>
        <w:pStyle w:val="ItemStep"/>
        <w:rPr>
          <w:rFonts w:ascii="Arial Unicode MS" w:eastAsia="Arial Unicode MS" w:hAnsi="Arial Unicode MS" w:cs="Arial Unicode MS"/>
        </w:rPr>
      </w:pPr>
      <w:r w:rsidRPr="00877718">
        <w:rPr>
          <w:rFonts w:ascii="Arial Unicode MS" w:eastAsia="Arial Unicode MS" w:hAnsi="Arial Unicode MS" w:cs="Arial Unicode MS"/>
        </w:rPr>
        <w:t xml:space="preserve">Process the </w:t>
      </w:r>
      <w:r w:rsidR="00B8232F" w:rsidRPr="00877718">
        <w:rPr>
          <w:rFonts w:ascii="Arial Unicode MS" w:eastAsia="Arial Unicode MS" w:hAnsi="Arial Unicode MS" w:cs="Arial Unicode MS"/>
        </w:rPr>
        <w:t>r</w:t>
      </w:r>
      <w:r w:rsidRPr="00877718">
        <w:rPr>
          <w:rFonts w:ascii="Arial Unicode MS" w:eastAsia="Arial Unicode MS" w:hAnsi="Arial Unicode MS" w:cs="Arial Unicode MS"/>
        </w:rPr>
        <w:t xml:space="preserve">eturned </w:t>
      </w:r>
      <w:r w:rsidR="00B8232F" w:rsidRPr="00877718">
        <w:rPr>
          <w:rFonts w:ascii="Arial Unicode MS" w:eastAsia="Arial Unicode MS" w:hAnsi="Arial Unicode MS" w:cs="Arial Unicode MS"/>
        </w:rPr>
        <w:t>r</w:t>
      </w:r>
      <w:r w:rsidRPr="00877718">
        <w:rPr>
          <w:rFonts w:ascii="Arial Unicode MS" w:eastAsia="Arial Unicode MS" w:hAnsi="Arial Unicode MS" w:cs="Arial Unicode MS"/>
        </w:rPr>
        <w:t xml:space="preserve">esult </w:t>
      </w:r>
      <w:r w:rsidR="00B8232F" w:rsidRPr="00877718">
        <w:rPr>
          <w:rFonts w:ascii="Arial Unicode MS" w:eastAsia="Arial Unicode MS" w:hAnsi="Arial Unicode MS" w:cs="Arial Unicode MS"/>
        </w:rPr>
        <w:t>d</w:t>
      </w:r>
      <w:r w:rsidRPr="00877718">
        <w:rPr>
          <w:rFonts w:ascii="Arial Unicode MS" w:eastAsia="Arial Unicode MS" w:hAnsi="Arial Unicode MS" w:cs="Arial Unicode MS"/>
        </w:rPr>
        <w:t xml:space="preserve">ata </w:t>
      </w:r>
      <w:r w:rsidR="00B8232F" w:rsidRPr="00877718">
        <w:rPr>
          <w:rFonts w:ascii="Arial Unicode MS" w:eastAsia="Arial Unicode MS" w:hAnsi="Arial Unicode MS" w:cs="Arial Unicode MS" w:hint="eastAsia"/>
        </w:rPr>
        <w:t>a</w:t>
      </w:r>
      <w:r w:rsidR="000D6391" w:rsidRPr="00877718">
        <w:rPr>
          <w:rFonts w:ascii="Arial Unicode MS" w:eastAsia="Arial Unicode MS" w:hAnsi="Arial Unicode MS" w:cs="Arial Unicode MS" w:hint="eastAsia"/>
        </w:rPr>
        <w:t>cquired</w:t>
      </w:r>
    </w:p>
    <w:p w:rsidR="00F8104D" w:rsidRPr="00877718" w:rsidRDefault="0063448E" w:rsidP="003B7066">
      <w:pPr>
        <w:rPr>
          <w:rFonts w:ascii="Arial Unicode MS" w:eastAsia="Arial Unicode MS" w:hAnsi="Arial Unicode MS" w:cs="Arial Unicode MS"/>
        </w:rPr>
      </w:pPr>
      <w:r w:rsidRPr="00877718">
        <w:rPr>
          <w:rFonts w:ascii="Arial Unicode MS" w:eastAsia="Arial Unicode MS" w:hAnsi="Arial Unicode MS" w:cs="Arial Unicode MS" w:hint="eastAsia"/>
        </w:rPr>
        <w:t>M</w:t>
      </w:r>
      <w:r w:rsidR="000D6391" w:rsidRPr="00877718">
        <w:rPr>
          <w:rFonts w:ascii="Arial Unicode MS" w:eastAsia="Arial Unicode MS" w:hAnsi="Arial Unicode MS" w:cs="Arial Unicode MS" w:hint="eastAsia"/>
        </w:rPr>
        <w:t xml:space="preserve">erchant </w:t>
      </w:r>
      <w:r w:rsidR="002D53B5" w:rsidRPr="00877718">
        <w:rPr>
          <w:rFonts w:ascii="Arial Unicode MS" w:eastAsia="Arial Unicode MS" w:hAnsi="Arial Unicode MS" w:cs="Arial Unicode MS"/>
        </w:rPr>
        <w:t>may process the result data accord</w:t>
      </w:r>
      <w:r w:rsidR="00B8232F" w:rsidRPr="00877718">
        <w:rPr>
          <w:rFonts w:ascii="Arial Unicode MS" w:eastAsia="Arial Unicode MS" w:hAnsi="Arial Unicode MS" w:cs="Arial Unicode MS"/>
        </w:rPr>
        <w:t>ing to their own business logic (such as order update, recharge to member ID automatically)</w:t>
      </w:r>
      <w:r w:rsidR="002D53B5" w:rsidRPr="00877718">
        <w:rPr>
          <w:rFonts w:ascii="Arial Unicode MS" w:eastAsia="Arial Unicode MS" w:hAnsi="Arial Unicode MS" w:cs="Arial Unicode MS"/>
        </w:rPr>
        <w:t>after receiving the same returned by Alipay from client snychronous notif</w:t>
      </w:r>
      <w:r w:rsidR="000D6391" w:rsidRPr="00877718">
        <w:rPr>
          <w:rFonts w:ascii="Arial Unicode MS" w:eastAsia="Arial Unicode MS" w:hAnsi="Arial Unicode MS" w:cs="Arial Unicode MS" w:hint="eastAsia"/>
        </w:rPr>
        <w:t>ication</w:t>
      </w:r>
      <w:r w:rsidR="002D53B5" w:rsidRPr="00877718">
        <w:rPr>
          <w:rFonts w:ascii="Arial Unicode MS" w:eastAsia="Arial Unicode MS" w:hAnsi="Arial Unicode MS" w:cs="Arial Unicode MS"/>
        </w:rPr>
        <w:t xml:space="preserve"> receiving module or server asynchronous notif</w:t>
      </w:r>
      <w:r w:rsidR="000D6391" w:rsidRPr="00877718">
        <w:rPr>
          <w:rFonts w:ascii="Arial Unicode MS" w:eastAsia="Arial Unicode MS" w:hAnsi="Arial Unicode MS" w:cs="Arial Unicode MS" w:hint="eastAsia"/>
        </w:rPr>
        <w:t>ication</w:t>
      </w:r>
      <w:r w:rsidR="002D53B5" w:rsidRPr="00877718">
        <w:rPr>
          <w:rFonts w:ascii="Arial Unicode MS" w:eastAsia="Arial Unicode MS" w:hAnsi="Arial Unicode MS" w:cs="Arial Unicode MS"/>
        </w:rPr>
        <w:t xml:space="preserve"> receiving module. Synchronous notif</w:t>
      </w:r>
      <w:r w:rsidR="000D6391" w:rsidRPr="00877718">
        <w:rPr>
          <w:rFonts w:ascii="Arial Unicode MS" w:eastAsia="Arial Unicode MS" w:hAnsi="Arial Unicode MS" w:cs="Arial Unicode MS" w:hint="eastAsia"/>
        </w:rPr>
        <w:t>ication</w:t>
      </w:r>
      <w:r w:rsidR="002D53B5" w:rsidRPr="00877718">
        <w:rPr>
          <w:rFonts w:ascii="Arial Unicode MS" w:eastAsia="Arial Unicode MS" w:hAnsi="Arial Unicode MS" w:cs="Arial Unicode MS"/>
        </w:rPr>
        <w:t xml:space="preserve"> result shall be only for result exihibition, the data to be input in database shall be subject to asynchronous notif</w:t>
      </w:r>
      <w:r w:rsidRPr="00877718">
        <w:rPr>
          <w:rFonts w:ascii="Arial Unicode MS" w:eastAsia="Arial Unicode MS" w:hAnsi="Arial Unicode MS" w:cs="Arial Unicode MS" w:hint="eastAsia"/>
        </w:rPr>
        <w:t>ication</w:t>
      </w:r>
      <w:r w:rsidR="002D53B5" w:rsidRPr="00877718">
        <w:rPr>
          <w:rFonts w:ascii="Arial Unicode MS" w:eastAsia="Arial Unicode MS" w:hAnsi="Arial Unicode MS" w:cs="Arial Unicode MS"/>
        </w:rPr>
        <w:t>.</w:t>
      </w:r>
    </w:p>
    <w:p w:rsidR="00973F1B" w:rsidRPr="00877718" w:rsidRDefault="00947448" w:rsidP="001B33B2">
      <w:pPr>
        <w:pStyle w:val="1"/>
        <w:rPr>
          <w:rFonts w:ascii="Arial Unicode MS" w:eastAsia="Arial Unicode MS" w:hAnsi="Arial Unicode MS" w:cs="Arial Unicode MS"/>
        </w:rPr>
      </w:pPr>
      <w:bookmarkStart w:id="20" w:name="_Toc386197772"/>
      <w:bookmarkStart w:id="21" w:name="_Toc405997394"/>
      <w:r w:rsidRPr="00877718">
        <w:rPr>
          <w:rFonts w:ascii="Arial Unicode MS" w:eastAsia="Arial Unicode MS" w:hAnsi="Arial Unicode MS" w:cs="Arial Unicode MS"/>
        </w:rPr>
        <w:t>Mode of Interface Calling</w:t>
      </w:r>
      <w:bookmarkEnd w:id="20"/>
      <w:bookmarkEnd w:id="21"/>
    </w:p>
    <w:p w:rsidR="009D7985" w:rsidRPr="00877718" w:rsidRDefault="00EC3185" w:rsidP="009D7985">
      <w:pPr>
        <w:pStyle w:val="2"/>
        <w:rPr>
          <w:rFonts w:ascii="Arial Unicode MS" w:eastAsia="Arial Unicode MS" w:hAnsi="Arial Unicode MS" w:cs="Arial Unicode MS"/>
        </w:rPr>
      </w:pPr>
      <w:bookmarkStart w:id="22" w:name="_Toc405997395"/>
      <w:r w:rsidRPr="00877718">
        <w:rPr>
          <w:rFonts w:ascii="Arial Unicode MS" w:eastAsia="Arial Unicode MS" w:hAnsi="Arial Unicode MS" w:cs="Arial Unicode MS"/>
        </w:rPr>
        <w:t>iOS</w:t>
      </w:r>
      <w:bookmarkEnd w:id="22"/>
    </w:p>
    <w:p w:rsidR="008A14F4" w:rsidRPr="00877718" w:rsidRDefault="00C7686A" w:rsidP="008A14F4">
      <w:pPr>
        <w:pStyle w:val="3"/>
        <w:rPr>
          <w:rFonts w:ascii="Arial Unicode MS" w:eastAsia="Arial Unicode MS" w:hAnsi="Arial Unicode MS" w:cs="Arial Unicode MS"/>
        </w:rPr>
      </w:pPr>
      <w:bookmarkStart w:id="23" w:name="_Toc386197774"/>
      <w:bookmarkStart w:id="24" w:name="_Toc405997396"/>
      <w:r w:rsidRPr="00877718">
        <w:rPr>
          <w:rFonts w:ascii="Arial Unicode MS" w:eastAsia="Arial Unicode MS" w:hAnsi="Arial Unicode MS" w:cs="Arial Unicode MS"/>
        </w:rPr>
        <w:t>Interface Description</w:t>
      </w:r>
      <w:bookmarkEnd w:id="23"/>
      <w:bookmarkEnd w:id="24"/>
    </w:p>
    <w:p w:rsidR="008A14F4" w:rsidRPr="00877718" w:rsidRDefault="00C7686A" w:rsidP="00EE06EC">
      <w:pPr>
        <w:rPr>
          <w:rFonts w:ascii="Arial Unicode MS" w:eastAsia="Arial Unicode MS" w:hAnsi="Arial Unicode MS" w:cs="Arial Unicode MS"/>
        </w:rPr>
      </w:pPr>
      <w:r w:rsidRPr="00877718">
        <w:rPr>
          <w:rFonts w:ascii="Arial Unicode MS" w:eastAsia="Arial Unicode MS" w:hAnsi="Arial Unicode MS" w:cs="Arial Unicode MS"/>
        </w:rPr>
        <w:t xml:space="preserve">SDK interface on iOS </w:t>
      </w:r>
      <w:r w:rsidR="00F70EA5" w:rsidRPr="00877718">
        <w:rPr>
          <w:rFonts w:ascii="Arial Unicode MS" w:eastAsia="Arial Unicode MS" w:hAnsi="Arial Unicode MS" w:cs="Arial Unicode MS" w:hint="eastAsia"/>
        </w:rPr>
        <w:t xml:space="preserve">platform </w:t>
      </w:r>
      <w:r w:rsidRPr="00877718">
        <w:rPr>
          <w:rFonts w:ascii="Arial Unicode MS" w:eastAsia="Arial Unicode MS" w:hAnsi="Arial Unicode MS" w:cs="Arial Unicode MS"/>
        </w:rPr>
        <w:t>is as follows:</w:t>
      </w:r>
    </w:p>
    <w:p w:rsidR="008A14F4" w:rsidRPr="00877718" w:rsidRDefault="00B52C79" w:rsidP="00F70EA5">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rPr>
        <w:lastRenderedPageBreak/>
        <w:t>Table 4-1 iOS SDK Interface Table</w:t>
      </w:r>
    </w:p>
    <w:tbl>
      <w:tblPr>
        <w:tblW w:w="4949" w:type="pct"/>
        <w:tblLayout w:type="fixed"/>
        <w:tblLook w:val="04A0" w:firstRow="1" w:lastRow="0" w:firstColumn="1" w:lastColumn="0" w:noHBand="0" w:noVBand="1"/>
      </w:tblPr>
      <w:tblGrid>
        <w:gridCol w:w="4119"/>
        <w:gridCol w:w="4678"/>
      </w:tblGrid>
      <w:tr w:rsidR="006C3061" w:rsidRPr="00877718" w:rsidTr="006C3061">
        <w:trPr>
          <w:cantSplit/>
          <w:tblHeader/>
        </w:trPr>
        <w:tc>
          <w:tcPr>
            <w:tcW w:w="2341"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6C3061" w:rsidRPr="00877718" w:rsidRDefault="00B52C79" w:rsidP="001C04AC">
            <w:pPr>
              <w:pStyle w:val="TableHeading"/>
              <w:rPr>
                <w:rFonts w:ascii="Arial Unicode MS" w:eastAsia="Arial Unicode MS" w:hAnsi="Arial Unicode MS" w:cs="Arial Unicode MS"/>
              </w:rPr>
            </w:pPr>
            <w:r w:rsidRPr="00877718">
              <w:rPr>
                <w:rFonts w:ascii="Arial Unicode MS" w:eastAsia="Arial Unicode MS" w:hAnsi="Arial Unicode MS" w:cs="Arial Unicode MS"/>
              </w:rPr>
              <w:t>Interface Name</w:t>
            </w:r>
          </w:p>
        </w:tc>
        <w:tc>
          <w:tcPr>
            <w:tcW w:w="2659"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6C3061" w:rsidRPr="00877718" w:rsidRDefault="00B52C79" w:rsidP="001C04AC">
            <w:pPr>
              <w:pStyle w:val="TableHeading"/>
              <w:rPr>
                <w:rFonts w:ascii="Arial Unicode MS" w:eastAsia="Arial Unicode MS" w:hAnsi="Arial Unicode MS" w:cs="Arial Unicode MS"/>
              </w:rPr>
            </w:pPr>
            <w:r w:rsidRPr="00877718">
              <w:rPr>
                <w:rFonts w:ascii="Arial Unicode MS" w:eastAsia="Arial Unicode MS" w:hAnsi="Arial Unicode MS" w:cs="Arial Unicode MS"/>
              </w:rPr>
              <w:t>Interface Description</w:t>
            </w:r>
          </w:p>
        </w:tc>
      </w:tr>
      <w:tr w:rsidR="006C3061" w:rsidRPr="00877718" w:rsidTr="006C3061">
        <w:trPr>
          <w:cantSplit/>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6C3061" w:rsidRPr="00877718" w:rsidRDefault="00885ADD" w:rsidP="001C04AC">
            <w:pPr>
              <w:pStyle w:val="TableText"/>
              <w:rPr>
                <w:rFonts w:ascii="Arial Unicode MS" w:eastAsia="Arial Unicode MS" w:hAnsi="Arial Unicode MS" w:cs="Arial Unicode MS"/>
              </w:rPr>
            </w:pPr>
            <w:r w:rsidRPr="00877718">
              <w:rPr>
                <w:rFonts w:ascii="Arial Unicode MS" w:eastAsia="Arial Unicode MS" w:hAnsi="Arial Unicode MS" w:cs="Arial Unicode MS"/>
              </w:rPr>
              <w:t>Alipay</w:t>
            </w:r>
            <w:r w:rsidR="004E6007" w:rsidRPr="00877718">
              <w:rPr>
                <w:rFonts w:ascii="Arial Unicode MS" w:eastAsia="Arial Unicode MS" w:hAnsi="Arial Unicode MS" w:cs="Arial Unicode MS"/>
              </w:rPr>
              <w:t>SDK</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6C3061" w:rsidRPr="00877718" w:rsidRDefault="00B52C79" w:rsidP="002F279D">
            <w:pPr>
              <w:pStyle w:val="TableText"/>
              <w:rPr>
                <w:rFonts w:ascii="Arial Unicode MS" w:eastAsia="Arial Unicode MS" w:hAnsi="Arial Unicode MS" w:cs="Arial Unicode MS"/>
              </w:rPr>
            </w:pPr>
            <w:r w:rsidRPr="00877718">
              <w:rPr>
                <w:rFonts w:ascii="Arial Unicode MS" w:eastAsia="Arial Unicode MS" w:hAnsi="Arial Unicode MS" w:cs="Arial Unicode MS"/>
              </w:rPr>
              <w:t>Provide payment function.</w:t>
            </w:r>
          </w:p>
        </w:tc>
      </w:tr>
    </w:tbl>
    <w:p w:rsidR="006C3061" w:rsidRPr="00877718" w:rsidRDefault="006C3061" w:rsidP="006C3061">
      <w:pPr>
        <w:rPr>
          <w:rFonts w:ascii="Arial Unicode MS" w:eastAsia="Arial Unicode MS" w:hAnsi="Arial Unicode MS" w:cs="Arial Unicode MS"/>
        </w:rPr>
      </w:pPr>
    </w:p>
    <w:p w:rsidR="008A14F4" w:rsidRPr="00877718" w:rsidRDefault="00B52C79" w:rsidP="00A1512C">
      <w:pPr>
        <w:rPr>
          <w:rFonts w:ascii="Arial Unicode MS" w:eastAsia="Arial Unicode MS" w:hAnsi="Arial Unicode MS" w:cs="Arial Unicode MS"/>
        </w:rPr>
      </w:pPr>
      <w:r w:rsidRPr="00877718">
        <w:rPr>
          <w:rFonts w:ascii="Arial Unicode MS" w:eastAsia="Arial Unicode MS" w:hAnsi="Arial Unicode MS" w:cs="Arial Unicode MS"/>
        </w:rPr>
        <w:t>Alipay interface is mainly used for prov</w:t>
      </w:r>
      <w:r w:rsidR="00CD3FB9" w:rsidRPr="00877718">
        <w:rPr>
          <w:rFonts w:ascii="Arial Unicode MS" w:eastAsia="Arial Unicode MS" w:hAnsi="Arial Unicode MS" w:cs="Arial Unicode MS"/>
        </w:rPr>
        <w:t xml:space="preserve">iding order payment function </w:t>
      </w:r>
      <w:r w:rsidR="00B8232F" w:rsidRPr="00877718">
        <w:rPr>
          <w:rFonts w:ascii="Arial Unicode MS" w:eastAsia="Arial Unicode MS" w:hAnsi="Arial Unicode MS" w:cs="Arial Unicode MS"/>
        </w:rPr>
        <w:t xml:space="preserve">to </w:t>
      </w:r>
      <w:r w:rsidR="00CD3FB9" w:rsidRPr="00877718">
        <w:rPr>
          <w:rFonts w:ascii="Arial Unicode MS" w:eastAsia="Arial Unicode MS" w:hAnsi="Arial Unicode MS" w:cs="Arial Unicode MS" w:hint="eastAsia"/>
        </w:rPr>
        <w:t>merchant</w:t>
      </w:r>
      <w:r w:rsidRPr="00877718">
        <w:rPr>
          <w:rFonts w:ascii="Arial Unicode MS" w:eastAsia="Arial Unicode MS" w:hAnsi="Arial Unicode MS" w:cs="Arial Unicode MS"/>
        </w:rPr>
        <w:t>. The modes provided by this interface are as follows:</w:t>
      </w:r>
    </w:p>
    <w:p w:rsidR="001274F7" w:rsidRPr="00877718" w:rsidRDefault="00875542" w:rsidP="005D2526">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rPr>
        <w:t>Table 4-2 Alipay Interface Mode Table</w:t>
      </w:r>
    </w:p>
    <w:tbl>
      <w:tblPr>
        <w:tblW w:w="4949" w:type="pct"/>
        <w:tblLayout w:type="fixed"/>
        <w:tblLook w:val="04A0" w:firstRow="1" w:lastRow="0" w:firstColumn="1" w:lastColumn="0" w:noHBand="0" w:noVBand="1"/>
      </w:tblPr>
      <w:tblGrid>
        <w:gridCol w:w="4119"/>
        <w:gridCol w:w="4678"/>
      </w:tblGrid>
      <w:tr w:rsidR="008F427B" w:rsidRPr="00877718" w:rsidTr="001C04AC">
        <w:trPr>
          <w:cantSplit/>
          <w:tblHeader/>
        </w:trPr>
        <w:tc>
          <w:tcPr>
            <w:tcW w:w="2341"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8F427B" w:rsidRPr="00877718" w:rsidRDefault="008F427B" w:rsidP="0075180A">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Name</w:t>
            </w:r>
          </w:p>
        </w:tc>
        <w:tc>
          <w:tcPr>
            <w:tcW w:w="2659"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8F427B" w:rsidRPr="00877718" w:rsidRDefault="008F427B" w:rsidP="0075180A">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Description</w:t>
            </w:r>
          </w:p>
        </w:tc>
      </w:tr>
      <w:tr w:rsidR="00BF31B6" w:rsidRPr="00877718" w:rsidTr="001C04AC">
        <w:trPr>
          <w:cantSplit/>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BF31B6" w:rsidRPr="00877718" w:rsidRDefault="007251BE" w:rsidP="002F279D">
            <w:pPr>
              <w:pStyle w:val="TableText"/>
              <w:rPr>
                <w:rFonts w:ascii="Arial Unicode MS" w:eastAsia="Arial Unicode MS" w:hAnsi="Arial Unicode MS" w:cs="Arial Unicode MS"/>
              </w:rPr>
            </w:pPr>
            <w:r w:rsidRPr="00877718">
              <w:rPr>
                <w:rFonts w:ascii="Arial Unicode MS" w:eastAsia="Arial Unicode MS" w:hAnsi="Arial Unicode MS" w:cs="Arial Unicode MS"/>
              </w:rPr>
              <w:t>+(Alipay *)defaultService</w:t>
            </w:r>
            <w:r w:rsidR="00AF4E24" w:rsidRPr="00877718">
              <w:rPr>
                <w:rFonts w:ascii="Arial Unicode MS" w:eastAsia="Arial Unicode MS" w:hAnsi="Arial Unicode MS" w:cs="Arial Unicode MS"/>
              </w:rPr>
              <w:t>;</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BF31B6" w:rsidRPr="00877718" w:rsidRDefault="00875542" w:rsidP="002F279D">
            <w:pPr>
              <w:pStyle w:val="TableText"/>
              <w:rPr>
                <w:rFonts w:ascii="Arial Unicode MS" w:eastAsia="Arial Unicode MS" w:hAnsi="Arial Unicode MS" w:cs="Arial Unicode MS"/>
              </w:rPr>
            </w:pPr>
            <w:r w:rsidRPr="00877718">
              <w:rPr>
                <w:rFonts w:ascii="Arial Unicode MS" w:eastAsia="Arial Unicode MS" w:hAnsi="Arial Unicode MS" w:cs="Arial Unicode MS"/>
              </w:rPr>
              <w:t>Obtain service examples.</w:t>
            </w:r>
          </w:p>
        </w:tc>
      </w:tr>
      <w:tr w:rsidR="006A2DB0" w:rsidRPr="00877718" w:rsidTr="001C04AC">
        <w:trPr>
          <w:cantSplit/>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6A2DB0" w:rsidRPr="00877718" w:rsidRDefault="00DB1661" w:rsidP="004D6D04">
            <w:pPr>
              <w:pStyle w:val="TableText"/>
              <w:rPr>
                <w:rFonts w:ascii="Arial Unicode MS" w:eastAsia="Arial Unicode MS" w:hAnsi="Arial Unicode MS" w:cs="Arial Unicode MS"/>
              </w:rPr>
            </w:pPr>
            <w:r w:rsidRPr="00877718">
              <w:rPr>
                <w:rFonts w:ascii="Arial Unicode MS" w:eastAsia="Arial Unicode MS" w:hAnsi="Arial Unicode MS" w:cs="Arial Unicode MS"/>
              </w:rPr>
              <w:t>-</w:t>
            </w:r>
            <w:r w:rsidR="004E6007" w:rsidRPr="00877718">
              <w:rPr>
                <w:rFonts w:ascii="Arial Unicode MS" w:eastAsia="Arial Unicode MS" w:hAnsi="Arial Unicode MS" w:cs="Arial Unicode MS"/>
              </w:rPr>
              <w:t>(BOOL)hasAuthorized</w:t>
            </w:r>
            <w:r w:rsidRPr="00877718">
              <w:rPr>
                <w:rFonts w:ascii="Arial Unicode MS" w:eastAsia="Arial Unicode MS" w:hAnsi="Arial Unicode MS" w:cs="Arial Unicode MS"/>
              </w:rPr>
              <w:t>;</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6A2DB0" w:rsidRPr="00877718" w:rsidRDefault="00875542" w:rsidP="004D6D04">
            <w:pPr>
              <w:pStyle w:val="TableText"/>
              <w:rPr>
                <w:rFonts w:ascii="Arial Unicode MS" w:eastAsia="Arial Unicode MS" w:hAnsi="Arial Unicode MS" w:cs="Arial Unicode MS"/>
              </w:rPr>
            </w:pPr>
            <w:r w:rsidRPr="00877718">
              <w:rPr>
                <w:rFonts w:ascii="Arial Unicode MS" w:eastAsia="Arial Unicode MS" w:hAnsi="Arial Unicode MS" w:cs="Arial Unicode MS"/>
              </w:rPr>
              <w:t>Check if there is local authenticated account.</w:t>
            </w:r>
          </w:p>
        </w:tc>
      </w:tr>
      <w:tr w:rsidR="006A2DB0" w:rsidRPr="00877718" w:rsidTr="004E6007">
        <w:trPr>
          <w:cantSplit/>
          <w:trHeight w:val="629"/>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6A2DB0" w:rsidRPr="00877718" w:rsidRDefault="00DB1661" w:rsidP="004D6D04">
            <w:pPr>
              <w:pStyle w:val="TableText"/>
              <w:rPr>
                <w:rFonts w:ascii="Arial Unicode MS" w:eastAsia="Arial Unicode MS" w:hAnsi="Arial Unicode MS" w:cs="Arial Unicode MS"/>
              </w:rPr>
            </w:pPr>
            <w:r w:rsidRPr="00877718">
              <w:rPr>
                <w:rFonts w:ascii="Arial Unicode MS" w:eastAsia="Arial Unicode MS" w:hAnsi="Arial Unicode MS" w:cs="Arial Unicode MS"/>
              </w:rPr>
              <w:t>-</w:t>
            </w:r>
            <w:r w:rsidR="004D6D04"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rPr>
              <w:t>(void)pay</w:t>
            </w:r>
            <w:r w:rsidR="004E6007" w:rsidRPr="00877718">
              <w:rPr>
                <w:rFonts w:ascii="Arial Unicode MS" w:eastAsia="Arial Unicode MS" w:hAnsi="Arial Unicode MS" w:cs="Arial Unicode MS"/>
              </w:rPr>
              <w:t>Order</w:t>
            </w:r>
            <w:r w:rsidRPr="00877718">
              <w:rPr>
                <w:rFonts w:ascii="Arial Unicode MS" w:eastAsia="Arial Unicode MS" w:hAnsi="Arial Unicode MS" w:cs="Arial Unicode MS"/>
              </w:rPr>
              <w:t>:(NSString</w:t>
            </w:r>
            <w:r w:rsidR="004D6D04"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rPr>
              <w:t>*)orderStr</w:t>
            </w:r>
            <w:r w:rsidR="004D6D04"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rPr>
              <w:t>from</w:t>
            </w:r>
            <w:r w:rsidR="004E6007" w:rsidRPr="00877718">
              <w:rPr>
                <w:rFonts w:ascii="Arial Unicode MS" w:eastAsia="Arial Unicode MS" w:hAnsi="Arial Unicode MS" w:cs="Arial Unicode MS"/>
              </w:rPr>
              <w:t>Scheme</w:t>
            </w:r>
            <w:r w:rsidRPr="00877718">
              <w:rPr>
                <w:rFonts w:ascii="Arial Unicode MS" w:eastAsia="Arial Unicode MS" w:hAnsi="Arial Unicode MS" w:cs="Arial Unicode MS"/>
              </w:rPr>
              <w:t>:(NSString</w:t>
            </w:r>
            <w:r w:rsidR="004D6D04"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rPr>
              <w:t>*)schemeStr</w:t>
            </w:r>
            <w:r w:rsidR="004D6D04"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rPr>
              <w:t>callback:(PaymentCallbackBlock)callbackBlock;</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6A2DB0" w:rsidRPr="00877718" w:rsidRDefault="00875542" w:rsidP="004D6D04">
            <w:pPr>
              <w:pStyle w:val="TableText"/>
              <w:rPr>
                <w:rFonts w:ascii="Arial Unicode MS" w:eastAsia="Arial Unicode MS" w:hAnsi="Arial Unicode MS" w:cs="Arial Unicode MS"/>
              </w:rPr>
            </w:pPr>
            <w:r w:rsidRPr="00877718">
              <w:rPr>
                <w:rFonts w:ascii="Arial Unicode MS" w:eastAsia="Arial Unicode MS" w:hAnsi="Arial Unicode MS" w:cs="Arial Unicode MS"/>
              </w:rPr>
              <w:t>Pay and return result through callback.</w:t>
            </w:r>
          </w:p>
        </w:tc>
      </w:tr>
    </w:tbl>
    <w:p w:rsidR="00B55678" w:rsidRPr="00877718" w:rsidRDefault="00B55678" w:rsidP="00B55678">
      <w:pPr>
        <w:rPr>
          <w:rFonts w:ascii="Arial Unicode MS" w:eastAsia="Arial Unicode MS" w:hAnsi="Arial Unicode MS" w:cs="Arial Unicode MS"/>
        </w:rPr>
      </w:pPr>
    </w:p>
    <w:p w:rsidR="002D04B6" w:rsidRPr="00877718" w:rsidRDefault="005E2214" w:rsidP="008F427B">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rPr>
        <w:lastRenderedPageBreak/>
        <w:t>Table 4-3 Pay Mode Description Table</w:t>
      </w:r>
    </w:p>
    <w:tbl>
      <w:tblPr>
        <w:tblW w:w="4949" w:type="pct"/>
        <w:tblLayout w:type="fixed"/>
        <w:tblLook w:val="04A0" w:firstRow="1" w:lastRow="0" w:firstColumn="1" w:lastColumn="0" w:noHBand="0" w:noVBand="1"/>
      </w:tblPr>
      <w:tblGrid>
        <w:gridCol w:w="1700"/>
        <w:gridCol w:w="7056"/>
      </w:tblGrid>
      <w:tr w:rsidR="00BF31B6" w:rsidRPr="00877718" w:rsidTr="001C04AC">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BF31B6" w:rsidRPr="00877718" w:rsidRDefault="000D121A" w:rsidP="001C04AC">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Prototype</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hideMark/>
          </w:tcPr>
          <w:p w:rsidR="00BF31B6" w:rsidRPr="00877718" w:rsidRDefault="00C72640" w:rsidP="00611A7A">
            <w:pPr>
              <w:pStyle w:val="TableText"/>
              <w:rPr>
                <w:rFonts w:ascii="Arial Unicode MS" w:eastAsia="Arial Unicode MS" w:hAnsi="Arial Unicode MS" w:cs="Arial Unicode MS"/>
              </w:rPr>
            </w:pPr>
            <w:r w:rsidRPr="00877718">
              <w:rPr>
                <w:rFonts w:ascii="Arial Unicode MS" w:eastAsia="Arial Unicode MS" w:hAnsi="Arial Unicode MS" w:cs="Arial Unicode MS"/>
              </w:rPr>
              <w:t>-</w:t>
            </w:r>
            <w:r w:rsidR="004D6D04"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rPr>
              <w:t>(void)pay</w:t>
            </w:r>
            <w:r w:rsidR="004E6007" w:rsidRPr="00877718">
              <w:rPr>
                <w:rFonts w:ascii="Arial Unicode MS" w:eastAsia="Arial Unicode MS" w:hAnsi="Arial Unicode MS" w:cs="Arial Unicode MS"/>
              </w:rPr>
              <w:t>Order</w:t>
            </w:r>
            <w:r w:rsidRPr="00877718">
              <w:rPr>
                <w:rFonts w:ascii="Arial Unicode MS" w:eastAsia="Arial Unicode MS" w:hAnsi="Arial Unicode MS" w:cs="Arial Unicode MS"/>
              </w:rPr>
              <w:t>:(NSString</w:t>
            </w:r>
            <w:r w:rsidR="004D6D04"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rPr>
              <w:t>*)orderStr</w:t>
            </w:r>
            <w:r w:rsidR="004D6D04"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rPr>
              <w:t>from</w:t>
            </w:r>
            <w:r w:rsidR="004E6007" w:rsidRPr="00877718">
              <w:rPr>
                <w:rFonts w:ascii="Arial Unicode MS" w:eastAsia="Arial Unicode MS" w:hAnsi="Arial Unicode MS" w:cs="Arial Unicode MS"/>
              </w:rPr>
              <w:t>Scheme</w:t>
            </w:r>
            <w:r w:rsidRPr="00877718">
              <w:rPr>
                <w:rFonts w:ascii="Arial Unicode MS" w:eastAsia="Arial Unicode MS" w:hAnsi="Arial Unicode MS" w:cs="Arial Unicode MS"/>
              </w:rPr>
              <w:t>:(NSString</w:t>
            </w:r>
            <w:r w:rsidR="004D6D04"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rPr>
              <w:t>*)schemeStr</w:t>
            </w:r>
            <w:r w:rsidR="004D6D04"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rPr>
              <w:t>callback:(PaymentCallbackBlock)callbackBlock;</w:t>
            </w:r>
          </w:p>
        </w:tc>
      </w:tr>
      <w:tr w:rsidR="00BF31B6" w:rsidRPr="00877718" w:rsidTr="001C04AC">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BF31B6" w:rsidRPr="00877718" w:rsidRDefault="000D121A" w:rsidP="001C04AC">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Function</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BF31B6" w:rsidRPr="00877718" w:rsidRDefault="000D121A" w:rsidP="003901BB">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Provide </w:t>
            </w:r>
            <w:r w:rsidR="00403649" w:rsidRPr="00877718">
              <w:rPr>
                <w:rFonts w:ascii="Arial Unicode MS" w:eastAsia="Arial Unicode MS" w:hAnsi="Arial Unicode MS" w:cs="Arial Unicode MS" w:hint="eastAsia"/>
              </w:rPr>
              <w:t>express</w:t>
            </w:r>
            <w:r w:rsidRPr="00877718">
              <w:rPr>
                <w:rFonts w:ascii="Arial Unicode MS" w:eastAsia="Arial Unicode MS" w:hAnsi="Arial Unicode MS" w:cs="Arial Unicode MS"/>
              </w:rPr>
              <w:t xml:space="preserve"> order payment function </w:t>
            </w:r>
            <w:r w:rsidR="00B8232F" w:rsidRPr="00877718">
              <w:rPr>
                <w:rFonts w:ascii="Arial Unicode MS" w:eastAsia="Arial Unicode MS" w:hAnsi="Arial Unicode MS" w:cs="Arial Unicode MS"/>
              </w:rPr>
              <w:t xml:space="preserve">to </w:t>
            </w:r>
            <w:r w:rsidR="003901BB" w:rsidRPr="00877718">
              <w:rPr>
                <w:rFonts w:ascii="Arial Unicode MS" w:eastAsia="Arial Unicode MS" w:hAnsi="Arial Unicode MS" w:cs="Arial Unicode MS" w:hint="eastAsia"/>
              </w:rPr>
              <w:t>merchant.</w:t>
            </w:r>
          </w:p>
        </w:tc>
      </w:tr>
      <w:tr w:rsidR="00BF31B6" w:rsidRPr="00877718" w:rsidTr="001C04AC">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BF31B6" w:rsidRPr="00877718" w:rsidRDefault="000D121A" w:rsidP="001C04AC">
            <w:pPr>
              <w:pStyle w:val="TableHeading"/>
              <w:rPr>
                <w:rFonts w:ascii="Arial Unicode MS" w:eastAsia="Arial Unicode MS" w:hAnsi="Arial Unicode MS" w:cs="Arial Unicode MS"/>
              </w:rPr>
            </w:pPr>
            <w:r w:rsidRPr="00877718">
              <w:rPr>
                <w:rFonts w:ascii="Arial Unicode MS" w:eastAsia="Arial Unicode MS" w:hAnsi="Arial Unicode MS" w:cs="Arial Unicode MS"/>
              </w:rPr>
              <w:t>Parameter</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BF31B6" w:rsidRPr="00877718" w:rsidRDefault="00BF31B6" w:rsidP="002F279D">
            <w:pPr>
              <w:pStyle w:val="TableText"/>
              <w:rPr>
                <w:rFonts w:ascii="Arial Unicode MS" w:eastAsia="Arial Unicode MS" w:hAnsi="Arial Unicode MS" w:cs="Arial Unicode MS"/>
                <w:b/>
              </w:rPr>
            </w:pPr>
            <w:r w:rsidRPr="00877718">
              <w:rPr>
                <w:rFonts w:ascii="Arial Unicode MS" w:eastAsia="Arial Unicode MS" w:hAnsi="Arial Unicode MS" w:cs="Arial Unicode MS"/>
                <w:b/>
              </w:rPr>
              <w:t>NSString* scheme</w:t>
            </w:r>
          </w:p>
          <w:p w:rsidR="00BF31B6" w:rsidRPr="00877718" w:rsidRDefault="000D121A" w:rsidP="002F279D">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URL protocol registered by </w:t>
            </w:r>
            <w:r w:rsidR="003901BB" w:rsidRPr="00877718">
              <w:rPr>
                <w:rFonts w:ascii="Arial Unicode MS" w:eastAsia="Arial Unicode MS" w:hAnsi="Arial Unicode MS" w:cs="Arial Unicode MS" w:hint="eastAsia"/>
              </w:rPr>
              <w:t>merchant</w:t>
            </w:r>
            <w:r w:rsidR="003901BB" w:rsidRPr="00877718">
              <w:rPr>
                <w:rFonts w:ascii="Arial Unicode MS" w:eastAsia="Arial Unicode MS" w:hAnsi="Arial Unicode MS" w:cs="Arial Unicode MS"/>
              </w:rPr>
              <w:t>’</w:t>
            </w:r>
            <w:r w:rsidR="003901BB" w:rsidRPr="00877718">
              <w:rPr>
                <w:rFonts w:ascii="Arial Unicode MS" w:eastAsia="Arial Unicode MS" w:hAnsi="Arial Unicode MS" w:cs="Arial Unicode MS" w:hint="eastAsia"/>
              </w:rPr>
              <w:t>s application</w:t>
            </w:r>
            <w:r w:rsidRPr="00877718">
              <w:rPr>
                <w:rFonts w:ascii="Arial Unicode MS" w:eastAsia="Arial Unicode MS" w:hAnsi="Arial Unicode MS" w:cs="Arial Unicode MS"/>
              </w:rPr>
              <w:t xml:space="preserve">, </w:t>
            </w:r>
            <w:r w:rsidR="003901BB" w:rsidRPr="00877718">
              <w:rPr>
                <w:rFonts w:ascii="Arial Unicode MS" w:eastAsia="Arial Unicode MS" w:hAnsi="Arial Unicode MS" w:cs="Arial Unicode MS" w:hint="eastAsia"/>
              </w:rPr>
              <w:t xml:space="preserve">which is </w:t>
            </w:r>
            <w:r w:rsidRPr="00877718">
              <w:rPr>
                <w:rFonts w:ascii="Arial Unicode MS" w:eastAsia="Arial Unicode MS" w:hAnsi="Arial Unicode MS" w:cs="Arial Unicode MS"/>
              </w:rPr>
              <w:t xml:space="preserve">used for calling back </w:t>
            </w:r>
            <w:r w:rsidR="003901BB" w:rsidRPr="00877718">
              <w:rPr>
                <w:rFonts w:ascii="Arial Unicode MS" w:eastAsia="Arial Unicode MS" w:hAnsi="Arial Unicode MS" w:cs="Arial Unicode MS" w:hint="eastAsia"/>
              </w:rPr>
              <w:t>merchant</w:t>
            </w:r>
            <w:r w:rsidR="003901BB" w:rsidRPr="00877718">
              <w:rPr>
                <w:rFonts w:ascii="Arial Unicode MS" w:eastAsia="Arial Unicode MS" w:hAnsi="Arial Unicode MS" w:cs="Arial Unicode MS"/>
              </w:rPr>
              <w:t>’</w:t>
            </w:r>
            <w:r w:rsidR="003901BB" w:rsidRPr="00877718">
              <w:rPr>
                <w:rFonts w:ascii="Arial Unicode MS" w:eastAsia="Arial Unicode MS" w:hAnsi="Arial Unicode MS" w:cs="Arial Unicode MS" w:hint="eastAsia"/>
              </w:rPr>
              <w:t>s application</w:t>
            </w:r>
            <w:r w:rsidRPr="00877718">
              <w:rPr>
                <w:rFonts w:ascii="Arial Unicode MS" w:eastAsia="Arial Unicode MS" w:hAnsi="Arial Unicode MS" w:cs="Arial Unicode MS"/>
              </w:rPr>
              <w:t xml:space="preserve"> after payment.</w:t>
            </w:r>
          </w:p>
          <w:p w:rsidR="00BF31B6" w:rsidRPr="00877718" w:rsidRDefault="004A5773" w:rsidP="002F279D">
            <w:pPr>
              <w:pStyle w:val="TableText"/>
              <w:rPr>
                <w:rFonts w:ascii="Arial Unicode MS" w:eastAsia="Arial Unicode MS" w:hAnsi="Arial Unicode MS" w:cs="Arial Unicode MS"/>
                <w:b/>
              </w:rPr>
            </w:pPr>
            <w:r w:rsidRPr="00877718">
              <w:rPr>
                <w:rFonts w:ascii="Arial Unicode MS" w:eastAsia="Arial Unicode MS" w:hAnsi="Arial Unicode MS" w:cs="Arial Unicode MS"/>
                <w:b/>
              </w:rPr>
              <w:t>PaymentCallbackBlock callbackBlock</w:t>
            </w:r>
          </w:p>
          <w:p w:rsidR="00BF31B6" w:rsidRPr="00877718" w:rsidRDefault="000D121A" w:rsidP="002F279D">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Callback function, login exemption upon return, payment result of </w:t>
            </w:r>
            <w:r w:rsidR="00403649" w:rsidRPr="00877718">
              <w:rPr>
                <w:rFonts w:ascii="Arial Unicode MS" w:eastAsia="Arial Unicode MS" w:hAnsi="Arial Unicode MS" w:cs="Arial Unicode MS" w:hint="eastAsia"/>
              </w:rPr>
              <w:t>express</w:t>
            </w:r>
            <w:r w:rsidRPr="00877718">
              <w:rPr>
                <w:rFonts w:ascii="Arial Unicode MS" w:eastAsia="Arial Unicode MS" w:hAnsi="Arial Unicode MS" w:cs="Arial Unicode MS"/>
              </w:rPr>
              <w:t xml:space="preserve"> payment SDK. Please refer to “6 Synchronous Notif</w:t>
            </w:r>
            <w:r w:rsidR="00F225FB" w:rsidRPr="00877718">
              <w:rPr>
                <w:rFonts w:ascii="Arial Unicode MS" w:eastAsia="Arial Unicode MS" w:hAnsi="Arial Unicode MS" w:cs="Arial Unicode MS" w:hint="eastAsia"/>
              </w:rPr>
              <w:t>ication</w:t>
            </w:r>
            <w:r w:rsidRPr="00877718">
              <w:rPr>
                <w:rFonts w:ascii="Arial Unicode MS" w:eastAsia="Arial Unicode MS" w:hAnsi="Arial Unicode MS" w:cs="Arial Unicode MS"/>
              </w:rPr>
              <w:t xml:space="preserve"> Parameter Description” for relevant results.</w:t>
            </w:r>
          </w:p>
          <w:p w:rsidR="00BF31B6" w:rsidRPr="00877718" w:rsidRDefault="00BF31B6" w:rsidP="002F279D">
            <w:pPr>
              <w:pStyle w:val="TableText"/>
              <w:rPr>
                <w:rFonts w:ascii="Arial Unicode MS" w:eastAsia="Arial Unicode MS" w:hAnsi="Arial Unicode MS" w:cs="Arial Unicode MS"/>
                <w:b/>
              </w:rPr>
            </w:pPr>
            <w:r w:rsidRPr="00877718">
              <w:rPr>
                <w:rFonts w:ascii="Arial Unicode MS" w:eastAsia="Arial Unicode MS" w:hAnsi="Arial Unicode MS" w:cs="Arial Unicode MS"/>
                <w:b/>
              </w:rPr>
              <w:t xml:space="preserve">NSString* </w:t>
            </w:r>
            <w:r w:rsidR="00387877" w:rsidRPr="00877718">
              <w:rPr>
                <w:rFonts w:ascii="Arial Unicode MS" w:eastAsia="Arial Unicode MS" w:hAnsi="Arial Unicode MS" w:cs="Arial Unicode MS"/>
                <w:b/>
              </w:rPr>
              <w:t>info</w:t>
            </w:r>
          </w:p>
          <w:p w:rsidR="000D121A" w:rsidRPr="00877718" w:rsidRDefault="000D121A" w:rsidP="000D121A">
            <w:pPr>
              <w:pStyle w:val="TableText"/>
              <w:rPr>
                <w:rFonts w:ascii="Arial Unicode MS" w:eastAsia="Arial Unicode MS" w:hAnsi="Arial Unicode MS" w:cs="Arial Unicode MS"/>
              </w:rPr>
            </w:pPr>
            <w:r w:rsidRPr="00877718">
              <w:rPr>
                <w:rFonts w:ascii="Arial Unicode MS" w:eastAsia="Arial Unicode MS" w:hAnsi="Arial Unicode MS" w:cs="Arial Unicode MS"/>
              </w:rPr>
              <w:t>M</w:t>
            </w:r>
            <w:r w:rsidR="00F04892" w:rsidRPr="00877718">
              <w:rPr>
                <w:rFonts w:ascii="Arial Unicode MS" w:eastAsia="Arial Unicode MS" w:hAnsi="Arial Unicode MS" w:cs="Arial Unicode MS" w:hint="eastAsia"/>
              </w:rPr>
              <w:t>ai</w:t>
            </w:r>
            <w:r w:rsidRPr="00877718">
              <w:rPr>
                <w:rFonts w:ascii="Arial Unicode MS" w:eastAsia="Arial Unicode MS" w:hAnsi="Arial Unicode MS" w:cs="Arial Unicode MS"/>
              </w:rPr>
              <w:t xml:space="preserve">nly contains order information of </w:t>
            </w:r>
            <w:r w:rsidR="00F04892" w:rsidRPr="00877718">
              <w:rPr>
                <w:rFonts w:ascii="Arial Unicode MS" w:eastAsia="Arial Unicode MS" w:hAnsi="Arial Unicode MS" w:cs="Arial Unicode MS" w:hint="eastAsia"/>
              </w:rPr>
              <w:t>merchant</w:t>
            </w:r>
            <w:r w:rsidRPr="00877718">
              <w:rPr>
                <w:rFonts w:ascii="Arial Unicode MS" w:eastAsia="Arial Unicode MS" w:hAnsi="Arial Unicode MS" w:cs="Arial Unicode MS"/>
              </w:rPr>
              <w:t xml:space="preserve">, the form is key="value", link </w:t>
            </w:r>
            <w:r w:rsidR="00F04892" w:rsidRPr="00877718">
              <w:rPr>
                <w:rFonts w:ascii="Arial Unicode MS" w:eastAsia="Arial Unicode MS" w:hAnsi="Arial Unicode MS" w:cs="Arial Unicode MS" w:hint="eastAsia"/>
              </w:rPr>
              <w:t>with</w:t>
            </w:r>
            <w:r w:rsidRPr="00877718">
              <w:rPr>
                <w:rFonts w:ascii="Arial Unicode MS" w:eastAsia="Arial Unicode MS" w:hAnsi="Arial Unicode MS" w:cs="Arial Unicode MS"/>
              </w:rPr>
              <w:t xml:space="preserve"> others by &amp;.</w:t>
            </w:r>
          </w:p>
          <w:p w:rsidR="00BF31B6" w:rsidRPr="00877718" w:rsidRDefault="000D121A" w:rsidP="000D121A">
            <w:pPr>
              <w:pStyle w:val="TableText"/>
              <w:rPr>
                <w:rFonts w:ascii="Arial Unicode MS" w:eastAsia="Arial Unicode MS" w:hAnsi="Arial Unicode MS" w:cs="Arial Unicode MS"/>
              </w:rPr>
            </w:pPr>
            <w:r w:rsidRPr="00877718">
              <w:rPr>
                <w:rFonts w:ascii="Arial Unicode MS" w:eastAsia="Arial Unicode MS" w:hAnsi="Arial Unicode MS" w:cs="Arial Unicode MS"/>
              </w:rPr>
              <w:t>Examples of payment parameter are as follows:</w:t>
            </w:r>
          </w:p>
          <w:p w:rsidR="00BF31B6" w:rsidRPr="00877718" w:rsidRDefault="00BF31B6" w:rsidP="002F279D">
            <w:pPr>
              <w:pStyle w:val="TableText"/>
              <w:rPr>
                <w:rFonts w:ascii="Arial Unicode MS" w:eastAsia="Arial Unicode MS" w:hAnsi="Arial Unicode MS" w:cs="Arial Unicode MS"/>
                <w:b/>
              </w:rPr>
            </w:pPr>
            <w:r w:rsidRPr="00877718">
              <w:rPr>
                <w:rFonts w:ascii="Arial Unicode MS" w:eastAsia="Arial Unicode MS" w:hAnsi="Arial Unicode MS" w:cs="Arial Unicode MS"/>
                <w:b/>
              </w:rPr>
              <w:t>partner="2088101568358171"&amp;seller_id="</w:t>
            </w:r>
            <w:r w:rsidR="0059009D" w:rsidRPr="00877718">
              <w:rPr>
                <w:rFonts w:ascii="Arial Unicode MS" w:eastAsia="Arial Unicode MS" w:hAnsi="Arial Unicode MS" w:cs="Arial Unicode MS"/>
                <w:b/>
              </w:rPr>
              <w:t>xxx</w:t>
            </w:r>
            <w:r w:rsidRPr="00877718">
              <w:rPr>
                <w:rFonts w:ascii="Arial Unicode MS" w:eastAsia="Arial Unicode MS" w:hAnsi="Arial Unicode MS" w:cs="Arial Unicode MS"/>
                <w:b/>
              </w:rPr>
              <w:t>@alipay.com"&amp;out_trade_no="0819145412-6177"&amp;subject="</w:t>
            </w:r>
            <w:r w:rsidR="00F04892" w:rsidRPr="00877718">
              <w:rPr>
                <w:rFonts w:ascii="Arial Unicode MS" w:eastAsia="Arial Unicode MS" w:hAnsi="Arial Unicode MS" w:cs="Arial Unicode MS" w:hint="eastAsia"/>
                <w:b/>
              </w:rPr>
              <w:t>test</w:t>
            </w:r>
            <w:r w:rsidRPr="00877718">
              <w:rPr>
                <w:rFonts w:ascii="Arial Unicode MS" w:eastAsia="Arial Unicode MS" w:hAnsi="Arial Unicode MS" w:cs="Arial Unicode MS"/>
                <w:b/>
              </w:rPr>
              <w:t>"&amp;body="</w:t>
            </w:r>
            <w:r w:rsidR="00F04892" w:rsidRPr="00877718">
              <w:rPr>
                <w:rFonts w:ascii="Arial Unicode MS" w:eastAsia="Arial Unicode MS" w:hAnsi="Arial Unicode MS" w:cs="Arial Unicode MS" w:hint="eastAsia"/>
                <w:b/>
              </w:rPr>
              <w:t xml:space="preserve">test test </w:t>
            </w:r>
            <w:r w:rsidRPr="00877718">
              <w:rPr>
                <w:rFonts w:ascii="Arial Unicode MS" w:eastAsia="Arial Unicode MS" w:hAnsi="Arial Unicode MS" w:cs="Arial Unicode MS"/>
                <w:b/>
              </w:rPr>
              <w:t>"&amp;total_fee="0.01"&amp;notify_url="http</w:t>
            </w:r>
            <w:r w:rsidR="00B66896" w:rsidRPr="00877718">
              <w:rPr>
                <w:rFonts w:ascii="Arial Unicode MS" w:eastAsia="Arial Unicode MS" w:hAnsi="Arial Unicode MS" w:cs="Arial Unicode MS"/>
                <w:b/>
              </w:rPr>
              <w:t>://</w:t>
            </w:r>
            <w:r w:rsidRPr="00877718">
              <w:rPr>
                <w:rFonts w:ascii="Arial Unicode MS" w:eastAsia="Arial Unicode MS" w:hAnsi="Arial Unicode MS" w:cs="Arial Unicode MS"/>
                <w:b/>
              </w:rPr>
              <w:t>notify.msp.hk</w:t>
            </w:r>
            <w:r w:rsidR="00B66896" w:rsidRPr="00877718">
              <w:rPr>
                <w:rFonts w:ascii="Arial Unicode MS" w:eastAsia="Arial Unicode MS" w:hAnsi="Arial Unicode MS" w:cs="Arial Unicode MS"/>
                <w:b/>
              </w:rPr>
              <w:t>/</w:t>
            </w:r>
            <w:r w:rsidRPr="00877718">
              <w:rPr>
                <w:rFonts w:ascii="Arial Unicode MS" w:eastAsia="Arial Unicode MS" w:hAnsi="Arial Unicode MS" w:cs="Arial Unicode MS"/>
                <w:b/>
              </w:rPr>
              <w:t>notify.htm"&amp;service="mobile.securitypay.pay"&amp;payment_type="1"&amp;_input_charset="utf-8"&amp;it_b_pay="30m"&amp;show_url="m.alipay.com"&amp;sign="lBBK%2F0w5LOajrMrji7DUgEqNjIhQbidR13GovA5r3TgIbNqv231yC1NksLdw%2Ba3JnfHXoXuet6XNNHtn7VE%2BeCoRO1O%2BR1KugLrQEZMtG5jmJIe2pbjm%2F3kb%2FuGkpG%2BwYQYI51%2BhA3YBbvZHVQBYveBqK%2Bh8mUyb7GM1HxWs9k4%3D"&amp;sign_type="RSA"</w:t>
            </w:r>
          </w:p>
          <w:p w:rsidR="00162766" w:rsidRPr="00877718" w:rsidRDefault="000D121A" w:rsidP="002F279D">
            <w:pPr>
              <w:pStyle w:val="TableText"/>
              <w:rPr>
                <w:rFonts w:ascii="Arial Unicode MS" w:eastAsia="Arial Unicode MS" w:hAnsi="Arial Unicode MS" w:cs="Arial Unicode MS"/>
              </w:rPr>
            </w:pPr>
            <w:r w:rsidRPr="00877718">
              <w:rPr>
                <w:rFonts w:ascii="Arial Unicode MS" w:eastAsia="Arial Unicode MS" w:hAnsi="Arial Unicode MS" w:cs="Arial Unicode MS"/>
              </w:rPr>
              <w:t>Please refer to “5 Request Parameter Description” for the implications of all fields.</w:t>
            </w:r>
          </w:p>
        </w:tc>
      </w:tr>
    </w:tbl>
    <w:p w:rsidR="00BF31B6" w:rsidRPr="00877718" w:rsidRDefault="00BF31B6" w:rsidP="00BF31B6">
      <w:pPr>
        <w:rPr>
          <w:rFonts w:ascii="Arial Unicode MS" w:eastAsia="Arial Unicode MS" w:hAnsi="Arial Unicode MS" w:cs="Arial Unicode MS"/>
        </w:rPr>
      </w:pPr>
    </w:p>
    <w:p w:rsidR="00F022DA" w:rsidRPr="00877718" w:rsidRDefault="003E7F4B" w:rsidP="00F022DA">
      <w:pPr>
        <w:pStyle w:val="3"/>
        <w:rPr>
          <w:rFonts w:ascii="Arial Unicode MS" w:eastAsia="Arial Unicode MS" w:hAnsi="Arial Unicode MS" w:cs="Arial Unicode MS"/>
        </w:rPr>
      </w:pPr>
      <w:bookmarkStart w:id="25" w:name="_Toc386197775"/>
      <w:bookmarkStart w:id="26" w:name="_Toc405997397"/>
      <w:r w:rsidRPr="00877718">
        <w:rPr>
          <w:rFonts w:ascii="Arial Unicode MS" w:eastAsia="Arial Unicode MS" w:hAnsi="Arial Unicode MS" w:cs="Arial Unicode MS"/>
        </w:rPr>
        <w:t>Callback Interface</w:t>
      </w:r>
      <w:bookmarkEnd w:id="25"/>
      <w:bookmarkEnd w:id="26"/>
    </w:p>
    <w:p w:rsidR="003E7F4B" w:rsidRPr="00877718" w:rsidRDefault="00E67C6F" w:rsidP="003E7F4B">
      <w:pPr>
        <w:rPr>
          <w:rFonts w:ascii="Arial Unicode MS" w:eastAsia="Arial Unicode MS" w:hAnsi="Arial Unicode MS" w:cs="Arial Unicode MS"/>
        </w:rPr>
      </w:pPr>
      <w:r w:rsidRPr="00877718">
        <w:rPr>
          <w:rFonts w:ascii="Arial Unicode MS" w:eastAsia="Arial Unicode MS" w:hAnsi="Arial Unicode MS" w:cs="Arial Unicode MS" w:hint="eastAsia"/>
        </w:rPr>
        <w:t xml:space="preserve">Upon completion of </w:t>
      </w:r>
      <w:r w:rsidR="003E7F4B" w:rsidRPr="00877718">
        <w:rPr>
          <w:rFonts w:ascii="Arial Unicode MS" w:eastAsia="Arial Unicode MS" w:hAnsi="Arial Unicode MS" w:cs="Arial Unicode MS"/>
        </w:rPr>
        <w:t>payment</w:t>
      </w:r>
      <w:r w:rsidRPr="00877718">
        <w:rPr>
          <w:rFonts w:ascii="Arial Unicode MS" w:eastAsia="Arial Unicode MS" w:hAnsi="Arial Unicode MS" w:cs="Arial Unicode MS" w:hint="eastAsia"/>
        </w:rPr>
        <w:t xml:space="preserve"> process</w:t>
      </w:r>
      <w:r w:rsidR="003E7F4B" w:rsidRPr="00877718">
        <w:rPr>
          <w:rFonts w:ascii="Arial Unicode MS" w:eastAsia="Arial Unicode MS" w:hAnsi="Arial Unicode MS" w:cs="Arial Unicode MS"/>
        </w:rPr>
        <w:t xml:space="preserve">, payment result will be returned synchronously through </w:t>
      </w:r>
      <w:r w:rsidR="003E7F4B" w:rsidRPr="00877718">
        <w:rPr>
          <w:rFonts w:ascii="Arial Unicode MS" w:eastAsia="Arial Unicode MS" w:hAnsi="Arial Unicode MS" w:cs="Arial Unicode MS"/>
          <w:b/>
        </w:rPr>
        <w:t>callbackBlock.</w:t>
      </w:r>
    </w:p>
    <w:p w:rsidR="003E7F4B" w:rsidRPr="00877718" w:rsidRDefault="003E7F4B" w:rsidP="003E7F4B">
      <w:pPr>
        <w:rPr>
          <w:rFonts w:ascii="Arial Unicode MS" w:eastAsia="Arial Unicode MS" w:hAnsi="Arial Unicode MS" w:cs="Arial Unicode MS"/>
        </w:rPr>
      </w:pPr>
      <w:r w:rsidRPr="00877718">
        <w:rPr>
          <w:rFonts w:ascii="Arial Unicode MS" w:eastAsia="Arial Unicode MS" w:hAnsi="Arial Unicode MS" w:cs="Arial Unicode MS"/>
        </w:rPr>
        <w:t xml:space="preserve">Returned result shall be judged synthetically </w:t>
      </w:r>
      <w:r w:rsidR="00B20900" w:rsidRPr="00877718">
        <w:rPr>
          <w:rFonts w:ascii="Arial Unicode MS" w:eastAsia="Arial Unicode MS" w:hAnsi="Arial Unicode MS" w:cs="Arial Unicode MS" w:hint="eastAsia"/>
        </w:rPr>
        <w:t>by</w:t>
      </w:r>
      <w:r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b/>
        </w:rPr>
        <w:t>resultStatus</w:t>
      </w:r>
      <w:r w:rsidRPr="00877718">
        <w:rPr>
          <w:rFonts w:ascii="Arial Unicode MS" w:eastAsia="Arial Unicode MS" w:hAnsi="Arial Unicode MS" w:cs="Arial Unicode MS"/>
        </w:rPr>
        <w:t xml:space="preserve"> and the value of </w:t>
      </w:r>
      <w:r w:rsidRPr="00877718">
        <w:rPr>
          <w:rFonts w:ascii="Arial Unicode MS" w:eastAsia="Arial Unicode MS" w:hAnsi="Arial Unicode MS" w:cs="Arial Unicode MS"/>
          <w:b/>
        </w:rPr>
        <w:t xml:space="preserve">result </w:t>
      </w:r>
      <w:r w:rsidRPr="00877718">
        <w:rPr>
          <w:rFonts w:ascii="Arial Unicode MS" w:eastAsia="Arial Unicode MS" w:hAnsi="Arial Unicode MS" w:cs="Arial Unicode MS"/>
        </w:rPr>
        <w:t xml:space="preserve">fields, by which the payment result can be determined. If the verifications on </w:t>
      </w:r>
      <w:r w:rsidRPr="00877718">
        <w:rPr>
          <w:rFonts w:ascii="Arial Unicode MS" w:eastAsia="Arial Unicode MS" w:hAnsi="Arial Unicode MS" w:cs="Arial Unicode MS"/>
          <w:b/>
        </w:rPr>
        <w:t>resultStatus=9000</w:t>
      </w:r>
      <w:r w:rsidRPr="00877718">
        <w:rPr>
          <w:rFonts w:ascii="Arial Unicode MS" w:eastAsia="Arial Unicode MS" w:hAnsi="Arial Unicode MS" w:cs="Arial Unicode MS"/>
        </w:rPr>
        <w:t xml:space="preserve"> and </w:t>
      </w:r>
      <w:r w:rsidRPr="00877718">
        <w:rPr>
          <w:rFonts w:ascii="Arial Unicode MS" w:eastAsia="Arial Unicode MS" w:hAnsi="Arial Unicode MS" w:cs="Arial Unicode MS"/>
          <w:b/>
        </w:rPr>
        <w:t>success="true"</w:t>
      </w:r>
      <w:r w:rsidRPr="00877718">
        <w:rPr>
          <w:rFonts w:ascii="Arial Unicode MS" w:eastAsia="Arial Unicode MS" w:hAnsi="Arial Unicode MS" w:cs="Arial Unicode MS"/>
        </w:rPr>
        <w:t xml:space="preserve"> as well as </w:t>
      </w:r>
      <w:r w:rsidRPr="00877718">
        <w:rPr>
          <w:rFonts w:ascii="Arial Unicode MS" w:eastAsia="Arial Unicode MS" w:hAnsi="Arial Unicode MS" w:cs="Arial Unicode MS"/>
          <w:b/>
        </w:rPr>
        <w:t xml:space="preserve">sign="xxx" </w:t>
      </w:r>
      <w:r w:rsidRPr="00877718">
        <w:rPr>
          <w:rFonts w:ascii="Arial Unicode MS" w:eastAsia="Arial Unicode MS" w:hAnsi="Arial Unicode MS" w:cs="Arial Unicode MS"/>
        </w:rPr>
        <w:t xml:space="preserve">are approved, </w:t>
      </w:r>
      <w:r w:rsidRPr="00877718">
        <w:rPr>
          <w:rFonts w:ascii="Arial Unicode MS" w:eastAsia="Arial Unicode MS" w:hAnsi="Arial Unicode MS" w:cs="Arial Unicode MS"/>
        </w:rPr>
        <w:lastRenderedPageBreak/>
        <w:t>we can know the payment succeed</w:t>
      </w:r>
      <w:r w:rsidR="00B20900" w:rsidRPr="00877718">
        <w:rPr>
          <w:rFonts w:ascii="Arial Unicode MS" w:eastAsia="Arial Unicode MS" w:hAnsi="Arial Unicode MS" w:cs="Arial Unicode MS" w:hint="eastAsia"/>
        </w:rPr>
        <w:t>s</w:t>
      </w:r>
      <w:r w:rsidRPr="00877718">
        <w:rPr>
          <w:rFonts w:ascii="Arial Unicode MS" w:eastAsia="Arial Unicode MS" w:hAnsi="Arial Unicode MS" w:cs="Arial Unicode MS"/>
        </w:rPr>
        <w:t xml:space="preserve">, otherwise, the payment shall be deemed to fail. For the occasion with lower security level, the payment result can be judged only from </w:t>
      </w:r>
      <w:r w:rsidRPr="00877718">
        <w:rPr>
          <w:rFonts w:ascii="Arial Unicode MS" w:eastAsia="Arial Unicode MS" w:hAnsi="Arial Unicode MS" w:cs="Arial Unicode MS"/>
          <w:b/>
        </w:rPr>
        <w:t xml:space="preserve">resultStatus </w:t>
      </w:r>
      <w:r w:rsidRPr="00877718">
        <w:rPr>
          <w:rFonts w:ascii="Arial Unicode MS" w:eastAsia="Arial Unicode MS" w:hAnsi="Arial Unicode MS" w:cs="Arial Unicode MS"/>
        </w:rPr>
        <w:t xml:space="preserve">and </w:t>
      </w:r>
      <w:r w:rsidRPr="00877718">
        <w:rPr>
          <w:rFonts w:ascii="Arial Unicode MS" w:eastAsia="Arial Unicode MS" w:hAnsi="Arial Unicode MS" w:cs="Arial Unicode MS"/>
          <w:b/>
        </w:rPr>
        <w:t>success="true".</w:t>
      </w:r>
      <w:r w:rsidRPr="00877718">
        <w:rPr>
          <w:rFonts w:ascii="Arial Unicode MS" w:eastAsia="Arial Unicode MS" w:hAnsi="Arial Unicode MS" w:cs="Arial Unicode MS"/>
        </w:rPr>
        <w:t xml:space="preserve"> The following is an information example of successful order payment:</w:t>
      </w:r>
    </w:p>
    <w:p w:rsidR="008C4430" w:rsidRPr="00877718" w:rsidRDefault="009A538A" w:rsidP="000A367D">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resultStatus={9000};memo={};result={partner="2088101568358171"&amp;seller_id="</w:t>
      </w:r>
      <w:r w:rsidR="0059009D" w:rsidRPr="00877718">
        <w:rPr>
          <w:rFonts w:ascii="Arial Unicode MS" w:eastAsia="Arial Unicode MS" w:hAnsi="Arial Unicode MS" w:cs="Arial Unicode MS"/>
        </w:rPr>
        <w:t>xxx</w:t>
      </w:r>
      <w:r w:rsidRPr="00877718">
        <w:rPr>
          <w:rFonts w:ascii="Arial Unicode MS" w:eastAsia="Arial Unicode MS" w:hAnsi="Arial Unicode MS" w:cs="Arial Unicode MS"/>
        </w:rPr>
        <w:t>@alipay.com"&amp;out_trade_no="0819145412-6177"&amp;subject="</w:t>
      </w:r>
      <w:r w:rsidR="007A40AC" w:rsidRPr="00877718">
        <w:rPr>
          <w:rFonts w:ascii="Arial Unicode MS" w:eastAsia="Arial Unicode MS" w:hAnsi="Arial Unicode MS" w:cs="Arial Unicode MS" w:hint="eastAsia"/>
        </w:rPr>
        <w:t>test</w:t>
      </w:r>
      <w:r w:rsidRPr="00877718">
        <w:rPr>
          <w:rFonts w:ascii="Arial Unicode MS" w:eastAsia="Arial Unicode MS" w:hAnsi="Arial Unicode MS" w:cs="Arial Unicode MS"/>
        </w:rPr>
        <w:t>"&amp;body="</w:t>
      </w:r>
      <w:r w:rsidR="007A40AC" w:rsidRPr="00877718">
        <w:rPr>
          <w:rFonts w:ascii="Arial Unicode MS" w:eastAsia="Arial Unicode MS" w:hAnsi="Arial Unicode MS" w:cs="Arial Unicode MS" w:hint="eastAsia"/>
        </w:rPr>
        <w:t xml:space="preserve">test test </w:t>
      </w:r>
      <w:r w:rsidRPr="00877718">
        <w:rPr>
          <w:rFonts w:ascii="Arial Unicode MS" w:eastAsia="Arial Unicode MS" w:hAnsi="Arial Unicode MS" w:cs="Arial Unicode MS"/>
        </w:rPr>
        <w:t>"&amp;total_fee="0.01"&amp;notify_url="http</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notify.msp.hk</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htm"&amp;service="mobile.securitypay.pay"&amp;payment_type="1"&amp;_input_charset="utf-8"&amp;it_b_pay="30m"&amp;show_url="m.alipay.com"&amp;success="true"&amp;sign_type="RSA"&amp;sign="hkFZr+zE9499nuqDNLZEF7W75RFFPsly876QuRSeN8WMaUgcdR00IKy5ZyBJ4eldhoJ/2zghqrD4E2G2mNjs3aE+HCLiBXrPDNdLKCZgSOIqmv46TfPTEqopYfhs+o5fZzXxt34fwdrzN4mX6S13cr3UwmEV4L3Ffir/02RBVtU="}</w:t>
      </w:r>
    </w:p>
    <w:p w:rsidR="004407C5" w:rsidRPr="00877718" w:rsidRDefault="002D04B6" w:rsidP="00882E07">
      <w:pPr>
        <w:pStyle w:val="2"/>
        <w:rPr>
          <w:rFonts w:ascii="Arial Unicode MS" w:eastAsia="Arial Unicode MS" w:hAnsi="Arial Unicode MS" w:cs="Arial Unicode MS"/>
        </w:rPr>
      </w:pPr>
      <w:bookmarkStart w:id="27" w:name="_Toc405997398"/>
      <w:r w:rsidRPr="00877718">
        <w:rPr>
          <w:rFonts w:ascii="Arial Unicode MS" w:eastAsia="Arial Unicode MS" w:hAnsi="Arial Unicode MS" w:cs="Arial Unicode MS"/>
        </w:rPr>
        <w:t>A</w:t>
      </w:r>
      <w:r w:rsidR="00E775E6" w:rsidRPr="00877718">
        <w:rPr>
          <w:rFonts w:ascii="Arial Unicode MS" w:eastAsia="Arial Unicode MS" w:hAnsi="Arial Unicode MS" w:cs="Arial Unicode MS"/>
        </w:rPr>
        <w:t>ndroid</w:t>
      </w:r>
      <w:bookmarkEnd w:id="27"/>
    </w:p>
    <w:p w:rsidR="00F8145C" w:rsidRPr="00877718" w:rsidRDefault="00403649" w:rsidP="003A3911">
      <w:pPr>
        <w:rPr>
          <w:rFonts w:ascii="Arial Unicode MS" w:eastAsia="Arial Unicode MS" w:hAnsi="Arial Unicode MS" w:cs="Arial Unicode MS"/>
        </w:rPr>
      </w:pPr>
      <w:r w:rsidRPr="00877718">
        <w:rPr>
          <w:rFonts w:ascii="Arial Unicode MS" w:eastAsia="Arial Unicode MS" w:hAnsi="Arial Unicode MS" w:cs="Arial Unicode MS" w:hint="eastAsia"/>
        </w:rPr>
        <w:t>Express</w:t>
      </w:r>
      <w:r w:rsidR="001D3B05" w:rsidRPr="00877718">
        <w:rPr>
          <w:rFonts w:ascii="Arial Unicode MS" w:eastAsia="Arial Unicode MS" w:hAnsi="Arial Unicode MS" w:cs="Arial Unicode MS"/>
        </w:rPr>
        <w:t xml:space="preserve"> payment SDK interface on Android platform is as follows:</w:t>
      </w:r>
    </w:p>
    <w:p w:rsidR="00AF5A3C" w:rsidRPr="00877718" w:rsidRDefault="001D3B05" w:rsidP="00576C2E">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rPr>
        <w:t>Table 4-4 Android SDK Interface Table</w:t>
      </w:r>
    </w:p>
    <w:tbl>
      <w:tblPr>
        <w:tblW w:w="4949" w:type="pct"/>
        <w:tblLayout w:type="fixed"/>
        <w:tblLook w:val="04A0" w:firstRow="1" w:lastRow="0" w:firstColumn="1" w:lastColumn="0" w:noHBand="0" w:noVBand="1"/>
      </w:tblPr>
      <w:tblGrid>
        <w:gridCol w:w="4119"/>
        <w:gridCol w:w="4678"/>
      </w:tblGrid>
      <w:tr w:rsidR="00AF3721" w:rsidRPr="00877718" w:rsidTr="001C04AC">
        <w:trPr>
          <w:cantSplit/>
          <w:tblHeader/>
        </w:trPr>
        <w:tc>
          <w:tcPr>
            <w:tcW w:w="2341"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AF3721" w:rsidRPr="00877718" w:rsidRDefault="00AF3721" w:rsidP="0075180A">
            <w:pPr>
              <w:pStyle w:val="TableHeading"/>
              <w:rPr>
                <w:rFonts w:ascii="Arial Unicode MS" w:eastAsia="Arial Unicode MS" w:hAnsi="Arial Unicode MS" w:cs="Arial Unicode MS"/>
              </w:rPr>
            </w:pPr>
            <w:r w:rsidRPr="00877718">
              <w:rPr>
                <w:rFonts w:ascii="Arial Unicode MS" w:eastAsia="Arial Unicode MS" w:hAnsi="Arial Unicode MS" w:cs="Arial Unicode MS"/>
              </w:rPr>
              <w:t>Interface Name</w:t>
            </w:r>
          </w:p>
        </w:tc>
        <w:tc>
          <w:tcPr>
            <w:tcW w:w="2659"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hideMark/>
          </w:tcPr>
          <w:p w:rsidR="00AF3721" w:rsidRPr="00877718" w:rsidRDefault="00AF3721" w:rsidP="0075180A">
            <w:pPr>
              <w:pStyle w:val="TableHeading"/>
              <w:rPr>
                <w:rFonts w:ascii="Arial Unicode MS" w:eastAsia="Arial Unicode MS" w:hAnsi="Arial Unicode MS" w:cs="Arial Unicode MS"/>
              </w:rPr>
            </w:pPr>
            <w:r w:rsidRPr="00877718">
              <w:rPr>
                <w:rFonts w:ascii="Arial Unicode MS" w:eastAsia="Arial Unicode MS" w:hAnsi="Arial Unicode MS" w:cs="Arial Unicode MS"/>
              </w:rPr>
              <w:t>Interface Description</w:t>
            </w:r>
          </w:p>
        </w:tc>
      </w:tr>
      <w:tr w:rsidR="003A3911" w:rsidRPr="00877718" w:rsidTr="001C04AC">
        <w:trPr>
          <w:cantSplit/>
        </w:trPr>
        <w:tc>
          <w:tcPr>
            <w:tcW w:w="234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3A3911" w:rsidRPr="00877718" w:rsidRDefault="00B45042"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rPr>
              <w:t>PayTask</w:t>
            </w:r>
          </w:p>
        </w:tc>
        <w:tc>
          <w:tcPr>
            <w:tcW w:w="2659"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3A3911" w:rsidRPr="00877718" w:rsidRDefault="00AF3721" w:rsidP="007A2788">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 xml:space="preserve">SDK provides object interfaces </w:t>
            </w:r>
            <w:r w:rsidR="00B8232F" w:rsidRPr="00877718">
              <w:rPr>
                <w:rFonts w:ascii="Arial Unicode MS" w:eastAsia="Arial Unicode MS" w:hAnsi="Arial Unicode MS" w:cs="Arial Unicode MS"/>
              </w:rPr>
              <w:t xml:space="preserve">of </w:t>
            </w:r>
            <w:r w:rsidRPr="00877718">
              <w:rPr>
                <w:rFonts w:ascii="Arial Unicode MS" w:eastAsia="Arial Unicode MS" w:hAnsi="Arial Unicode MS" w:cs="Arial Unicode MS" w:hint="eastAsia"/>
              </w:rPr>
              <w:t>payment and query.</w:t>
            </w:r>
          </w:p>
        </w:tc>
      </w:tr>
    </w:tbl>
    <w:p w:rsidR="003A3911" w:rsidRPr="00877718" w:rsidRDefault="003A3911" w:rsidP="003A3911">
      <w:pPr>
        <w:rPr>
          <w:rFonts w:ascii="Arial Unicode MS" w:eastAsia="Arial Unicode MS" w:hAnsi="Arial Unicode MS" w:cs="Arial Unicode MS"/>
        </w:rPr>
      </w:pPr>
    </w:p>
    <w:p w:rsidR="003F3C82" w:rsidRPr="00877718" w:rsidRDefault="00E12A71" w:rsidP="002F279D">
      <w:pPr>
        <w:rPr>
          <w:rFonts w:ascii="Arial Unicode MS" w:eastAsia="Arial Unicode MS" w:hAnsi="Arial Unicode MS" w:cs="Arial Unicode MS"/>
        </w:rPr>
      </w:pPr>
      <w:r w:rsidRPr="00877718">
        <w:rPr>
          <w:rFonts w:ascii="Arial Unicode MS" w:eastAsia="Arial Unicode MS" w:hAnsi="Arial Unicode MS" w:cs="Arial Unicode MS"/>
        </w:rPr>
        <w:t>PayTask</w:t>
      </w:r>
      <w:r w:rsidRPr="00877718">
        <w:rPr>
          <w:rFonts w:ascii="Arial Unicode MS" w:eastAsia="Arial Unicode MS" w:hAnsi="Arial Unicode MS" w:cs="Arial Unicode MS" w:hint="eastAsia"/>
        </w:rPr>
        <w:t xml:space="preserve"> object is mainly used for </w:t>
      </w:r>
      <w:bookmarkStart w:id="28" w:name="OLE_LINK7"/>
      <w:bookmarkStart w:id="29" w:name="OLE_LINK8"/>
      <w:r w:rsidRPr="00877718">
        <w:rPr>
          <w:rFonts w:ascii="Arial Unicode MS" w:eastAsia="Arial Unicode MS" w:hAnsi="Arial Unicode MS" w:cs="Arial Unicode MS" w:hint="eastAsia"/>
        </w:rPr>
        <w:t xml:space="preserve">providing order payment function </w:t>
      </w:r>
      <w:r w:rsidR="00B8232F" w:rsidRPr="00877718">
        <w:rPr>
          <w:rFonts w:ascii="Arial Unicode MS" w:eastAsia="Arial Unicode MS" w:hAnsi="Arial Unicode MS" w:cs="Arial Unicode MS"/>
        </w:rPr>
        <w:t>to</w:t>
      </w:r>
      <w:r w:rsidRPr="00877718">
        <w:rPr>
          <w:rFonts w:ascii="Arial Unicode MS" w:eastAsia="Arial Unicode MS" w:hAnsi="Arial Unicode MS" w:cs="Arial Unicode MS" w:hint="eastAsia"/>
        </w:rPr>
        <w:t xml:space="preserve"> merchant,</w:t>
      </w:r>
      <w:bookmarkEnd w:id="28"/>
      <w:bookmarkEnd w:id="29"/>
      <w:r w:rsidRPr="00877718">
        <w:rPr>
          <w:rFonts w:ascii="Arial Unicode MS" w:eastAsia="Arial Unicode MS" w:hAnsi="Arial Unicode MS" w:cs="Arial Unicode MS" w:hint="eastAsia"/>
        </w:rPr>
        <w:t xml:space="preserve"> querying whether there is authenticated Alipay account on this </w:t>
      </w:r>
      <w:r w:rsidR="00B8232F" w:rsidRPr="00877718">
        <w:rPr>
          <w:rFonts w:ascii="Arial Unicode MS" w:eastAsia="Arial Unicode MS" w:hAnsi="Arial Unicode MS" w:cs="Arial Unicode MS"/>
        </w:rPr>
        <w:t>device</w:t>
      </w:r>
      <w:r w:rsidRPr="00877718">
        <w:rPr>
          <w:rFonts w:ascii="Arial Unicode MS" w:eastAsia="Arial Unicode MS" w:hAnsi="Arial Unicode MS" w:cs="Arial Unicode MS" w:hint="eastAsia"/>
        </w:rPr>
        <w:t xml:space="preserve"> terminal, and acquiring current SDK verision number.</w:t>
      </w:r>
    </w:p>
    <w:p w:rsidR="003A3911" w:rsidRPr="00877718" w:rsidRDefault="004E21AC" w:rsidP="002F279D">
      <w:pPr>
        <w:rPr>
          <w:rFonts w:ascii="Arial Unicode MS" w:eastAsia="Arial Unicode MS" w:hAnsi="Arial Unicode MS" w:cs="Arial Unicode MS"/>
        </w:rPr>
      </w:pPr>
      <w:r w:rsidRPr="00877718">
        <w:rPr>
          <w:rFonts w:ascii="Arial Unicode MS" w:eastAsia="Arial Unicode MS" w:hAnsi="Arial Unicode MS" w:cs="Arial Unicode MS"/>
        </w:rPr>
        <w:t>The modes provided by this interface are as follows:</w:t>
      </w:r>
    </w:p>
    <w:p w:rsidR="00AF5A3C" w:rsidRPr="00877718" w:rsidRDefault="00E12A71" w:rsidP="00E12A71">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hint="eastAsia"/>
        </w:rPr>
        <w:lastRenderedPageBreak/>
        <w:t xml:space="preserve">Table 4-5 </w:t>
      </w:r>
      <w:r w:rsidRPr="00877718">
        <w:rPr>
          <w:rFonts w:ascii="Arial Unicode MS" w:eastAsia="Arial Unicode MS" w:hAnsi="Arial Unicode MS" w:cs="Arial Unicode MS"/>
        </w:rPr>
        <w:t>payTask.pay</w:t>
      </w:r>
      <w:r w:rsidRPr="00877718">
        <w:rPr>
          <w:rFonts w:ascii="Arial Unicode MS" w:eastAsia="Arial Unicode MS" w:hAnsi="Arial Unicode MS" w:cs="Arial Unicode MS" w:hint="eastAsia"/>
        </w:rPr>
        <w:t xml:space="preserve"> Description Table</w:t>
      </w:r>
    </w:p>
    <w:tbl>
      <w:tblPr>
        <w:tblW w:w="4949" w:type="pct"/>
        <w:tblLayout w:type="fixed"/>
        <w:tblLook w:val="04A0" w:firstRow="1" w:lastRow="0" w:firstColumn="1" w:lastColumn="0" w:noHBand="0" w:noVBand="1"/>
      </w:tblPr>
      <w:tblGrid>
        <w:gridCol w:w="1700"/>
        <w:gridCol w:w="7056"/>
      </w:tblGrid>
      <w:tr w:rsidR="003A3911" w:rsidRPr="00877718" w:rsidTr="001C04AC">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3A3911" w:rsidRPr="00877718" w:rsidRDefault="004E21AC" w:rsidP="001C04AC">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Prototype</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hideMark/>
          </w:tcPr>
          <w:p w:rsidR="00337E68" w:rsidRPr="00877718" w:rsidRDefault="00337E68" w:rsidP="00337E68">
            <w:pPr>
              <w:pStyle w:val="TableText"/>
              <w:rPr>
                <w:rFonts w:ascii="Arial Unicode MS" w:eastAsia="Arial Unicode MS" w:hAnsi="Arial Unicode MS" w:cs="Arial Unicode MS"/>
              </w:rPr>
            </w:pPr>
            <w:r w:rsidRPr="00877718">
              <w:rPr>
                <w:rFonts w:ascii="Arial Unicode MS" w:eastAsia="Arial Unicode MS" w:hAnsi="Arial Unicode MS" w:cs="Arial Unicode MS"/>
              </w:rPr>
              <w:t>PayTask payTask = new PayTask(</w:t>
            </w:r>
            <w:r w:rsidR="008F1374" w:rsidRPr="00877718">
              <w:rPr>
                <w:rFonts w:ascii="Arial Unicode MS" w:eastAsia="Arial Unicode MS" w:hAnsi="Arial Unicode MS" w:cs="Arial Unicode MS"/>
              </w:rPr>
              <w:t>activity</w:t>
            </w:r>
            <w:r w:rsidRPr="00877718">
              <w:rPr>
                <w:rFonts w:ascii="Arial Unicode MS" w:eastAsia="Arial Unicode MS" w:hAnsi="Arial Unicode MS" w:cs="Arial Unicode MS"/>
              </w:rPr>
              <w:t>);</w:t>
            </w:r>
          </w:p>
          <w:p w:rsidR="003A3911" w:rsidRPr="00877718" w:rsidRDefault="00337E68" w:rsidP="00337E68">
            <w:pPr>
              <w:pStyle w:val="TableText"/>
              <w:rPr>
                <w:rFonts w:ascii="Arial Unicode MS" w:eastAsia="Arial Unicode MS" w:hAnsi="Arial Unicode MS" w:cs="Arial Unicode MS"/>
              </w:rPr>
            </w:pPr>
            <w:r w:rsidRPr="00877718">
              <w:rPr>
                <w:rFonts w:ascii="Arial Unicode MS" w:eastAsia="Arial Unicode MS" w:hAnsi="Arial Unicode MS" w:cs="Arial Unicode MS"/>
              </w:rPr>
              <w:t>payTask.pay(orderInfo);</w:t>
            </w:r>
          </w:p>
        </w:tc>
      </w:tr>
      <w:tr w:rsidR="003A3911" w:rsidRPr="00877718" w:rsidTr="001C04AC">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3A3911" w:rsidRPr="00877718" w:rsidRDefault="004E21AC" w:rsidP="001C04AC">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Function</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3A3911" w:rsidRPr="00877718" w:rsidRDefault="0075180A" w:rsidP="007A2788">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 xml:space="preserve">Provide order payment function </w:t>
            </w:r>
            <w:r w:rsidR="0072216B" w:rsidRPr="00877718">
              <w:rPr>
                <w:rFonts w:ascii="Arial Unicode MS" w:eastAsia="Arial Unicode MS" w:hAnsi="Arial Unicode MS" w:cs="Arial Unicode MS"/>
              </w:rPr>
              <w:t>to</w:t>
            </w:r>
            <w:r w:rsidRPr="00877718">
              <w:rPr>
                <w:rFonts w:ascii="Arial Unicode MS" w:eastAsia="Arial Unicode MS" w:hAnsi="Arial Unicode MS" w:cs="Arial Unicode MS" w:hint="eastAsia"/>
              </w:rPr>
              <w:t xml:space="preserve"> merchant</w:t>
            </w:r>
          </w:p>
        </w:tc>
      </w:tr>
      <w:tr w:rsidR="003A3911" w:rsidRPr="00877718" w:rsidTr="001C04AC">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3A3911" w:rsidRPr="00877718" w:rsidRDefault="004E21AC" w:rsidP="001C04AC">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Parameter</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601BD9" w:rsidRPr="00877718" w:rsidRDefault="0075180A" w:rsidP="00EF5056">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Instantiat</w:t>
            </w:r>
            <w:r w:rsidR="009D1102" w:rsidRPr="00877718">
              <w:rPr>
                <w:rFonts w:ascii="Arial Unicode MS" w:eastAsia="Arial Unicode MS" w:hAnsi="Arial Unicode MS" w:cs="Arial Unicode MS" w:hint="eastAsia"/>
              </w:rPr>
              <w:t>ed</w:t>
            </w:r>
            <w:r w:rsidRPr="00877718">
              <w:rPr>
                <w:rFonts w:ascii="Arial Unicode MS" w:eastAsia="Arial Unicode MS" w:hAnsi="Arial Unicode MS" w:cs="Arial Unicode MS" w:hint="eastAsia"/>
              </w:rPr>
              <w:t xml:space="preserve"> </w:t>
            </w:r>
            <w:r w:rsidR="00601BD9" w:rsidRPr="00877718">
              <w:rPr>
                <w:rFonts w:ascii="Arial Unicode MS" w:eastAsia="Arial Unicode MS" w:hAnsi="Arial Unicode MS" w:cs="Arial Unicode MS"/>
              </w:rPr>
              <w:t>PayTask</w:t>
            </w:r>
            <w:r w:rsidR="009D1102" w:rsidRPr="00877718">
              <w:rPr>
                <w:rFonts w:ascii="Arial Unicode MS" w:eastAsia="Arial Unicode MS" w:hAnsi="Arial Unicode MS" w:cs="Arial Unicode MS" w:hint="eastAsia"/>
              </w:rPr>
              <w:t xml:space="preserve">, </w:t>
            </w:r>
            <w:r w:rsidR="00973E9C" w:rsidRPr="00877718">
              <w:rPr>
                <w:rFonts w:ascii="Arial Unicode MS" w:eastAsia="Arial Unicode MS" w:hAnsi="Arial Unicode MS" w:cs="Arial Unicode MS" w:hint="eastAsia"/>
              </w:rPr>
              <w:t xml:space="preserve">a </w:t>
            </w:r>
            <w:r w:rsidR="009D1102" w:rsidRPr="00877718">
              <w:rPr>
                <w:rFonts w:ascii="Arial Unicode MS" w:eastAsia="Arial Unicode MS" w:hAnsi="Arial Unicode MS" w:cs="Arial Unicode MS" w:hint="eastAsia"/>
              </w:rPr>
              <w:t xml:space="preserve">living example for transmitting parameter </w:t>
            </w:r>
            <w:r w:rsidR="008F1374" w:rsidRPr="00877718">
              <w:rPr>
                <w:rFonts w:ascii="Arial Unicode MS" w:eastAsia="Arial Unicode MS" w:hAnsi="Arial Unicode MS" w:cs="Arial Unicode MS"/>
              </w:rPr>
              <w:t>activity</w:t>
            </w:r>
            <w:r w:rsidR="009D1102" w:rsidRPr="00877718">
              <w:rPr>
                <w:rFonts w:ascii="Arial Unicode MS" w:eastAsia="Arial Unicode MS" w:hAnsi="Arial Unicode MS" w:cs="Arial Unicode MS" w:hint="eastAsia"/>
              </w:rPr>
              <w:t>.</w:t>
            </w:r>
          </w:p>
          <w:p w:rsidR="00EF5056" w:rsidRPr="00877718" w:rsidRDefault="00EF5056" w:rsidP="00EF5056">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String </w:t>
            </w:r>
            <w:r w:rsidR="00601BD9" w:rsidRPr="00877718">
              <w:rPr>
                <w:rFonts w:ascii="Arial Unicode MS" w:eastAsia="Arial Unicode MS" w:hAnsi="Arial Unicode MS" w:cs="Arial Unicode MS"/>
              </w:rPr>
              <w:t>orderInfo</w:t>
            </w:r>
          </w:p>
          <w:p w:rsidR="00973E9C" w:rsidRPr="00877718" w:rsidRDefault="00973E9C" w:rsidP="00973E9C">
            <w:pPr>
              <w:pStyle w:val="TableText"/>
              <w:rPr>
                <w:rFonts w:ascii="Arial Unicode MS" w:eastAsia="Arial Unicode MS" w:hAnsi="Arial Unicode MS" w:cs="Arial Unicode MS"/>
              </w:rPr>
            </w:pPr>
            <w:r w:rsidRPr="00877718">
              <w:rPr>
                <w:rFonts w:ascii="Arial Unicode MS" w:eastAsia="Arial Unicode MS" w:hAnsi="Arial Unicode MS" w:cs="Arial Unicode MS"/>
              </w:rPr>
              <w:t>M</w:t>
            </w:r>
            <w:r w:rsidRPr="00877718">
              <w:rPr>
                <w:rFonts w:ascii="Arial Unicode MS" w:eastAsia="Arial Unicode MS" w:hAnsi="Arial Unicode MS" w:cs="Arial Unicode MS" w:hint="eastAsia"/>
              </w:rPr>
              <w:t>ai</w:t>
            </w:r>
            <w:r w:rsidRPr="00877718">
              <w:rPr>
                <w:rFonts w:ascii="Arial Unicode MS" w:eastAsia="Arial Unicode MS" w:hAnsi="Arial Unicode MS" w:cs="Arial Unicode MS"/>
              </w:rPr>
              <w:t xml:space="preserve">nly contains order information of </w:t>
            </w:r>
            <w:r w:rsidRPr="00877718">
              <w:rPr>
                <w:rFonts w:ascii="Arial Unicode MS" w:eastAsia="Arial Unicode MS" w:hAnsi="Arial Unicode MS" w:cs="Arial Unicode MS" w:hint="eastAsia"/>
              </w:rPr>
              <w:t>merchant</w:t>
            </w:r>
            <w:r w:rsidRPr="00877718">
              <w:rPr>
                <w:rFonts w:ascii="Arial Unicode MS" w:eastAsia="Arial Unicode MS" w:hAnsi="Arial Unicode MS" w:cs="Arial Unicode MS"/>
              </w:rPr>
              <w:t>, the form is key="value",</w:t>
            </w:r>
            <w:r w:rsidR="0072216B" w:rsidRPr="00877718">
              <w:rPr>
                <w:rFonts w:ascii="Arial Unicode MS" w:eastAsia="Arial Unicode MS" w:hAnsi="Arial Unicode MS" w:cs="Arial Unicode MS"/>
              </w:rPr>
              <w:t xml:space="preserve">linked </w:t>
            </w:r>
            <w:r w:rsidRPr="00877718">
              <w:rPr>
                <w:rFonts w:ascii="Arial Unicode MS" w:eastAsia="Arial Unicode MS" w:hAnsi="Arial Unicode MS" w:cs="Arial Unicode MS" w:hint="eastAsia"/>
              </w:rPr>
              <w:t>with</w:t>
            </w:r>
            <w:r w:rsidRPr="00877718">
              <w:rPr>
                <w:rFonts w:ascii="Arial Unicode MS" w:eastAsia="Arial Unicode MS" w:hAnsi="Arial Unicode MS" w:cs="Arial Unicode MS"/>
              </w:rPr>
              <w:t xml:space="preserve"> others by &amp;.</w:t>
            </w:r>
          </w:p>
          <w:p w:rsidR="00EF5056" w:rsidRPr="00877718" w:rsidRDefault="00973E9C" w:rsidP="00973E9C">
            <w:pPr>
              <w:pStyle w:val="TableText"/>
              <w:rPr>
                <w:rFonts w:ascii="Arial Unicode MS" w:eastAsia="Arial Unicode MS" w:hAnsi="Arial Unicode MS" w:cs="Arial Unicode MS"/>
              </w:rPr>
            </w:pPr>
            <w:r w:rsidRPr="00877718">
              <w:rPr>
                <w:rFonts w:ascii="Arial Unicode MS" w:eastAsia="Arial Unicode MS" w:hAnsi="Arial Unicode MS" w:cs="Arial Unicode MS"/>
              </w:rPr>
              <w:t>Examples of payment parameter are as follows:</w:t>
            </w:r>
          </w:p>
          <w:p w:rsidR="003A3911" w:rsidRPr="00877718" w:rsidRDefault="00EF5056" w:rsidP="00EF5056">
            <w:pPr>
              <w:pStyle w:val="TableText"/>
              <w:rPr>
                <w:rFonts w:ascii="Arial Unicode MS" w:eastAsia="Arial Unicode MS" w:hAnsi="Arial Unicode MS" w:cs="Arial Unicode MS"/>
              </w:rPr>
            </w:pPr>
            <w:r w:rsidRPr="00877718">
              <w:rPr>
                <w:rFonts w:ascii="Arial Unicode MS" w:eastAsia="Arial Unicode MS" w:hAnsi="Arial Unicode MS" w:cs="Arial Unicode MS"/>
              </w:rPr>
              <w:t>partner="2088101568358171"&amp;seller_id="</w:t>
            </w:r>
            <w:r w:rsidR="0059009D" w:rsidRPr="00877718">
              <w:rPr>
                <w:rFonts w:ascii="Arial Unicode MS" w:eastAsia="Arial Unicode MS" w:hAnsi="Arial Unicode MS" w:cs="Arial Unicode MS"/>
              </w:rPr>
              <w:t>xxx</w:t>
            </w:r>
            <w:r w:rsidRPr="00877718">
              <w:rPr>
                <w:rFonts w:ascii="Arial Unicode MS" w:eastAsia="Arial Unicode MS" w:hAnsi="Arial Unicode MS" w:cs="Arial Unicode MS"/>
              </w:rPr>
              <w:t>@alipay.com"&amp;out_trade_no="0819145412-6177"&amp;subject="</w:t>
            </w:r>
            <w:r w:rsidR="00973E9C" w:rsidRPr="00877718">
              <w:rPr>
                <w:rFonts w:ascii="Arial Unicode MS" w:eastAsia="Arial Unicode MS" w:hAnsi="Arial Unicode MS" w:cs="Arial Unicode MS" w:hint="eastAsia"/>
              </w:rPr>
              <w:t>test</w:t>
            </w:r>
            <w:r w:rsidRPr="00877718">
              <w:rPr>
                <w:rFonts w:ascii="Arial Unicode MS" w:eastAsia="Arial Unicode MS" w:hAnsi="Arial Unicode MS" w:cs="Arial Unicode MS"/>
              </w:rPr>
              <w:t>"&amp;body="</w:t>
            </w:r>
            <w:r w:rsidR="00973E9C" w:rsidRPr="00877718">
              <w:rPr>
                <w:rFonts w:ascii="Arial Unicode MS" w:eastAsia="Arial Unicode MS" w:hAnsi="Arial Unicode MS" w:cs="Arial Unicode MS" w:hint="eastAsia"/>
              </w:rPr>
              <w:t xml:space="preserve">test test </w:t>
            </w:r>
            <w:r w:rsidRPr="00877718">
              <w:rPr>
                <w:rFonts w:ascii="Arial Unicode MS" w:eastAsia="Arial Unicode MS" w:hAnsi="Arial Unicode MS" w:cs="Arial Unicode MS"/>
              </w:rPr>
              <w:t>"&amp;total_fee="0.01"&amp;notify_url="http</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notify.msp.hk</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htm"&amp;service="mobile.securitypay.pay"&amp;payment_type="1"&amp;_input_charset="utf-8"&amp;it_b_pay="30m"&amp;show_url="m.alipay.com"&amp;sign="lBBK%2F0w5LOajrMrji7DUgEqNjIhQbidR13GovA5r3TgIbNqv231yC1NksLdw%2Ba3JnfHXoXuet6XNNHtn7VE%2BeCoRO1O%2BR1KugLrQEZMtG5jmJIe2pbjm%2F3kb%2FuGkpG%2BwYQYI51%2BhA3YBbvZHVQBYveBqK%2Bh8mUyb7GM1HxWs9k4%3D"&amp;sign_type="RSA"</w:t>
            </w:r>
          </w:p>
          <w:p w:rsidR="003A3911" w:rsidRPr="00877718" w:rsidRDefault="00E90269" w:rsidP="001C04AC">
            <w:pPr>
              <w:pStyle w:val="TableText"/>
              <w:rPr>
                <w:rFonts w:ascii="Arial Unicode MS" w:eastAsia="Arial Unicode MS" w:hAnsi="Arial Unicode MS" w:cs="Arial Unicode MS"/>
              </w:rPr>
            </w:pPr>
            <w:r w:rsidRPr="00877718">
              <w:rPr>
                <w:rFonts w:ascii="Arial Unicode MS" w:eastAsia="Arial Unicode MS" w:hAnsi="Arial Unicode MS" w:cs="Arial Unicode MS"/>
              </w:rPr>
              <w:t>Please refer to “5 Request Parameter Description” for the implications of all fields.</w:t>
            </w:r>
          </w:p>
        </w:tc>
      </w:tr>
      <w:tr w:rsidR="003A3911" w:rsidRPr="00877718" w:rsidTr="001C04AC">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3A3911" w:rsidRPr="00877718" w:rsidRDefault="004E21AC" w:rsidP="001C04AC">
            <w:pPr>
              <w:pStyle w:val="TableHeading"/>
              <w:rPr>
                <w:rFonts w:ascii="Arial Unicode MS" w:eastAsia="Arial Unicode MS" w:hAnsi="Arial Unicode MS" w:cs="Arial Unicode MS"/>
              </w:rPr>
            </w:pPr>
            <w:r w:rsidRPr="00877718">
              <w:rPr>
                <w:rFonts w:ascii="Arial Unicode MS" w:eastAsia="Arial Unicode MS" w:hAnsi="Arial Unicode MS" w:cs="Arial Unicode MS"/>
              </w:rPr>
              <w:t>Return Value</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AF332D" w:rsidRPr="00877718" w:rsidRDefault="00E90269" w:rsidP="00AF332D">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Result of callback by this mode. In general, the format of character string is as follows:</w:t>
            </w:r>
          </w:p>
          <w:p w:rsidR="00AF332D" w:rsidRPr="00877718" w:rsidRDefault="00AF332D" w:rsidP="00AF332D">
            <w:pPr>
              <w:pStyle w:val="TableText"/>
              <w:rPr>
                <w:rFonts w:ascii="Arial Unicode MS" w:eastAsia="Arial Unicode MS" w:hAnsi="Arial Unicode MS" w:cs="Arial Unicode MS"/>
              </w:rPr>
            </w:pPr>
            <w:r w:rsidRPr="00877718">
              <w:rPr>
                <w:rFonts w:ascii="Arial Unicode MS" w:eastAsia="Arial Unicode MS" w:hAnsi="Arial Unicode MS" w:cs="Arial Unicode MS"/>
              </w:rPr>
              <w:t>resultStatus={9000};memo={};result={partner="2088101568358171"&amp;seller_id="</w:t>
            </w:r>
            <w:r w:rsidR="0059009D" w:rsidRPr="00877718">
              <w:rPr>
                <w:rFonts w:ascii="Arial Unicode MS" w:eastAsia="Arial Unicode MS" w:hAnsi="Arial Unicode MS" w:cs="Arial Unicode MS"/>
              </w:rPr>
              <w:t>xxx</w:t>
            </w:r>
            <w:r w:rsidRPr="00877718">
              <w:rPr>
                <w:rFonts w:ascii="Arial Unicode MS" w:eastAsia="Arial Unicode MS" w:hAnsi="Arial Unicode MS" w:cs="Arial Unicode MS"/>
              </w:rPr>
              <w:t>@alipay.com"&amp;out_trade_no="0819145412-6177"&amp;subject="</w:t>
            </w:r>
            <w:r w:rsidR="00E90269" w:rsidRPr="00877718">
              <w:rPr>
                <w:rFonts w:ascii="Arial Unicode MS" w:eastAsia="Arial Unicode MS" w:hAnsi="Arial Unicode MS" w:cs="Arial Unicode MS" w:hint="eastAsia"/>
              </w:rPr>
              <w:t>test</w:t>
            </w:r>
            <w:r w:rsidRPr="00877718">
              <w:rPr>
                <w:rFonts w:ascii="Arial Unicode MS" w:eastAsia="Arial Unicode MS" w:hAnsi="Arial Unicode MS" w:cs="Arial Unicode MS"/>
              </w:rPr>
              <w:t>"&amp;body="</w:t>
            </w:r>
            <w:r w:rsidR="00E90269" w:rsidRPr="00877718">
              <w:rPr>
                <w:rFonts w:ascii="Arial Unicode MS" w:eastAsia="Arial Unicode MS" w:hAnsi="Arial Unicode MS" w:cs="Arial Unicode MS" w:hint="eastAsia"/>
              </w:rPr>
              <w:t xml:space="preserve">test test </w:t>
            </w:r>
            <w:r w:rsidRPr="00877718">
              <w:rPr>
                <w:rFonts w:ascii="Arial Unicode MS" w:eastAsia="Arial Unicode MS" w:hAnsi="Arial Unicode MS" w:cs="Arial Unicode MS"/>
              </w:rPr>
              <w:t>"&amp;total_fee="0.01"&amp;notify_url="http</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notify.msp.hk</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htm"&amp;service="mobile.securitypay.pay"&amp;payment_type="1"&amp;_input_charset="utf-8"&amp;it_b_pay="30m"&amp;show_url="m.alipay.com"&amp;success="true"&amp;sign_type="RSA"&amp;sign="hkFZr+zE9499nuqDNLZEF7W75RFFPsly876QuRSeN8WMaUgcdR00IKy5ZyBJ4eldhoJ/2zghqrD4E2G2mNjs3aE+HCLiBXrPDNdLKCZgSOIqmv46TfPTEqopYfhs+o5fZzXxt34fwdrzN4mX6S13cr3UwmEV4L3Ffir/02RBVtU="}</w:t>
            </w:r>
          </w:p>
          <w:p w:rsidR="003A3911" w:rsidRPr="00877718" w:rsidRDefault="006C2A39" w:rsidP="00AF332D">
            <w:pPr>
              <w:pStyle w:val="TableText"/>
              <w:rPr>
                <w:rFonts w:ascii="Arial Unicode MS" w:eastAsia="Arial Unicode MS" w:hAnsi="Arial Unicode MS" w:cs="Arial Unicode MS"/>
              </w:rPr>
            </w:pPr>
            <w:r w:rsidRPr="00877718">
              <w:rPr>
                <w:rFonts w:ascii="Arial Unicode MS" w:eastAsia="Arial Unicode MS" w:hAnsi="Arial Unicode MS" w:cs="Arial Unicode MS"/>
              </w:rPr>
              <w:t>Please refer to “6 Synchronous Notif</w:t>
            </w:r>
            <w:r w:rsidRPr="00877718">
              <w:rPr>
                <w:rFonts w:ascii="Arial Unicode MS" w:eastAsia="Arial Unicode MS" w:hAnsi="Arial Unicode MS" w:cs="Arial Unicode MS" w:hint="eastAsia"/>
              </w:rPr>
              <w:t>ication</w:t>
            </w:r>
            <w:r w:rsidRPr="00877718">
              <w:rPr>
                <w:rFonts w:ascii="Arial Unicode MS" w:eastAsia="Arial Unicode MS" w:hAnsi="Arial Unicode MS" w:cs="Arial Unicode MS"/>
              </w:rPr>
              <w:t xml:space="preserve"> Parameter Description”</w:t>
            </w:r>
            <w:r w:rsidRPr="00877718">
              <w:rPr>
                <w:rFonts w:ascii="Arial Unicode MS" w:eastAsia="Arial Unicode MS" w:hAnsi="Arial Unicode MS" w:cs="Arial Unicode MS" w:hint="eastAsia"/>
              </w:rPr>
              <w:t xml:space="preserve"> for the implications of all fields.</w:t>
            </w:r>
          </w:p>
        </w:tc>
      </w:tr>
    </w:tbl>
    <w:p w:rsidR="0095641B" w:rsidRPr="00877718" w:rsidRDefault="0095641B" w:rsidP="00611A7A">
      <w:pPr>
        <w:rPr>
          <w:rFonts w:ascii="Arial Unicode MS" w:eastAsia="Arial Unicode MS" w:hAnsi="Arial Unicode MS" w:cs="Arial Unicode MS"/>
        </w:rPr>
      </w:pPr>
    </w:p>
    <w:p w:rsidR="00F3657A" w:rsidRPr="00877718" w:rsidRDefault="005014B3" w:rsidP="005014B3">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hint="eastAsia"/>
        </w:rPr>
        <w:lastRenderedPageBreak/>
        <w:t xml:space="preserve">Table 4-6 </w:t>
      </w:r>
      <w:r w:rsidR="00562C20" w:rsidRPr="00877718">
        <w:rPr>
          <w:rFonts w:ascii="Arial Unicode MS" w:eastAsia="Arial Unicode MS" w:hAnsi="Arial Unicode MS" w:cs="Arial Unicode MS"/>
        </w:rPr>
        <w:t>payTask.checkAccountIfExist</w:t>
      </w:r>
      <w:r w:rsidRPr="00877718">
        <w:rPr>
          <w:rFonts w:ascii="Arial Unicode MS" w:eastAsia="Arial Unicode MS" w:hAnsi="Arial Unicode MS" w:cs="Arial Unicode MS" w:hint="eastAsia"/>
        </w:rPr>
        <w:t xml:space="preserve"> Description Table</w:t>
      </w:r>
    </w:p>
    <w:tbl>
      <w:tblPr>
        <w:tblW w:w="4949" w:type="pct"/>
        <w:tblLayout w:type="fixed"/>
        <w:tblLook w:val="04A0" w:firstRow="1" w:lastRow="0" w:firstColumn="1" w:lastColumn="0" w:noHBand="0" w:noVBand="1"/>
      </w:tblPr>
      <w:tblGrid>
        <w:gridCol w:w="1700"/>
        <w:gridCol w:w="7056"/>
      </w:tblGrid>
      <w:tr w:rsidR="00AE1396" w:rsidRPr="00877718" w:rsidTr="00AE1396">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AE1396" w:rsidRPr="00877718" w:rsidRDefault="004E21AC" w:rsidP="00AE1396">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Prototype</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hideMark/>
          </w:tcPr>
          <w:p w:rsidR="00AE1396" w:rsidRPr="00877718" w:rsidRDefault="00AE1396" w:rsidP="00AE1396">
            <w:pPr>
              <w:pStyle w:val="TableText"/>
              <w:rPr>
                <w:rFonts w:ascii="Arial Unicode MS" w:eastAsia="Arial Unicode MS" w:hAnsi="Arial Unicode MS" w:cs="Arial Unicode MS"/>
              </w:rPr>
            </w:pPr>
            <w:r w:rsidRPr="00877718">
              <w:rPr>
                <w:rFonts w:ascii="Arial Unicode MS" w:eastAsia="Arial Unicode MS" w:hAnsi="Arial Unicode MS" w:cs="Arial Unicode MS"/>
              </w:rPr>
              <w:t>PayTask payTask = new PayTask(activity);</w:t>
            </w:r>
          </w:p>
          <w:p w:rsidR="00AE1396" w:rsidRPr="00877718" w:rsidRDefault="00AE1396" w:rsidP="00AE1396">
            <w:pPr>
              <w:pStyle w:val="TableText"/>
              <w:rPr>
                <w:rFonts w:ascii="Arial Unicode MS" w:eastAsia="Arial Unicode MS" w:hAnsi="Arial Unicode MS" w:cs="Arial Unicode MS"/>
              </w:rPr>
            </w:pPr>
            <w:r w:rsidRPr="00877718">
              <w:rPr>
                <w:rFonts w:ascii="Arial Unicode MS" w:eastAsia="Arial Unicode MS" w:hAnsi="Arial Unicode MS" w:cs="Arial Unicode MS"/>
              </w:rPr>
              <w:t>payTask.checkAccountIfExist ();</w:t>
            </w:r>
          </w:p>
        </w:tc>
      </w:tr>
      <w:tr w:rsidR="00AE1396" w:rsidRPr="00877718" w:rsidTr="00AE1396">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AE1396" w:rsidRPr="00877718" w:rsidRDefault="004E21AC" w:rsidP="00AE1396">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Function</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AE1396" w:rsidRPr="00877718" w:rsidRDefault="009513AF" w:rsidP="00AE1396">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Query whether there is authenticated Alipay account on this terminal.</w:t>
            </w:r>
          </w:p>
        </w:tc>
      </w:tr>
      <w:tr w:rsidR="00AE1396" w:rsidRPr="00877718" w:rsidTr="00AE1396">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AE1396" w:rsidRPr="00877718" w:rsidRDefault="004E21AC" w:rsidP="00AE1396">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Parameter</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AE1396" w:rsidRPr="00877718" w:rsidRDefault="009513AF" w:rsidP="009513AF">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 xml:space="preserve">Instantiated </w:t>
            </w:r>
            <w:r w:rsidR="002C72A1" w:rsidRPr="00877718">
              <w:rPr>
                <w:rFonts w:ascii="Arial Unicode MS" w:eastAsia="Arial Unicode MS" w:hAnsi="Arial Unicode MS" w:cs="Arial Unicode MS"/>
              </w:rPr>
              <w:t>PayTask</w:t>
            </w:r>
            <w:r w:rsidRPr="00877718">
              <w:rPr>
                <w:rFonts w:ascii="Arial Unicode MS" w:eastAsia="Arial Unicode MS" w:hAnsi="Arial Unicode MS" w:cs="Arial Unicode MS" w:hint="eastAsia"/>
              </w:rPr>
              <w:t xml:space="preserve">, a living example for transmitting parameter </w:t>
            </w:r>
            <w:r w:rsidRPr="00877718">
              <w:rPr>
                <w:rFonts w:ascii="Arial Unicode MS" w:eastAsia="Arial Unicode MS" w:hAnsi="Arial Unicode MS" w:cs="Arial Unicode MS"/>
              </w:rPr>
              <w:t>activity</w:t>
            </w:r>
            <w:r w:rsidRPr="00877718">
              <w:rPr>
                <w:rFonts w:ascii="Arial Unicode MS" w:eastAsia="Arial Unicode MS" w:hAnsi="Arial Unicode MS" w:cs="Arial Unicode MS" w:hint="eastAsia"/>
              </w:rPr>
              <w:t>.</w:t>
            </w:r>
          </w:p>
        </w:tc>
      </w:tr>
      <w:tr w:rsidR="00AE1396" w:rsidRPr="00877718" w:rsidTr="00AE1396">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AE1396" w:rsidRPr="00877718" w:rsidRDefault="004E21AC" w:rsidP="00AE1396">
            <w:pPr>
              <w:pStyle w:val="TableHeading"/>
              <w:rPr>
                <w:rFonts w:ascii="Arial Unicode MS" w:eastAsia="Arial Unicode MS" w:hAnsi="Arial Unicode MS" w:cs="Arial Unicode MS"/>
              </w:rPr>
            </w:pPr>
            <w:r w:rsidRPr="00877718">
              <w:rPr>
                <w:rFonts w:ascii="Arial Unicode MS" w:eastAsia="Arial Unicode MS" w:hAnsi="Arial Unicode MS" w:cs="Arial Unicode MS"/>
              </w:rPr>
              <w:t>Return Value</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AE1396" w:rsidRPr="00877718" w:rsidRDefault="00AE1396" w:rsidP="009513AF">
            <w:pPr>
              <w:pStyle w:val="TableText"/>
              <w:rPr>
                <w:rFonts w:ascii="Arial Unicode MS" w:eastAsia="Arial Unicode MS" w:hAnsi="Arial Unicode MS" w:cs="Arial Unicode MS"/>
              </w:rPr>
            </w:pPr>
            <w:r w:rsidRPr="00877718">
              <w:rPr>
                <w:rFonts w:ascii="Arial Unicode MS" w:eastAsia="Arial Unicode MS" w:hAnsi="Arial Unicode MS" w:cs="Arial Unicode MS"/>
              </w:rPr>
              <w:t>B</w:t>
            </w:r>
            <w:r w:rsidR="00562C20" w:rsidRPr="00877718">
              <w:rPr>
                <w:rFonts w:ascii="Arial Unicode MS" w:eastAsia="Arial Unicode MS" w:hAnsi="Arial Unicode MS" w:cs="Arial Unicode MS"/>
              </w:rPr>
              <w:t>oolean</w:t>
            </w:r>
            <w:r w:rsidR="009513AF" w:rsidRPr="00877718">
              <w:rPr>
                <w:rFonts w:ascii="Arial Unicode MS" w:eastAsia="Arial Unicode MS" w:hAnsi="Arial Unicode MS" w:cs="Arial Unicode MS" w:hint="eastAsia"/>
              </w:rPr>
              <w:t xml:space="preserve"> type value</w:t>
            </w:r>
          </w:p>
        </w:tc>
      </w:tr>
    </w:tbl>
    <w:p w:rsidR="00562C20" w:rsidRPr="00877718" w:rsidRDefault="00562C20" w:rsidP="00562C20">
      <w:pPr>
        <w:rPr>
          <w:rFonts w:ascii="Arial Unicode MS" w:eastAsia="Arial Unicode MS" w:hAnsi="Arial Unicode MS" w:cs="Arial Unicode MS"/>
        </w:rPr>
      </w:pPr>
    </w:p>
    <w:p w:rsidR="002C72A1" w:rsidRPr="00877718" w:rsidRDefault="002C72A1" w:rsidP="002C72A1">
      <w:pPr>
        <w:pStyle w:val="NotesHeading"/>
        <w:rPr>
          <w:rFonts w:ascii="Arial Unicode MS" w:eastAsia="Arial Unicode MS" w:hAnsi="Arial Unicode MS" w:cs="Arial Unicode MS"/>
        </w:rPr>
      </w:pPr>
      <w:r w:rsidRPr="00877718">
        <w:rPr>
          <w:rFonts w:ascii="Arial Unicode MS" w:eastAsia="Arial Unicode MS" w:hAnsi="Arial Unicode MS" w:cs="Arial Unicode MS"/>
        </w:rPr>
        <w:drawing>
          <wp:inline distT="0" distB="0" distL="0" distR="0">
            <wp:extent cx="257175" cy="21907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77718">
        <w:rPr>
          <w:rFonts w:ascii="Arial Unicode MS" w:eastAsia="Arial Unicode MS" w:hAnsi="Arial Unicode MS" w:cs="Arial Unicode MS"/>
        </w:rPr>
        <w:t xml:space="preserve">  </w:t>
      </w:r>
      <w:r w:rsidR="00981D0D" w:rsidRPr="00877718">
        <w:rPr>
          <w:rFonts w:ascii="Arial Unicode MS" w:eastAsia="Arial Unicode MS" w:hAnsi="Arial Unicode MS" w:cs="Arial Unicode MS" w:hint="eastAsia"/>
        </w:rPr>
        <w:t>Attention:</w:t>
      </w:r>
    </w:p>
    <w:p w:rsidR="00AE1396" w:rsidRPr="00877718" w:rsidRDefault="00562C20" w:rsidP="00981D0D">
      <w:pPr>
        <w:pStyle w:val="NotesText"/>
        <w:rPr>
          <w:rFonts w:ascii="Arial Unicode MS" w:eastAsia="Arial Unicode MS" w:hAnsi="Arial Unicode MS" w:cs="Arial Unicode MS"/>
        </w:rPr>
      </w:pPr>
      <w:r w:rsidRPr="00877718">
        <w:rPr>
          <w:rFonts w:ascii="Arial Unicode MS" w:eastAsia="Arial Unicode MS" w:hAnsi="Arial Unicode MS" w:cs="Arial Unicode MS"/>
        </w:rPr>
        <w:t>payTask.checkAccountIfExist</w:t>
      </w:r>
      <w:r w:rsidR="00981D0D" w:rsidRPr="00877718">
        <w:rPr>
          <w:rFonts w:ascii="Arial Unicode MS" w:eastAsia="Arial Unicode MS" w:hAnsi="Arial Unicode MS" w:cs="Arial Unicode MS" w:hint="eastAsia"/>
        </w:rPr>
        <w:t xml:space="preserve"> mode is not required to be called prior to payment interface </w:t>
      </w:r>
      <w:r w:rsidR="002C72A1" w:rsidRPr="00877718">
        <w:rPr>
          <w:rFonts w:ascii="Arial Unicode MS" w:eastAsia="Arial Unicode MS" w:hAnsi="Arial Unicode MS" w:cs="Arial Unicode MS"/>
        </w:rPr>
        <w:t>PayTask</w:t>
      </w:r>
      <w:r w:rsidR="009B36EA" w:rsidRPr="00877718">
        <w:rPr>
          <w:rFonts w:ascii="Arial Unicode MS" w:eastAsia="Arial Unicode MS" w:hAnsi="Arial Unicode MS" w:cs="Arial Unicode MS"/>
        </w:rPr>
        <w:t xml:space="preserve"> pay</w:t>
      </w:r>
      <w:r w:rsidR="00981D0D" w:rsidRPr="00877718">
        <w:rPr>
          <w:rFonts w:ascii="Arial Unicode MS" w:eastAsia="Arial Unicode MS" w:hAnsi="Arial Unicode MS" w:cs="Arial Unicode MS" w:hint="eastAsia"/>
        </w:rPr>
        <w:t xml:space="preserve"> mode, merchant shall use so according to its own need.</w:t>
      </w:r>
    </w:p>
    <w:p w:rsidR="00550605" w:rsidRPr="00877718" w:rsidRDefault="001A0E2C" w:rsidP="001A0E2C">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hint="eastAsia"/>
        </w:rPr>
        <w:t xml:space="preserve">Table 4-7 </w:t>
      </w:r>
      <w:r w:rsidR="00562C20" w:rsidRPr="00877718">
        <w:rPr>
          <w:rFonts w:ascii="Arial Unicode MS" w:eastAsia="Arial Unicode MS" w:hAnsi="Arial Unicode MS" w:cs="Arial Unicode MS"/>
        </w:rPr>
        <w:t>payTask.getVersion</w:t>
      </w:r>
      <w:r w:rsidRPr="00877718">
        <w:rPr>
          <w:rFonts w:ascii="Arial Unicode MS" w:eastAsia="Arial Unicode MS" w:hAnsi="Arial Unicode MS" w:cs="Arial Unicode MS" w:hint="eastAsia"/>
        </w:rPr>
        <w:t xml:space="preserve"> Description Table</w:t>
      </w:r>
    </w:p>
    <w:tbl>
      <w:tblPr>
        <w:tblW w:w="4949" w:type="pct"/>
        <w:tblLayout w:type="fixed"/>
        <w:tblLook w:val="04A0" w:firstRow="1" w:lastRow="0" w:firstColumn="1" w:lastColumn="0" w:noHBand="0" w:noVBand="1"/>
      </w:tblPr>
      <w:tblGrid>
        <w:gridCol w:w="1700"/>
        <w:gridCol w:w="7056"/>
      </w:tblGrid>
      <w:tr w:rsidR="009B36EA" w:rsidRPr="00877718" w:rsidTr="00095861">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9B36EA" w:rsidRPr="00877718" w:rsidRDefault="004E21AC" w:rsidP="00095861">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Prototype</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hideMark/>
          </w:tcPr>
          <w:p w:rsidR="009B36EA" w:rsidRPr="00877718" w:rsidRDefault="009B36EA" w:rsidP="00095861">
            <w:pPr>
              <w:pStyle w:val="TableText"/>
              <w:rPr>
                <w:rFonts w:ascii="Arial Unicode MS" w:eastAsia="Arial Unicode MS" w:hAnsi="Arial Unicode MS" w:cs="Arial Unicode MS"/>
              </w:rPr>
            </w:pPr>
            <w:r w:rsidRPr="00877718">
              <w:rPr>
                <w:rFonts w:ascii="Arial Unicode MS" w:eastAsia="Arial Unicode MS" w:hAnsi="Arial Unicode MS" w:cs="Arial Unicode MS"/>
              </w:rPr>
              <w:t>PayTask payTask = new PayTask(activity);</w:t>
            </w:r>
          </w:p>
          <w:p w:rsidR="009B36EA" w:rsidRPr="00877718" w:rsidRDefault="009B36EA" w:rsidP="009B36EA">
            <w:pPr>
              <w:pStyle w:val="TableText"/>
              <w:rPr>
                <w:rFonts w:ascii="Arial Unicode MS" w:eastAsia="Arial Unicode MS" w:hAnsi="Arial Unicode MS" w:cs="Arial Unicode MS"/>
              </w:rPr>
            </w:pPr>
            <w:r w:rsidRPr="00877718">
              <w:rPr>
                <w:rFonts w:ascii="Arial Unicode MS" w:eastAsia="Arial Unicode MS" w:hAnsi="Arial Unicode MS" w:cs="Arial Unicode MS"/>
              </w:rPr>
              <w:t>payTask.getVersion();</w:t>
            </w:r>
          </w:p>
        </w:tc>
      </w:tr>
      <w:tr w:rsidR="009B36EA" w:rsidRPr="00877718" w:rsidTr="00095861">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9B36EA" w:rsidRPr="00877718" w:rsidRDefault="004E21AC" w:rsidP="00095861">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Function</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9B36EA" w:rsidRPr="00877718" w:rsidRDefault="0072216B" w:rsidP="00095861">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Acquire </w:t>
            </w:r>
            <w:r w:rsidR="001A0E2C" w:rsidRPr="00877718">
              <w:rPr>
                <w:rFonts w:ascii="Arial Unicode MS" w:eastAsia="Arial Unicode MS" w:hAnsi="Arial Unicode MS" w:cs="Arial Unicode MS" w:hint="eastAsia"/>
              </w:rPr>
              <w:t>current SDK version number.</w:t>
            </w:r>
          </w:p>
        </w:tc>
      </w:tr>
      <w:tr w:rsidR="009B36EA" w:rsidRPr="00877718" w:rsidTr="00095861">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9B36EA" w:rsidRPr="00877718" w:rsidRDefault="004E21AC" w:rsidP="00095861">
            <w:pPr>
              <w:pStyle w:val="TableHeading"/>
              <w:rPr>
                <w:rFonts w:ascii="Arial Unicode MS" w:eastAsia="Arial Unicode MS" w:hAnsi="Arial Unicode MS" w:cs="Arial Unicode MS"/>
              </w:rPr>
            </w:pPr>
            <w:r w:rsidRPr="00877718">
              <w:rPr>
                <w:rFonts w:ascii="Arial Unicode MS" w:eastAsia="Arial Unicode MS" w:hAnsi="Arial Unicode MS" w:cs="Arial Unicode MS"/>
              </w:rPr>
              <w:t>Mode Parameter</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9B36EA" w:rsidRPr="00877718" w:rsidRDefault="00036105" w:rsidP="00095861">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 xml:space="preserve">Instantiated </w:t>
            </w:r>
            <w:r w:rsidRPr="00877718">
              <w:rPr>
                <w:rFonts w:ascii="Arial Unicode MS" w:eastAsia="Arial Unicode MS" w:hAnsi="Arial Unicode MS" w:cs="Arial Unicode MS"/>
              </w:rPr>
              <w:t>PayTask</w:t>
            </w:r>
            <w:r w:rsidRPr="00877718">
              <w:rPr>
                <w:rFonts w:ascii="Arial Unicode MS" w:eastAsia="Arial Unicode MS" w:hAnsi="Arial Unicode MS" w:cs="Arial Unicode MS" w:hint="eastAsia"/>
              </w:rPr>
              <w:t xml:space="preserve">, a living example for transmitting parameter </w:t>
            </w:r>
            <w:r w:rsidRPr="00877718">
              <w:rPr>
                <w:rFonts w:ascii="Arial Unicode MS" w:eastAsia="Arial Unicode MS" w:hAnsi="Arial Unicode MS" w:cs="Arial Unicode MS"/>
              </w:rPr>
              <w:t>activity</w:t>
            </w:r>
            <w:r w:rsidRPr="00877718">
              <w:rPr>
                <w:rFonts w:ascii="Arial Unicode MS" w:eastAsia="Arial Unicode MS" w:hAnsi="Arial Unicode MS" w:cs="Arial Unicode MS" w:hint="eastAsia"/>
              </w:rPr>
              <w:t>.</w:t>
            </w:r>
          </w:p>
        </w:tc>
      </w:tr>
      <w:tr w:rsidR="009B36EA" w:rsidRPr="00877718" w:rsidTr="00095861">
        <w:trPr>
          <w:cantSplit/>
        </w:trPr>
        <w:tc>
          <w:tcPr>
            <w:tcW w:w="971"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9B36EA" w:rsidRPr="00877718" w:rsidRDefault="004E21AC" w:rsidP="00095861">
            <w:pPr>
              <w:pStyle w:val="TableHeading"/>
              <w:rPr>
                <w:rFonts w:ascii="Arial Unicode MS" w:eastAsia="Arial Unicode MS" w:hAnsi="Arial Unicode MS" w:cs="Arial Unicode MS"/>
              </w:rPr>
            </w:pPr>
            <w:r w:rsidRPr="00877718">
              <w:rPr>
                <w:rFonts w:ascii="Arial Unicode MS" w:eastAsia="Arial Unicode MS" w:hAnsi="Arial Unicode MS" w:cs="Arial Unicode MS"/>
              </w:rPr>
              <w:t>Return Value</w:t>
            </w:r>
          </w:p>
        </w:tc>
        <w:tc>
          <w:tcPr>
            <w:tcW w:w="4029" w:type="pct"/>
            <w:tcBorders>
              <w:top w:val="single" w:sz="6" w:space="0" w:color="548DD4"/>
              <w:left w:val="single" w:sz="6" w:space="0" w:color="548DD4"/>
              <w:bottom w:val="single" w:sz="6" w:space="0" w:color="548DD4"/>
              <w:right w:val="single" w:sz="6" w:space="0" w:color="548DD4"/>
            </w:tcBorders>
            <w:shd w:val="clear" w:color="auto" w:fill="auto"/>
            <w:vAlign w:val="center"/>
          </w:tcPr>
          <w:p w:rsidR="009B36EA" w:rsidRPr="00877718" w:rsidRDefault="009B36EA" w:rsidP="001A0E2C">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String </w:t>
            </w:r>
            <w:r w:rsidR="001A0E2C" w:rsidRPr="00877718">
              <w:rPr>
                <w:rFonts w:ascii="Arial Unicode MS" w:eastAsia="Arial Unicode MS" w:hAnsi="Arial Unicode MS" w:cs="Arial Unicode MS" w:hint="eastAsia"/>
              </w:rPr>
              <w:t xml:space="preserve">type value, such as </w:t>
            </w:r>
            <w:r w:rsidRPr="00877718">
              <w:rPr>
                <w:rFonts w:ascii="Arial Unicode MS" w:eastAsia="Arial Unicode MS" w:hAnsi="Arial Unicode MS" w:cs="Arial Unicode MS"/>
              </w:rPr>
              <w:t>“2.0.0”</w:t>
            </w:r>
            <w:r w:rsidR="001A0E2C" w:rsidRPr="00877718">
              <w:rPr>
                <w:rFonts w:ascii="Arial Unicode MS" w:eastAsia="Arial Unicode MS" w:hAnsi="Arial Unicode MS" w:cs="Arial Unicode MS" w:hint="eastAsia"/>
              </w:rPr>
              <w:t>.</w:t>
            </w:r>
          </w:p>
        </w:tc>
      </w:tr>
    </w:tbl>
    <w:p w:rsidR="009B36EA" w:rsidRPr="00877718" w:rsidRDefault="009B36EA" w:rsidP="00611A7A">
      <w:pPr>
        <w:rPr>
          <w:rFonts w:ascii="Arial Unicode MS" w:eastAsia="Arial Unicode MS" w:hAnsi="Arial Unicode MS" w:cs="Arial Unicode MS"/>
        </w:rPr>
      </w:pPr>
    </w:p>
    <w:p w:rsidR="00797796" w:rsidRPr="00877718" w:rsidRDefault="00842A1C" w:rsidP="001B33B2">
      <w:pPr>
        <w:pStyle w:val="1"/>
        <w:rPr>
          <w:rFonts w:ascii="Arial Unicode MS" w:eastAsia="Arial Unicode MS" w:hAnsi="Arial Unicode MS" w:cs="Arial Unicode MS"/>
        </w:rPr>
      </w:pPr>
      <w:bookmarkStart w:id="30" w:name="_请求参数说明"/>
      <w:bookmarkStart w:id="31" w:name="_Toc386051205"/>
      <w:bookmarkStart w:id="32" w:name="_Toc386197777"/>
      <w:bookmarkStart w:id="33" w:name="_Toc405997399"/>
      <w:bookmarkEnd w:id="30"/>
      <w:r w:rsidRPr="00877718">
        <w:rPr>
          <w:rFonts w:ascii="Arial Unicode MS" w:eastAsia="Arial Unicode MS" w:hAnsi="Arial Unicode MS" w:cs="Arial Unicode MS"/>
        </w:rPr>
        <w:lastRenderedPageBreak/>
        <w:t>Request Parameter</w:t>
      </w:r>
      <w:bookmarkEnd w:id="31"/>
      <w:r w:rsidRPr="00877718">
        <w:rPr>
          <w:rFonts w:ascii="Arial Unicode MS" w:eastAsia="Arial Unicode MS" w:hAnsi="Arial Unicode MS" w:cs="Arial Unicode MS"/>
        </w:rPr>
        <w:t xml:space="preserve"> Description</w:t>
      </w:r>
      <w:bookmarkEnd w:id="32"/>
      <w:bookmarkEnd w:id="33"/>
    </w:p>
    <w:p w:rsidR="00797796" w:rsidRPr="00877718" w:rsidRDefault="00842A1C" w:rsidP="00984FD2">
      <w:pPr>
        <w:pStyle w:val="2"/>
        <w:numPr>
          <w:ilvl w:val="1"/>
          <w:numId w:val="14"/>
        </w:numPr>
        <w:rPr>
          <w:rFonts w:ascii="Arial Unicode MS" w:eastAsia="Arial Unicode MS" w:hAnsi="Arial Unicode MS" w:cs="Arial Unicode MS"/>
        </w:rPr>
      </w:pPr>
      <w:bookmarkStart w:id="34" w:name="_Toc386197778"/>
      <w:bookmarkStart w:id="35" w:name="_Toc405997400"/>
      <w:r w:rsidRPr="00877718">
        <w:rPr>
          <w:rFonts w:ascii="Arial Unicode MS" w:eastAsia="Arial Unicode MS" w:hAnsi="Arial Unicode MS" w:cs="Arial Unicode MS"/>
        </w:rPr>
        <w:t>Implication</w:t>
      </w:r>
      <w:bookmarkEnd w:id="34"/>
      <w:bookmarkEnd w:id="35"/>
    </w:p>
    <w:p w:rsidR="00797796" w:rsidRPr="00877718" w:rsidRDefault="00802666" w:rsidP="00797796">
      <w:pPr>
        <w:rPr>
          <w:rFonts w:ascii="Arial Unicode MS" w:eastAsia="Arial Unicode MS" w:hAnsi="Arial Unicode MS" w:cs="Arial Unicode MS"/>
        </w:rPr>
      </w:pPr>
      <w:r w:rsidRPr="00877718">
        <w:rPr>
          <w:rFonts w:ascii="Arial Unicode MS" w:eastAsia="Arial Unicode MS" w:hAnsi="Arial Unicode MS" w:cs="Arial Unicode MS"/>
        </w:rPr>
        <w:t xml:space="preserve">Request parameter is the request data provided to Alipay by </w:t>
      </w:r>
      <w:r w:rsidR="001E5330" w:rsidRPr="00877718">
        <w:rPr>
          <w:rFonts w:ascii="Arial Unicode MS" w:eastAsia="Arial Unicode MS" w:hAnsi="Arial Unicode MS" w:cs="Arial Unicode MS" w:hint="eastAsia"/>
        </w:rPr>
        <w:t>merchant</w:t>
      </w:r>
      <w:r w:rsidRPr="00877718">
        <w:rPr>
          <w:rFonts w:ascii="Arial Unicode MS" w:eastAsia="Arial Unicode MS" w:hAnsi="Arial Unicode MS" w:cs="Arial Unicode MS"/>
        </w:rPr>
        <w:t xml:space="preserve"> </w:t>
      </w:r>
      <w:r w:rsidR="001E5330" w:rsidRPr="00877718">
        <w:rPr>
          <w:rFonts w:ascii="Arial Unicode MS" w:eastAsia="Arial Unicode MS" w:hAnsi="Arial Unicode MS" w:cs="Arial Unicode MS" w:hint="eastAsia"/>
        </w:rPr>
        <w:t xml:space="preserve">in </w:t>
      </w:r>
      <w:r w:rsidRPr="00877718">
        <w:rPr>
          <w:rFonts w:ascii="Arial Unicode MS" w:eastAsia="Arial Unicode MS" w:hAnsi="Arial Unicode MS" w:cs="Arial Unicode MS"/>
        </w:rPr>
        <w:t>conducting data interaction with Alipay so that further process can be conducted by Alipay based on these data.</w:t>
      </w:r>
    </w:p>
    <w:p w:rsidR="00797796" w:rsidRPr="00877718" w:rsidRDefault="008200E1" w:rsidP="005E581E">
      <w:pPr>
        <w:pStyle w:val="2"/>
        <w:rPr>
          <w:rFonts w:ascii="Arial Unicode MS" w:eastAsia="Arial Unicode MS" w:hAnsi="Arial Unicode MS" w:cs="Arial Unicode MS"/>
        </w:rPr>
      </w:pPr>
      <w:bookmarkStart w:id="36" w:name="_Toc405997401"/>
      <w:r w:rsidRPr="00877718">
        <w:rPr>
          <w:rFonts w:ascii="Arial Unicode MS" w:eastAsia="Arial Unicode MS" w:hAnsi="Arial Unicode MS" w:cs="Arial Unicode MS"/>
        </w:rPr>
        <w:t>List</w:t>
      </w:r>
      <w:bookmarkEnd w:id="36"/>
    </w:p>
    <w:p w:rsidR="00797796" w:rsidRPr="00877718" w:rsidRDefault="008200E1" w:rsidP="001E5330">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rPr>
        <w:t>Table 5-1 Request Parameter Description</w:t>
      </w:r>
    </w:p>
    <w:tbl>
      <w:tblPr>
        <w:tblW w:w="4916" w:type="pct"/>
        <w:tblInd w:w="8" w:type="dxa"/>
        <w:tblLayout w:type="fixed"/>
        <w:tblLook w:val="04A0" w:firstRow="1" w:lastRow="0" w:firstColumn="1" w:lastColumn="0" w:noHBand="0" w:noVBand="1"/>
      </w:tblPr>
      <w:tblGrid>
        <w:gridCol w:w="993"/>
        <w:gridCol w:w="1061"/>
        <w:gridCol w:w="961"/>
        <w:gridCol w:w="2578"/>
        <w:gridCol w:w="888"/>
        <w:gridCol w:w="2258"/>
      </w:tblGrid>
      <w:tr w:rsidR="00BF5711" w:rsidRPr="00877718" w:rsidTr="00F520C8">
        <w:trPr>
          <w:cantSplit/>
          <w:tblHeader/>
        </w:trPr>
        <w:tc>
          <w:tcPr>
            <w:tcW w:w="568"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F5711" w:rsidRPr="00877718" w:rsidRDefault="00BF5711" w:rsidP="0075180A">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Parameter</w:t>
            </w:r>
          </w:p>
        </w:tc>
        <w:tc>
          <w:tcPr>
            <w:tcW w:w="607"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F5711" w:rsidRPr="00877718" w:rsidRDefault="00BF5711" w:rsidP="0075180A">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Parameter Name</w:t>
            </w:r>
          </w:p>
        </w:tc>
        <w:tc>
          <w:tcPr>
            <w:tcW w:w="550"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F5711" w:rsidRPr="00877718" w:rsidRDefault="00BF5711" w:rsidP="0075180A">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Type (Byte Length)</w:t>
            </w:r>
          </w:p>
        </w:tc>
        <w:tc>
          <w:tcPr>
            <w:tcW w:w="1475"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F5711" w:rsidRPr="00877718" w:rsidRDefault="00E36864" w:rsidP="0075180A">
            <w:pPr>
              <w:pStyle w:val="TableHeading"/>
              <w:rPr>
                <w:rFonts w:ascii="Arial Unicode MS" w:eastAsia="Arial Unicode MS" w:hAnsi="Arial Unicode MS" w:cs="Arial Unicode MS"/>
                <w:sz w:val="18"/>
              </w:rPr>
            </w:pPr>
            <w:r>
              <w:rPr>
                <w:rFonts w:ascii="Arial Unicode MS" w:eastAsia="Arial Unicode MS" w:hAnsi="Arial Unicode MS" w:cs="Arial Unicode MS"/>
                <w:noProof/>
                <w:sz w:val="18"/>
              </w:rPr>
              <w:pict w14:anchorId="72EF82D1">
                <v:shape id="Text Box 104" o:spid="_x0000_s1054" type="#_x0000_t202" style="position:absolute;left:0;text-align:left;margin-left:120.85pt;margin-top:13.8pt;width:54pt;height:30.15pt;z-index:25191526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TakroCAADC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" filled="f" stroked="f">
                  <v:textbox>
                    <w:txbxContent>
                      <w:p w:rsidR="00877718" w:rsidRPr="007A2788" w:rsidRDefault="00877718" w:rsidP="0072216B">
                        <w:pPr>
                          <w:spacing w:before="0" w:after="0"/>
                          <w:ind w:left="0"/>
                          <w:rPr>
                            <w:sz w:val="18"/>
                            <w:szCs w:val="18"/>
                          </w:rPr>
                        </w:pPr>
                        <w:r w:rsidRPr="007A2788">
                          <w:rPr>
                            <w:rFonts w:hint="eastAsia"/>
                            <w:sz w:val="18"/>
                            <w:szCs w:val="18"/>
                          </w:rPr>
                          <w:t>Y for Yes</w:t>
                        </w:r>
                      </w:p>
                      <w:p w:rsidR="00877718" w:rsidRDefault="00877718" w:rsidP="0072216B">
                        <w:pPr>
                          <w:spacing w:before="0" w:after="0"/>
                          <w:ind w:left="0"/>
                          <w:rPr>
                            <w:sz w:val="18"/>
                            <w:szCs w:val="18"/>
                          </w:rPr>
                        </w:pPr>
                        <w:r w:rsidRPr="007A2788">
                          <w:rPr>
                            <w:rFonts w:hint="eastAsia"/>
                            <w:sz w:val="18"/>
                            <w:szCs w:val="18"/>
                          </w:rPr>
                          <w:t>N for No</w:t>
                        </w:r>
                      </w:p>
                      <w:p w:rsidR="00877718" w:rsidRPr="0072216B" w:rsidRDefault="00877718">
                        <w:pPr>
                          <w:ind w:left="0"/>
                          <w:rPr>
                            <w:sz w:val="18"/>
                            <w:szCs w:val="18"/>
                          </w:rPr>
                        </w:pPr>
                      </w:p>
                    </w:txbxContent>
                  </v:textbox>
                </v:shape>
              </w:pict>
            </w:r>
            <w:r w:rsidR="00BF5711" w:rsidRPr="00877718">
              <w:rPr>
                <w:rFonts w:ascii="Arial Unicode MS" w:eastAsia="Arial Unicode MS" w:hAnsi="Arial Unicode MS" w:cs="Arial Unicode MS"/>
                <w:sz w:val="18"/>
              </w:rPr>
              <w:t>Parameter Description</w:t>
            </w:r>
          </w:p>
        </w:tc>
        <w:tc>
          <w:tcPr>
            <w:tcW w:w="508"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F5711" w:rsidRPr="00877718" w:rsidRDefault="00BF5711" w:rsidP="0072216B">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Nullable</w:t>
            </w:r>
          </w:p>
          <w:p w:rsidR="0072216B" w:rsidRPr="00877718" w:rsidRDefault="0072216B" w:rsidP="0075180A">
            <w:pPr>
              <w:pStyle w:val="TableHeading"/>
              <w:rPr>
                <w:rFonts w:ascii="Arial Unicode MS" w:eastAsia="Arial Unicode MS" w:hAnsi="Arial Unicode MS" w:cs="Arial Unicode MS"/>
                <w:sz w:val="18"/>
              </w:rPr>
            </w:pPr>
          </w:p>
        </w:tc>
        <w:tc>
          <w:tcPr>
            <w:tcW w:w="1292"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F5711" w:rsidRPr="00877718" w:rsidRDefault="00BF5711" w:rsidP="0075180A">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Example</w:t>
            </w:r>
          </w:p>
        </w:tc>
      </w:tr>
      <w:tr w:rsidR="00797796" w:rsidRPr="00877718" w:rsidTr="0080783E">
        <w:trPr>
          <w:cantSplit/>
        </w:trPr>
        <w:tc>
          <w:tcPr>
            <w:tcW w:w="5000" w:type="pct"/>
            <w:gridSpan w:val="6"/>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797796" w:rsidRPr="00877718" w:rsidRDefault="00CC27F5" w:rsidP="00797796">
            <w:pPr>
              <w:pStyle w:val="TableText"/>
              <w:rPr>
                <w:rFonts w:ascii="Arial Unicode MS" w:eastAsia="Arial Unicode MS" w:hAnsi="Arial Unicode MS" w:cs="Arial Unicode MS"/>
                <w:b/>
              </w:rPr>
            </w:pPr>
            <w:r w:rsidRPr="00877718">
              <w:rPr>
                <w:rFonts w:ascii="Arial Unicode MS" w:eastAsia="Arial Unicode MS" w:hAnsi="Arial Unicode MS" w:cs="Arial Unicode MS"/>
                <w:b/>
              </w:rPr>
              <w:t>Basic Parameter</w:t>
            </w:r>
          </w:p>
        </w:tc>
      </w:tr>
      <w:tr w:rsidR="00813B77"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service</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Interface name</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Interface name. Fixed value</w:t>
            </w:r>
            <w:r w:rsidR="00434113" w:rsidRPr="00877718">
              <w:rPr>
                <w:rFonts w:ascii="Arial Unicode MS" w:eastAsia="Arial Unicode MS" w:hAnsi="Arial Unicode MS" w:cs="Arial Unicode MS" w:hint="eastAsia"/>
              </w:rPr>
              <w:t>.</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DB1E86">
            <w:pPr>
              <w:pStyle w:val="TableText"/>
              <w:rPr>
                <w:rFonts w:ascii="Arial Unicode MS" w:eastAsia="Arial Unicode MS" w:hAnsi="Arial Unicode MS" w:cs="Arial Unicode MS"/>
              </w:rPr>
            </w:pPr>
            <w:r w:rsidRPr="00877718">
              <w:rPr>
                <w:rFonts w:ascii="Arial Unicode MS" w:eastAsia="Arial Unicode MS" w:hAnsi="Arial Unicode MS" w:cs="Arial Unicode MS"/>
              </w:rPr>
              <w:t>mobile.securitypay.pay</w:t>
            </w:r>
          </w:p>
        </w:tc>
      </w:tr>
      <w:tr w:rsidR="00813B77"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partner</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E3197B"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Merchant</w:t>
            </w:r>
            <w:r w:rsidR="00813B77" w:rsidRPr="00877718">
              <w:rPr>
                <w:rFonts w:ascii="Arial Unicode MS" w:eastAsia="Arial Unicode MS" w:hAnsi="Arial Unicode MS" w:cs="Arial Unicode MS"/>
              </w:rPr>
              <w:t xml:space="preserve"> ID</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String(16)</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813B77"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Unique Alipay user number corresponding to authorized Alipay account number.</w:t>
            </w:r>
          </w:p>
          <w:p w:rsidR="00813B77" w:rsidRPr="00877718" w:rsidRDefault="00813B77"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Be composed of 16 numbers beginning with 2088.</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2088101568358171</w:t>
            </w:r>
          </w:p>
        </w:tc>
      </w:tr>
      <w:tr w:rsidR="00813B77"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_input_charset</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Parameter encoding</w:t>
            </w:r>
            <w:r w:rsidR="00434113" w:rsidRPr="00877718">
              <w:rPr>
                <w:rFonts w:ascii="Arial Unicode MS" w:eastAsia="Arial Unicode MS" w:hAnsi="Arial Unicode MS" w:cs="Arial Unicode MS" w:hint="eastAsia"/>
              </w:rPr>
              <w:t xml:space="preserve"> </w:t>
            </w:r>
            <w:r w:rsidRPr="00877718">
              <w:rPr>
                <w:rFonts w:ascii="Arial Unicode MS" w:eastAsia="Arial Unicode MS" w:hAnsi="Arial Unicode MS" w:cs="Arial Unicode MS"/>
              </w:rPr>
              <w:t>character set</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 xml:space="preserve">Encoding format used in </w:t>
            </w:r>
            <w:r w:rsidR="00434113" w:rsidRPr="00877718">
              <w:rPr>
                <w:rFonts w:ascii="Arial Unicode MS" w:eastAsia="Arial Unicode MS" w:hAnsi="Arial Unicode MS" w:cs="Arial Unicode MS" w:hint="eastAsia"/>
              </w:rPr>
              <w:t>merchant</w:t>
            </w:r>
            <w:r w:rsidR="00434113" w:rsidRPr="00877718">
              <w:rPr>
                <w:rFonts w:ascii="Arial Unicode MS" w:eastAsia="Arial Unicode MS" w:hAnsi="Arial Unicode MS" w:cs="Arial Unicode MS"/>
              </w:rPr>
              <w:t>’</w:t>
            </w:r>
            <w:r w:rsidR="00434113" w:rsidRPr="00877718">
              <w:rPr>
                <w:rFonts w:ascii="Arial Unicode MS" w:eastAsia="Arial Unicode MS" w:hAnsi="Arial Unicode MS" w:cs="Arial Unicode MS" w:hint="eastAsia"/>
              </w:rPr>
              <w:t xml:space="preserve">s </w:t>
            </w:r>
            <w:r w:rsidRPr="00877718">
              <w:rPr>
                <w:rFonts w:ascii="Arial Unicode MS" w:eastAsia="Arial Unicode MS" w:hAnsi="Arial Unicode MS" w:cs="Arial Unicode MS"/>
              </w:rPr>
              <w:t xml:space="preserve">website; </w:t>
            </w:r>
            <w:r w:rsidR="00434113" w:rsidRPr="00877718">
              <w:rPr>
                <w:rFonts w:ascii="Arial Unicode MS" w:eastAsia="Arial Unicode MS" w:hAnsi="Arial Unicode MS" w:cs="Arial Unicode MS" w:hint="eastAsia"/>
              </w:rPr>
              <w:t xml:space="preserve">fixed format is </w:t>
            </w:r>
            <w:r w:rsidRPr="00877718">
              <w:rPr>
                <w:rFonts w:ascii="Arial Unicode MS" w:eastAsia="Arial Unicode MS" w:hAnsi="Arial Unicode MS" w:cs="Arial Unicode MS"/>
              </w:rPr>
              <w:t>utf-8.</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utf-8</w:t>
            </w:r>
          </w:p>
        </w:tc>
      </w:tr>
      <w:tr w:rsidR="00813B77"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sign_type</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813B77"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Signature type</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813B77"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Signature type, only support RSA currently.</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RSA</w:t>
            </w:r>
          </w:p>
        </w:tc>
      </w:tr>
      <w:tr w:rsidR="00813B77"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lastRenderedPageBreak/>
              <w:t>sign</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Signature</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Please refer to “9 Signature Mechanism”.</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813B77" w:rsidRPr="00877718" w:rsidRDefault="00813B7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lBBK%2F0w5LOajrMrji7DUgEqNjIhQbidR13GovA5r3TgIbNqv231yC1NksLdw%2Ba3JnfHXoXuet6XNNHtn7VE%2BeCoRO1O%2BR1KugLrQEZMtG5jmJIe2pbjm%2F3kb%2FuGkpG%2BwYQYI51%2BhA3YBbvZHVQBYveBqK%2Bh8mUyb7GM1HxWs9k4%3D</w:t>
            </w:r>
          </w:p>
        </w:tc>
      </w:tr>
      <w:tr w:rsidR="00563A3D"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563A3D" w:rsidRPr="00877718" w:rsidRDefault="00563A3D"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notify_url</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563A3D" w:rsidRPr="00877718" w:rsidRDefault="00563A3D" w:rsidP="007A2788">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Page path of asynchronous </w:t>
            </w:r>
            <w:r w:rsidR="0072216B" w:rsidRPr="00877718">
              <w:rPr>
                <w:rFonts w:ascii="Arial Unicode MS" w:eastAsia="Arial Unicode MS" w:hAnsi="Arial Unicode MS" w:cs="Arial Unicode MS"/>
              </w:rPr>
              <w:t xml:space="preserve">notification from </w:t>
            </w:r>
            <w:r w:rsidRPr="00877718">
              <w:rPr>
                <w:rFonts w:ascii="Arial Unicode MS" w:eastAsia="Arial Unicode MS" w:hAnsi="Arial Unicode MS" w:cs="Arial Unicode MS"/>
              </w:rPr>
              <w:t>sever</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563A3D" w:rsidRPr="00877718" w:rsidRDefault="00563A3D"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String(200)</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563A3D" w:rsidRPr="00877718" w:rsidRDefault="00813B77"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Alipay server take</w:t>
            </w:r>
            <w:r w:rsidR="00A4086E" w:rsidRPr="00877718">
              <w:rPr>
                <w:rFonts w:ascii="Arial Unicode MS" w:eastAsia="Arial Unicode MS" w:hAnsi="Arial Unicode MS" w:cs="Arial Unicode MS" w:hint="eastAsia"/>
              </w:rPr>
              <w:t>s</w:t>
            </w:r>
            <w:r w:rsidRPr="00877718">
              <w:rPr>
                <w:rFonts w:ascii="Arial Unicode MS" w:eastAsia="Arial Unicode MS" w:hAnsi="Arial Unicode MS" w:cs="Arial Unicode MS"/>
              </w:rPr>
              <w:t xml:space="preserve"> the initiative to notify </w:t>
            </w:r>
            <w:r w:rsidR="00A4086E" w:rsidRPr="00877718">
              <w:rPr>
                <w:rFonts w:ascii="Arial Unicode MS" w:eastAsia="Arial Unicode MS" w:hAnsi="Arial Unicode MS" w:cs="Arial Unicode MS" w:hint="eastAsia"/>
              </w:rPr>
              <w:t>the p</w:t>
            </w:r>
            <w:r w:rsidRPr="00877718">
              <w:rPr>
                <w:rFonts w:ascii="Arial Unicode MS" w:eastAsia="Arial Unicode MS" w:hAnsi="Arial Unicode MS" w:cs="Arial Unicode MS"/>
              </w:rPr>
              <w:t xml:space="preserve">age http path designated by </w:t>
            </w:r>
            <w:r w:rsidR="00A4086E" w:rsidRPr="00877718">
              <w:rPr>
                <w:rFonts w:ascii="Arial Unicode MS" w:eastAsia="Arial Unicode MS" w:hAnsi="Arial Unicode MS" w:cs="Arial Unicode MS" w:hint="eastAsia"/>
              </w:rPr>
              <w:t>merchant</w:t>
            </w:r>
            <w:r w:rsidR="00A4086E" w:rsidRPr="00877718">
              <w:rPr>
                <w:rFonts w:ascii="Arial Unicode MS" w:eastAsia="Arial Unicode MS" w:hAnsi="Arial Unicode MS" w:cs="Arial Unicode MS"/>
              </w:rPr>
              <w:t>’</w:t>
            </w:r>
            <w:r w:rsidR="00A4086E" w:rsidRPr="00877718">
              <w:rPr>
                <w:rFonts w:ascii="Arial Unicode MS" w:eastAsia="Arial Unicode MS" w:hAnsi="Arial Unicode MS" w:cs="Arial Unicode MS" w:hint="eastAsia"/>
              </w:rPr>
              <w:t xml:space="preserve">s </w:t>
            </w:r>
            <w:r w:rsidRPr="00877718">
              <w:rPr>
                <w:rFonts w:ascii="Arial Unicode MS" w:eastAsia="Arial Unicode MS" w:hAnsi="Arial Unicode MS" w:cs="Arial Unicode MS"/>
              </w:rPr>
              <w:t xml:space="preserve">website. </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563A3D"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563A3D" w:rsidRPr="00877718" w:rsidRDefault="00563A3D"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http://notify.msp.hk/notify.htm</w:t>
            </w:r>
          </w:p>
        </w:tc>
      </w:tr>
      <w:tr w:rsidR="00563A3D"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563A3D" w:rsidRPr="00877718" w:rsidRDefault="00563A3D"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app_id</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563A3D" w:rsidRPr="00877718" w:rsidRDefault="00563A3D"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Client ID</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563A3D" w:rsidRPr="00877718" w:rsidRDefault="00563A3D"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563A3D" w:rsidRPr="00877718" w:rsidRDefault="00813B77"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Identify client</w:t>
            </w:r>
            <w:r w:rsidR="00A4086E" w:rsidRPr="00877718">
              <w:rPr>
                <w:rFonts w:ascii="Arial Unicode MS" w:eastAsia="Arial Unicode MS" w:hAnsi="Arial Unicode MS" w:cs="Arial Unicode MS" w:hint="eastAsia"/>
              </w:rPr>
              <w:t>.</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563A3D"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563A3D" w:rsidRPr="00877718" w:rsidRDefault="00563A3D"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external</w:t>
            </w:r>
          </w:p>
        </w:tc>
      </w:tr>
      <w:tr w:rsidR="00B85434"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877718" w:rsidRDefault="00B85434"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appenv</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877718" w:rsidRDefault="00563A3D"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Client source</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877718" w:rsidRDefault="00B85434"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076F5" w:rsidRPr="00877718" w:rsidRDefault="00A076F5"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Identify client source. Parameter value is agreed as follows:</w:t>
            </w:r>
          </w:p>
          <w:p w:rsidR="00B85434" w:rsidRPr="00877718" w:rsidRDefault="00A076F5"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appenv=”system=client platform name ^version=business system version”, for example:</w:t>
            </w:r>
          </w:p>
          <w:p w:rsidR="00B85434" w:rsidRPr="00877718" w:rsidRDefault="005B1D58"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appenv=”</w:t>
            </w:r>
            <w:r w:rsidR="00B85434" w:rsidRPr="00877718">
              <w:rPr>
                <w:rFonts w:ascii="Arial Unicode MS" w:eastAsia="Arial Unicode MS" w:hAnsi="Arial Unicode MS" w:cs="Arial Unicode MS"/>
              </w:rPr>
              <w:t>system=iphone^version=3.0.1.2”</w:t>
            </w:r>
          </w:p>
          <w:p w:rsidR="00B85434" w:rsidRPr="00877718" w:rsidRDefault="005B1D58"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appenv=”</w:t>
            </w:r>
            <w:r w:rsidR="00B85434" w:rsidRPr="00877718">
              <w:rPr>
                <w:rFonts w:ascii="Arial Unicode MS" w:eastAsia="Arial Unicode MS" w:hAnsi="Arial Unicode MS" w:cs="Arial Unicode MS"/>
              </w:rPr>
              <w:t>system=ipad^version=4.0.1.1”</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877718" w:rsidRDefault="005B1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appenv=”</w:t>
            </w:r>
            <w:r w:rsidR="00B85434" w:rsidRPr="00877718">
              <w:rPr>
                <w:rFonts w:ascii="Arial Unicode MS" w:eastAsia="Arial Unicode MS" w:hAnsi="Arial Unicode MS" w:cs="Arial Unicode MS"/>
              </w:rPr>
              <w:t>system=android^version=3.0.1.2”</w:t>
            </w:r>
          </w:p>
        </w:tc>
      </w:tr>
      <w:tr w:rsidR="00B85434" w:rsidRPr="00877718" w:rsidTr="0080783E">
        <w:trPr>
          <w:cantSplit/>
        </w:trPr>
        <w:tc>
          <w:tcPr>
            <w:tcW w:w="5000" w:type="pct"/>
            <w:gridSpan w:val="6"/>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85434" w:rsidRPr="00877718" w:rsidRDefault="00AD7D58" w:rsidP="0080783E">
            <w:pPr>
              <w:pStyle w:val="TableText"/>
              <w:rPr>
                <w:rFonts w:ascii="Arial Unicode MS" w:eastAsia="Arial Unicode MS" w:hAnsi="Arial Unicode MS" w:cs="Arial Unicode MS"/>
                <w:b/>
                <w:bCs/>
              </w:rPr>
            </w:pPr>
            <w:r w:rsidRPr="00877718">
              <w:rPr>
                <w:rFonts w:ascii="Arial Unicode MS" w:eastAsia="Arial Unicode MS" w:hAnsi="Arial Unicode MS" w:cs="Arial Unicode MS"/>
                <w:b/>
                <w:bCs/>
              </w:rPr>
              <w:t>Business Parameter</w:t>
            </w:r>
          </w:p>
        </w:tc>
      </w:tr>
      <w:tr w:rsidR="00AD7D58"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lastRenderedPageBreak/>
              <w:t>out_trade_no</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6E3D0D">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Unique order ID in </w:t>
            </w:r>
            <w:r w:rsidR="006E3D0D" w:rsidRPr="00877718">
              <w:rPr>
                <w:rFonts w:ascii="Arial Unicode MS" w:eastAsia="Arial Unicode MS" w:hAnsi="Arial Unicode MS" w:cs="Arial Unicode MS" w:hint="eastAsia"/>
              </w:rPr>
              <w:t>merchant</w:t>
            </w:r>
            <w:r w:rsidR="006E3D0D" w:rsidRPr="00877718">
              <w:rPr>
                <w:rFonts w:ascii="Arial Unicode MS" w:eastAsia="Arial Unicode MS" w:hAnsi="Arial Unicode MS" w:cs="Arial Unicode MS"/>
              </w:rPr>
              <w:t>’</w:t>
            </w:r>
            <w:r w:rsidR="006E3D0D" w:rsidRPr="00877718">
              <w:rPr>
                <w:rFonts w:ascii="Arial Unicode MS" w:eastAsia="Arial Unicode MS" w:hAnsi="Arial Unicode MS" w:cs="Arial Unicode MS" w:hint="eastAsia"/>
              </w:rPr>
              <w:t>s</w:t>
            </w:r>
            <w:r w:rsidRPr="00877718">
              <w:rPr>
                <w:rFonts w:ascii="Arial Unicode MS" w:eastAsia="Arial Unicode MS" w:hAnsi="Arial Unicode MS" w:cs="Arial Unicode MS"/>
              </w:rPr>
              <w:t xml:space="preserve"> website</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i/>
                <w:color w:val="0000FF"/>
              </w:rPr>
            </w:pPr>
            <w:r w:rsidRPr="00877718">
              <w:rPr>
                <w:rFonts w:ascii="Arial Unicode MS" w:eastAsia="Arial Unicode MS" w:hAnsi="Arial Unicode MS" w:cs="Arial Unicode MS"/>
              </w:rPr>
              <w:t>String(64)</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4755E4" w:rsidP="006E3D0D">
            <w:pPr>
              <w:pStyle w:val="TableText"/>
              <w:jc w:val="both"/>
              <w:rPr>
                <w:rFonts w:ascii="Arial Unicode MS" w:eastAsia="Arial Unicode MS" w:hAnsi="Arial Unicode MS" w:cs="Arial Unicode MS"/>
                <w:i/>
                <w:color w:val="0000FF"/>
              </w:rPr>
            </w:pPr>
            <w:r w:rsidRPr="00877718">
              <w:rPr>
                <w:rFonts w:ascii="Arial Unicode MS" w:eastAsia="Arial Unicode MS" w:hAnsi="Arial Unicode MS" w:cs="Arial Unicode MS"/>
              </w:rPr>
              <w:t xml:space="preserve">Unique order ID in </w:t>
            </w:r>
            <w:r w:rsidR="006E3D0D" w:rsidRPr="00877718">
              <w:rPr>
                <w:rFonts w:ascii="Arial Unicode MS" w:eastAsia="Arial Unicode MS" w:hAnsi="Arial Unicode MS" w:cs="Arial Unicode MS" w:hint="eastAsia"/>
              </w:rPr>
              <w:t>merchant</w:t>
            </w:r>
            <w:r w:rsidR="006E3D0D" w:rsidRPr="00877718">
              <w:rPr>
                <w:rFonts w:ascii="Arial Unicode MS" w:eastAsia="Arial Unicode MS" w:hAnsi="Arial Unicode MS" w:cs="Arial Unicode MS"/>
              </w:rPr>
              <w:t>’</w:t>
            </w:r>
            <w:r w:rsidR="006E3D0D" w:rsidRPr="00877718">
              <w:rPr>
                <w:rFonts w:ascii="Arial Unicode MS" w:eastAsia="Arial Unicode MS" w:hAnsi="Arial Unicode MS" w:cs="Arial Unicode MS" w:hint="eastAsia"/>
              </w:rPr>
              <w:t xml:space="preserve">s </w:t>
            </w:r>
            <w:r w:rsidR="006E3D0D" w:rsidRPr="00877718">
              <w:rPr>
                <w:rFonts w:ascii="Arial Unicode MS" w:eastAsia="Arial Unicode MS" w:hAnsi="Arial Unicode MS" w:cs="Arial Unicode MS"/>
              </w:rPr>
              <w:t>websit</w:t>
            </w:r>
            <w:r w:rsidR="006E3D0D" w:rsidRPr="00877718">
              <w:rPr>
                <w:rFonts w:ascii="Arial Unicode MS" w:eastAsia="Arial Unicode MS" w:hAnsi="Arial Unicode MS" w:cs="Arial Unicode MS" w:hint="eastAsia"/>
              </w:rPr>
              <w:t xml:space="preserve">e of </w:t>
            </w:r>
            <w:r w:rsidR="006E3D0D" w:rsidRPr="00877718">
              <w:rPr>
                <w:rFonts w:ascii="Arial Unicode MS" w:eastAsia="Arial Unicode MS" w:hAnsi="Arial Unicode MS" w:cs="Arial Unicode MS"/>
              </w:rPr>
              <w:t>Alipay</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D5097E" w:rsidP="0080783E">
            <w:pPr>
              <w:pStyle w:val="TableText"/>
              <w:rPr>
                <w:rFonts w:ascii="Arial Unicode MS" w:eastAsia="Arial Unicode MS" w:hAnsi="Arial Unicode MS" w:cs="Arial Unicode MS"/>
                <w:i/>
                <w:color w:val="0000FF"/>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i/>
                <w:color w:val="0000FF"/>
              </w:rPr>
            </w:pPr>
            <w:r w:rsidRPr="00877718">
              <w:rPr>
                <w:rFonts w:ascii="Arial Unicode MS" w:eastAsia="Arial Unicode MS" w:hAnsi="Arial Unicode MS" w:cs="Arial Unicode MS"/>
              </w:rPr>
              <w:t>0819145412-6177</w:t>
            </w:r>
          </w:p>
        </w:tc>
      </w:tr>
      <w:tr w:rsidR="00AD7D58"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subject</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1B33B2" w:rsidRPr="00877718" w:rsidRDefault="001B33B2"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Product name</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String(256)</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4755E4" w:rsidRPr="00877718" w:rsidRDefault="001B33B2" w:rsidP="006E3D0D">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Product</w:t>
            </w:r>
            <w:r w:rsidR="007A2788" w:rsidRPr="00877718">
              <w:rPr>
                <w:rFonts w:ascii="Arial Unicode MS" w:eastAsia="Arial Unicode MS" w:hAnsi="Arial Unicode MS" w:cs="Arial Unicode MS"/>
              </w:rPr>
              <w:t xml:space="preserve"> </w:t>
            </w:r>
            <w:r w:rsidR="004755E4" w:rsidRPr="00877718">
              <w:rPr>
                <w:rFonts w:ascii="Arial Unicode MS" w:eastAsia="Arial Unicode MS" w:hAnsi="Arial Unicode MS" w:cs="Arial Unicode MS"/>
              </w:rPr>
              <w:t>title/transaction tile/order title/order keyword</w:t>
            </w:r>
            <w:r w:rsidR="006E3D0D" w:rsidRPr="00877718">
              <w:rPr>
                <w:rFonts w:ascii="Arial Unicode MS" w:eastAsia="Arial Unicode MS" w:hAnsi="Arial Unicode MS" w:cs="Arial Unicode MS" w:hint="eastAsia"/>
              </w:rPr>
              <w:t>s,</w:t>
            </w:r>
            <w:r w:rsidR="004755E4" w:rsidRPr="00877718">
              <w:rPr>
                <w:rFonts w:ascii="Arial Unicode MS" w:eastAsia="Arial Unicode MS" w:hAnsi="Arial Unicode MS" w:cs="Arial Unicode MS"/>
              </w:rPr>
              <w:t xml:space="preserve"> etc.</w:t>
            </w:r>
          </w:p>
          <w:p w:rsidR="00AD7D58" w:rsidRPr="00877718" w:rsidRDefault="004755E4" w:rsidP="006E3D0D">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The length of this parameter is up to 128 Chinese characters.</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AD7D58"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AD7D58" w:rsidRPr="00877718" w:rsidRDefault="006E3D0D" w:rsidP="0080783E">
            <w:pPr>
              <w:pStyle w:val="TableText"/>
              <w:rPr>
                <w:rFonts w:ascii="Arial Unicode MS" w:eastAsia="Arial Unicode MS" w:hAnsi="Arial Unicode MS" w:cs="Arial Unicode MS"/>
                <w:i/>
                <w:color w:val="0000FF"/>
              </w:rPr>
            </w:pPr>
            <w:r w:rsidRPr="00877718">
              <w:rPr>
                <w:rFonts w:ascii="Arial Unicode MS" w:eastAsia="Arial Unicode MS" w:hAnsi="Arial Unicode MS" w:cs="Arial Unicode MS"/>
              </w:rPr>
              <w:t>T</w:t>
            </w:r>
            <w:r w:rsidRPr="00877718">
              <w:rPr>
                <w:rFonts w:ascii="Arial Unicode MS" w:eastAsia="Arial Unicode MS" w:hAnsi="Arial Unicode MS" w:cs="Arial Unicode MS" w:hint="eastAsia"/>
              </w:rPr>
              <w:t>est</w:t>
            </w:r>
          </w:p>
        </w:tc>
      </w:tr>
      <w:tr w:rsidR="00AD7D58"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payment_type</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Payment type</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String(4)</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4755E4" w:rsidP="007A2788">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Payment type. The default value is 1 (</w:t>
            </w:r>
            <w:r w:rsidR="001B33B2" w:rsidRPr="00877718">
              <w:rPr>
                <w:rFonts w:ascii="Arial Unicode MS" w:eastAsia="Arial Unicode MS" w:hAnsi="Arial Unicode MS" w:cs="Arial Unicode MS"/>
              </w:rPr>
              <w:t xml:space="preserve"> purchase</w:t>
            </w:r>
            <w:r w:rsidRPr="00877718">
              <w:rPr>
                <w:rFonts w:ascii="Arial Unicode MS" w:eastAsia="Arial Unicode MS" w:hAnsi="Arial Unicode MS" w:cs="Arial Unicode MS"/>
              </w:rPr>
              <w:t xml:space="preserve"> of goods)</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1</w:t>
            </w:r>
          </w:p>
        </w:tc>
      </w:tr>
      <w:tr w:rsidR="00AD7D58"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seller_id</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AD7D58" w:rsidRPr="00877718" w:rsidRDefault="00AD7D58"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Seller ID</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String(16)</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AD7D58" w:rsidRPr="00877718" w:rsidRDefault="004755E4" w:rsidP="006E3D0D">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Seller ID (in the format of email or mobile phone) or the corresponding unique user ID (16 numbers beginning with 2088)</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AD7D58"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xxx@alipay.com</w:t>
            </w:r>
          </w:p>
        </w:tc>
      </w:tr>
      <w:tr w:rsidR="00AD7D58"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total_fee</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75180A">
            <w:pPr>
              <w:pStyle w:val="TableText"/>
              <w:rPr>
                <w:rFonts w:ascii="Arial Unicode MS" w:eastAsia="Arial Unicode MS" w:hAnsi="Arial Unicode MS" w:cs="Arial Unicode MS"/>
              </w:rPr>
            </w:pPr>
            <w:r w:rsidRPr="00877718">
              <w:rPr>
                <w:rFonts w:ascii="Arial Unicode MS" w:eastAsia="Arial Unicode MS" w:hAnsi="Arial Unicode MS" w:cs="Arial Unicode MS"/>
              </w:rPr>
              <w:t>Total fee</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Number</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4755E4" w:rsidP="006E3D0D">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Total fee of this order, the unit is RMB-Yuan. The range of values is [0.01</w:t>
            </w:r>
            <w:r w:rsidR="006E3D0D" w:rsidRPr="00877718">
              <w:rPr>
                <w:rFonts w:ascii="Arial Unicode MS" w:eastAsia="Arial Unicode MS" w:hAnsi="Arial Unicode MS" w:cs="Arial Unicode MS" w:hint="eastAsia"/>
              </w:rPr>
              <w:t xml:space="preserve">, </w:t>
            </w:r>
            <w:r w:rsidRPr="00877718">
              <w:rPr>
                <w:rFonts w:ascii="Arial Unicode MS" w:eastAsia="Arial Unicode MS" w:hAnsi="Arial Unicode MS" w:cs="Arial Unicode MS"/>
              </w:rPr>
              <w:t>100000000.00], such value can have up to two digits after the decimal point.</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AD7D58" w:rsidRPr="00877718" w:rsidRDefault="00AD7D5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0.01</w:t>
            </w:r>
          </w:p>
        </w:tc>
      </w:tr>
      <w:tr w:rsidR="00652891"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652891" w:rsidRPr="00877718" w:rsidRDefault="00652891" w:rsidP="0080783E">
            <w:pPr>
              <w:pStyle w:val="TableText"/>
              <w:rPr>
                <w:rFonts w:ascii="Arial Unicode MS" w:eastAsia="Arial Unicode MS" w:hAnsi="Arial Unicode MS" w:cs="Arial Unicode MS"/>
              </w:rPr>
            </w:pPr>
            <w:r>
              <w:rPr>
                <w:rFonts w:ascii="Arial Unicode MS" w:eastAsia="Arial Unicode MS" w:hAnsi="Arial Unicode MS" w:cs="Arial Unicode MS"/>
              </w:rPr>
              <w:lastRenderedPageBreak/>
              <w:t>rmb_fee</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652891" w:rsidRPr="00877718" w:rsidRDefault="00652891" w:rsidP="0075180A">
            <w:pPr>
              <w:pStyle w:val="TableText"/>
              <w:rPr>
                <w:rFonts w:ascii="Arial Unicode MS" w:eastAsia="Arial Unicode MS" w:hAnsi="Arial Unicode MS" w:cs="Arial Unicode MS" w:hint="eastAsia"/>
              </w:rPr>
            </w:pPr>
            <w:r>
              <w:rPr>
                <w:rFonts w:ascii="Arial Unicode MS" w:eastAsia="Arial Unicode MS" w:hAnsi="Arial Unicode MS" w:cs="Arial Unicode MS" w:hint="eastAsia"/>
              </w:rPr>
              <w:t xml:space="preserve">RMB pricing amount </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652891" w:rsidRPr="00877718" w:rsidRDefault="00652891" w:rsidP="0080783E">
            <w:pPr>
              <w:pStyle w:val="TableText"/>
              <w:rPr>
                <w:rFonts w:ascii="Arial Unicode MS" w:eastAsia="Arial Unicode MS" w:hAnsi="Arial Unicode MS" w:cs="Arial Unicode MS" w:hint="eastAsia"/>
              </w:rPr>
            </w:pPr>
            <w:r>
              <w:rPr>
                <w:rFonts w:ascii="Arial Unicode MS" w:eastAsia="Arial Unicode MS" w:hAnsi="Arial Unicode MS" w:cs="Arial Unicode MS"/>
              </w:rPr>
              <w:t>N</w:t>
            </w:r>
            <w:r>
              <w:rPr>
                <w:rFonts w:ascii="Arial Unicode MS" w:eastAsia="Arial Unicode MS" w:hAnsi="Arial Unicode MS" w:cs="Arial Unicode MS" w:hint="eastAsia"/>
              </w:rPr>
              <w:t xml:space="preserve">umber </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652891" w:rsidRPr="00652891" w:rsidRDefault="00652891" w:rsidP="00652891">
            <w:pPr>
              <w:pStyle w:val="TableText"/>
              <w:rPr>
                <w:rFonts w:ascii="Arial Unicode MS" w:eastAsia="Arial Unicode MS" w:hAnsi="Arial Unicode MS" w:cs="Arial Unicode MS"/>
              </w:rPr>
            </w:pPr>
            <w:r w:rsidRPr="00652891">
              <w:rPr>
                <w:rFonts w:ascii="Arial Unicode MS" w:eastAsia="Arial Unicode MS" w:hAnsi="Arial Unicode MS" w:cs="Arial Unicode MS" w:hint="eastAsia"/>
              </w:rPr>
              <w:t>0.01～1000000.00</w:t>
            </w:r>
          </w:p>
          <w:p w:rsidR="00652891" w:rsidRPr="00652891" w:rsidRDefault="00652891" w:rsidP="00652891">
            <w:pPr>
              <w:pStyle w:val="TableText"/>
              <w:rPr>
                <w:rFonts w:ascii="Arial Unicode MS" w:eastAsia="Arial Unicode MS" w:hAnsi="Arial Unicode MS" w:cs="Arial Unicode MS"/>
              </w:rPr>
            </w:pPr>
            <w:r w:rsidRPr="00652891">
              <w:rPr>
                <w:rFonts w:ascii="Arial Unicode MS" w:eastAsia="Arial Unicode MS" w:hAnsi="Arial Unicode MS" w:cs="Arial Unicode MS" w:hint="eastAsia"/>
              </w:rPr>
              <w:t xml:space="preserve">Use this parameter to replace total_fee if partner wish to price their product in RMB. </w:t>
            </w:r>
          </w:p>
          <w:p w:rsidR="00652891" w:rsidRPr="00877718" w:rsidRDefault="00652891" w:rsidP="00652891">
            <w:pPr>
              <w:pStyle w:val="TableText"/>
              <w:jc w:val="both"/>
              <w:rPr>
                <w:rFonts w:ascii="Arial Unicode MS" w:eastAsia="Arial Unicode MS" w:hAnsi="Arial Unicode MS" w:cs="Arial Unicode MS"/>
              </w:rPr>
            </w:pPr>
            <w:r w:rsidRPr="00652891">
              <w:rPr>
                <w:rFonts w:ascii="Arial Unicode MS" w:eastAsia="Arial Unicode MS" w:hAnsi="Arial Unicode MS" w:cs="Arial Unicode MS"/>
              </w:rPr>
              <w:t xml:space="preserve">If use </w:t>
            </w:r>
            <w:r w:rsidRPr="00652891">
              <w:rPr>
                <w:rFonts w:ascii="Arial Unicode MS" w:eastAsia="Arial Unicode MS" w:hAnsi="Arial Unicode MS" w:cs="Arial Unicode MS" w:hint="eastAsia"/>
              </w:rPr>
              <w:t xml:space="preserve">the </w:t>
            </w:r>
            <w:r w:rsidRPr="00652891">
              <w:rPr>
                <w:rFonts w:ascii="Arial Unicode MS" w:eastAsia="Arial Unicode MS" w:hAnsi="Arial Unicode MS" w:cs="Arial Unicode MS"/>
              </w:rPr>
              <w:t xml:space="preserve">total_fee, don’t use </w:t>
            </w:r>
            <w:r w:rsidRPr="00652891">
              <w:rPr>
                <w:rFonts w:ascii="Arial Unicode MS" w:eastAsia="Arial Unicode MS" w:hAnsi="Arial Unicode MS" w:cs="Arial Unicode MS" w:hint="eastAsia"/>
              </w:rPr>
              <w:t xml:space="preserve">the </w:t>
            </w:r>
            <w:r w:rsidRPr="00652891">
              <w:rPr>
                <w:rFonts w:ascii="Arial Unicode MS" w:eastAsia="Arial Unicode MS" w:hAnsi="Arial Unicode MS" w:cs="Arial Unicode MS"/>
              </w:rPr>
              <w:t>rmb_fee.</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652891" w:rsidRPr="00877718" w:rsidRDefault="00652891" w:rsidP="0080783E">
            <w:pPr>
              <w:pStyle w:val="TableText"/>
              <w:rPr>
                <w:rFonts w:ascii="Arial Unicode MS" w:eastAsia="Arial Unicode MS" w:hAnsi="Arial Unicode MS" w:cs="Arial Unicode MS" w:hint="eastAsia"/>
              </w:rPr>
            </w:pPr>
            <w:r>
              <w:rPr>
                <w:rFonts w:ascii="Arial Unicode MS" w:eastAsia="Arial Unicode MS" w:hAnsi="Arial Unicode MS" w:cs="Arial Unicode MS" w:hint="eastAsia"/>
              </w:rPr>
              <w:t>Y</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652891" w:rsidRPr="00877718" w:rsidRDefault="00652891" w:rsidP="0080783E">
            <w:pPr>
              <w:pStyle w:val="TableText"/>
              <w:rPr>
                <w:rFonts w:ascii="Arial Unicode MS" w:eastAsia="Arial Unicode MS" w:hAnsi="Arial Unicode MS" w:cs="Arial Unicode MS"/>
              </w:rPr>
            </w:pPr>
            <w:r>
              <w:rPr>
                <w:rFonts w:ascii="Arial Unicode MS" w:eastAsia="Arial Unicode MS" w:hAnsi="Arial Unicode MS" w:cs="Arial Unicode MS" w:hint="eastAsia"/>
              </w:rPr>
              <w:t>1</w:t>
            </w:r>
            <w:bookmarkStart w:id="37" w:name="_GoBack"/>
            <w:bookmarkEnd w:id="37"/>
          </w:p>
        </w:tc>
      </w:tr>
      <w:tr w:rsidR="00B85434" w:rsidRPr="00877718" w:rsidTr="0087771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877718" w:rsidRDefault="00B85434"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body</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877718" w:rsidRDefault="00E27A5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 </w:t>
            </w:r>
            <w:r w:rsidR="001B33B2" w:rsidRPr="00877718">
              <w:rPr>
                <w:rFonts w:ascii="Arial Unicode MS" w:eastAsia="Arial Unicode MS" w:hAnsi="Arial Unicode MS" w:cs="Arial Unicode MS"/>
              </w:rPr>
              <w:t xml:space="preserve">Product </w:t>
            </w:r>
            <w:r w:rsidRPr="00877718">
              <w:rPr>
                <w:rFonts w:ascii="Arial Unicode MS" w:eastAsia="Arial Unicode MS" w:hAnsi="Arial Unicode MS" w:cs="Arial Unicode MS"/>
              </w:rPr>
              <w:t>details</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877718" w:rsidRDefault="00B85434"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String(1000)</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877718" w:rsidRDefault="0023025C" w:rsidP="006E3D0D">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Specific description of the transaction. In case of a variety of goods, please accumulate the character strings descrbing the goods, and transmit the same to body.</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877718" w:rsidRDefault="006E3D0D"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testtest</w:t>
            </w:r>
          </w:p>
        </w:tc>
      </w:tr>
      <w:tr w:rsidR="00877718" w:rsidRPr="00877718" w:rsidTr="0087771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BE5F1" w:themeFill="accent1" w:themeFillTint="33"/>
            <w:tcMar>
              <w:top w:w="75" w:type="dxa"/>
              <w:left w:w="150" w:type="dxa"/>
              <w:bottom w:w="75" w:type="dxa"/>
              <w:right w:w="150" w:type="dxa"/>
            </w:tcMar>
            <w:vAlign w:val="center"/>
          </w:tcPr>
          <w:p w:rsidR="00877718" w:rsidRPr="00877718" w:rsidRDefault="0087771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c</w:t>
            </w:r>
            <w:r w:rsidRPr="00877718">
              <w:rPr>
                <w:rFonts w:ascii="Arial Unicode MS" w:eastAsia="Arial Unicode MS" w:hAnsi="Arial Unicode MS" w:cs="Arial Unicode MS" w:hint="eastAsia"/>
              </w:rPr>
              <w:t>urrency</w:t>
            </w:r>
          </w:p>
        </w:tc>
        <w:tc>
          <w:tcPr>
            <w:tcW w:w="607" w:type="pct"/>
            <w:tcBorders>
              <w:top w:val="single" w:sz="6" w:space="0" w:color="548DD4"/>
              <w:left w:val="single" w:sz="6" w:space="0" w:color="548DD4"/>
              <w:bottom w:val="single" w:sz="6" w:space="0" w:color="548DD4"/>
              <w:right w:val="single" w:sz="6" w:space="0" w:color="548DD4"/>
            </w:tcBorders>
            <w:shd w:val="clear" w:color="auto" w:fill="DBE5F1" w:themeFill="accent1" w:themeFillTint="33"/>
            <w:tcMar>
              <w:top w:w="75" w:type="dxa"/>
              <w:left w:w="150" w:type="dxa"/>
              <w:bottom w:w="75" w:type="dxa"/>
              <w:right w:w="150" w:type="dxa"/>
            </w:tcMar>
            <w:vAlign w:val="center"/>
          </w:tcPr>
          <w:p w:rsidR="00877718" w:rsidRPr="00877718" w:rsidRDefault="0087771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Currency</w:t>
            </w:r>
          </w:p>
        </w:tc>
        <w:tc>
          <w:tcPr>
            <w:tcW w:w="550" w:type="pct"/>
            <w:tcBorders>
              <w:top w:val="single" w:sz="6" w:space="0" w:color="548DD4"/>
              <w:left w:val="single" w:sz="6" w:space="0" w:color="548DD4"/>
              <w:bottom w:val="single" w:sz="6" w:space="0" w:color="548DD4"/>
              <w:right w:val="single" w:sz="6" w:space="0" w:color="548DD4"/>
            </w:tcBorders>
            <w:shd w:val="clear" w:color="auto" w:fill="DBE5F1" w:themeFill="accent1" w:themeFillTint="33"/>
            <w:tcMar>
              <w:top w:w="75" w:type="dxa"/>
              <w:left w:w="150" w:type="dxa"/>
              <w:bottom w:w="75" w:type="dxa"/>
              <w:right w:w="150" w:type="dxa"/>
            </w:tcMar>
            <w:vAlign w:val="center"/>
          </w:tcPr>
          <w:p w:rsidR="00877718" w:rsidRPr="00877718" w:rsidRDefault="0087771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String(</w:t>
            </w:r>
            <w:r w:rsidRPr="00877718">
              <w:rPr>
                <w:rFonts w:ascii="Arial Unicode MS" w:eastAsia="Arial Unicode MS" w:hAnsi="Arial Unicode MS" w:cs="Arial Unicode MS"/>
              </w:rPr>
              <w:t>10</w:t>
            </w:r>
            <w:r w:rsidRPr="00877718">
              <w:rPr>
                <w:rFonts w:ascii="Arial Unicode MS" w:eastAsia="Arial Unicode MS" w:hAnsi="Arial Unicode MS" w:cs="Arial Unicode MS" w:hint="eastAsia"/>
              </w:rPr>
              <w:t>)</w:t>
            </w:r>
          </w:p>
        </w:tc>
        <w:tc>
          <w:tcPr>
            <w:tcW w:w="1475" w:type="pct"/>
            <w:tcBorders>
              <w:top w:val="single" w:sz="6" w:space="0" w:color="548DD4"/>
              <w:left w:val="single" w:sz="6" w:space="0" w:color="548DD4"/>
              <w:bottom w:val="single" w:sz="6" w:space="0" w:color="548DD4"/>
              <w:right w:val="single" w:sz="6" w:space="0" w:color="548DD4"/>
            </w:tcBorders>
            <w:shd w:val="clear" w:color="auto" w:fill="DBE5F1" w:themeFill="accent1" w:themeFillTint="33"/>
            <w:tcMar>
              <w:top w:w="75" w:type="dxa"/>
              <w:left w:w="150" w:type="dxa"/>
              <w:bottom w:w="75" w:type="dxa"/>
              <w:right w:w="150" w:type="dxa"/>
            </w:tcMar>
            <w:vAlign w:val="center"/>
          </w:tcPr>
          <w:p w:rsidR="00877718" w:rsidRPr="00877718" w:rsidRDefault="00877718" w:rsidP="006E3D0D">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Please refer to the abbreviation set out in Currency List.</w:t>
            </w:r>
          </w:p>
        </w:tc>
        <w:tc>
          <w:tcPr>
            <w:tcW w:w="508" w:type="pct"/>
            <w:tcBorders>
              <w:top w:val="single" w:sz="6" w:space="0" w:color="548DD4"/>
              <w:left w:val="single" w:sz="6" w:space="0" w:color="548DD4"/>
              <w:bottom w:val="single" w:sz="6" w:space="0" w:color="548DD4"/>
              <w:right w:val="single" w:sz="6" w:space="0" w:color="548DD4"/>
            </w:tcBorders>
            <w:shd w:val="clear" w:color="auto" w:fill="DBE5F1" w:themeFill="accent1" w:themeFillTint="33"/>
            <w:tcMar>
              <w:top w:w="75" w:type="dxa"/>
              <w:left w:w="150" w:type="dxa"/>
              <w:bottom w:w="75" w:type="dxa"/>
              <w:right w:w="150" w:type="dxa"/>
            </w:tcMar>
            <w:vAlign w:val="center"/>
          </w:tcPr>
          <w:p w:rsidR="00877718" w:rsidRPr="00877718" w:rsidRDefault="0087771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DBE5F1" w:themeFill="accent1" w:themeFillTint="33"/>
            <w:tcMar>
              <w:top w:w="75" w:type="dxa"/>
              <w:left w:w="150" w:type="dxa"/>
              <w:bottom w:w="75" w:type="dxa"/>
              <w:right w:w="150" w:type="dxa"/>
            </w:tcMar>
            <w:vAlign w:val="center"/>
          </w:tcPr>
          <w:p w:rsidR="00877718" w:rsidRPr="00877718" w:rsidRDefault="0087771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USD</w:t>
            </w:r>
          </w:p>
        </w:tc>
      </w:tr>
      <w:tr w:rsidR="00877718"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877718" w:rsidRPr="00877718" w:rsidRDefault="0087771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forex_biz</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877718" w:rsidRPr="00877718" w:rsidRDefault="0087771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F</w:t>
            </w:r>
            <w:r w:rsidRPr="00877718">
              <w:rPr>
                <w:rFonts w:ascii="Arial Unicode MS" w:eastAsia="Arial Unicode MS" w:hAnsi="Arial Unicode MS" w:cs="Arial Unicode MS" w:hint="eastAsia"/>
              </w:rPr>
              <w:t>orex_</w:t>
            </w:r>
            <w:r w:rsidRPr="00877718">
              <w:rPr>
                <w:rFonts w:ascii="Arial Unicode MS" w:eastAsia="Arial Unicode MS" w:hAnsi="Arial Unicode MS" w:cs="Arial Unicode MS"/>
              </w:rPr>
              <w:t>biz</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877718" w:rsidRPr="00877718" w:rsidRDefault="0087771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String(</w:t>
            </w:r>
            <w:r w:rsidRPr="00877718">
              <w:rPr>
                <w:rFonts w:ascii="Arial Unicode MS" w:eastAsia="Arial Unicode MS" w:hAnsi="Arial Unicode MS" w:cs="Arial Unicode MS"/>
              </w:rPr>
              <w:t>10</w:t>
            </w:r>
            <w:r w:rsidRPr="00877718">
              <w:rPr>
                <w:rFonts w:ascii="Arial Unicode MS" w:eastAsia="Arial Unicode MS" w:hAnsi="Arial Unicode MS" w:cs="Arial Unicode MS" w:hint="eastAsia"/>
              </w:rPr>
              <w:t>)</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877718" w:rsidRPr="00877718" w:rsidRDefault="00877718" w:rsidP="006E3D0D">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 xml:space="preserve">“FP” is the only value </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877718" w:rsidRPr="00877718" w:rsidRDefault="0087771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877718" w:rsidRPr="00877718" w:rsidRDefault="00877718"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FP</w:t>
            </w:r>
          </w:p>
        </w:tc>
      </w:tr>
      <w:tr w:rsidR="00B85434"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877718" w:rsidRDefault="00B85434"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lastRenderedPageBreak/>
              <w:t>it_b_pay</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877718" w:rsidRDefault="00E27A57"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Overtime of non-payment transaction</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877718" w:rsidRDefault="00B85434"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23025C" w:rsidRPr="00877718" w:rsidRDefault="0023025C"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Set the overtime of non-payment transaction, the transaction will be closed automatically once the time is up.</w:t>
            </w:r>
          </w:p>
          <w:p w:rsidR="00B85434" w:rsidRPr="00877718" w:rsidRDefault="00D1200F"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Range of values: 1m～15d, or absolute time (for example: 2014-06-13 16:00:00)</w:t>
            </w:r>
          </w:p>
          <w:p w:rsidR="0081453E" w:rsidRPr="00877718" w:rsidRDefault="0081453E"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m-minute, h-hour, d-day, 1c-current day (Whenever the transaction is created, it will be closed at 0:00).</w:t>
            </w:r>
          </w:p>
          <w:p w:rsidR="00EB174B" w:rsidRPr="00877718" w:rsidRDefault="0081453E"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 xml:space="preserve">Demical point of the numerical value of this parameter is rejected, for example, 1.5h can </w:t>
            </w:r>
            <w:r w:rsidR="00EB174B" w:rsidRPr="00877718">
              <w:rPr>
                <w:rFonts w:ascii="Arial Unicode MS" w:eastAsia="Arial Unicode MS" w:hAnsi="Arial Unicode MS" w:cs="Arial Unicode MS" w:hint="eastAsia"/>
              </w:rPr>
              <w:t>be converted into 90m.</w:t>
            </w:r>
          </w:p>
          <w:p w:rsidR="00B85434" w:rsidRPr="00877718" w:rsidRDefault="0081453E"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To realize this function, Alipay is needed to be advised to set close time.</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Y</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B85434" w:rsidRPr="00877718" w:rsidRDefault="007626DE" w:rsidP="0080783E">
            <w:pPr>
              <w:pStyle w:val="TableText"/>
              <w:rPr>
                <w:rFonts w:ascii="Arial Unicode MS" w:eastAsia="Arial Unicode MS" w:hAnsi="Arial Unicode MS" w:cs="Arial Unicode MS"/>
                <w:i/>
                <w:color w:val="0000FF"/>
              </w:rPr>
            </w:pPr>
            <w:r w:rsidRPr="00877718">
              <w:rPr>
                <w:rFonts w:ascii="Arial Unicode MS" w:eastAsia="Arial Unicode MS" w:hAnsi="Arial Unicode MS" w:cs="Arial Unicode MS"/>
              </w:rPr>
              <w:t>30m</w:t>
            </w:r>
          </w:p>
        </w:tc>
      </w:tr>
      <w:tr w:rsidR="00B85434" w:rsidRPr="00877718" w:rsidTr="00F520C8">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877718" w:rsidRDefault="001D54F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rPr>
              <w:t>paymethod</w:t>
            </w:r>
          </w:p>
        </w:tc>
        <w:tc>
          <w:tcPr>
            <w:tcW w:w="60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877718" w:rsidRDefault="00D86B3B" w:rsidP="00E27A57">
            <w:pPr>
              <w:pStyle w:val="TableText"/>
              <w:rPr>
                <w:rFonts w:ascii="Arial Unicode MS" w:eastAsia="Arial Unicode MS" w:hAnsi="Arial Unicode MS" w:cs="Arial Unicode MS"/>
              </w:rPr>
            </w:pPr>
            <w:r w:rsidRPr="00877718">
              <w:rPr>
                <w:rFonts w:ascii="Arial Unicode MS" w:eastAsia="Arial Unicode MS" w:hAnsi="Arial Unicode MS" w:cs="Arial Unicode MS"/>
              </w:rPr>
              <w:t>Pay by bank cards</w:t>
            </w:r>
          </w:p>
        </w:tc>
        <w:tc>
          <w:tcPr>
            <w:tcW w:w="55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tcPr>
          <w:p w:rsidR="00B85434" w:rsidRPr="00877718" w:rsidRDefault="00B85434" w:rsidP="00D86B3B">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w:t>
            </w:r>
          </w:p>
        </w:tc>
        <w:tc>
          <w:tcPr>
            <w:tcW w:w="1475"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tcPr>
          <w:p w:rsidR="00B85434" w:rsidRPr="00877718" w:rsidRDefault="00D86B3B"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Can work with checkAccountlfExist function form PayTask to check if Alipay authorized account existed on this device, if return false, can use this to trigger bank cards payment page. Fixed value.</w:t>
            </w:r>
          </w:p>
        </w:tc>
        <w:tc>
          <w:tcPr>
            <w:tcW w:w="50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877718" w:rsidRDefault="00D5097E" w:rsidP="0080783E">
            <w:pPr>
              <w:pStyle w:val="TableText"/>
              <w:rPr>
                <w:rFonts w:ascii="Arial Unicode MS" w:eastAsia="Arial Unicode MS" w:hAnsi="Arial Unicode MS" w:cs="Arial Unicode MS"/>
              </w:rPr>
            </w:pPr>
            <w:r w:rsidRPr="00877718">
              <w:rPr>
                <w:rFonts w:ascii="Arial Unicode MS" w:eastAsia="Arial Unicode MS" w:hAnsi="Arial Unicode MS" w:cs="Arial Unicode MS"/>
                <w:szCs w:val="21"/>
              </w:rPr>
              <w:t>Y</w:t>
            </w:r>
          </w:p>
        </w:tc>
        <w:tc>
          <w:tcPr>
            <w:tcW w:w="1292"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B85434" w:rsidRPr="00877718" w:rsidRDefault="00D86B3B" w:rsidP="0080783E">
            <w:pPr>
              <w:pStyle w:val="TableText"/>
              <w:rPr>
                <w:rFonts w:ascii="Arial Unicode MS" w:eastAsia="Arial Unicode MS" w:hAnsi="Arial Unicode MS" w:cs="Arial Unicode MS"/>
                <w:i/>
                <w:color w:val="0000FF"/>
              </w:rPr>
            </w:pPr>
            <w:r w:rsidRPr="00877718">
              <w:rPr>
                <w:rFonts w:ascii="Arial Unicode MS" w:eastAsia="Arial Unicode MS" w:hAnsi="Arial Unicode MS" w:cs="Arial Unicode MS"/>
              </w:rPr>
              <w:t>expressGateway</w:t>
            </w:r>
          </w:p>
        </w:tc>
      </w:tr>
      <w:tr w:rsidR="008F0131" w:rsidRPr="00877718" w:rsidTr="002B05E7">
        <w:trPr>
          <w:cantSplit/>
        </w:trPr>
        <w:tc>
          <w:tcPr>
            <w:tcW w:w="56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877718" w:rsidRDefault="008F0131" w:rsidP="002B05E7">
            <w:pPr>
              <w:pStyle w:val="TableText"/>
              <w:rPr>
                <w:rFonts w:ascii="Arial Unicode MS" w:eastAsia="Arial Unicode MS" w:hAnsi="Arial Unicode MS" w:cs="Arial Unicode MS"/>
              </w:rPr>
            </w:pPr>
            <w:r w:rsidRPr="00877718">
              <w:rPr>
                <w:rFonts w:ascii="Arial Unicode MS" w:eastAsia="Arial Unicode MS" w:hAnsi="Arial Unicode MS" w:cs="Arial Unicode MS"/>
              </w:rPr>
              <w:lastRenderedPageBreak/>
              <w:t>extern_token</w:t>
            </w:r>
          </w:p>
        </w:tc>
        <w:tc>
          <w:tcPr>
            <w:tcW w:w="60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877718" w:rsidRDefault="00466D36" w:rsidP="002B05E7">
            <w:pPr>
              <w:pStyle w:val="TableText"/>
              <w:rPr>
                <w:rFonts w:ascii="Arial Unicode MS" w:eastAsia="Arial Unicode MS" w:hAnsi="Arial Unicode MS" w:cs="Arial Unicode MS"/>
              </w:rPr>
            </w:pPr>
            <w:r w:rsidRPr="00877718">
              <w:rPr>
                <w:rFonts w:ascii="Arial Unicode MS" w:eastAsia="Arial Unicode MS" w:hAnsi="Arial Unicode MS" w:cs="Arial Unicode MS"/>
              </w:rPr>
              <w:t>Authorization token</w:t>
            </w:r>
          </w:p>
        </w:tc>
        <w:tc>
          <w:tcPr>
            <w:tcW w:w="55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877718" w:rsidRDefault="008F0131" w:rsidP="002B05E7">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String(32)</w:t>
            </w:r>
          </w:p>
        </w:tc>
        <w:tc>
          <w:tcPr>
            <w:tcW w:w="1475"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877718" w:rsidRDefault="009943F8"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Token (including account information) returned by open platform (</w:t>
            </w:r>
            <w:r w:rsidR="00466D36" w:rsidRPr="00877718">
              <w:rPr>
                <w:rFonts w:ascii="Arial Unicode MS" w:eastAsia="Arial Unicode MS" w:hAnsi="Arial Unicode MS" w:cs="Arial Unicode MS"/>
              </w:rPr>
              <w:t>authorization token</w:t>
            </w:r>
            <w:r w:rsidRPr="00877718">
              <w:rPr>
                <w:rFonts w:ascii="Arial Unicode MS" w:eastAsia="Arial Unicode MS" w:hAnsi="Arial Unicode MS" w:cs="Arial Unicode MS"/>
              </w:rPr>
              <w:t xml:space="preserve">, a right for </w:t>
            </w:r>
            <w:r w:rsidR="00EB174B" w:rsidRPr="00877718">
              <w:rPr>
                <w:rFonts w:ascii="Arial Unicode MS" w:eastAsia="Arial Unicode MS" w:hAnsi="Arial Unicode MS" w:cs="Arial Unicode MS" w:hint="eastAsia"/>
              </w:rPr>
              <w:t>merchant</w:t>
            </w:r>
            <w:r w:rsidRPr="00877718">
              <w:rPr>
                <w:rFonts w:ascii="Arial Unicode MS" w:eastAsia="Arial Unicode MS" w:hAnsi="Arial Unicode MS" w:cs="Arial Unicode MS"/>
              </w:rPr>
              <w:t xml:space="preserve"> to access to some services of Alipay within specified period).</w:t>
            </w:r>
          </w:p>
        </w:tc>
        <w:tc>
          <w:tcPr>
            <w:tcW w:w="50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877718" w:rsidRDefault="00D5097E" w:rsidP="002B05E7">
            <w:pPr>
              <w:pStyle w:val="TableText"/>
              <w:rPr>
                <w:rFonts w:ascii="Arial Unicode MS" w:eastAsia="Arial Unicode MS" w:hAnsi="Arial Unicode MS" w:cs="Arial Unicode MS"/>
                <w:szCs w:val="21"/>
              </w:rPr>
            </w:pPr>
            <w:r w:rsidRPr="00877718">
              <w:rPr>
                <w:rFonts w:ascii="Arial Unicode MS" w:eastAsia="Arial Unicode MS" w:hAnsi="Arial Unicode MS" w:cs="Arial Unicode MS"/>
                <w:szCs w:val="21"/>
              </w:rPr>
              <w:t>Y</w:t>
            </w:r>
          </w:p>
        </w:tc>
        <w:tc>
          <w:tcPr>
            <w:tcW w:w="1292"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8F0131" w:rsidRPr="00877718" w:rsidRDefault="008F0131" w:rsidP="002B05E7">
            <w:pPr>
              <w:pStyle w:val="TableText"/>
              <w:rPr>
                <w:rFonts w:ascii="Arial Unicode MS" w:eastAsia="Arial Unicode MS" w:hAnsi="Arial Unicode MS" w:cs="Arial Unicode MS"/>
              </w:rPr>
            </w:pPr>
            <w:r w:rsidRPr="00877718">
              <w:rPr>
                <w:rFonts w:ascii="Arial Unicode MS" w:eastAsia="Arial Unicode MS" w:hAnsi="Arial Unicode MS" w:cs="Arial Unicode MS"/>
              </w:rPr>
              <w:t>1b258b84ed2faf3e88b4d979ed9fd4db</w:t>
            </w:r>
          </w:p>
        </w:tc>
      </w:tr>
    </w:tbl>
    <w:p w:rsidR="00797796" w:rsidRPr="00877718" w:rsidRDefault="00797796" w:rsidP="002F279D">
      <w:pPr>
        <w:rPr>
          <w:rFonts w:ascii="Arial Unicode MS" w:eastAsia="Arial Unicode MS" w:hAnsi="Arial Unicode MS" w:cs="Arial Unicode MS"/>
        </w:rPr>
      </w:pPr>
    </w:p>
    <w:p w:rsidR="003A4855" w:rsidRPr="00877718" w:rsidRDefault="003A4855" w:rsidP="003A4855">
      <w:pPr>
        <w:pStyle w:val="NotesHeading"/>
        <w:rPr>
          <w:rFonts w:ascii="Arial Unicode MS" w:eastAsia="Arial Unicode MS" w:hAnsi="Arial Unicode MS" w:cs="Arial Unicode MS"/>
        </w:rPr>
      </w:pPr>
      <w:r w:rsidRPr="00877718">
        <w:rPr>
          <w:rFonts w:ascii="Arial Unicode MS" w:eastAsia="Arial Unicode MS" w:hAnsi="Arial Unicode MS" w:cs="Arial Unicode MS"/>
        </w:rPr>
        <w:sym w:font="Wingdings" w:char="F026"/>
      </w:r>
      <w:r w:rsidRPr="00877718">
        <w:rPr>
          <w:rFonts w:ascii="Arial Unicode MS" w:eastAsia="Arial Unicode MS" w:hAnsi="Arial Unicode MS" w:cs="Arial Unicode MS"/>
        </w:rPr>
        <w:t xml:space="preserve">  </w:t>
      </w:r>
      <w:r w:rsidR="00B9611F" w:rsidRPr="00877718">
        <w:rPr>
          <w:rFonts w:ascii="Arial Unicode MS" w:eastAsia="Arial Unicode MS" w:hAnsi="Arial Unicode MS" w:cs="Arial Unicode MS"/>
        </w:rPr>
        <w:t>Illusration:</w:t>
      </w:r>
    </w:p>
    <w:p w:rsidR="00EF08A1" w:rsidRPr="00877718" w:rsidRDefault="00B9611F" w:rsidP="00254D8A">
      <w:pPr>
        <w:pStyle w:val="NotesText"/>
        <w:rPr>
          <w:rFonts w:ascii="Arial Unicode MS" w:eastAsia="Arial Unicode MS" w:hAnsi="Arial Unicode MS" w:cs="Arial Unicode MS"/>
        </w:rPr>
      </w:pPr>
      <w:r w:rsidRPr="00877718">
        <w:rPr>
          <w:rFonts w:ascii="Arial Unicode MS" w:eastAsia="Arial Unicode MS" w:hAnsi="Arial Unicode MS" w:cs="Arial Unicode MS"/>
        </w:rPr>
        <w:t>Part of parameter type is String, range of length is not specified, which means the system will not check out the length of this parameter.</w:t>
      </w:r>
    </w:p>
    <w:p w:rsidR="005E7A22" w:rsidRPr="00877718" w:rsidRDefault="005E7A22" w:rsidP="005E7A22">
      <w:pPr>
        <w:rPr>
          <w:rFonts w:ascii="Arial Unicode MS" w:eastAsia="Arial Unicode MS" w:hAnsi="Arial Unicode MS" w:cs="Arial Unicode MS"/>
        </w:rPr>
      </w:pPr>
    </w:p>
    <w:p w:rsidR="00FF35A0" w:rsidRPr="00877718" w:rsidRDefault="00B9611F" w:rsidP="00057A88">
      <w:pPr>
        <w:pStyle w:val="2"/>
        <w:rPr>
          <w:rFonts w:ascii="Arial Unicode MS" w:eastAsia="Arial Unicode MS" w:hAnsi="Arial Unicode MS" w:cs="Arial Unicode MS"/>
        </w:rPr>
      </w:pPr>
      <w:bookmarkStart w:id="38" w:name="_Toc386197780"/>
      <w:bookmarkStart w:id="39" w:name="_Toc405997402"/>
      <w:r w:rsidRPr="00877718">
        <w:rPr>
          <w:rFonts w:ascii="Arial Unicode MS" w:eastAsia="Arial Unicode MS" w:hAnsi="Arial Unicode MS" w:cs="Arial Unicode MS"/>
        </w:rPr>
        <w:t>Example</w:t>
      </w:r>
      <w:bookmarkEnd w:id="38"/>
      <w:bookmarkEnd w:id="39"/>
    </w:p>
    <w:p w:rsidR="00877718" w:rsidRPr="00367F8B" w:rsidRDefault="00877718" w:rsidP="00877718">
      <w:pPr>
        <w:pStyle w:val="TerminalDisplay"/>
        <w:rPr>
          <w:rFonts w:ascii="Arial Unicode MS" w:eastAsia="Arial Unicode MS" w:hAnsi="Arial Unicode MS" w:cs="Arial Unicode MS"/>
          <w:noProof w:val="0"/>
          <w:sz w:val="18"/>
          <w:szCs w:val="18"/>
        </w:rPr>
      </w:pPr>
      <w:bookmarkStart w:id="40" w:name="_同步通知参数说明"/>
      <w:bookmarkEnd w:id="40"/>
      <w:r w:rsidRPr="00367F8B">
        <w:rPr>
          <w:rFonts w:ascii="Arial Unicode MS" w:eastAsia="Arial Unicode MS" w:hAnsi="Arial Unicode MS" w:cs="Arial Unicode MS"/>
          <w:noProof w:val="0"/>
          <w:sz w:val="18"/>
          <w:szCs w:val="18"/>
        </w:rPr>
        <w:t>https://</w:t>
      </w:r>
      <w:r w:rsidR="00587E15" w:rsidRPr="00367F8B">
        <w:rPr>
          <w:rFonts w:ascii="Arial Unicode MS" w:eastAsia="Arial Unicode MS" w:hAnsi="Arial Unicode MS" w:cs="Arial Unicode MS"/>
          <w:noProof w:val="0"/>
          <w:sz w:val="18"/>
          <w:szCs w:val="18"/>
        </w:rPr>
        <w:t>www.notifyurl</w:t>
      </w:r>
      <w:r w:rsidRPr="00367F8B">
        <w:rPr>
          <w:rFonts w:ascii="Arial Unicode MS" w:eastAsia="Arial Unicode MS" w:hAnsi="Arial Unicode MS" w:cs="Arial Unicode MS"/>
          <w:noProof w:val="0"/>
          <w:sz w:val="18"/>
          <w:szCs w:val="18"/>
        </w:rPr>
        <w:t>.com/</w:t>
      </w:r>
      <w:r w:rsidR="00587E15" w:rsidRPr="00367F8B">
        <w:rPr>
          <w:rFonts w:ascii="Arial Unicode MS" w:eastAsia="Arial Unicode MS" w:hAnsi="Arial Unicode MS" w:cs="Arial Unicode MS"/>
          <w:noProof w:val="0"/>
          <w:sz w:val="18"/>
          <w:szCs w:val="18"/>
        </w:rPr>
        <w:t>w</w:t>
      </w:r>
      <w:r w:rsidRPr="00367F8B">
        <w:rPr>
          <w:rFonts w:ascii="Arial Unicode MS" w:eastAsia="Arial Unicode MS" w:hAnsi="Arial Unicode MS" w:cs="Arial Unicode MS"/>
          <w:noProof w:val="0"/>
          <w:sz w:val="18"/>
          <w:szCs w:val="18"/>
        </w:rPr>
        <w:t>eb/alipaydatafeed.do?notify_id=4c14ed0a8147c82f795a70dc5906c0a63z&amp;notify_type=trade_status_sync&amp;sign=</w:t>
      </w:r>
      <w:r w:rsidR="00587E15" w:rsidRPr="00367F8B">
        <w:rPr>
          <w:rFonts w:ascii="Arial Unicode MS" w:eastAsia="Arial Unicode MS" w:hAnsi="Arial Unicode MS" w:cs="Arial Unicode MS"/>
          <w:noProof w:val="0"/>
          <w:sz w:val="18"/>
          <w:szCs w:val="18"/>
        </w:rPr>
        <w:t>saxishyye6u1k2makagevu3t80fo9x0h</w:t>
      </w:r>
      <w:r w:rsidRPr="00367F8B">
        <w:rPr>
          <w:rFonts w:ascii="Arial Unicode MS" w:eastAsia="Arial Unicode MS" w:hAnsi="Arial Unicode MS" w:cs="Arial Unicode MS"/>
          <w:noProof w:val="0"/>
          <w:sz w:val="18"/>
          <w:szCs w:val="18"/>
        </w:rPr>
        <w:t>&amp;trade_no=201412109</w:t>
      </w:r>
      <w:r w:rsidR="00587E15" w:rsidRPr="00367F8B">
        <w:rPr>
          <w:rFonts w:ascii="Arial Unicode MS" w:eastAsia="Arial Unicode MS" w:hAnsi="Arial Unicode MS" w:cs="Arial Unicode MS"/>
          <w:noProof w:val="0"/>
          <w:sz w:val="18"/>
          <w:szCs w:val="18"/>
        </w:rPr>
        <w:t>1227635&amp;total_fee=31.00</w:t>
      </w:r>
      <w:r w:rsidRPr="00367F8B">
        <w:rPr>
          <w:rFonts w:ascii="Arial Unicode MS" w:eastAsia="Arial Unicode MS" w:hAnsi="Arial Unicode MS" w:cs="Arial Unicode MS"/>
          <w:noProof w:val="0"/>
          <w:sz w:val="18"/>
          <w:szCs w:val="18"/>
        </w:rPr>
        <w:t>&amp;out_trade_no=50</w:t>
      </w:r>
      <w:r w:rsidR="00587E15" w:rsidRPr="00367F8B">
        <w:rPr>
          <w:rFonts w:ascii="Arial Unicode MS" w:eastAsia="Arial Unicode MS" w:hAnsi="Arial Unicode MS" w:cs="Arial Unicode MS"/>
          <w:noProof w:val="0"/>
          <w:sz w:val="18"/>
          <w:szCs w:val="18"/>
        </w:rPr>
        <w:t>123</w:t>
      </w:r>
      <w:r w:rsidRPr="00367F8B">
        <w:rPr>
          <w:rFonts w:ascii="Arial Unicode MS" w:eastAsia="Arial Unicode MS" w:hAnsi="Arial Unicode MS" w:cs="Arial Unicode MS"/>
          <w:noProof w:val="0"/>
          <w:sz w:val="18"/>
          <w:szCs w:val="18"/>
        </w:rPr>
        <w:t>38025&amp;currency=USD&amp;notify_time=2014-12-10 17:47:16&amp;trade_status=TRADE_FINISHED&amp;sign_type=MD5</w:t>
      </w:r>
    </w:p>
    <w:p w:rsidR="001B33B2" w:rsidRPr="00877718" w:rsidRDefault="001B33B2" w:rsidP="001B33B2">
      <w:pPr>
        <w:pStyle w:val="1"/>
        <w:rPr>
          <w:rFonts w:ascii="Arial Unicode MS" w:eastAsia="Arial Unicode MS" w:hAnsi="Arial Unicode MS" w:cs="Arial Unicode MS"/>
        </w:rPr>
      </w:pPr>
      <w:bookmarkStart w:id="41" w:name="_Toc405997403"/>
      <w:r w:rsidRPr="00877718">
        <w:rPr>
          <w:rFonts w:ascii="Arial Unicode MS" w:eastAsia="Arial Unicode MS" w:hAnsi="Arial Unicode MS" w:cs="Arial Unicode MS"/>
        </w:rPr>
        <w:lastRenderedPageBreak/>
        <w:t>Description of Synchronous Notification Parameters</w:t>
      </w:r>
      <w:bookmarkEnd w:id="41"/>
    </w:p>
    <w:p w:rsidR="00057A88" w:rsidRPr="00877718" w:rsidRDefault="00BB64BF" w:rsidP="00057A88">
      <w:pPr>
        <w:pStyle w:val="2"/>
        <w:rPr>
          <w:rFonts w:ascii="Arial Unicode MS" w:eastAsia="Arial Unicode MS" w:hAnsi="Arial Unicode MS" w:cs="Arial Unicode MS"/>
        </w:rPr>
      </w:pPr>
      <w:bookmarkStart w:id="42" w:name="_Toc386197782"/>
      <w:bookmarkStart w:id="43" w:name="_Toc405997404"/>
      <w:r w:rsidRPr="00877718">
        <w:rPr>
          <w:rFonts w:ascii="Arial Unicode MS" w:eastAsia="Arial Unicode MS" w:hAnsi="Arial Unicode MS" w:cs="Arial Unicode MS"/>
        </w:rPr>
        <w:t>Implication</w:t>
      </w:r>
      <w:bookmarkEnd w:id="42"/>
      <w:bookmarkEnd w:id="43"/>
    </w:p>
    <w:p w:rsidR="00057A88" w:rsidRPr="00877718" w:rsidRDefault="00BB64BF" w:rsidP="00057A88">
      <w:pPr>
        <w:rPr>
          <w:rFonts w:ascii="Arial Unicode MS" w:eastAsia="Arial Unicode MS" w:hAnsi="Arial Unicode MS" w:cs="Arial Unicode MS"/>
        </w:rPr>
      </w:pPr>
      <w:r w:rsidRPr="00877718">
        <w:rPr>
          <w:rFonts w:ascii="Arial Unicode MS" w:eastAsia="Arial Unicode MS" w:hAnsi="Arial Unicode MS" w:cs="Arial Unicode MS"/>
        </w:rPr>
        <w:t xml:space="preserve">Alipay will notify </w:t>
      </w:r>
      <w:r w:rsidR="00E3197B" w:rsidRPr="00877718">
        <w:rPr>
          <w:rFonts w:ascii="Arial Unicode MS" w:eastAsia="Arial Unicode MS" w:hAnsi="Arial Unicode MS" w:cs="Arial Unicode MS"/>
        </w:rPr>
        <w:t>merchant</w:t>
      </w:r>
      <w:r w:rsidRPr="00877718">
        <w:rPr>
          <w:rFonts w:ascii="Arial Unicode MS" w:eastAsia="Arial Unicode MS" w:hAnsi="Arial Unicode MS" w:cs="Arial Unicode MS"/>
        </w:rPr>
        <w:t xml:space="preserve"> of the result data it processed directly after it completes the processing of request data of </w:t>
      </w:r>
      <w:r w:rsidR="00E3197B" w:rsidRPr="00877718">
        <w:rPr>
          <w:rFonts w:ascii="Arial Unicode MS" w:eastAsia="Arial Unicode MS" w:hAnsi="Arial Unicode MS" w:cs="Arial Unicode MS"/>
        </w:rPr>
        <w:t>merchant</w:t>
      </w:r>
      <w:r w:rsidRPr="00877718">
        <w:rPr>
          <w:rFonts w:ascii="Arial Unicode MS" w:eastAsia="Arial Unicode MS" w:hAnsi="Arial Unicode MS" w:cs="Arial Unicode MS"/>
        </w:rPr>
        <w:t>. These result data are synchronous notif</w:t>
      </w:r>
      <w:r w:rsidR="00D45B94" w:rsidRPr="00877718">
        <w:rPr>
          <w:rFonts w:ascii="Arial Unicode MS" w:eastAsia="Arial Unicode MS" w:hAnsi="Arial Unicode MS" w:cs="Arial Unicode MS" w:hint="eastAsia"/>
        </w:rPr>
        <w:t>ication</w:t>
      </w:r>
      <w:r w:rsidRPr="00877718">
        <w:rPr>
          <w:rFonts w:ascii="Arial Unicode MS" w:eastAsia="Arial Unicode MS" w:hAnsi="Arial Unicode MS" w:cs="Arial Unicode MS"/>
        </w:rPr>
        <w:t xml:space="preserve"> parameters.</w:t>
      </w:r>
    </w:p>
    <w:p w:rsidR="00057A88" w:rsidRPr="00877718" w:rsidRDefault="008744B5" w:rsidP="00057A88">
      <w:pPr>
        <w:pStyle w:val="2"/>
        <w:rPr>
          <w:rFonts w:ascii="Arial Unicode MS" w:eastAsia="Arial Unicode MS" w:hAnsi="Arial Unicode MS" w:cs="Arial Unicode MS"/>
        </w:rPr>
      </w:pPr>
      <w:bookmarkStart w:id="44" w:name="_Toc386197783"/>
      <w:bookmarkStart w:id="45" w:name="_Toc405997405"/>
      <w:r w:rsidRPr="00877718">
        <w:rPr>
          <w:rFonts w:ascii="Arial Unicode MS" w:eastAsia="Arial Unicode MS" w:hAnsi="Arial Unicode MS" w:cs="Arial Unicode MS"/>
        </w:rPr>
        <w:t>List</w:t>
      </w:r>
      <w:bookmarkEnd w:id="44"/>
      <w:bookmarkEnd w:id="45"/>
    </w:p>
    <w:p w:rsidR="005F75E0" w:rsidRPr="00877718" w:rsidRDefault="008744B5" w:rsidP="007A2788">
      <w:pPr>
        <w:pStyle w:val="TableDescription"/>
        <w:numPr>
          <w:ilvl w:val="0"/>
          <w:numId w:val="0"/>
        </w:numPr>
        <w:rPr>
          <w:rFonts w:ascii="Arial Unicode MS" w:eastAsia="Arial Unicode MS" w:hAnsi="Arial Unicode MS" w:cs="Arial Unicode MS"/>
          <w:highlight w:val="yellow"/>
        </w:rPr>
      </w:pPr>
      <w:r w:rsidRPr="00877718">
        <w:rPr>
          <w:rFonts w:ascii="Arial Unicode MS" w:eastAsia="Arial Unicode MS" w:hAnsi="Arial Unicode MS" w:cs="Arial Unicode MS"/>
        </w:rPr>
        <w:t xml:space="preserve">Table 6-1 </w:t>
      </w:r>
      <w:r w:rsidR="001B33B2" w:rsidRPr="00877718">
        <w:rPr>
          <w:rFonts w:ascii="Arial Unicode MS" w:eastAsia="Arial Unicode MS" w:hAnsi="Arial Unicode MS" w:cs="Arial Unicode MS"/>
        </w:rPr>
        <w:t>Description of Synchronous Notification Parameters</w:t>
      </w:r>
    </w:p>
    <w:tbl>
      <w:tblPr>
        <w:tblW w:w="4944" w:type="pct"/>
        <w:tblInd w:w="8" w:type="dxa"/>
        <w:tblLayout w:type="fixed"/>
        <w:tblLook w:val="04A0" w:firstRow="1" w:lastRow="0" w:firstColumn="1" w:lastColumn="0" w:noHBand="0" w:noVBand="1"/>
      </w:tblPr>
      <w:tblGrid>
        <w:gridCol w:w="992"/>
        <w:gridCol w:w="1135"/>
        <w:gridCol w:w="991"/>
        <w:gridCol w:w="2420"/>
        <w:gridCol w:w="902"/>
        <w:gridCol w:w="2348"/>
      </w:tblGrid>
      <w:tr w:rsidR="00BE392C" w:rsidRPr="00877718" w:rsidTr="00BB152A">
        <w:trPr>
          <w:cantSplit/>
          <w:tblHeader/>
        </w:trPr>
        <w:tc>
          <w:tcPr>
            <w:tcW w:w="564"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Pr="00877718" w:rsidRDefault="008744B5" w:rsidP="001C04AC">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Parameter</w:t>
            </w:r>
          </w:p>
        </w:tc>
        <w:tc>
          <w:tcPr>
            <w:tcW w:w="646"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Pr="00877718" w:rsidRDefault="008744B5" w:rsidP="00CB7450">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Parameter Name</w:t>
            </w:r>
          </w:p>
        </w:tc>
        <w:tc>
          <w:tcPr>
            <w:tcW w:w="564"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Pr="00877718" w:rsidRDefault="008744B5" w:rsidP="00BE392C">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Type (Range of Length)</w:t>
            </w:r>
          </w:p>
        </w:tc>
        <w:tc>
          <w:tcPr>
            <w:tcW w:w="1377"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Pr="00877718" w:rsidRDefault="00E36864" w:rsidP="001C04AC">
            <w:pPr>
              <w:pStyle w:val="TableHeading"/>
              <w:rPr>
                <w:rFonts w:ascii="Arial Unicode MS" w:eastAsia="Arial Unicode MS" w:hAnsi="Arial Unicode MS" w:cs="Arial Unicode MS"/>
                <w:sz w:val="18"/>
              </w:rPr>
            </w:pPr>
            <w:r>
              <w:rPr>
                <w:rFonts w:ascii="Arial Unicode MS" w:eastAsia="Arial Unicode MS" w:hAnsi="Arial Unicode MS" w:cs="Arial Unicode MS"/>
                <w:noProof/>
                <w:sz w:val="18"/>
              </w:rPr>
              <w:pict w14:anchorId="3667635B">
                <v:shape id="Text Box 105" o:spid="_x0000_s1055" type="#_x0000_t202" style="position:absolute;left:0;text-align:left;margin-left:113.4pt;margin-top:15.4pt;width:55.2pt;height:30.6pt;z-index:2519162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sJ7oCAADC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" filled="f" stroked="f">
                  <v:textbox>
                    <w:txbxContent>
                      <w:p w:rsidR="00877718" w:rsidRPr="007A2788" w:rsidRDefault="00877718" w:rsidP="001B33B2">
                        <w:pPr>
                          <w:spacing w:before="0" w:after="0"/>
                          <w:ind w:left="0"/>
                          <w:rPr>
                            <w:sz w:val="18"/>
                            <w:szCs w:val="18"/>
                          </w:rPr>
                        </w:pPr>
                        <w:r w:rsidRPr="007A2788">
                          <w:rPr>
                            <w:rFonts w:hint="eastAsia"/>
                            <w:sz w:val="18"/>
                            <w:szCs w:val="18"/>
                          </w:rPr>
                          <w:t>Y for Yes</w:t>
                        </w:r>
                      </w:p>
                      <w:p w:rsidR="00877718" w:rsidRPr="001B33B2" w:rsidRDefault="00877718" w:rsidP="001B33B2">
                        <w:pPr>
                          <w:spacing w:before="0" w:after="0"/>
                          <w:ind w:left="0"/>
                          <w:rPr>
                            <w:sz w:val="18"/>
                            <w:szCs w:val="18"/>
                          </w:rPr>
                        </w:pPr>
                        <w:r w:rsidRPr="007A2788">
                          <w:rPr>
                            <w:sz w:val="18"/>
                            <w:szCs w:val="18"/>
                          </w:rPr>
                          <w:t>N for No</w:t>
                        </w:r>
                      </w:p>
                    </w:txbxContent>
                  </v:textbox>
                </v:shape>
              </w:pict>
            </w:r>
            <w:r w:rsidR="008744B5" w:rsidRPr="00877718">
              <w:rPr>
                <w:rFonts w:ascii="Arial Unicode MS" w:eastAsia="Arial Unicode MS" w:hAnsi="Arial Unicode MS" w:cs="Arial Unicode MS"/>
                <w:sz w:val="18"/>
              </w:rPr>
              <w:t>Parameter Description</w:t>
            </w:r>
          </w:p>
        </w:tc>
        <w:tc>
          <w:tcPr>
            <w:tcW w:w="513"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Pr="00877718" w:rsidRDefault="008744B5" w:rsidP="001C04AC">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Nullable</w:t>
            </w:r>
          </w:p>
          <w:p w:rsidR="001B33B2" w:rsidRPr="00877718" w:rsidRDefault="001B33B2" w:rsidP="001B33B2">
            <w:pPr>
              <w:pStyle w:val="TableHeading"/>
              <w:jc w:val="both"/>
              <w:rPr>
                <w:rFonts w:ascii="Arial Unicode MS" w:eastAsia="Arial Unicode MS" w:hAnsi="Arial Unicode MS" w:cs="Arial Unicode MS"/>
                <w:sz w:val="18"/>
              </w:rPr>
            </w:pPr>
          </w:p>
        </w:tc>
        <w:tc>
          <w:tcPr>
            <w:tcW w:w="1336"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392C" w:rsidRPr="00877718" w:rsidRDefault="008744B5" w:rsidP="001C04AC">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Example</w:t>
            </w:r>
          </w:p>
        </w:tc>
      </w:tr>
      <w:tr w:rsidR="00BE392C" w:rsidRPr="00877718" w:rsidTr="00BB152A">
        <w:trPr>
          <w:cantSplit/>
        </w:trPr>
        <w:tc>
          <w:tcPr>
            <w:tcW w:w="564"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877718" w:rsidRDefault="00BE392C" w:rsidP="00BE392C">
            <w:pPr>
              <w:pStyle w:val="TableText"/>
              <w:rPr>
                <w:rFonts w:ascii="Arial Unicode MS" w:eastAsia="Arial Unicode MS" w:hAnsi="Arial Unicode MS" w:cs="Arial Unicode MS"/>
              </w:rPr>
            </w:pPr>
            <w:r w:rsidRPr="00877718">
              <w:rPr>
                <w:rFonts w:ascii="Arial Unicode MS" w:eastAsia="Arial Unicode MS" w:hAnsi="Arial Unicode MS" w:cs="Arial Unicode MS"/>
              </w:rPr>
              <w:t>resultStatus</w:t>
            </w:r>
          </w:p>
        </w:tc>
        <w:tc>
          <w:tcPr>
            <w:tcW w:w="646"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877718" w:rsidRDefault="007A338E" w:rsidP="00BE392C">
            <w:pPr>
              <w:pStyle w:val="TableText"/>
              <w:rPr>
                <w:rFonts w:ascii="Arial Unicode MS" w:eastAsia="Arial Unicode MS" w:hAnsi="Arial Unicode MS" w:cs="Arial Unicode MS"/>
              </w:rPr>
            </w:pPr>
            <w:r w:rsidRPr="00877718">
              <w:rPr>
                <w:rFonts w:ascii="Arial Unicode MS" w:eastAsia="Arial Unicode MS" w:hAnsi="Arial Unicode MS" w:cs="Arial Unicode MS"/>
              </w:rPr>
              <w:t>Status code</w:t>
            </w:r>
          </w:p>
        </w:tc>
        <w:tc>
          <w:tcPr>
            <w:tcW w:w="564"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877718" w:rsidRDefault="00BE392C" w:rsidP="00BE392C">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w:t>
            </w:r>
          </w:p>
        </w:tc>
        <w:tc>
          <w:tcPr>
            <w:tcW w:w="137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877718" w:rsidRDefault="00B81AA2"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hint="eastAsia"/>
              </w:rPr>
              <w:t>S</w:t>
            </w:r>
            <w:r w:rsidR="007A338E" w:rsidRPr="00877718">
              <w:rPr>
                <w:rFonts w:ascii="Arial Unicode MS" w:eastAsia="Arial Unicode MS" w:hAnsi="Arial Unicode MS" w:cs="Arial Unicode MS"/>
              </w:rPr>
              <w:t>tatus value returned from this operation, identifying the result of this call, please refer to “1</w:t>
            </w:r>
            <w:r w:rsidRPr="00877718">
              <w:rPr>
                <w:rFonts w:ascii="Arial Unicode MS" w:eastAsia="Arial Unicode MS" w:hAnsi="Arial Unicode MS" w:cs="Arial Unicode MS" w:hint="eastAsia"/>
              </w:rPr>
              <w:t>1</w:t>
            </w:r>
            <w:r w:rsidR="007A338E" w:rsidRPr="00877718">
              <w:rPr>
                <w:rFonts w:ascii="Arial Unicode MS" w:eastAsia="Arial Unicode MS" w:hAnsi="Arial Unicode MS" w:cs="Arial Unicode MS"/>
              </w:rPr>
              <w:t>.2 Client Error Code”.</w:t>
            </w:r>
          </w:p>
        </w:tc>
        <w:tc>
          <w:tcPr>
            <w:tcW w:w="513"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877718" w:rsidRDefault="00FF30AB" w:rsidP="00BE392C">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336"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hideMark/>
          </w:tcPr>
          <w:p w:rsidR="00BE392C" w:rsidRPr="00877718" w:rsidRDefault="00BE392C" w:rsidP="00BE392C">
            <w:pPr>
              <w:pStyle w:val="TableText"/>
              <w:rPr>
                <w:rFonts w:ascii="Arial Unicode MS" w:eastAsia="Arial Unicode MS" w:hAnsi="Arial Unicode MS" w:cs="Arial Unicode MS"/>
              </w:rPr>
            </w:pPr>
            <w:r w:rsidRPr="00877718">
              <w:rPr>
                <w:rFonts w:ascii="Arial Unicode MS" w:eastAsia="Arial Unicode MS" w:hAnsi="Arial Unicode MS" w:cs="Arial Unicode MS"/>
              </w:rPr>
              <w:t>9000</w:t>
            </w:r>
          </w:p>
        </w:tc>
      </w:tr>
      <w:tr w:rsidR="00BE392C" w:rsidRPr="00877718" w:rsidTr="00BB152A">
        <w:trPr>
          <w:cantSplit/>
        </w:trPr>
        <w:tc>
          <w:tcPr>
            <w:tcW w:w="564"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BE392C" w:rsidRPr="00877718" w:rsidRDefault="00BE392C" w:rsidP="00BE392C">
            <w:pPr>
              <w:pStyle w:val="TableText"/>
              <w:rPr>
                <w:rFonts w:ascii="Arial Unicode MS" w:eastAsia="Arial Unicode MS" w:hAnsi="Arial Unicode MS" w:cs="Arial Unicode MS"/>
              </w:rPr>
            </w:pPr>
            <w:r w:rsidRPr="00877718">
              <w:rPr>
                <w:rFonts w:ascii="Arial Unicode MS" w:eastAsia="Arial Unicode MS" w:hAnsi="Arial Unicode MS" w:cs="Arial Unicode MS"/>
              </w:rPr>
              <w:lastRenderedPageBreak/>
              <w:t>result</w:t>
            </w:r>
          </w:p>
        </w:tc>
        <w:tc>
          <w:tcPr>
            <w:tcW w:w="646"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BE392C" w:rsidRPr="00877718" w:rsidRDefault="00526C09" w:rsidP="00BE392C">
            <w:pPr>
              <w:pStyle w:val="TableText"/>
              <w:rPr>
                <w:rFonts w:ascii="Arial Unicode MS" w:eastAsia="Arial Unicode MS" w:hAnsi="Arial Unicode MS" w:cs="Arial Unicode MS"/>
              </w:rPr>
            </w:pPr>
            <w:r w:rsidRPr="00877718">
              <w:rPr>
                <w:rFonts w:ascii="Arial Unicode MS" w:eastAsia="Arial Unicode MS" w:hAnsi="Arial Unicode MS" w:cs="Arial Unicode MS"/>
              </w:rPr>
              <w:t>Result data returned from this operation</w:t>
            </w:r>
          </w:p>
        </w:tc>
        <w:tc>
          <w:tcPr>
            <w:tcW w:w="564"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BE392C" w:rsidRPr="00877718" w:rsidRDefault="00BE392C" w:rsidP="00BE392C">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w:t>
            </w:r>
          </w:p>
        </w:tc>
        <w:tc>
          <w:tcPr>
            <w:tcW w:w="1377"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526C09" w:rsidRPr="00877718" w:rsidRDefault="00526C09"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 xml:space="preserve">Result data returned from this operation. </w:t>
            </w:r>
          </w:p>
          <w:p w:rsidR="00526C09" w:rsidRPr="00877718" w:rsidRDefault="00526C09"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 xml:space="preserve">Thereinto: </w:t>
            </w:r>
          </w:p>
          <w:p w:rsidR="00526C09" w:rsidRPr="00877718" w:rsidRDefault="00526C09"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 xml:space="preserve">The part before &amp;success="true"&amp;sign_type="RSA"&amp;sign="xxx" is the original data of </w:t>
            </w:r>
            <w:r w:rsidR="00E3197B" w:rsidRPr="00877718">
              <w:rPr>
                <w:rFonts w:ascii="Arial Unicode MS" w:eastAsia="Arial Unicode MS" w:hAnsi="Arial Unicode MS" w:cs="Arial Unicode MS"/>
              </w:rPr>
              <w:t>merchant</w:t>
            </w:r>
            <w:r w:rsidR="009446C6" w:rsidRPr="00877718">
              <w:rPr>
                <w:rFonts w:ascii="Arial Unicode MS" w:eastAsia="Arial Unicode MS" w:hAnsi="Arial Unicode MS" w:cs="Arial Unicode MS" w:hint="eastAsia"/>
              </w:rPr>
              <w:t>.</w:t>
            </w:r>
          </w:p>
          <w:p w:rsidR="00526C09" w:rsidRPr="00877718" w:rsidRDefault="00526C09"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success is used for identifying the result of this payment.</w:t>
            </w:r>
          </w:p>
          <w:p w:rsidR="00BE392C" w:rsidRPr="00877718" w:rsidRDefault="00526C09" w:rsidP="007A2788">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 xml:space="preserve">sign="xxx" is the signature of Alipay for the result of this payment, </w:t>
            </w:r>
            <w:r w:rsidR="00E3197B" w:rsidRPr="00877718">
              <w:rPr>
                <w:rFonts w:ascii="Arial Unicode MS" w:eastAsia="Arial Unicode MS" w:hAnsi="Arial Unicode MS" w:cs="Arial Unicode MS"/>
              </w:rPr>
              <w:t>merchant</w:t>
            </w:r>
            <w:r w:rsidRPr="00877718">
              <w:rPr>
                <w:rFonts w:ascii="Arial Unicode MS" w:eastAsia="Arial Unicode MS" w:hAnsi="Arial Unicode MS" w:cs="Arial Unicode MS"/>
              </w:rPr>
              <w:t xml:space="preserve"> may authenticate this signature by using </w:t>
            </w:r>
            <w:r w:rsidR="007A2788" w:rsidRPr="00877718">
              <w:rPr>
                <w:rFonts w:ascii="Arial Unicode MS" w:eastAsia="Arial Unicode MS" w:hAnsi="Arial Unicode MS" w:cs="Arial Unicode MS"/>
              </w:rPr>
              <w:t xml:space="preserve">the </w:t>
            </w:r>
            <w:r w:rsidR="001B33B2" w:rsidRPr="00877718">
              <w:rPr>
                <w:rFonts w:ascii="Arial Unicode MS" w:eastAsia="Arial Unicode MS" w:hAnsi="Arial Unicode MS" w:cs="Arial Unicode MS"/>
              </w:rPr>
              <w:t>public</w:t>
            </w:r>
            <w:r w:rsidRPr="00877718">
              <w:rPr>
                <w:rFonts w:ascii="Arial Unicode MS" w:eastAsia="Arial Unicode MS" w:hAnsi="Arial Unicode MS" w:cs="Arial Unicode MS"/>
              </w:rPr>
              <w:t xml:space="preserve"> key provided by Alipay at execution of contract.</w:t>
            </w:r>
          </w:p>
        </w:tc>
        <w:tc>
          <w:tcPr>
            <w:tcW w:w="513"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526C09" w:rsidRPr="00877718" w:rsidRDefault="00526C09" w:rsidP="00BE392C">
            <w:pPr>
              <w:pStyle w:val="TableText"/>
              <w:rPr>
                <w:rFonts w:ascii="Arial Unicode MS" w:eastAsia="Arial Unicode MS" w:hAnsi="Arial Unicode MS" w:cs="Arial Unicode MS"/>
              </w:rPr>
            </w:pPr>
            <w:r w:rsidRPr="00877718">
              <w:rPr>
                <w:rFonts w:ascii="Arial Unicode MS" w:eastAsia="Arial Unicode MS" w:hAnsi="Arial Unicode MS" w:cs="Arial Unicode MS"/>
              </w:rPr>
              <w:t>N</w:t>
            </w:r>
          </w:p>
        </w:tc>
        <w:tc>
          <w:tcPr>
            <w:tcW w:w="1336"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BE392C" w:rsidRPr="00877718" w:rsidRDefault="00BE392C" w:rsidP="00B81AA2">
            <w:pPr>
              <w:pStyle w:val="TableText"/>
              <w:rPr>
                <w:rFonts w:ascii="Arial Unicode MS" w:eastAsia="Arial Unicode MS" w:hAnsi="Arial Unicode MS" w:cs="Arial Unicode MS"/>
              </w:rPr>
            </w:pPr>
            <w:r w:rsidRPr="00877718">
              <w:rPr>
                <w:rFonts w:ascii="Arial Unicode MS" w:eastAsia="Arial Unicode MS" w:hAnsi="Arial Unicode MS" w:cs="Arial Unicode MS"/>
              </w:rPr>
              <w:t>partner="2088101568358171"&amp;seller_id="</w:t>
            </w:r>
            <w:r w:rsidR="00207B2F" w:rsidRPr="00877718">
              <w:rPr>
                <w:rFonts w:ascii="Arial Unicode MS" w:eastAsia="Arial Unicode MS" w:hAnsi="Arial Unicode MS" w:cs="Arial Unicode MS"/>
              </w:rPr>
              <w:t>xxx</w:t>
            </w:r>
            <w:r w:rsidRPr="00877718">
              <w:rPr>
                <w:rFonts w:ascii="Arial Unicode MS" w:eastAsia="Arial Unicode MS" w:hAnsi="Arial Unicode MS" w:cs="Arial Unicode MS"/>
              </w:rPr>
              <w:t>@alipay.com"&amp;out_trade_no="0819145412-6177"&amp;subject="</w:t>
            </w:r>
            <w:r w:rsidR="00B81AA2" w:rsidRPr="00877718">
              <w:rPr>
                <w:rFonts w:ascii="Arial Unicode MS" w:eastAsia="Arial Unicode MS" w:hAnsi="Arial Unicode MS" w:cs="Arial Unicode MS" w:hint="eastAsia"/>
              </w:rPr>
              <w:t>test</w:t>
            </w:r>
            <w:r w:rsidRPr="00877718">
              <w:rPr>
                <w:rFonts w:ascii="Arial Unicode MS" w:eastAsia="Arial Unicode MS" w:hAnsi="Arial Unicode MS" w:cs="Arial Unicode MS"/>
              </w:rPr>
              <w:t>"&amp;body="</w:t>
            </w:r>
            <w:r w:rsidR="00B81AA2" w:rsidRPr="00877718">
              <w:rPr>
                <w:rFonts w:ascii="Arial Unicode MS" w:eastAsia="Arial Unicode MS" w:hAnsi="Arial Unicode MS" w:cs="Arial Unicode MS" w:hint="eastAsia"/>
              </w:rPr>
              <w:t>testtest</w:t>
            </w:r>
            <w:r w:rsidRPr="00877718">
              <w:rPr>
                <w:rFonts w:ascii="Arial Unicode MS" w:eastAsia="Arial Unicode MS" w:hAnsi="Arial Unicode MS" w:cs="Arial Unicode MS"/>
              </w:rPr>
              <w:t>"&amp;total_fee="0.01"&amp;notify_url="http</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notify.msp.hk</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htm"&amp;service="mobile.securitypay.pay"&amp;payment_type="1"&amp;_input_charset="utf-8"&amp;it_b_pay="30m"&amp;show_url="m.alipay.com"&amp;success="true"&amp;sign_type="RSA"&amp;sign="hkFZr+zE9499nuqDNLZEF7W75RFFPsly876QuRSeN8WMaUgcdR00IKy5ZyBJ4eldhoJ/2zghqrD4E2G2mNjs3aE+HCLiBXrPDNdLKCZgSOIqmv46TfPTEqopYfhs+o5fZzXxt34fwdrzN4mX6S13cr3UwmEV4L3Ffir/02RBVtU="</w:t>
            </w:r>
          </w:p>
        </w:tc>
      </w:tr>
      <w:tr w:rsidR="001C6D76" w:rsidRPr="00877718" w:rsidTr="00BB152A">
        <w:trPr>
          <w:cantSplit/>
        </w:trPr>
        <w:tc>
          <w:tcPr>
            <w:tcW w:w="564"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1C6D76" w:rsidRPr="00877718" w:rsidRDefault="001C6D76" w:rsidP="001C6D76">
            <w:pPr>
              <w:pStyle w:val="TableText"/>
              <w:rPr>
                <w:rFonts w:ascii="Arial Unicode MS" w:eastAsia="Arial Unicode MS" w:hAnsi="Arial Unicode MS" w:cs="Arial Unicode MS"/>
              </w:rPr>
            </w:pPr>
            <w:r w:rsidRPr="00877718">
              <w:rPr>
                <w:rFonts w:ascii="Arial Unicode MS" w:eastAsia="Arial Unicode MS" w:hAnsi="Arial Unicode MS" w:cs="Arial Unicode MS"/>
              </w:rPr>
              <w:t>memo</w:t>
            </w:r>
          </w:p>
        </w:tc>
        <w:tc>
          <w:tcPr>
            <w:tcW w:w="646"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1C6D76" w:rsidRPr="00877718" w:rsidRDefault="00526C09" w:rsidP="001C6D76">
            <w:pPr>
              <w:pStyle w:val="TableText"/>
              <w:rPr>
                <w:rFonts w:ascii="Arial Unicode MS" w:eastAsia="Arial Unicode MS" w:hAnsi="Arial Unicode MS" w:cs="Arial Unicode MS"/>
              </w:rPr>
            </w:pPr>
            <w:r w:rsidRPr="00877718">
              <w:rPr>
                <w:rFonts w:ascii="Arial Unicode MS" w:eastAsia="Arial Unicode MS" w:hAnsi="Arial Unicode MS" w:cs="Arial Unicode MS"/>
              </w:rPr>
              <w:t>Prompt message</w:t>
            </w:r>
          </w:p>
        </w:tc>
        <w:tc>
          <w:tcPr>
            <w:tcW w:w="564"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1C6D76" w:rsidRPr="00877718" w:rsidRDefault="001C6D76" w:rsidP="001C6D76">
            <w:pPr>
              <w:pStyle w:val="TableText"/>
              <w:rPr>
                <w:rFonts w:ascii="Arial Unicode MS" w:eastAsia="Arial Unicode MS" w:hAnsi="Arial Unicode MS" w:cs="Arial Unicode MS"/>
              </w:rPr>
            </w:pPr>
            <w:r w:rsidRPr="00877718">
              <w:rPr>
                <w:rFonts w:ascii="Arial Unicode MS" w:eastAsia="Arial Unicode MS" w:hAnsi="Arial Unicode MS" w:cs="Arial Unicode MS"/>
              </w:rPr>
              <w:t>String</w:t>
            </w:r>
          </w:p>
        </w:tc>
        <w:tc>
          <w:tcPr>
            <w:tcW w:w="1377"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1C6D76" w:rsidRPr="00877718" w:rsidRDefault="00526C09" w:rsidP="00D31162">
            <w:pPr>
              <w:pStyle w:val="TableText"/>
              <w:jc w:val="both"/>
              <w:rPr>
                <w:rFonts w:ascii="Arial Unicode MS" w:eastAsia="Arial Unicode MS" w:hAnsi="Arial Unicode MS" w:cs="Arial Unicode MS"/>
              </w:rPr>
            </w:pPr>
            <w:r w:rsidRPr="00877718">
              <w:rPr>
                <w:rFonts w:ascii="Arial Unicode MS" w:eastAsia="Arial Unicode MS" w:hAnsi="Arial Unicode MS" w:cs="Arial Unicode MS"/>
              </w:rPr>
              <w:t>Parameter reserved, in general, there is no content.</w:t>
            </w:r>
          </w:p>
        </w:tc>
        <w:tc>
          <w:tcPr>
            <w:tcW w:w="513"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1C6D76" w:rsidRPr="00877718" w:rsidRDefault="00526C09" w:rsidP="001C6D76">
            <w:pPr>
              <w:pStyle w:val="TableText"/>
              <w:rPr>
                <w:rFonts w:ascii="Arial Unicode MS" w:eastAsia="Arial Unicode MS" w:hAnsi="Arial Unicode MS" w:cs="Arial Unicode MS"/>
              </w:rPr>
            </w:pPr>
            <w:r w:rsidRPr="00877718">
              <w:rPr>
                <w:rFonts w:ascii="Arial Unicode MS" w:eastAsia="Arial Unicode MS" w:hAnsi="Arial Unicode MS" w:cs="Arial Unicode MS"/>
              </w:rPr>
              <w:t>Y</w:t>
            </w:r>
          </w:p>
        </w:tc>
        <w:tc>
          <w:tcPr>
            <w:tcW w:w="1336"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tcPr>
          <w:p w:rsidR="001C6D76" w:rsidRPr="00877718" w:rsidRDefault="001C6D76" w:rsidP="001C6D76">
            <w:pPr>
              <w:pStyle w:val="TableText"/>
              <w:rPr>
                <w:rFonts w:ascii="Arial Unicode MS" w:eastAsia="Arial Unicode MS" w:hAnsi="Arial Unicode MS" w:cs="Arial Unicode MS"/>
              </w:rPr>
            </w:pPr>
          </w:p>
        </w:tc>
      </w:tr>
    </w:tbl>
    <w:p w:rsidR="004019D4" w:rsidRPr="00877718" w:rsidRDefault="004019D4" w:rsidP="004019D4">
      <w:pPr>
        <w:rPr>
          <w:rFonts w:ascii="Arial Unicode MS" w:eastAsia="Arial Unicode MS" w:hAnsi="Arial Unicode MS" w:cs="Arial Unicode MS"/>
        </w:rPr>
      </w:pPr>
    </w:p>
    <w:p w:rsidR="00CB1EFA" w:rsidRPr="00877718" w:rsidRDefault="003249EE" w:rsidP="00A15E34">
      <w:pPr>
        <w:pStyle w:val="2"/>
        <w:rPr>
          <w:rFonts w:ascii="Arial Unicode MS" w:eastAsia="Arial Unicode MS" w:hAnsi="Arial Unicode MS" w:cs="Arial Unicode MS"/>
        </w:rPr>
      </w:pPr>
      <w:bookmarkStart w:id="46" w:name="_Toc386197784"/>
      <w:bookmarkStart w:id="47" w:name="_Toc405997406"/>
      <w:r w:rsidRPr="00877718">
        <w:rPr>
          <w:rFonts w:ascii="Arial Unicode MS" w:eastAsia="Arial Unicode MS" w:hAnsi="Arial Unicode MS" w:cs="Arial Unicode MS"/>
        </w:rPr>
        <w:t>Example</w:t>
      </w:r>
      <w:bookmarkEnd w:id="46"/>
      <w:bookmarkEnd w:id="47"/>
    </w:p>
    <w:p w:rsidR="00A15E34" w:rsidRPr="00877718" w:rsidRDefault="005F3B61" w:rsidP="005F3B61">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resultStatus={9000};memo={};result={partner="2088101568358171"&amp;seller_id="</w:t>
      </w:r>
      <w:r w:rsidR="00207B2F" w:rsidRPr="00877718">
        <w:rPr>
          <w:rFonts w:ascii="Arial Unicode MS" w:eastAsia="Arial Unicode MS" w:hAnsi="Arial Unicode MS" w:cs="Arial Unicode MS"/>
        </w:rPr>
        <w:t>xxx</w:t>
      </w:r>
      <w:r w:rsidRPr="00877718">
        <w:rPr>
          <w:rFonts w:ascii="Arial Unicode MS" w:eastAsia="Arial Unicode MS" w:hAnsi="Arial Unicode MS" w:cs="Arial Unicode MS"/>
        </w:rPr>
        <w:t>@alipay.com"&amp;out_trade_no="0819145412-6177"&amp;subject="</w:t>
      </w:r>
      <w:r w:rsidR="009446C6" w:rsidRPr="00877718">
        <w:rPr>
          <w:rFonts w:ascii="Arial Unicode MS" w:eastAsia="Arial Unicode MS" w:hAnsi="Arial Unicode MS" w:cs="Arial Unicode MS" w:hint="eastAsia"/>
        </w:rPr>
        <w:t>test</w:t>
      </w:r>
      <w:r w:rsidRPr="00877718">
        <w:rPr>
          <w:rFonts w:ascii="Arial Unicode MS" w:eastAsia="Arial Unicode MS" w:hAnsi="Arial Unicode MS" w:cs="Arial Unicode MS"/>
        </w:rPr>
        <w:t>"&amp;body="</w:t>
      </w:r>
      <w:r w:rsidR="009446C6" w:rsidRPr="00877718">
        <w:rPr>
          <w:rFonts w:ascii="Arial Unicode MS" w:eastAsia="Arial Unicode MS" w:hAnsi="Arial Unicode MS" w:cs="Arial Unicode MS" w:hint="eastAsia"/>
        </w:rPr>
        <w:t>testtest</w:t>
      </w:r>
      <w:r w:rsidRPr="00877718">
        <w:rPr>
          <w:rFonts w:ascii="Arial Unicode MS" w:eastAsia="Arial Unicode MS" w:hAnsi="Arial Unicode MS" w:cs="Arial Unicode MS"/>
        </w:rPr>
        <w:t>"&amp;total_fee="0.01"&amp;notify_url="http</w:t>
      </w:r>
      <w:r w:rsidR="00B66896" w:rsidRPr="00877718">
        <w:rPr>
          <w:rFonts w:ascii="Arial Unicode MS" w:eastAsia="Arial Unicode MS" w:hAnsi="Arial Unicode MS" w:cs="Arial Unicode MS"/>
        </w:rPr>
        <w:t>://notify.msp.hk/</w:t>
      </w:r>
      <w:r w:rsidRPr="00877718">
        <w:rPr>
          <w:rFonts w:ascii="Arial Unicode MS" w:eastAsia="Arial Unicode MS" w:hAnsi="Arial Unicode MS" w:cs="Arial Unicode MS"/>
        </w:rPr>
        <w:t>notify.htm"&amp;service="mobile.securitypay.pay"&amp;payment_type="1"&amp;_input_charset="utf-8"&amp;it_b_pay="30m"&amp;show_url="m.alipay.com"&amp;success="true"&amp;sign_type="RSA"&amp;sign="hkFZr+zE9499nuqDNLZEF7W75RFFPsly876QuRSeN8WMaUgcdR00IKy5ZyBJ4eldhoJ/2zghqrD4E2G</w:t>
      </w:r>
      <w:r w:rsidRPr="00877718">
        <w:rPr>
          <w:rFonts w:ascii="Arial Unicode MS" w:eastAsia="Arial Unicode MS" w:hAnsi="Arial Unicode MS" w:cs="Arial Unicode MS"/>
        </w:rPr>
        <w:lastRenderedPageBreak/>
        <w:t>2mNjs3aE+HCLiBXrPDNdLKCZgSOIqmv46TfPTEqopYfhs+o5fZzXxt34fwdrzN4mX6S13cr3UwmEV4L3Ff</w:t>
      </w:r>
      <w:r w:rsidR="00BE392C" w:rsidRPr="00877718">
        <w:rPr>
          <w:rFonts w:ascii="Arial Unicode MS" w:eastAsia="Arial Unicode MS" w:hAnsi="Arial Unicode MS" w:cs="Arial Unicode MS"/>
        </w:rPr>
        <w:t>ir/02RBVtU="}</w:t>
      </w:r>
    </w:p>
    <w:p w:rsidR="00A15E34" w:rsidRPr="00877718" w:rsidRDefault="00AA7129" w:rsidP="00A15E34">
      <w:pPr>
        <w:pStyle w:val="2"/>
        <w:rPr>
          <w:rFonts w:ascii="Arial Unicode MS" w:eastAsia="Arial Unicode MS" w:hAnsi="Arial Unicode MS" w:cs="Arial Unicode MS"/>
        </w:rPr>
      </w:pPr>
      <w:bookmarkStart w:id="48" w:name="_Toc386197785"/>
      <w:bookmarkStart w:id="49" w:name="_Toc405997407"/>
      <w:r w:rsidRPr="00877718">
        <w:rPr>
          <w:rFonts w:ascii="Arial Unicode MS" w:eastAsia="Arial Unicode MS" w:hAnsi="Arial Unicode MS" w:cs="Arial Unicode MS"/>
        </w:rPr>
        <w:t>Acquisition of Synchronous Notif</w:t>
      </w:r>
      <w:r w:rsidR="009446C6" w:rsidRPr="00877718">
        <w:rPr>
          <w:rFonts w:ascii="Arial Unicode MS" w:eastAsia="Arial Unicode MS" w:hAnsi="Arial Unicode MS" w:cs="Arial Unicode MS" w:hint="eastAsia"/>
        </w:rPr>
        <w:t>ication</w:t>
      </w:r>
      <w:r w:rsidRPr="00877718">
        <w:rPr>
          <w:rFonts w:ascii="Arial Unicode MS" w:eastAsia="Arial Unicode MS" w:hAnsi="Arial Unicode MS" w:cs="Arial Unicode MS"/>
        </w:rPr>
        <w:t xml:space="preserve"> Parameter</w:t>
      </w:r>
      <w:bookmarkEnd w:id="48"/>
      <w:r w:rsidR="00FC49F7" w:rsidRPr="00877718">
        <w:rPr>
          <w:rFonts w:ascii="Arial Unicode MS" w:eastAsia="Arial Unicode MS" w:hAnsi="Arial Unicode MS" w:cs="Arial Unicode MS" w:hint="eastAsia"/>
        </w:rPr>
        <w:t>s</w:t>
      </w:r>
      <w:bookmarkEnd w:id="49"/>
    </w:p>
    <w:p w:rsidR="00A15E34" w:rsidRPr="00877718" w:rsidRDefault="00A15E34" w:rsidP="00A15E34">
      <w:pPr>
        <w:pStyle w:val="3"/>
        <w:rPr>
          <w:rFonts w:ascii="Arial Unicode MS" w:eastAsia="Arial Unicode MS" w:hAnsi="Arial Unicode MS" w:cs="Arial Unicode MS"/>
        </w:rPr>
      </w:pPr>
      <w:bookmarkStart w:id="50" w:name="_Toc405997408"/>
      <w:r w:rsidRPr="00877718">
        <w:rPr>
          <w:rFonts w:ascii="Arial Unicode MS" w:eastAsia="Arial Unicode MS" w:hAnsi="Arial Unicode MS" w:cs="Arial Unicode MS"/>
        </w:rPr>
        <w:t>iOS</w:t>
      </w:r>
      <w:bookmarkEnd w:id="50"/>
    </w:p>
    <w:p w:rsidR="00A15E34" w:rsidRPr="00877718" w:rsidRDefault="00AA7129" w:rsidP="00A15E34">
      <w:pPr>
        <w:rPr>
          <w:rFonts w:ascii="Arial Unicode MS" w:eastAsia="Arial Unicode MS" w:hAnsi="Arial Unicode MS" w:cs="Arial Unicode MS"/>
        </w:rPr>
      </w:pPr>
      <w:r w:rsidRPr="00877718">
        <w:rPr>
          <w:rFonts w:ascii="Arial Unicode MS" w:eastAsia="Arial Unicode MS" w:hAnsi="Arial Unicode MS" w:cs="Arial Unicode MS"/>
        </w:rPr>
        <w:t>Please refer to “4.1.2 Callback Interface”.</w:t>
      </w:r>
    </w:p>
    <w:p w:rsidR="00A15E34" w:rsidRPr="00877718" w:rsidRDefault="00A15E34" w:rsidP="00A15E34">
      <w:pPr>
        <w:pStyle w:val="3"/>
        <w:rPr>
          <w:rFonts w:ascii="Arial Unicode MS" w:eastAsia="Arial Unicode MS" w:hAnsi="Arial Unicode MS" w:cs="Arial Unicode MS"/>
        </w:rPr>
      </w:pPr>
      <w:bookmarkStart w:id="51" w:name="_Toc405997409"/>
      <w:r w:rsidRPr="00877718">
        <w:rPr>
          <w:rFonts w:ascii="Arial Unicode MS" w:eastAsia="Arial Unicode MS" w:hAnsi="Arial Unicode MS" w:cs="Arial Unicode MS"/>
        </w:rPr>
        <w:t>Android</w:t>
      </w:r>
      <w:bookmarkEnd w:id="51"/>
    </w:p>
    <w:p w:rsidR="000D1EE2" w:rsidRPr="00877718" w:rsidRDefault="00C13F5B" w:rsidP="001B33B2">
      <w:pPr>
        <w:rPr>
          <w:rFonts w:ascii="Arial Unicode MS" w:eastAsia="Arial Unicode MS" w:hAnsi="Arial Unicode MS" w:cs="Arial Unicode MS"/>
        </w:rPr>
      </w:pPr>
      <w:bookmarkStart w:id="52" w:name="_Ref365386906"/>
      <w:bookmarkStart w:id="53" w:name="_Ref365386908"/>
      <w:r w:rsidRPr="00877718">
        <w:rPr>
          <w:rFonts w:ascii="Arial Unicode MS" w:eastAsia="Arial Unicode MS" w:hAnsi="Arial Unicode MS" w:cs="Arial Unicode MS" w:hint="eastAsia"/>
        </w:rPr>
        <w:t xml:space="preserve">Instantiate PayTask object in new thread, call pay mode, and notify main thread to </w:t>
      </w:r>
      <w:r w:rsidR="001B33B2" w:rsidRPr="00877718">
        <w:rPr>
          <w:rFonts w:ascii="Arial Unicode MS" w:eastAsia="Arial Unicode MS" w:hAnsi="Arial Unicode MS" w:cs="Arial Unicode MS"/>
        </w:rPr>
        <w:t>acquire</w:t>
      </w:r>
      <w:r w:rsidR="001B33B2" w:rsidRPr="00877718">
        <w:rPr>
          <w:rFonts w:ascii="Arial Unicode MS" w:eastAsia="Arial Unicode MS" w:hAnsi="Arial Unicode MS" w:cs="Arial Unicode MS" w:hint="eastAsia"/>
        </w:rPr>
        <w:t xml:space="preserve"> </w:t>
      </w:r>
      <w:r w:rsidRPr="00877718">
        <w:rPr>
          <w:rFonts w:ascii="Arial Unicode MS" w:eastAsia="Arial Unicode MS" w:hAnsi="Arial Unicode MS" w:cs="Arial Unicode MS" w:hint="eastAsia"/>
        </w:rPr>
        <w:t xml:space="preserve">payment result through Handler object. Please refer to the project realization of </w:t>
      </w:r>
      <w:r w:rsidRPr="00877718">
        <w:rPr>
          <w:rFonts w:ascii="Arial Unicode MS" w:eastAsia="Arial Unicode MS" w:hAnsi="Arial Unicode MS" w:cs="Arial Unicode MS"/>
        </w:rPr>
        <w:t>alipay_sdk_demo</w:t>
      </w:r>
      <w:r w:rsidRPr="00877718">
        <w:rPr>
          <w:rFonts w:ascii="Arial Unicode MS" w:eastAsia="Arial Unicode MS" w:hAnsi="Arial Unicode MS" w:cs="Arial Unicode MS" w:hint="eastAsia"/>
        </w:rPr>
        <w:t>.</w:t>
      </w:r>
    </w:p>
    <w:p w:rsidR="00CC0423" w:rsidRPr="00877718" w:rsidRDefault="006272F7" w:rsidP="001B33B2">
      <w:pPr>
        <w:pStyle w:val="1"/>
        <w:rPr>
          <w:rFonts w:ascii="Arial Unicode MS" w:eastAsia="Arial Unicode MS" w:hAnsi="Arial Unicode MS" w:cs="Arial Unicode MS"/>
        </w:rPr>
      </w:pPr>
      <w:bookmarkStart w:id="54" w:name="_Toc386197788"/>
      <w:bookmarkStart w:id="55" w:name="_Toc405997410"/>
      <w:bookmarkEnd w:id="52"/>
      <w:bookmarkEnd w:id="53"/>
      <w:r w:rsidRPr="00877718">
        <w:rPr>
          <w:rFonts w:ascii="Arial Unicode MS" w:eastAsia="Arial Unicode MS" w:hAnsi="Arial Unicode MS" w:cs="Arial Unicode MS"/>
        </w:rPr>
        <w:t>Description of Asynchronous Notif</w:t>
      </w:r>
      <w:r w:rsidR="00C13F5B" w:rsidRPr="00877718">
        <w:rPr>
          <w:rFonts w:ascii="Arial Unicode MS" w:eastAsia="Arial Unicode MS" w:hAnsi="Arial Unicode MS" w:cs="Arial Unicode MS" w:hint="eastAsia"/>
        </w:rPr>
        <w:t>ication</w:t>
      </w:r>
      <w:r w:rsidRPr="00877718">
        <w:rPr>
          <w:rFonts w:ascii="Arial Unicode MS" w:eastAsia="Arial Unicode MS" w:hAnsi="Arial Unicode MS" w:cs="Arial Unicode MS"/>
        </w:rPr>
        <w:t xml:space="preserve"> Parameter</w:t>
      </w:r>
      <w:r w:rsidR="00FC49F7" w:rsidRPr="00877718">
        <w:rPr>
          <w:rFonts w:ascii="Arial Unicode MS" w:eastAsia="Arial Unicode MS" w:hAnsi="Arial Unicode MS" w:cs="Arial Unicode MS" w:hint="eastAsia"/>
        </w:rPr>
        <w:t>s</w:t>
      </w:r>
      <w:r w:rsidRPr="00877718">
        <w:rPr>
          <w:rFonts w:ascii="Arial Unicode MS" w:eastAsia="Arial Unicode MS" w:hAnsi="Arial Unicode MS" w:cs="Arial Unicode MS"/>
        </w:rPr>
        <w:t xml:space="preserve"> from Server</w:t>
      </w:r>
      <w:bookmarkEnd w:id="54"/>
      <w:bookmarkEnd w:id="55"/>
    </w:p>
    <w:p w:rsidR="00AE5A0D" w:rsidRPr="00877718" w:rsidRDefault="006272F7" w:rsidP="00AE5A0D">
      <w:pPr>
        <w:pStyle w:val="2"/>
        <w:rPr>
          <w:rFonts w:ascii="Arial Unicode MS" w:eastAsia="Arial Unicode MS" w:hAnsi="Arial Unicode MS" w:cs="Arial Unicode MS"/>
        </w:rPr>
      </w:pPr>
      <w:bookmarkStart w:id="56" w:name="_Toc386197789"/>
      <w:bookmarkStart w:id="57" w:name="_Toc405997411"/>
      <w:r w:rsidRPr="00877718">
        <w:rPr>
          <w:rFonts w:ascii="Arial Unicode MS" w:eastAsia="Arial Unicode MS" w:hAnsi="Arial Unicode MS" w:cs="Arial Unicode MS"/>
        </w:rPr>
        <w:t>Implication</w:t>
      </w:r>
      <w:bookmarkEnd w:id="56"/>
      <w:bookmarkEnd w:id="57"/>
    </w:p>
    <w:p w:rsidR="00AE5A0D" w:rsidRPr="00877718" w:rsidRDefault="006272F7" w:rsidP="00AE5A0D">
      <w:pPr>
        <w:rPr>
          <w:rFonts w:ascii="Arial Unicode MS" w:eastAsia="Arial Unicode MS" w:hAnsi="Arial Unicode MS" w:cs="Arial Unicode MS"/>
        </w:rPr>
      </w:pPr>
      <w:r w:rsidRPr="00877718">
        <w:rPr>
          <w:rFonts w:ascii="Arial Unicode MS" w:eastAsia="Arial Unicode MS" w:hAnsi="Arial Unicode MS" w:cs="Arial Unicode MS"/>
        </w:rPr>
        <w:t xml:space="preserve">Alipay will notify </w:t>
      </w:r>
      <w:r w:rsidR="00E3197B" w:rsidRPr="00877718">
        <w:rPr>
          <w:rFonts w:ascii="Arial Unicode MS" w:eastAsia="Arial Unicode MS" w:hAnsi="Arial Unicode MS" w:cs="Arial Unicode MS"/>
        </w:rPr>
        <w:t>merchant’</w:t>
      </w:r>
      <w:r w:rsidR="00E3197B" w:rsidRPr="00877718">
        <w:rPr>
          <w:rFonts w:ascii="Arial Unicode MS" w:eastAsia="Arial Unicode MS" w:hAnsi="Arial Unicode MS" w:cs="Arial Unicode MS" w:hint="eastAsia"/>
        </w:rPr>
        <w:t>s</w:t>
      </w:r>
      <w:r w:rsidRPr="00877718">
        <w:rPr>
          <w:rFonts w:ascii="Arial Unicode MS" w:eastAsia="Arial Unicode MS" w:hAnsi="Arial Unicode MS" w:cs="Arial Unicode MS"/>
        </w:rPr>
        <w:t xml:space="preserve"> website of the result data it processed directly through initiative notification from server after it completes the processing of request data of </w:t>
      </w:r>
      <w:r w:rsidR="00E3197B" w:rsidRPr="00877718">
        <w:rPr>
          <w:rFonts w:ascii="Arial Unicode MS" w:eastAsia="Arial Unicode MS" w:hAnsi="Arial Unicode MS" w:cs="Arial Unicode MS"/>
        </w:rPr>
        <w:t>merchant</w:t>
      </w:r>
      <w:r w:rsidRPr="00877718">
        <w:rPr>
          <w:rFonts w:ascii="Arial Unicode MS" w:eastAsia="Arial Unicode MS" w:hAnsi="Arial Unicode MS" w:cs="Arial Unicode MS"/>
        </w:rPr>
        <w:t>. These result data are asynchronous notif</w:t>
      </w:r>
      <w:r w:rsidR="00CD25D9" w:rsidRPr="00877718">
        <w:rPr>
          <w:rFonts w:ascii="Arial Unicode MS" w:eastAsia="Arial Unicode MS" w:hAnsi="Arial Unicode MS" w:cs="Arial Unicode MS" w:hint="eastAsia"/>
        </w:rPr>
        <w:t>ication</w:t>
      </w:r>
      <w:r w:rsidRPr="00877718">
        <w:rPr>
          <w:rFonts w:ascii="Arial Unicode MS" w:eastAsia="Arial Unicode MS" w:hAnsi="Arial Unicode MS" w:cs="Arial Unicode MS"/>
        </w:rPr>
        <w:t xml:space="preserve"> parameters from server.</w:t>
      </w:r>
    </w:p>
    <w:p w:rsidR="00AE5A0D" w:rsidRPr="00877718" w:rsidRDefault="00C63091" w:rsidP="00AE5A0D">
      <w:pPr>
        <w:pStyle w:val="2"/>
        <w:rPr>
          <w:rFonts w:ascii="Arial Unicode MS" w:eastAsia="Arial Unicode MS" w:hAnsi="Arial Unicode MS" w:cs="Arial Unicode MS"/>
        </w:rPr>
      </w:pPr>
      <w:bookmarkStart w:id="58" w:name="_Toc386197790"/>
      <w:bookmarkStart w:id="59" w:name="_Toc405997412"/>
      <w:r w:rsidRPr="00877718">
        <w:rPr>
          <w:rFonts w:ascii="Arial Unicode MS" w:eastAsia="Arial Unicode MS" w:hAnsi="Arial Unicode MS" w:cs="Arial Unicode MS"/>
        </w:rPr>
        <w:t>List</w:t>
      </w:r>
      <w:bookmarkEnd w:id="58"/>
      <w:bookmarkEnd w:id="59"/>
    </w:p>
    <w:p w:rsidR="00A15E34" w:rsidRPr="00877718" w:rsidRDefault="00FC49F7" w:rsidP="00917B6A">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hint="eastAsia"/>
        </w:rPr>
        <w:t>Table 7-1 Payment A</w:t>
      </w:r>
      <w:r w:rsidRPr="00877718">
        <w:rPr>
          <w:rFonts w:ascii="Arial Unicode MS" w:eastAsia="Arial Unicode MS" w:hAnsi="Arial Unicode MS" w:cs="Arial Unicode MS"/>
        </w:rPr>
        <w:t xml:space="preserve">synchronous </w:t>
      </w:r>
      <w:r w:rsidRPr="00877718">
        <w:rPr>
          <w:rFonts w:ascii="Arial Unicode MS" w:eastAsia="Arial Unicode MS" w:hAnsi="Arial Unicode MS" w:cs="Arial Unicode MS" w:hint="eastAsia"/>
        </w:rPr>
        <w:t>N</w:t>
      </w:r>
      <w:r w:rsidRPr="00877718">
        <w:rPr>
          <w:rFonts w:ascii="Arial Unicode MS" w:eastAsia="Arial Unicode MS" w:hAnsi="Arial Unicode MS" w:cs="Arial Unicode MS"/>
        </w:rPr>
        <w:t>otif</w:t>
      </w:r>
      <w:r w:rsidRPr="00877718">
        <w:rPr>
          <w:rFonts w:ascii="Arial Unicode MS" w:eastAsia="Arial Unicode MS" w:hAnsi="Arial Unicode MS" w:cs="Arial Unicode MS" w:hint="eastAsia"/>
        </w:rPr>
        <w:t>ication</w:t>
      </w:r>
      <w:r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hint="eastAsia"/>
        </w:rPr>
        <w:t>P</w:t>
      </w:r>
      <w:r w:rsidRPr="00877718">
        <w:rPr>
          <w:rFonts w:ascii="Arial Unicode MS" w:eastAsia="Arial Unicode MS" w:hAnsi="Arial Unicode MS" w:cs="Arial Unicode MS"/>
        </w:rPr>
        <w:t>arameter</w:t>
      </w:r>
      <w:r w:rsidRPr="00877718">
        <w:rPr>
          <w:rFonts w:ascii="Arial Unicode MS" w:eastAsia="Arial Unicode MS" w:hAnsi="Arial Unicode MS" w:cs="Arial Unicode MS" w:hint="eastAsia"/>
        </w:rPr>
        <w:t>s Specification</w:t>
      </w:r>
    </w:p>
    <w:tbl>
      <w:tblPr>
        <w:tblW w:w="4300" w:type="pct"/>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1597"/>
        <w:gridCol w:w="1636"/>
        <w:gridCol w:w="1339"/>
        <w:gridCol w:w="3122"/>
      </w:tblGrid>
      <w:tr w:rsidR="00877718" w:rsidRPr="00877718" w:rsidTr="00877718">
        <w:tc>
          <w:tcPr>
            <w:tcW w:w="1038" w:type="pct"/>
            <w:tcBorders>
              <w:top w:val="single" w:sz="8" w:space="0" w:color="4BACC6"/>
              <w:left w:val="single" w:sz="8" w:space="0" w:color="4BACC6"/>
              <w:bottom w:val="nil"/>
              <w:right w:val="nil"/>
            </w:tcBorders>
            <w:shd w:val="clear" w:color="auto" w:fill="31849B"/>
            <w:hideMark/>
          </w:tcPr>
          <w:p w:rsidR="00877718" w:rsidRPr="00877718" w:rsidRDefault="00877718">
            <w:pPr>
              <w:ind w:left="0"/>
              <w:rPr>
                <w:rFonts w:ascii="Arial Unicode MS" w:eastAsia="Arial Unicode MS" w:hAnsi="Arial Unicode MS" w:cs="Arial Unicode MS"/>
                <w:sz w:val="18"/>
                <w:szCs w:val="18"/>
              </w:rPr>
            </w:pPr>
            <w:bookmarkStart w:id="60" w:name="_Toc275428064"/>
            <w:r w:rsidRPr="00877718">
              <w:rPr>
                <w:rFonts w:ascii="Arial Unicode MS" w:eastAsia="Arial Unicode MS" w:hAnsi="Arial Unicode MS" w:cs="Arial Unicode MS"/>
                <w:sz w:val="18"/>
                <w:szCs w:val="18"/>
              </w:rPr>
              <w:t>Name</w:t>
            </w:r>
          </w:p>
        </w:tc>
        <w:tc>
          <w:tcPr>
            <w:tcW w:w="1063" w:type="pct"/>
            <w:tcBorders>
              <w:top w:val="single" w:sz="8" w:space="0" w:color="4BACC6"/>
              <w:left w:val="single" w:sz="8" w:space="0" w:color="4BACC6"/>
              <w:bottom w:val="nil"/>
              <w:right w:val="single" w:sz="8" w:space="0" w:color="4BACC6"/>
            </w:tcBorders>
            <w:shd w:val="clear" w:color="auto" w:fill="31849B"/>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Parameter</w:t>
            </w:r>
          </w:p>
        </w:tc>
        <w:tc>
          <w:tcPr>
            <w:tcW w:w="870" w:type="pct"/>
            <w:tcBorders>
              <w:top w:val="single" w:sz="8" w:space="0" w:color="4BACC6"/>
              <w:left w:val="nil"/>
              <w:bottom w:val="nil"/>
              <w:right w:val="nil"/>
            </w:tcBorders>
            <w:shd w:val="clear" w:color="auto" w:fill="31849B"/>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Type</w:t>
            </w:r>
          </w:p>
        </w:tc>
        <w:tc>
          <w:tcPr>
            <w:tcW w:w="2029" w:type="pct"/>
            <w:tcBorders>
              <w:top w:val="single" w:sz="8" w:space="0" w:color="4BACC6"/>
              <w:left w:val="single" w:sz="8" w:space="0" w:color="4BACC6"/>
              <w:bottom w:val="nil"/>
              <w:right w:val="single" w:sz="8" w:space="0" w:color="4BACC6"/>
            </w:tcBorders>
            <w:shd w:val="clear" w:color="auto" w:fill="31849B"/>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Description</w:t>
            </w:r>
          </w:p>
        </w:tc>
      </w:tr>
      <w:tr w:rsidR="00877718" w:rsidRPr="00877718" w:rsidTr="00877718">
        <w:trPr>
          <w:trHeight w:val="333"/>
        </w:trPr>
        <w:tc>
          <w:tcPr>
            <w:tcW w:w="1038" w:type="pct"/>
            <w:tcBorders>
              <w:top w:val="nil"/>
              <w:left w:val="single" w:sz="8" w:space="0" w:color="4BACC6"/>
              <w:bottom w:val="nil"/>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Notify type</w:t>
            </w:r>
          </w:p>
        </w:tc>
        <w:tc>
          <w:tcPr>
            <w:tcW w:w="1063" w:type="pct"/>
            <w:tcBorders>
              <w:top w:val="nil"/>
              <w:left w:val="single" w:sz="8" w:space="0" w:color="4BACC6"/>
              <w:bottom w:val="nil"/>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notify_type</w:t>
            </w:r>
          </w:p>
        </w:tc>
        <w:tc>
          <w:tcPr>
            <w:tcW w:w="870" w:type="pct"/>
            <w:tcBorders>
              <w:top w:val="nil"/>
              <w:left w:val="nil"/>
              <w:bottom w:val="nil"/>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String</w:t>
            </w:r>
          </w:p>
        </w:tc>
        <w:tc>
          <w:tcPr>
            <w:tcW w:w="2029" w:type="pct"/>
            <w:tcBorders>
              <w:top w:val="nil"/>
              <w:left w:val="single" w:sz="8" w:space="0" w:color="4BACC6"/>
              <w:bottom w:val="nil"/>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Unique value:</w:t>
            </w:r>
          </w:p>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lastRenderedPageBreak/>
              <w:t>forex_trade_status_sync.</w:t>
            </w:r>
          </w:p>
        </w:tc>
      </w:tr>
      <w:tr w:rsidR="00877718" w:rsidRPr="00877718" w:rsidTr="00877718">
        <w:trPr>
          <w:trHeight w:val="333"/>
        </w:trPr>
        <w:tc>
          <w:tcPr>
            <w:tcW w:w="1038" w:type="pct"/>
            <w:tcBorders>
              <w:top w:val="single" w:sz="8" w:space="0" w:color="4BACC6"/>
              <w:left w:val="single" w:sz="8" w:space="0" w:color="4BACC6"/>
              <w:bottom w:val="single" w:sz="8" w:space="0" w:color="4BACC6"/>
              <w:right w:val="nil"/>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lastRenderedPageBreak/>
              <w:t>Notify authentication ID</w:t>
            </w:r>
          </w:p>
        </w:tc>
        <w:tc>
          <w:tcPr>
            <w:tcW w:w="1063" w:type="pct"/>
            <w:tcBorders>
              <w:top w:val="single" w:sz="8" w:space="0" w:color="4BACC6"/>
              <w:left w:val="single" w:sz="8" w:space="0" w:color="4BACC6"/>
              <w:bottom w:val="single" w:sz="8" w:space="0" w:color="4BACC6"/>
              <w:right w:val="single" w:sz="8" w:space="0" w:color="4BACC6"/>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notify_id</w:t>
            </w:r>
          </w:p>
        </w:tc>
        <w:tc>
          <w:tcPr>
            <w:tcW w:w="870" w:type="pct"/>
            <w:tcBorders>
              <w:top w:val="single" w:sz="8" w:space="0" w:color="4BACC6"/>
              <w:left w:val="nil"/>
              <w:bottom w:val="single" w:sz="8" w:space="0" w:color="4BACC6"/>
              <w:right w:val="nil"/>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String(34)</w:t>
            </w:r>
          </w:p>
        </w:tc>
        <w:tc>
          <w:tcPr>
            <w:tcW w:w="2029" w:type="pct"/>
            <w:tcBorders>
              <w:top w:val="single" w:sz="8" w:space="0" w:color="4BACC6"/>
              <w:left w:val="single" w:sz="8" w:space="0" w:color="4BACC6"/>
              <w:bottom w:val="single" w:sz="8" w:space="0" w:color="4BACC6"/>
              <w:right w:val="single" w:sz="8" w:space="0" w:color="4BACC6"/>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Unqiue ID used for authenticating notify</w:t>
            </w:r>
          </w:p>
        </w:tc>
      </w:tr>
      <w:tr w:rsidR="00877718" w:rsidRPr="00877718" w:rsidTr="00877718">
        <w:trPr>
          <w:trHeight w:val="333"/>
        </w:trPr>
        <w:tc>
          <w:tcPr>
            <w:tcW w:w="1038" w:type="pct"/>
            <w:tcBorders>
              <w:top w:val="nil"/>
              <w:left w:val="single" w:sz="8" w:space="0" w:color="4BACC6"/>
              <w:bottom w:val="nil"/>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Notify time</w:t>
            </w:r>
          </w:p>
        </w:tc>
        <w:tc>
          <w:tcPr>
            <w:tcW w:w="1063" w:type="pct"/>
            <w:tcBorders>
              <w:top w:val="nil"/>
              <w:left w:val="single" w:sz="8" w:space="0" w:color="4BACC6"/>
              <w:bottom w:val="nil"/>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notify_time</w:t>
            </w:r>
          </w:p>
        </w:tc>
        <w:tc>
          <w:tcPr>
            <w:tcW w:w="870" w:type="pct"/>
            <w:tcBorders>
              <w:top w:val="nil"/>
              <w:left w:val="nil"/>
              <w:bottom w:val="nil"/>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Timestamp</w:t>
            </w:r>
          </w:p>
        </w:tc>
        <w:tc>
          <w:tcPr>
            <w:tcW w:w="2029" w:type="pct"/>
            <w:tcBorders>
              <w:top w:val="nil"/>
              <w:left w:val="single" w:sz="8" w:space="0" w:color="4BACC6"/>
              <w:bottom w:val="nil"/>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System notify time (Beijing time):</w:t>
            </w:r>
          </w:p>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YYYY-MM-DD hh:mm:ss</w:t>
            </w:r>
          </w:p>
        </w:tc>
      </w:tr>
      <w:tr w:rsidR="00877718" w:rsidRPr="00877718" w:rsidTr="00877718">
        <w:trPr>
          <w:trHeight w:val="333"/>
        </w:trPr>
        <w:tc>
          <w:tcPr>
            <w:tcW w:w="1038" w:type="pct"/>
            <w:tcBorders>
              <w:top w:val="single" w:sz="8" w:space="0" w:color="4BACC6"/>
              <w:left w:val="single" w:sz="8" w:space="0" w:color="4BACC6"/>
              <w:bottom w:val="single" w:sz="8" w:space="0" w:color="4BACC6"/>
              <w:right w:val="nil"/>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 xml:space="preserve">Signature </w:t>
            </w:r>
          </w:p>
        </w:tc>
        <w:tc>
          <w:tcPr>
            <w:tcW w:w="1063" w:type="pct"/>
            <w:tcBorders>
              <w:top w:val="single" w:sz="8" w:space="0" w:color="4BACC6"/>
              <w:left w:val="single" w:sz="8" w:space="0" w:color="4BACC6"/>
              <w:bottom w:val="single" w:sz="8" w:space="0" w:color="4BACC6"/>
              <w:right w:val="single" w:sz="8" w:space="0" w:color="4BACC6"/>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sign</w:t>
            </w:r>
          </w:p>
        </w:tc>
        <w:tc>
          <w:tcPr>
            <w:tcW w:w="870" w:type="pct"/>
            <w:tcBorders>
              <w:top w:val="single" w:sz="8" w:space="0" w:color="4BACC6"/>
              <w:left w:val="nil"/>
              <w:bottom w:val="single" w:sz="8" w:space="0" w:color="4BACC6"/>
              <w:right w:val="nil"/>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String</w:t>
            </w:r>
          </w:p>
        </w:tc>
        <w:tc>
          <w:tcPr>
            <w:tcW w:w="2029" w:type="pct"/>
            <w:tcBorders>
              <w:top w:val="single" w:sz="8" w:space="0" w:color="4BACC6"/>
              <w:left w:val="single" w:sz="8" w:space="0" w:color="4BACC6"/>
              <w:bottom w:val="single" w:sz="8" w:space="0" w:color="4BACC6"/>
              <w:right w:val="single" w:sz="8" w:space="0" w:color="4BACC6"/>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Please refer to signature algorithm</w:t>
            </w:r>
          </w:p>
        </w:tc>
      </w:tr>
      <w:tr w:rsidR="00877718" w:rsidRPr="00877718" w:rsidTr="00877718">
        <w:trPr>
          <w:trHeight w:val="333"/>
        </w:trPr>
        <w:tc>
          <w:tcPr>
            <w:tcW w:w="1038" w:type="pct"/>
            <w:tcBorders>
              <w:top w:val="single" w:sz="8" w:space="0" w:color="4BACC6"/>
              <w:left w:val="single" w:sz="8" w:space="0" w:color="4BACC6"/>
              <w:bottom w:val="single" w:sz="8" w:space="0" w:color="4BACC6"/>
              <w:right w:val="nil"/>
            </w:tcBorders>
            <w:shd w:val="clear" w:color="auto" w:fill="D2EAF1"/>
            <w:vAlign w:val="center"/>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 xml:space="preserve">Encoding Charset </w:t>
            </w:r>
          </w:p>
        </w:tc>
        <w:tc>
          <w:tcPr>
            <w:tcW w:w="1063" w:type="pct"/>
            <w:tcBorders>
              <w:top w:val="single" w:sz="8" w:space="0" w:color="4BACC6"/>
              <w:left w:val="single" w:sz="8" w:space="0" w:color="4BACC6"/>
              <w:bottom w:val="single" w:sz="8" w:space="0" w:color="4BACC6"/>
              <w:right w:val="single" w:sz="8" w:space="0" w:color="4BACC6"/>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_input_charset</w:t>
            </w:r>
          </w:p>
        </w:tc>
        <w:tc>
          <w:tcPr>
            <w:tcW w:w="870" w:type="pct"/>
            <w:tcBorders>
              <w:top w:val="single" w:sz="8" w:space="0" w:color="4BACC6"/>
              <w:left w:val="nil"/>
              <w:bottom w:val="single" w:sz="8" w:space="0" w:color="4BACC6"/>
              <w:right w:val="nil"/>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String</w:t>
            </w:r>
          </w:p>
        </w:tc>
        <w:tc>
          <w:tcPr>
            <w:tcW w:w="2029" w:type="pct"/>
            <w:tcBorders>
              <w:top w:val="single" w:sz="8" w:space="0" w:color="4BACC6"/>
              <w:left w:val="single" w:sz="8" w:space="0" w:color="4BACC6"/>
              <w:bottom w:val="single" w:sz="8" w:space="0" w:color="4BACC6"/>
              <w:right w:val="single" w:sz="8" w:space="0" w:color="4BACC6"/>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 xml:space="preserve">Encoding path for partner page: uft-8 GBK , gb2312 </w:t>
            </w:r>
          </w:p>
        </w:tc>
      </w:tr>
      <w:tr w:rsidR="00877718" w:rsidRPr="00877718" w:rsidTr="00877718">
        <w:tc>
          <w:tcPr>
            <w:tcW w:w="1038" w:type="pct"/>
            <w:tcBorders>
              <w:top w:val="nil"/>
              <w:left w:val="single" w:sz="8" w:space="0" w:color="4BACC6"/>
              <w:bottom w:val="nil"/>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Signature type</w:t>
            </w:r>
          </w:p>
        </w:tc>
        <w:tc>
          <w:tcPr>
            <w:tcW w:w="1063" w:type="pct"/>
            <w:tcBorders>
              <w:top w:val="nil"/>
              <w:left w:val="single" w:sz="8" w:space="0" w:color="4BACC6"/>
              <w:bottom w:val="nil"/>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sign_type</w:t>
            </w:r>
          </w:p>
        </w:tc>
        <w:tc>
          <w:tcPr>
            <w:tcW w:w="870" w:type="pct"/>
            <w:tcBorders>
              <w:top w:val="nil"/>
              <w:left w:val="nil"/>
              <w:bottom w:val="nil"/>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String</w:t>
            </w:r>
          </w:p>
        </w:tc>
        <w:tc>
          <w:tcPr>
            <w:tcW w:w="2029" w:type="pct"/>
            <w:tcBorders>
              <w:top w:val="nil"/>
              <w:left w:val="single" w:sz="8" w:space="0" w:color="4BACC6"/>
              <w:bottom w:val="nil"/>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MD5</w:t>
            </w:r>
          </w:p>
        </w:tc>
      </w:tr>
      <w:tr w:rsidR="00877718" w:rsidRPr="00877718" w:rsidTr="00877718">
        <w:tc>
          <w:tcPr>
            <w:tcW w:w="1038" w:type="pct"/>
            <w:tcBorders>
              <w:top w:val="nil"/>
              <w:left w:val="single" w:sz="8" w:space="0" w:color="4BACC6"/>
              <w:bottom w:val="nil"/>
              <w:right w:val="nil"/>
            </w:tcBorders>
          </w:tcPr>
          <w:p w:rsidR="00877718" w:rsidRPr="00877718" w:rsidRDefault="00877718">
            <w:pPr>
              <w:ind w:left="0"/>
              <w:rPr>
                <w:rFonts w:ascii="Arial Unicode MS" w:eastAsia="Arial Unicode MS" w:hAnsi="Arial Unicode MS" w:cs="Arial Unicode MS"/>
                <w:sz w:val="18"/>
                <w:szCs w:val="18"/>
              </w:rPr>
            </w:pPr>
          </w:p>
        </w:tc>
        <w:tc>
          <w:tcPr>
            <w:tcW w:w="1063" w:type="pct"/>
            <w:tcBorders>
              <w:top w:val="nil"/>
              <w:left w:val="single" w:sz="8" w:space="0" w:color="4BACC6"/>
              <w:bottom w:val="nil"/>
              <w:right w:val="single" w:sz="8" w:space="0" w:color="4BACC6"/>
            </w:tcBorders>
          </w:tcPr>
          <w:p w:rsidR="00877718" w:rsidRPr="00877718" w:rsidRDefault="00877718">
            <w:pPr>
              <w:ind w:left="0"/>
              <w:rPr>
                <w:rFonts w:ascii="Arial Unicode MS" w:eastAsia="Arial Unicode MS" w:hAnsi="Arial Unicode MS" w:cs="Arial Unicode MS"/>
                <w:sz w:val="18"/>
                <w:szCs w:val="18"/>
              </w:rPr>
            </w:pPr>
          </w:p>
        </w:tc>
        <w:tc>
          <w:tcPr>
            <w:tcW w:w="870" w:type="pct"/>
            <w:tcBorders>
              <w:top w:val="nil"/>
              <w:left w:val="nil"/>
              <w:bottom w:val="nil"/>
              <w:right w:val="nil"/>
            </w:tcBorders>
          </w:tcPr>
          <w:p w:rsidR="00877718" w:rsidRPr="00877718" w:rsidRDefault="00877718">
            <w:pPr>
              <w:ind w:left="0"/>
              <w:rPr>
                <w:rFonts w:ascii="Arial Unicode MS" w:eastAsia="Arial Unicode MS" w:hAnsi="Arial Unicode MS" w:cs="Arial Unicode MS"/>
                <w:sz w:val="18"/>
                <w:szCs w:val="18"/>
              </w:rPr>
            </w:pPr>
          </w:p>
        </w:tc>
        <w:tc>
          <w:tcPr>
            <w:tcW w:w="2029" w:type="pct"/>
            <w:tcBorders>
              <w:top w:val="nil"/>
              <w:left w:val="single" w:sz="8" w:space="0" w:color="4BACC6"/>
              <w:bottom w:val="nil"/>
              <w:right w:val="single" w:sz="8" w:space="0" w:color="4BACC6"/>
            </w:tcBorders>
          </w:tcPr>
          <w:p w:rsidR="00877718" w:rsidRPr="00877718" w:rsidRDefault="00877718">
            <w:pPr>
              <w:ind w:left="0"/>
              <w:rPr>
                <w:rFonts w:ascii="Arial Unicode MS" w:eastAsia="Arial Unicode MS" w:hAnsi="Arial Unicode MS" w:cs="Arial Unicode MS"/>
                <w:sz w:val="18"/>
                <w:szCs w:val="18"/>
              </w:rPr>
            </w:pPr>
          </w:p>
        </w:tc>
      </w:tr>
      <w:tr w:rsidR="00877718" w:rsidRPr="00877718" w:rsidTr="00877718">
        <w:tc>
          <w:tcPr>
            <w:tcW w:w="4999" w:type="pct"/>
            <w:gridSpan w:val="4"/>
            <w:tcBorders>
              <w:top w:val="single" w:sz="8" w:space="0" w:color="4BACC6"/>
              <w:left w:val="single" w:sz="8" w:space="0" w:color="4BACC6"/>
              <w:bottom w:val="single" w:sz="8" w:space="0" w:color="4BACC6"/>
              <w:right w:val="single" w:sz="8" w:space="0" w:color="4BACC6"/>
            </w:tcBorders>
            <w:shd w:val="clear" w:color="auto" w:fill="92CDDC"/>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Business Parameters</w:t>
            </w:r>
          </w:p>
        </w:tc>
      </w:tr>
      <w:tr w:rsidR="00877718" w:rsidRPr="00877718" w:rsidTr="00877718">
        <w:tc>
          <w:tcPr>
            <w:tcW w:w="1038" w:type="pct"/>
            <w:tcBorders>
              <w:top w:val="nil"/>
              <w:left w:val="single" w:sz="8" w:space="0" w:color="4BACC6"/>
              <w:bottom w:val="nil"/>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Partner order ID</w:t>
            </w:r>
          </w:p>
        </w:tc>
        <w:tc>
          <w:tcPr>
            <w:tcW w:w="1063" w:type="pct"/>
            <w:tcBorders>
              <w:top w:val="nil"/>
              <w:left w:val="single" w:sz="8" w:space="0" w:color="4BACC6"/>
              <w:bottom w:val="nil"/>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out_trade_no</w:t>
            </w:r>
          </w:p>
        </w:tc>
        <w:tc>
          <w:tcPr>
            <w:tcW w:w="870" w:type="pct"/>
            <w:tcBorders>
              <w:top w:val="nil"/>
              <w:left w:val="nil"/>
              <w:bottom w:val="nil"/>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String(64)</w:t>
            </w:r>
          </w:p>
        </w:tc>
        <w:tc>
          <w:tcPr>
            <w:tcW w:w="2029" w:type="pct"/>
            <w:tcBorders>
              <w:top w:val="nil"/>
              <w:left w:val="single" w:sz="8" w:space="0" w:color="4BACC6"/>
              <w:bottom w:val="nil"/>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Unique oder ID in partner system</w:t>
            </w:r>
          </w:p>
        </w:tc>
      </w:tr>
      <w:tr w:rsidR="00877718" w:rsidRPr="00877718" w:rsidTr="00877718">
        <w:tc>
          <w:tcPr>
            <w:tcW w:w="1038" w:type="pct"/>
            <w:tcBorders>
              <w:top w:val="single" w:sz="8" w:space="0" w:color="4BACC6"/>
              <w:left w:val="single" w:sz="8" w:space="0" w:color="4BACC6"/>
              <w:bottom w:val="single" w:sz="8" w:space="0" w:color="4BACC6"/>
              <w:right w:val="nil"/>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Transaction status</w:t>
            </w:r>
          </w:p>
        </w:tc>
        <w:tc>
          <w:tcPr>
            <w:tcW w:w="1063" w:type="pct"/>
            <w:tcBorders>
              <w:top w:val="single" w:sz="8" w:space="0" w:color="4BACC6"/>
              <w:left w:val="single" w:sz="8" w:space="0" w:color="4BACC6"/>
              <w:bottom w:val="single" w:sz="8" w:space="0" w:color="4BACC6"/>
              <w:right w:val="single" w:sz="8" w:space="0" w:color="4BACC6"/>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trade_status</w:t>
            </w:r>
          </w:p>
        </w:tc>
        <w:tc>
          <w:tcPr>
            <w:tcW w:w="870" w:type="pct"/>
            <w:tcBorders>
              <w:top w:val="single" w:sz="8" w:space="0" w:color="4BACC6"/>
              <w:left w:val="nil"/>
              <w:bottom w:val="single" w:sz="8" w:space="0" w:color="4BACC6"/>
              <w:right w:val="nil"/>
            </w:tcBorders>
            <w:shd w:val="clear" w:color="auto" w:fill="D2EAF1"/>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String(32)</w:t>
            </w:r>
          </w:p>
          <w:p w:rsidR="00877718" w:rsidRPr="00877718" w:rsidRDefault="00877718">
            <w:pPr>
              <w:ind w:left="0"/>
              <w:rPr>
                <w:rFonts w:ascii="Arial Unicode MS" w:eastAsia="Arial Unicode MS" w:hAnsi="Arial Unicode MS" w:cs="Arial Unicode MS"/>
                <w:sz w:val="18"/>
                <w:szCs w:val="18"/>
              </w:rPr>
            </w:pPr>
          </w:p>
        </w:tc>
        <w:tc>
          <w:tcPr>
            <w:tcW w:w="2029" w:type="pct"/>
            <w:tcBorders>
              <w:top w:val="single" w:sz="8" w:space="0" w:color="4BACC6"/>
              <w:left w:val="single" w:sz="8" w:space="0" w:color="4BACC6"/>
              <w:bottom w:val="single" w:sz="8" w:space="0" w:color="4BACC6"/>
              <w:right w:val="single" w:sz="8" w:space="0" w:color="4BACC6"/>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There are two status as follows:</w:t>
            </w:r>
          </w:p>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TRADE_FINISHED</w:t>
            </w:r>
          </w:p>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 xml:space="preserve">TRADE_CLOSED </w:t>
            </w:r>
          </w:p>
        </w:tc>
      </w:tr>
      <w:tr w:rsidR="00877718" w:rsidRPr="00877718" w:rsidTr="00877718">
        <w:tc>
          <w:tcPr>
            <w:tcW w:w="1038" w:type="pct"/>
            <w:tcBorders>
              <w:top w:val="nil"/>
              <w:left w:val="single" w:sz="8" w:space="0" w:color="4BACC6"/>
              <w:bottom w:val="nil"/>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Alipay transaction number</w:t>
            </w:r>
          </w:p>
        </w:tc>
        <w:tc>
          <w:tcPr>
            <w:tcW w:w="1063" w:type="pct"/>
            <w:tcBorders>
              <w:top w:val="nil"/>
              <w:left w:val="single" w:sz="8" w:space="0" w:color="4BACC6"/>
              <w:bottom w:val="nil"/>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trade_no</w:t>
            </w:r>
          </w:p>
        </w:tc>
        <w:tc>
          <w:tcPr>
            <w:tcW w:w="870" w:type="pct"/>
            <w:tcBorders>
              <w:top w:val="nil"/>
              <w:left w:val="nil"/>
              <w:bottom w:val="nil"/>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String(16)</w:t>
            </w:r>
          </w:p>
        </w:tc>
        <w:tc>
          <w:tcPr>
            <w:tcW w:w="2029" w:type="pct"/>
            <w:tcBorders>
              <w:top w:val="nil"/>
              <w:left w:val="single" w:sz="8" w:space="0" w:color="4BACC6"/>
              <w:bottom w:val="nil"/>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Unique oder ID in Alipay system</w:t>
            </w:r>
          </w:p>
        </w:tc>
      </w:tr>
      <w:tr w:rsidR="00877718" w:rsidRPr="00877718" w:rsidTr="00877718">
        <w:tc>
          <w:tcPr>
            <w:tcW w:w="1038" w:type="pct"/>
            <w:tcBorders>
              <w:top w:val="single" w:sz="8" w:space="0" w:color="4BACC6"/>
              <w:left w:val="single" w:sz="8" w:space="0" w:color="4BACC6"/>
              <w:bottom w:val="single" w:sz="8" w:space="0" w:color="4BACC6"/>
              <w:right w:val="nil"/>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Currency</w:t>
            </w:r>
          </w:p>
        </w:tc>
        <w:tc>
          <w:tcPr>
            <w:tcW w:w="1063" w:type="pct"/>
            <w:tcBorders>
              <w:top w:val="single" w:sz="8" w:space="0" w:color="4BACC6"/>
              <w:left w:val="single" w:sz="8" w:space="0" w:color="4BACC6"/>
              <w:bottom w:val="single" w:sz="8" w:space="0" w:color="4BACC6"/>
              <w:right w:val="single" w:sz="8" w:space="0" w:color="4BACC6"/>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currency</w:t>
            </w:r>
          </w:p>
        </w:tc>
        <w:tc>
          <w:tcPr>
            <w:tcW w:w="870" w:type="pct"/>
            <w:tcBorders>
              <w:top w:val="single" w:sz="8" w:space="0" w:color="4BACC6"/>
              <w:left w:val="nil"/>
              <w:bottom w:val="single" w:sz="8" w:space="0" w:color="4BACC6"/>
              <w:right w:val="nil"/>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String(10)</w:t>
            </w:r>
          </w:p>
        </w:tc>
        <w:tc>
          <w:tcPr>
            <w:tcW w:w="2029" w:type="pct"/>
            <w:tcBorders>
              <w:top w:val="single" w:sz="8" w:space="0" w:color="4BACC6"/>
              <w:left w:val="single" w:sz="8" w:space="0" w:color="4BACC6"/>
              <w:bottom w:val="single" w:sz="8" w:space="0" w:color="4BACC6"/>
              <w:right w:val="single" w:sz="8" w:space="0" w:color="4BACC6"/>
            </w:tcBorders>
            <w:shd w:val="clear" w:color="auto" w:fill="D2EAF1"/>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Please refer to enumeration value of currency as set out in Appendix</w:t>
            </w:r>
          </w:p>
        </w:tc>
      </w:tr>
      <w:tr w:rsidR="00877718" w:rsidRPr="00877718" w:rsidTr="00877718">
        <w:tc>
          <w:tcPr>
            <w:tcW w:w="1038" w:type="pct"/>
            <w:tcBorders>
              <w:top w:val="nil"/>
              <w:left w:val="single" w:sz="8" w:space="0" w:color="4BACC6"/>
              <w:bottom w:val="single" w:sz="8" w:space="0" w:color="4BACC6"/>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Amount</w:t>
            </w:r>
          </w:p>
        </w:tc>
        <w:tc>
          <w:tcPr>
            <w:tcW w:w="1063" w:type="pct"/>
            <w:tcBorders>
              <w:top w:val="nil"/>
              <w:left w:val="single" w:sz="8" w:space="0" w:color="4BACC6"/>
              <w:bottom w:val="single" w:sz="8" w:space="0" w:color="4BACC6"/>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total_fee</w:t>
            </w:r>
          </w:p>
        </w:tc>
        <w:tc>
          <w:tcPr>
            <w:tcW w:w="870" w:type="pct"/>
            <w:tcBorders>
              <w:top w:val="nil"/>
              <w:left w:val="nil"/>
              <w:bottom w:val="single" w:sz="8" w:space="0" w:color="4BACC6"/>
              <w:right w:val="nil"/>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Number(8,2)</w:t>
            </w:r>
          </w:p>
        </w:tc>
        <w:tc>
          <w:tcPr>
            <w:tcW w:w="2029" w:type="pct"/>
            <w:tcBorders>
              <w:top w:val="nil"/>
              <w:left w:val="single" w:sz="8" w:space="0" w:color="4BACC6"/>
              <w:bottom w:val="single" w:sz="8" w:space="0" w:color="4BACC6"/>
              <w:right w:val="single" w:sz="8" w:space="0" w:color="4BACC6"/>
            </w:tcBorders>
            <w:hideMark/>
          </w:tcPr>
          <w:p w:rsidR="00877718" w:rsidRPr="00877718" w:rsidRDefault="00877718">
            <w:pPr>
              <w:ind w:left="0"/>
              <w:rPr>
                <w:rFonts w:ascii="Arial Unicode MS" w:eastAsia="Arial Unicode MS" w:hAnsi="Arial Unicode MS" w:cs="Arial Unicode MS"/>
                <w:sz w:val="18"/>
                <w:szCs w:val="18"/>
              </w:rPr>
            </w:pPr>
            <w:r w:rsidRPr="00877718">
              <w:rPr>
                <w:rFonts w:ascii="Arial Unicode MS" w:eastAsia="Arial Unicode MS" w:hAnsi="Arial Unicode MS" w:cs="Arial Unicode MS"/>
                <w:sz w:val="18"/>
                <w:szCs w:val="18"/>
              </w:rPr>
              <w:t>Range: 0.01</w:t>
            </w:r>
            <w:r w:rsidRPr="00877718">
              <w:rPr>
                <w:rFonts w:ascii="Arial Unicode MS" w:eastAsia="Arial Unicode MS" w:hAnsi="Arial Unicode MS" w:cs="Arial Unicode MS" w:hint="eastAsia"/>
                <w:sz w:val="18"/>
                <w:szCs w:val="18"/>
              </w:rPr>
              <w:t>～</w:t>
            </w:r>
            <w:r w:rsidRPr="00877718">
              <w:rPr>
                <w:rFonts w:ascii="Arial Unicode MS" w:eastAsia="Arial Unicode MS" w:hAnsi="Arial Unicode MS" w:cs="Arial Unicode MS"/>
                <w:sz w:val="18"/>
                <w:szCs w:val="18"/>
              </w:rPr>
              <w:t xml:space="preserve">1000000.00 </w:t>
            </w:r>
          </w:p>
        </w:tc>
      </w:tr>
    </w:tbl>
    <w:p w:rsidR="006D5FBF" w:rsidRPr="00877718" w:rsidRDefault="006D5FBF" w:rsidP="002F279D">
      <w:pPr>
        <w:rPr>
          <w:rFonts w:ascii="Arial Unicode MS" w:eastAsia="Arial Unicode MS" w:hAnsi="Arial Unicode MS" w:cs="Arial Unicode MS"/>
          <w:sz w:val="18"/>
          <w:szCs w:val="18"/>
        </w:rPr>
      </w:pPr>
    </w:p>
    <w:p w:rsidR="000D0A76" w:rsidRPr="00877718" w:rsidRDefault="003E64C3" w:rsidP="00882E07">
      <w:pPr>
        <w:pStyle w:val="2"/>
        <w:rPr>
          <w:rFonts w:ascii="Arial Unicode MS" w:eastAsia="Arial Unicode MS" w:hAnsi="Arial Unicode MS" w:cs="Arial Unicode MS"/>
        </w:rPr>
      </w:pPr>
      <w:bookmarkStart w:id="61" w:name="_Toc386197791"/>
      <w:bookmarkStart w:id="62" w:name="_Toc405997413"/>
      <w:bookmarkEnd w:id="60"/>
      <w:r w:rsidRPr="00877718">
        <w:rPr>
          <w:rFonts w:ascii="Arial Unicode MS" w:eastAsia="Arial Unicode MS" w:hAnsi="Arial Unicode MS" w:cs="Arial Unicode MS"/>
        </w:rPr>
        <w:lastRenderedPageBreak/>
        <w:t xml:space="preserve">Condition for Triggering </w:t>
      </w:r>
      <w:r w:rsidR="00C1460B" w:rsidRPr="00877718">
        <w:rPr>
          <w:rFonts w:ascii="Arial Unicode MS" w:eastAsia="Arial Unicode MS" w:hAnsi="Arial Unicode MS" w:cs="Arial Unicode MS"/>
        </w:rPr>
        <w:t>Notification</w:t>
      </w:r>
      <w:bookmarkEnd w:id="61"/>
      <w:bookmarkEnd w:id="62"/>
    </w:p>
    <w:p w:rsidR="004B3944" w:rsidRPr="00877718" w:rsidRDefault="003E64C3" w:rsidP="00A614B1">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rPr>
        <w:t xml:space="preserve">Table 7-2 Condition for Triggering </w:t>
      </w:r>
      <w:r w:rsidR="00C1460B" w:rsidRPr="00877718">
        <w:rPr>
          <w:rFonts w:ascii="Arial Unicode MS" w:eastAsia="Arial Unicode MS" w:hAnsi="Arial Unicode MS" w:cs="Arial Unicode MS"/>
        </w:rPr>
        <w:t>Notification</w:t>
      </w:r>
    </w:p>
    <w:tbl>
      <w:tblPr>
        <w:tblW w:w="4949" w:type="pct"/>
        <w:tblLook w:val="04A0" w:firstRow="1" w:lastRow="0" w:firstColumn="1" w:lastColumn="0" w:noHBand="0" w:noVBand="1"/>
      </w:tblPr>
      <w:tblGrid>
        <w:gridCol w:w="2675"/>
        <w:gridCol w:w="3335"/>
        <w:gridCol w:w="2787"/>
      </w:tblGrid>
      <w:tr w:rsidR="004B3944" w:rsidRPr="00877718" w:rsidTr="00A8086A">
        <w:trPr>
          <w:cantSplit/>
          <w:tblHeader/>
        </w:trPr>
        <w:tc>
          <w:tcPr>
            <w:tcW w:w="0" w:type="auto"/>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B3944" w:rsidRPr="00877718" w:rsidRDefault="003E64C3" w:rsidP="0036599C">
            <w:pPr>
              <w:pStyle w:val="TableHeading"/>
              <w:rPr>
                <w:rFonts w:ascii="Arial Unicode MS" w:eastAsia="Arial Unicode MS" w:hAnsi="Arial Unicode MS" w:cs="Arial Unicode MS"/>
              </w:rPr>
            </w:pPr>
            <w:r w:rsidRPr="00877718">
              <w:rPr>
                <w:rFonts w:ascii="Arial Unicode MS" w:eastAsia="Arial Unicode MS" w:hAnsi="Arial Unicode MS" w:cs="Arial Unicode MS"/>
              </w:rPr>
              <w:t>Name of Condition</w:t>
            </w:r>
          </w:p>
        </w:tc>
        <w:tc>
          <w:tcPr>
            <w:tcW w:w="0" w:type="auto"/>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B3944" w:rsidRPr="00877718" w:rsidRDefault="003E64C3" w:rsidP="0036599C">
            <w:pPr>
              <w:pStyle w:val="TableHeading"/>
              <w:rPr>
                <w:rFonts w:ascii="Arial Unicode MS" w:eastAsia="Arial Unicode MS" w:hAnsi="Arial Unicode MS" w:cs="Arial Unicode MS"/>
              </w:rPr>
            </w:pPr>
            <w:r w:rsidRPr="00877718">
              <w:rPr>
                <w:rFonts w:ascii="Arial Unicode MS" w:eastAsia="Arial Unicode MS" w:hAnsi="Arial Unicode MS" w:cs="Arial Unicode MS"/>
              </w:rPr>
              <w:t>Description of Condition</w:t>
            </w:r>
          </w:p>
        </w:tc>
        <w:tc>
          <w:tcPr>
            <w:tcW w:w="1584"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4B3944" w:rsidRPr="00877718" w:rsidRDefault="003E64C3" w:rsidP="0036599C">
            <w:pPr>
              <w:pStyle w:val="TableHeading"/>
              <w:rPr>
                <w:rFonts w:ascii="Arial Unicode MS" w:eastAsia="Arial Unicode MS" w:hAnsi="Arial Unicode MS" w:cs="Arial Unicode MS"/>
              </w:rPr>
            </w:pPr>
            <w:r w:rsidRPr="00877718">
              <w:rPr>
                <w:rFonts w:ascii="Arial Unicode MS" w:eastAsia="Arial Unicode MS" w:hAnsi="Arial Unicode MS" w:cs="Arial Unicode MS"/>
              </w:rPr>
              <w:t>Default Value of Condition</w:t>
            </w:r>
          </w:p>
        </w:tc>
      </w:tr>
      <w:tr w:rsidR="004B3944" w:rsidRPr="00877718" w:rsidTr="00C85806">
        <w:trPr>
          <w:cantSplit/>
        </w:trPr>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4B3944" w:rsidP="00C85806">
            <w:pPr>
              <w:pStyle w:val="TableText"/>
              <w:rPr>
                <w:rFonts w:ascii="Arial Unicode MS" w:eastAsia="Arial Unicode MS" w:hAnsi="Arial Unicode MS" w:cs="Arial Unicode MS"/>
              </w:rPr>
            </w:pPr>
            <w:r w:rsidRPr="00877718">
              <w:rPr>
                <w:rFonts w:ascii="Arial Unicode MS" w:eastAsia="Arial Unicode MS" w:hAnsi="Arial Unicode MS" w:cs="Arial Unicode MS"/>
              </w:rPr>
              <w:t>TRADE_FINISHED</w:t>
            </w:r>
          </w:p>
        </w:tc>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3E64C3" w:rsidP="003E64C3">
            <w:pPr>
              <w:pStyle w:val="TableText"/>
              <w:rPr>
                <w:rFonts w:ascii="Arial Unicode MS" w:eastAsia="Arial Unicode MS" w:hAnsi="Arial Unicode MS" w:cs="Arial Unicode MS"/>
              </w:rPr>
            </w:pPr>
            <w:r w:rsidRPr="00877718">
              <w:rPr>
                <w:rFonts w:ascii="Arial Unicode MS" w:eastAsia="Arial Unicode MS" w:hAnsi="Arial Unicode MS" w:cs="Arial Unicode MS"/>
              </w:rPr>
              <w:t>Transaction succe</w:t>
            </w:r>
            <w:r w:rsidR="00342E51" w:rsidRPr="00877718">
              <w:rPr>
                <w:rFonts w:ascii="Arial Unicode MS" w:eastAsia="Arial Unicode MS" w:hAnsi="Arial Unicode MS" w:cs="Arial Unicode MS"/>
              </w:rPr>
              <w:t>e</w:t>
            </w:r>
            <w:r w:rsidRPr="00877718">
              <w:rPr>
                <w:rFonts w:ascii="Arial Unicode MS" w:eastAsia="Arial Unicode MS" w:hAnsi="Arial Unicode MS" w:cs="Arial Unicode MS"/>
              </w:rPr>
              <w:t>ds</w:t>
            </w:r>
          </w:p>
        </w:tc>
        <w:tc>
          <w:tcPr>
            <w:tcW w:w="1584"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36599C" w:rsidP="0036599C">
            <w:pPr>
              <w:pStyle w:val="TableText"/>
              <w:rPr>
                <w:rFonts w:ascii="Arial Unicode MS" w:eastAsia="Arial Unicode MS" w:hAnsi="Arial Unicode MS" w:cs="Arial Unicode MS"/>
              </w:rPr>
            </w:pPr>
            <w:r w:rsidRPr="00877718">
              <w:rPr>
                <w:rFonts w:ascii="Arial Unicode MS" w:eastAsia="Arial Unicode MS" w:hAnsi="Arial Unicode MS" w:cs="Arial Unicode MS"/>
              </w:rPr>
              <w:t>T</w:t>
            </w:r>
            <w:r w:rsidR="004B3944" w:rsidRPr="00877718">
              <w:rPr>
                <w:rFonts w:ascii="Arial Unicode MS" w:eastAsia="Arial Unicode MS" w:hAnsi="Arial Unicode MS" w:cs="Arial Unicode MS"/>
              </w:rPr>
              <w:t>rue</w:t>
            </w:r>
            <w:r w:rsidRPr="00877718">
              <w:rPr>
                <w:rFonts w:ascii="Arial Unicode MS" w:eastAsia="Arial Unicode MS" w:hAnsi="Arial Unicode MS" w:cs="Arial Unicode MS" w:hint="eastAsia"/>
              </w:rPr>
              <w:t xml:space="preserve"> </w:t>
            </w:r>
            <w:r w:rsidR="003E64C3" w:rsidRPr="00877718">
              <w:rPr>
                <w:rFonts w:ascii="Arial Unicode MS" w:eastAsia="Arial Unicode MS" w:hAnsi="Arial Unicode MS" w:cs="Arial Unicode MS"/>
              </w:rPr>
              <w:t xml:space="preserve">(trigger </w:t>
            </w:r>
            <w:r w:rsidR="00C1460B" w:rsidRPr="00877718">
              <w:rPr>
                <w:rFonts w:ascii="Arial Unicode MS" w:eastAsia="Arial Unicode MS" w:hAnsi="Arial Unicode MS" w:cs="Arial Unicode MS"/>
              </w:rPr>
              <w:t>notification</w:t>
            </w:r>
            <w:r w:rsidR="003E64C3" w:rsidRPr="00877718">
              <w:rPr>
                <w:rFonts w:ascii="Arial Unicode MS" w:eastAsia="Arial Unicode MS" w:hAnsi="Arial Unicode MS" w:cs="Arial Unicode MS"/>
              </w:rPr>
              <w:t>)</w:t>
            </w:r>
          </w:p>
        </w:tc>
      </w:tr>
      <w:tr w:rsidR="004B3944" w:rsidRPr="00877718" w:rsidTr="00C85806">
        <w:trPr>
          <w:cantSplit/>
        </w:trPr>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4B3944" w:rsidP="00C85806">
            <w:pPr>
              <w:pStyle w:val="TableText"/>
              <w:rPr>
                <w:rFonts w:ascii="Arial Unicode MS" w:eastAsia="Arial Unicode MS" w:hAnsi="Arial Unicode MS" w:cs="Arial Unicode MS"/>
              </w:rPr>
            </w:pPr>
            <w:r w:rsidRPr="00877718">
              <w:rPr>
                <w:rFonts w:ascii="Arial Unicode MS" w:eastAsia="Arial Unicode MS" w:hAnsi="Arial Unicode MS" w:cs="Arial Unicode MS"/>
              </w:rPr>
              <w:t>TRADE_SUCCESS</w:t>
            </w:r>
          </w:p>
        </w:tc>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342E51" w:rsidP="00C85806">
            <w:pPr>
              <w:pStyle w:val="TableText"/>
              <w:rPr>
                <w:rFonts w:ascii="Arial Unicode MS" w:eastAsia="Arial Unicode MS" w:hAnsi="Arial Unicode MS" w:cs="Arial Unicode MS"/>
              </w:rPr>
            </w:pPr>
            <w:r w:rsidRPr="00877718">
              <w:rPr>
                <w:rFonts w:ascii="Arial Unicode MS" w:eastAsia="Arial Unicode MS" w:hAnsi="Arial Unicode MS" w:cs="Arial Unicode MS"/>
              </w:rPr>
              <w:t>Payment succeeds</w:t>
            </w:r>
          </w:p>
        </w:tc>
        <w:tc>
          <w:tcPr>
            <w:tcW w:w="1584"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36599C" w:rsidP="0036599C">
            <w:pPr>
              <w:pStyle w:val="TableText"/>
              <w:rPr>
                <w:rFonts w:ascii="Arial Unicode MS" w:eastAsia="Arial Unicode MS" w:hAnsi="Arial Unicode MS" w:cs="Arial Unicode MS"/>
              </w:rPr>
            </w:pPr>
            <w:r w:rsidRPr="00877718">
              <w:rPr>
                <w:rFonts w:ascii="Arial Unicode MS" w:eastAsia="Arial Unicode MS" w:hAnsi="Arial Unicode MS" w:cs="Arial Unicode MS"/>
              </w:rPr>
              <w:t>T</w:t>
            </w:r>
            <w:r w:rsidR="004B3944" w:rsidRPr="00877718">
              <w:rPr>
                <w:rFonts w:ascii="Arial Unicode MS" w:eastAsia="Arial Unicode MS" w:hAnsi="Arial Unicode MS" w:cs="Arial Unicode MS"/>
              </w:rPr>
              <w:t>rue</w:t>
            </w:r>
            <w:r w:rsidRPr="00877718">
              <w:rPr>
                <w:rFonts w:ascii="Arial Unicode MS" w:eastAsia="Arial Unicode MS" w:hAnsi="Arial Unicode MS" w:cs="Arial Unicode MS" w:hint="eastAsia"/>
              </w:rPr>
              <w:t xml:space="preserve"> </w:t>
            </w:r>
            <w:r w:rsidR="003E64C3" w:rsidRPr="00877718">
              <w:rPr>
                <w:rFonts w:ascii="Arial Unicode MS" w:eastAsia="Arial Unicode MS" w:hAnsi="Arial Unicode MS" w:cs="Arial Unicode MS"/>
              </w:rPr>
              <w:t xml:space="preserve">(trigger </w:t>
            </w:r>
            <w:r w:rsidR="00C1460B" w:rsidRPr="00877718">
              <w:rPr>
                <w:rFonts w:ascii="Arial Unicode MS" w:eastAsia="Arial Unicode MS" w:hAnsi="Arial Unicode MS" w:cs="Arial Unicode MS"/>
              </w:rPr>
              <w:t>notification</w:t>
            </w:r>
            <w:r w:rsidR="003E64C3" w:rsidRPr="00877718">
              <w:rPr>
                <w:rFonts w:ascii="Arial Unicode MS" w:eastAsia="Arial Unicode MS" w:hAnsi="Arial Unicode MS" w:cs="Arial Unicode MS"/>
              </w:rPr>
              <w:t>)</w:t>
            </w:r>
          </w:p>
        </w:tc>
      </w:tr>
      <w:tr w:rsidR="004B3944" w:rsidRPr="00877718" w:rsidTr="00C85806">
        <w:trPr>
          <w:cantSplit/>
        </w:trPr>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4B3944" w:rsidP="00C85806">
            <w:pPr>
              <w:pStyle w:val="TableText"/>
              <w:rPr>
                <w:rFonts w:ascii="Arial Unicode MS" w:eastAsia="Arial Unicode MS" w:hAnsi="Arial Unicode MS" w:cs="Arial Unicode MS"/>
              </w:rPr>
            </w:pPr>
            <w:r w:rsidRPr="00877718">
              <w:rPr>
                <w:rFonts w:ascii="Arial Unicode MS" w:eastAsia="Arial Unicode MS" w:hAnsi="Arial Unicode MS" w:cs="Arial Unicode MS"/>
              </w:rPr>
              <w:t>WAIT_BUYER_PAY</w:t>
            </w:r>
          </w:p>
        </w:tc>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3E64C3" w:rsidP="00C85806">
            <w:pPr>
              <w:pStyle w:val="TableText"/>
              <w:rPr>
                <w:rFonts w:ascii="Arial Unicode MS" w:eastAsia="Arial Unicode MS" w:hAnsi="Arial Unicode MS" w:cs="Arial Unicode MS"/>
              </w:rPr>
            </w:pPr>
            <w:r w:rsidRPr="00877718">
              <w:rPr>
                <w:rFonts w:ascii="Arial Unicode MS" w:eastAsia="Arial Unicode MS" w:hAnsi="Arial Unicode MS" w:cs="Arial Unicode MS"/>
              </w:rPr>
              <w:t>Transaction is created</w:t>
            </w:r>
          </w:p>
        </w:tc>
        <w:tc>
          <w:tcPr>
            <w:tcW w:w="1584"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36599C" w:rsidP="0036599C">
            <w:pPr>
              <w:pStyle w:val="TableText"/>
              <w:rPr>
                <w:rFonts w:ascii="Arial Unicode MS" w:eastAsia="Arial Unicode MS" w:hAnsi="Arial Unicode MS" w:cs="Arial Unicode MS"/>
              </w:rPr>
            </w:pPr>
            <w:r w:rsidRPr="00877718">
              <w:rPr>
                <w:rFonts w:ascii="Arial Unicode MS" w:eastAsia="Arial Unicode MS" w:hAnsi="Arial Unicode MS" w:cs="Arial Unicode MS"/>
              </w:rPr>
              <w:t>F</w:t>
            </w:r>
            <w:r w:rsidR="004B3944" w:rsidRPr="00877718">
              <w:rPr>
                <w:rFonts w:ascii="Arial Unicode MS" w:eastAsia="Arial Unicode MS" w:hAnsi="Arial Unicode MS" w:cs="Arial Unicode MS"/>
              </w:rPr>
              <w:t>alse</w:t>
            </w:r>
            <w:r w:rsidRPr="00877718">
              <w:rPr>
                <w:rFonts w:ascii="Arial Unicode MS" w:eastAsia="Arial Unicode MS" w:hAnsi="Arial Unicode MS" w:cs="Arial Unicode MS" w:hint="eastAsia"/>
              </w:rPr>
              <w:t xml:space="preserve"> </w:t>
            </w:r>
            <w:r w:rsidR="003E64C3" w:rsidRPr="00877718">
              <w:rPr>
                <w:rFonts w:ascii="Arial Unicode MS" w:eastAsia="Arial Unicode MS" w:hAnsi="Arial Unicode MS" w:cs="Arial Unicode MS"/>
              </w:rPr>
              <w:t xml:space="preserve">(not trigger </w:t>
            </w:r>
            <w:r w:rsidR="00C1460B" w:rsidRPr="00877718">
              <w:rPr>
                <w:rFonts w:ascii="Arial Unicode MS" w:eastAsia="Arial Unicode MS" w:hAnsi="Arial Unicode MS" w:cs="Arial Unicode MS"/>
              </w:rPr>
              <w:t>notification</w:t>
            </w:r>
            <w:r w:rsidR="003E64C3" w:rsidRPr="00877718">
              <w:rPr>
                <w:rFonts w:ascii="Arial Unicode MS" w:eastAsia="Arial Unicode MS" w:hAnsi="Arial Unicode MS" w:cs="Arial Unicode MS"/>
              </w:rPr>
              <w:t>)</w:t>
            </w:r>
          </w:p>
        </w:tc>
      </w:tr>
      <w:tr w:rsidR="004B3944" w:rsidRPr="00877718" w:rsidTr="00C85806">
        <w:trPr>
          <w:cantSplit/>
        </w:trPr>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4B3944" w:rsidP="00C85806">
            <w:pPr>
              <w:pStyle w:val="TableText"/>
              <w:rPr>
                <w:rFonts w:ascii="Arial Unicode MS" w:eastAsia="Arial Unicode MS" w:hAnsi="Arial Unicode MS" w:cs="Arial Unicode MS"/>
              </w:rPr>
            </w:pPr>
            <w:r w:rsidRPr="00877718">
              <w:rPr>
                <w:rFonts w:ascii="Arial Unicode MS" w:eastAsia="Arial Unicode MS" w:hAnsi="Arial Unicode MS" w:cs="Arial Unicode MS"/>
              </w:rPr>
              <w:t>TRADE_CLOSED</w:t>
            </w:r>
          </w:p>
        </w:tc>
        <w:tc>
          <w:tcPr>
            <w:tcW w:w="0" w:type="auto"/>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3E64C3" w:rsidP="00C85806">
            <w:pPr>
              <w:pStyle w:val="TableText"/>
              <w:rPr>
                <w:rFonts w:ascii="Arial Unicode MS" w:eastAsia="Arial Unicode MS" w:hAnsi="Arial Unicode MS" w:cs="Arial Unicode MS"/>
              </w:rPr>
            </w:pPr>
            <w:r w:rsidRPr="00877718">
              <w:rPr>
                <w:rFonts w:ascii="Arial Unicode MS" w:eastAsia="Arial Unicode MS" w:hAnsi="Arial Unicode MS" w:cs="Arial Unicode MS"/>
              </w:rPr>
              <w:t>Transaction is closed</w:t>
            </w:r>
          </w:p>
        </w:tc>
        <w:tc>
          <w:tcPr>
            <w:tcW w:w="1584"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3944" w:rsidRPr="00877718" w:rsidRDefault="0036599C" w:rsidP="0036599C">
            <w:pPr>
              <w:pStyle w:val="TableText"/>
              <w:rPr>
                <w:rFonts w:ascii="Arial Unicode MS" w:eastAsia="Arial Unicode MS" w:hAnsi="Arial Unicode MS" w:cs="Arial Unicode MS"/>
              </w:rPr>
            </w:pPr>
            <w:r w:rsidRPr="00877718">
              <w:rPr>
                <w:rFonts w:ascii="Arial Unicode MS" w:eastAsia="Arial Unicode MS" w:hAnsi="Arial Unicode MS" w:cs="Arial Unicode MS"/>
              </w:rPr>
              <w:t>F</w:t>
            </w:r>
            <w:r w:rsidR="004B3944" w:rsidRPr="00877718">
              <w:rPr>
                <w:rFonts w:ascii="Arial Unicode MS" w:eastAsia="Arial Unicode MS" w:hAnsi="Arial Unicode MS" w:cs="Arial Unicode MS"/>
              </w:rPr>
              <w:t>alse</w:t>
            </w:r>
            <w:r w:rsidRPr="00877718">
              <w:rPr>
                <w:rFonts w:ascii="Arial Unicode MS" w:eastAsia="Arial Unicode MS" w:hAnsi="Arial Unicode MS" w:cs="Arial Unicode MS" w:hint="eastAsia"/>
              </w:rPr>
              <w:t xml:space="preserve"> </w:t>
            </w:r>
            <w:r w:rsidR="003E64C3" w:rsidRPr="00877718">
              <w:rPr>
                <w:rFonts w:ascii="Arial Unicode MS" w:eastAsia="Arial Unicode MS" w:hAnsi="Arial Unicode MS" w:cs="Arial Unicode MS"/>
              </w:rPr>
              <w:t xml:space="preserve">(not trigger </w:t>
            </w:r>
            <w:r w:rsidR="00C1460B" w:rsidRPr="00877718">
              <w:rPr>
                <w:rFonts w:ascii="Arial Unicode MS" w:eastAsia="Arial Unicode MS" w:hAnsi="Arial Unicode MS" w:cs="Arial Unicode MS"/>
              </w:rPr>
              <w:t>notification</w:t>
            </w:r>
            <w:r w:rsidR="003E64C3" w:rsidRPr="00877718">
              <w:rPr>
                <w:rFonts w:ascii="Arial Unicode MS" w:eastAsia="Arial Unicode MS" w:hAnsi="Arial Unicode MS" w:cs="Arial Unicode MS"/>
              </w:rPr>
              <w:t>)</w:t>
            </w:r>
          </w:p>
        </w:tc>
      </w:tr>
    </w:tbl>
    <w:p w:rsidR="00124000" w:rsidRPr="00877718" w:rsidRDefault="00124000" w:rsidP="00124000">
      <w:pPr>
        <w:rPr>
          <w:rFonts w:ascii="Arial Unicode MS" w:eastAsia="Arial Unicode MS" w:hAnsi="Arial Unicode MS" w:cs="Arial Unicode MS"/>
        </w:rPr>
      </w:pPr>
      <w:bookmarkStart w:id="63" w:name="_Toc275428068"/>
    </w:p>
    <w:p w:rsidR="00124000" w:rsidRPr="00877718" w:rsidRDefault="00124000" w:rsidP="00124000">
      <w:pPr>
        <w:pStyle w:val="NotesHeading"/>
        <w:rPr>
          <w:rFonts w:ascii="Arial Unicode MS" w:eastAsia="Arial Unicode MS" w:hAnsi="Arial Unicode MS" w:cs="Arial Unicode MS"/>
        </w:rPr>
      </w:pPr>
      <w:r w:rsidRPr="00877718">
        <w:rPr>
          <w:rFonts w:ascii="Arial Unicode MS" w:eastAsia="Arial Unicode MS" w:hAnsi="Arial Unicode MS" w:cs="Arial Unicode MS"/>
        </w:rPr>
        <w:sym w:font="Wingdings" w:char="F026"/>
      </w:r>
      <w:r w:rsidRPr="00877718">
        <w:rPr>
          <w:rFonts w:ascii="Arial Unicode MS" w:eastAsia="Arial Unicode MS" w:hAnsi="Arial Unicode MS" w:cs="Arial Unicode MS"/>
        </w:rPr>
        <w:t xml:space="preserve">  Illusration:</w:t>
      </w:r>
    </w:p>
    <w:p w:rsidR="00124000" w:rsidRPr="00877718" w:rsidRDefault="009A7593" w:rsidP="00124000">
      <w:pPr>
        <w:pStyle w:val="NotesText"/>
        <w:rPr>
          <w:rFonts w:ascii="Arial Unicode MS" w:eastAsia="Arial Unicode MS" w:hAnsi="Arial Unicode MS" w:cs="Arial Unicode MS"/>
        </w:rPr>
      </w:pPr>
      <w:r w:rsidRPr="00877718">
        <w:rPr>
          <w:rFonts w:ascii="Arial Unicode MS" w:eastAsia="Arial Unicode MS" w:hAnsi="Arial Unicode MS" w:cs="Arial Unicode MS" w:hint="eastAsia"/>
        </w:rPr>
        <w:t>true</w:t>
      </w:r>
      <w:r w:rsidRPr="00877718">
        <w:rPr>
          <w:rFonts w:ascii="Arial Unicode MS" w:eastAsia="Arial Unicode MS" w:hAnsi="Arial Unicode MS" w:cs="Arial Unicode MS"/>
        </w:rPr>
        <w:t xml:space="preserve"> (trigger notification) / false (not </w:t>
      </w:r>
      <w:r w:rsidR="00087F96" w:rsidRPr="00877718">
        <w:rPr>
          <w:rFonts w:ascii="Arial Unicode MS" w:eastAsia="Arial Unicode MS" w:hAnsi="Arial Unicode MS" w:cs="Arial Unicode MS"/>
        </w:rPr>
        <w:t>trigger notification) value shall be consistant with the sign-up configuration</w:t>
      </w:r>
      <w:r w:rsidR="00124000" w:rsidRPr="00877718">
        <w:rPr>
          <w:rFonts w:ascii="Arial Unicode MS" w:eastAsia="Arial Unicode MS" w:hAnsi="Arial Unicode MS" w:cs="Arial Unicode MS"/>
        </w:rPr>
        <w:t>.</w:t>
      </w:r>
    </w:p>
    <w:p w:rsidR="00124000" w:rsidRPr="00877718" w:rsidRDefault="00124000" w:rsidP="00124000">
      <w:pPr>
        <w:rPr>
          <w:rFonts w:ascii="Arial Unicode MS" w:eastAsia="Arial Unicode MS" w:hAnsi="Arial Unicode MS" w:cs="Arial Unicode MS"/>
        </w:rPr>
      </w:pPr>
    </w:p>
    <w:p w:rsidR="00C17A40" w:rsidRPr="00877718" w:rsidRDefault="00057DA2" w:rsidP="00C7641B">
      <w:pPr>
        <w:pStyle w:val="2"/>
        <w:jc w:val="both"/>
        <w:rPr>
          <w:rFonts w:ascii="Arial Unicode MS" w:eastAsia="Arial Unicode MS" w:hAnsi="Arial Unicode MS" w:cs="Arial Unicode MS"/>
        </w:rPr>
      </w:pPr>
      <w:bookmarkStart w:id="64" w:name="_Toc386197792"/>
      <w:bookmarkStart w:id="65" w:name="_Toc405997414"/>
      <w:r w:rsidRPr="00877718">
        <w:rPr>
          <w:rFonts w:ascii="Arial Unicode MS" w:eastAsia="Arial Unicode MS" w:hAnsi="Arial Unicode MS" w:cs="Arial Unicode MS"/>
        </w:rPr>
        <w:t xml:space="preserve">Acquisition of Asynchronous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Parameter from Server</w:t>
      </w:r>
      <w:bookmarkEnd w:id="64"/>
      <w:bookmarkEnd w:id="65"/>
    </w:p>
    <w:p w:rsidR="004038BA" w:rsidRPr="00877718" w:rsidRDefault="003A177C" w:rsidP="00BE2932">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rPr>
        <w:t xml:space="preserve">Make sure that there is no character on the page of asynchronous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from server (notify_url), such as spacing, HTML label, abnormal prompt message came with </w:t>
      </w:r>
      <w:r w:rsidR="00263377" w:rsidRPr="00877718">
        <w:rPr>
          <w:rFonts w:ascii="Arial Unicode MS" w:eastAsia="Arial Unicode MS" w:hAnsi="Arial Unicode MS" w:cs="Arial Unicode MS" w:hint="eastAsia"/>
        </w:rPr>
        <w:t xml:space="preserve">and from </w:t>
      </w:r>
      <w:r w:rsidRPr="00877718">
        <w:rPr>
          <w:rFonts w:ascii="Arial Unicode MS" w:eastAsia="Arial Unicode MS" w:hAnsi="Arial Unicode MS" w:cs="Arial Unicode MS"/>
        </w:rPr>
        <w:t>development system and so on;</w:t>
      </w:r>
    </w:p>
    <w:p w:rsidR="003A177C" w:rsidRPr="00877718" w:rsidRDefault="003A177C" w:rsidP="00BE2932">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rPr>
        <w:t xml:space="preserve">As Alipay sends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information by means of POST, the mode of acquiring parameter from this page, such as </w:t>
      </w:r>
    </w:p>
    <w:p w:rsidR="004038BA" w:rsidRPr="00877718" w:rsidRDefault="003A177C" w:rsidP="00BE2932">
      <w:pPr>
        <w:pStyle w:val="ItemStep"/>
        <w:numPr>
          <w:ilvl w:val="0"/>
          <w:numId w:val="0"/>
        </w:numPr>
        <w:ind w:left="1644"/>
        <w:jc w:val="both"/>
        <w:rPr>
          <w:rFonts w:ascii="Arial Unicode MS" w:eastAsia="Arial Unicode MS" w:hAnsi="Arial Unicode MS" w:cs="Arial Unicode MS"/>
        </w:rPr>
      </w:pPr>
      <w:r w:rsidRPr="00877718">
        <w:rPr>
          <w:rFonts w:ascii="Arial Unicode MS" w:eastAsia="Arial Unicode MS" w:hAnsi="Arial Unicode MS" w:cs="Arial Unicode MS"/>
        </w:rPr>
        <w:t>request.Form("out_trade_no")</w:t>
      </w:r>
      <w:r w:rsidR="00263377" w:rsidRPr="00877718">
        <w:rPr>
          <w:rFonts w:ascii="Arial Unicode MS" w:eastAsia="Arial Unicode MS" w:hAnsi="Arial Unicode MS" w:cs="Arial Unicode MS" w:hint="eastAsia"/>
        </w:rPr>
        <w:t xml:space="preserve">, </w:t>
      </w:r>
      <w:r w:rsidRPr="00877718">
        <w:rPr>
          <w:rFonts w:ascii="Arial Unicode MS" w:eastAsia="Arial Unicode MS" w:hAnsi="Arial Unicode MS" w:cs="Arial Unicode MS"/>
        </w:rPr>
        <w:t>$_POST['out_trade_no'];</w:t>
      </w:r>
    </w:p>
    <w:p w:rsidR="004038BA" w:rsidRPr="00877718" w:rsidRDefault="002D795E" w:rsidP="00BE2932">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rPr>
        <w:lastRenderedPageBreak/>
        <w:t xml:space="preserve">This mode can be enabled only if Alipay takes the initiative to initiate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w:t>
      </w:r>
    </w:p>
    <w:p w:rsidR="004038BA" w:rsidRPr="00877718" w:rsidRDefault="002D795E" w:rsidP="00BE2932">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rPr>
        <w:t xml:space="preserve">The interaction between servers is </w:t>
      </w:r>
      <w:r w:rsidR="00D4728D" w:rsidRPr="00877718">
        <w:rPr>
          <w:rFonts w:ascii="Arial Unicode MS" w:eastAsia="Arial Unicode MS" w:hAnsi="Arial Unicode MS" w:cs="Arial Unicode MS"/>
        </w:rPr>
        <w:t>invisible;</w:t>
      </w:r>
      <w:r w:rsidRPr="00877718">
        <w:rPr>
          <w:rFonts w:ascii="Arial Unicode MS" w:eastAsia="Arial Unicode MS" w:hAnsi="Arial Unicode MS" w:cs="Arial Unicode MS"/>
        </w:rPr>
        <w:t xml:space="preserve"> it is unlike synchrounous advice for page redirect, which can be shown on the pages.</w:t>
      </w:r>
    </w:p>
    <w:p w:rsidR="004038BA" w:rsidRPr="00877718" w:rsidRDefault="002D795E" w:rsidP="00BE2932">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rPr>
        <w:t xml:space="preserve">“success” (excluding quotation mark) must be printed out upon fully execution of the program. If the character fed back by </w:t>
      </w:r>
      <w:r w:rsidR="00E3197B" w:rsidRPr="00877718">
        <w:rPr>
          <w:rFonts w:ascii="Arial Unicode MS" w:eastAsia="Arial Unicode MS" w:hAnsi="Arial Unicode MS" w:cs="Arial Unicode MS"/>
        </w:rPr>
        <w:t>merchant</w:t>
      </w:r>
      <w:r w:rsidRPr="00877718">
        <w:rPr>
          <w:rFonts w:ascii="Arial Unicode MS" w:eastAsia="Arial Unicode MS" w:hAnsi="Arial Unicode MS" w:cs="Arial Unicode MS"/>
        </w:rPr>
        <w:t xml:space="preserve"> is not success, Alipay server will resend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constantly till 24 hours and 22 minutes have passed.</w:t>
      </w:r>
      <w:r w:rsidR="004038BA" w:rsidRPr="00877718">
        <w:rPr>
          <w:rFonts w:ascii="Arial Unicode MS" w:eastAsia="Arial Unicode MS" w:hAnsi="Arial Unicode MS" w:cs="Arial Unicode MS"/>
        </w:rPr>
        <w:br/>
      </w:r>
      <w:r w:rsidRPr="00877718">
        <w:rPr>
          <w:rFonts w:ascii="Arial Unicode MS" w:eastAsia="Arial Unicode MS" w:hAnsi="Arial Unicode MS" w:cs="Arial Unicode MS"/>
        </w:rPr>
        <w:t xml:space="preserve">In general, 8 </w:t>
      </w:r>
      <w:r w:rsidR="00C1460B" w:rsidRPr="00877718">
        <w:rPr>
          <w:rFonts w:ascii="Arial Unicode MS" w:eastAsia="Arial Unicode MS" w:hAnsi="Arial Unicode MS" w:cs="Arial Unicode MS"/>
        </w:rPr>
        <w:t>notification</w:t>
      </w:r>
      <w:r w:rsidR="00FB42D4" w:rsidRPr="00877718">
        <w:rPr>
          <w:rFonts w:ascii="Arial Unicode MS" w:eastAsia="Arial Unicode MS" w:hAnsi="Arial Unicode MS" w:cs="Arial Unicode MS" w:hint="eastAsia"/>
        </w:rPr>
        <w:t>s</w:t>
      </w:r>
      <w:r w:rsidRPr="00877718">
        <w:rPr>
          <w:rFonts w:ascii="Arial Unicode MS" w:eastAsia="Arial Unicode MS" w:hAnsi="Arial Unicode MS" w:cs="Arial Unicode MS"/>
        </w:rPr>
        <w:t xml:space="preserve"> will be completed within 25 hours (the interval frequency for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usually is 2m,</w:t>
      </w:r>
      <w:r w:rsidR="00FB42D4" w:rsidRPr="00877718">
        <w:rPr>
          <w:rFonts w:ascii="Arial Unicode MS" w:eastAsia="Arial Unicode MS" w:hAnsi="Arial Unicode MS" w:cs="Arial Unicode MS" w:hint="eastAsia"/>
        </w:rPr>
        <w:t xml:space="preserve"> </w:t>
      </w:r>
      <w:r w:rsidRPr="00877718">
        <w:rPr>
          <w:rFonts w:ascii="Arial Unicode MS" w:eastAsia="Arial Unicode MS" w:hAnsi="Arial Unicode MS" w:cs="Arial Unicode MS"/>
        </w:rPr>
        <w:t>10m,</w:t>
      </w:r>
      <w:r w:rsidR="00FB42D4" w:rsidRPr="00877718">
        <w:rPr>
          <w:rFonts w:ascii="Arial Unicode MS" w:eastAsia="Arial Unicode MS" w:hAnsi="Arial Unicode MS" w:cs="Arial Unicode MS" w:hint="eastAsia"/>
        </w:rPr>
        <w:t xml:space="preserve"> </w:t>
      </w:r>
      <w:r w:rsidRPr="00877718">
        <w:rPr>
          <w:rFonts w:ascii="Arial Unicode MS" w:eastAsia="Arial Unicode MS" w:hAnsi="Arial Unicode MS" w:cs="Arial Unicode MS"/>
        </w:rPr>
        <w:t>10m,</w:t>
      </w:r>
      <w:r w:rsidR="00FB42D4" w:rsidRPr="00877718">
        <w:rPr>
          <w:rFonts w:ascii="Arial Unicode MS" w:eastAsia="Arial Unicode MS" w:hAnsi="Arial Unicode MS" w:cs="Arial Unicode MS" w:hint="eastAsia"/>
        </w:rPr>
        <w:t xml:space="preserve"> </w:t>
      </w:r>
      <w:r w:rsidRPr="00877718">
        <w:rPr>
          <w:rFonts w:ascii="Arial Unicode MS" w:eastAsia="Arial Unicode MS" w:hAnsi="Arial Unicode MS" w:cs="Arial Unicode MS"/>
        </w:rPr>
        <w:t>1h,</w:t>
      </w:r>
      <w:r w:rsidR="00FB42D4" w:rsidRPr="00877718">
        <w:rPr>
          <w:rFonts w:ascii="Arial Unicode MS" w:eastAsia="Arial Unicode MS" w:hAnsi="Arial Unicode MS" w:cs="Arial Unicode MS" w:hint="eastAsia"/>
        </w:rPr>
        <w:t xml:space="preserve"> </w:t>
      </w:r>
      <w:r w:rsidRPr="00877718">
        <w:rPr>
          <w:rFonts w:ascii="Arial Unicode MS" w:eastAsia="Arial Unicode MS" w:hAnsi="Arial Unicode MS" w:cs="Arial Unicode MS"/>
        </w:rPr>
        <w:t>2h,</w:t>
      </w:r>
      <w:r w:rsidR="00FB42D4" w:rsidRPr="00877718">
        <w:rPr>
          <w:rFonts w:ascii="Arial Unicode MS" w:eastAsia="Arial Unicode MS" w:hAnsi="Arial Unicode MS" w:cs="Arial Unicode MS" w:hint="eastAsia"/>
        </w:rPr>
        <w:t xml:space="preserve"> </w:t>
      </w:r>
      <w:r w:rsidRPr="00877718">
        <w:rPr>
          <w:rFonts w:ascii="Arial Unicode MS" w:eastAsia="Arial Unicode MS" w:hAnsi="Arial Unicode MS" w:cs="Arial Unicode MS"/>
        </w:rPr>
        <w:t>6h,</w:t>
      </w:r>
      <w:r w:rsidR="00FB42D4" w:rsidRPr="00877718">
        <w:rPr>
          <w:rFonts w:ascii="Arial Unicode MS" w:eastAsia="Arial Unicode MS" w:hAnsi="Arial Unicode MS" w:cs="Arial Unicode MS" w:hint="eastAsia"/>
        </w:rPr>
        <w:t xml:space="preserve"> </w:t>
      </w:r>
      <w:r w:rsidRPr="00877718">
        <w:rPr>
          <w:rFonts w:ascii="Arial Unicode MS" w:eastAsia="Arial Unicode MS" w:hAnsi="Arial Unicode MS" w:cs="Arial Unicode MS"/>
        </w:rPr>
        <w:t>15h);</w:t>
      </w:r>
    </w:p>
    <w:p w:rsidR="004038BA" w:rsidRPr="00877718" w:rsidRDefault="002D795E" w:rsidP="00BE2932">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rPr>
        <w:t xml:space="preserve">This page can not conduct page reindrect upon fully execution of the </w:t>
      </w:r>
      <w:r w:rsidR="00582966" w:rsidRPr="00877718">
        <w:rPr>
          <w:rFonts w:ascii="Arial Unicode MS" w:eastAsia="Arial Unicode MS" w:hAnsi="Arial Unicode MS" w:cs="Arial Unicode MS" w:hint="eastAsia"/>
        </w:rPr>
        <w:t>application</w:t>
      </w:r>
      <w:r w:rsidRPr="00877718">
        <w:rPr>
          <w:rFonts w:ascii="Arial Unicode MS" w:eastAsia="Arial Unicode MS" w:hAnsi="Arial Unicode MS" w:cs="Arial Unicode MS"/>
        </w:rPr>
        <w:t>, otherwise, success character will not be received by Alipay, and Alipay server will judge this page program to be abnormal, and resend the processing result notice;</w:t>
      </w:r>
    </w:p>
    <w:p w:rsidR="004038BA" w:rsidRPr="00877718" w:rsidRDefault="002D795E" w:rsidP="00BE2932">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rPr>
        <w:t>cookies, session will become invalid on this page, that is to say these data can not be obtained;</w:t>
      </w:r>
    </w:p>
    <w:p w:rsidR="004038BA" w:rsidRPr="00877718" w:rsidRDefault="002D795E" w:rsidP="00BE2932">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rPr>
        <w:t>The debugging and operation of this mode shall be made on server, that is to say the same can be accessed to on internet;</w:t>
      </w:r>
    </w:p>
    <w:p w:rsidR="004038BA" w:rsidRPr="00877718" w:rsidRDefault="002D795E" w:rsidP="00BE2932">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rPr>
        <w:t>The role of this mode is to avoid the loss of order, that is to say if synchronous advice for page indirect does not process the order update, this mode will process the order update;</w:t>
      </w:r>
    </w:p>
    <w:p w:rsidR="00C17A40" w:rsidRPr="00877718" w:rsidRDefault="002D795E" w:rsidP="00BE2932">
      <w:pPr>
        <w:pStyle w:val="ItemStep"/>
        <w:jc w:val="both"/>
        <w:rPr>
          <w:rFonts w:ascii="Arial Unicode MS" w:eastAsia="Arial Unicode MS" w:hAnsi="Arial Unicode MS" w:cs="Arial Unicode MS"/>
        </w:rPr>
      </w:pPr>
      <w:r w:rsidRPr="00877718">
        <w:rPr>
          <w:rFonts w:ascii="Arial Unicode MS" w:eastAsia="Arial Unicode MS" w:hAnsi="Arial Unicode MS" w:cs="Arial Unicode MS"/>
        </w:rPr>
        <w:lastRenderedPageBreak/>
        <w:t xml:space="preserve">Asynchronous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parameter from server (notify_id) will become invalid after </w:t>
      </w:r>
      <w:r w:rsidR="00E3197B" w:rsidRPr="00877718">
        <w:rPr>
          <w:rFonts w:ascii="Arial Unicode MS" w:eastAsia="Arial Unicode MS" w:hAnsi="Arial Unicode MS" w:cs="Arial Unicode MS"/>
        </w:rPr>
        <w:t>merchant</w:t>
      </w:r>
      <w:r w:rsidRPr="00877718">
        <w:rPr>
          <w:rFonts w:ascii="Arial Unicode MS" w:eastAsia="Arial Unicode MS" w:hAnsi="Arial Unicode MS" w:cs="Arial Unicode MS"/>
        </w:rPr>
        <w:t xml:space="preserve"> receives asynchronous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from server and prints success out. That is to say</w:t>
      </w:r>
      <w:r w:rsidR="006C6410" w:rsidRPr="00877718">
        <w:rPr>
          <w:rFonts w:ascii="Arial Unicode MS" w:eastAsia="Arial Unicode MS" w:hAnsi="Arial Unicode MS" w:cs="Arial Unicode MS" w:hint="eastAsia"/>
        </w:rPr>
        <w:t>,</w:t>
      </w:r>
      <w:r w:rsidRPr="00877718">
        <w:rPr>
          <w:rFonts w:ascii="Arial Unicode MS" w:eastAsia="Arial Unicode MS" w:hAnsi="Arial Unicode MS" w:cs="Arial Unicode MS"/>
        </w:rPr>
        <w:t xml:space="preserve"> asynchronous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parameter from server (notify_id) will remain unchanged when Alipay sends the same asynchronous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(including Alipay resend</w:t>
      </w:r>
      <w:r w:rsidR="006C6410" w:rsidRPr="00877718">
        <w:rPr>
          <w:rFonts w:ascii="Arial Unicode MS" w:eastAsia="Arial Unicode MS" w:hAnsi="Arial Unicode MS" w:cs="Arial Unicode MS" w:hint="eastAsia"/>
        </w:rPr>
        <w:t>s</w:t>
      </w:r>
      <w:r w:rsidRPr="00877718">
        <w:rPr>
          <w:rFonts w:ascii="Arial Unicode MS" w:eastAsia="Arial Unicode MS" w:hAnsi="Arial Unicode MS" w:cs="Arial Unicode MS"/>
        </w:rPr>
        <w:t xml:space="preserve"> notice several times as </w:t>
      </w:r>
      <w:r w:rsidR="00E3197B" w:rsidRPr="00877718">
        <w:rPr>
          <w:rFonts w:ascii="Arial Unicode MS" w:eastAsia="Arial Unicode MS" w:hAnsi="Arial Unicode MS" w:cs="Arial Unicode MS"/>
        </w:rPr>
        <w:t>merchant</w:t>
      </w:r>
      <w:r w:rsidRPr="00877718">
        <w:rPr>
          <w:rFonts w:ascii="Arial Unicode MS" w:eastAsia="Arial Unicode MS" w:hAnsi="Arial Unicode MS" w:cs="Arial Unicode MS"/>
        </w:rPr>
        <w:t xml:space="preserve"> fails to print success out).</w:t>
      </w:r>
    </w:p>
    <w:p w:rsidR="003D336D" w:rsidRPr="00877718" w:rsidRDefault="00C238C4" w:rsidP="003D336D">
      <w:pPr>
        <w:pStyle w:val="2"/>
        <w:rPr>
          <w:rFonts w:ascii="Arial Unicode MS" w:eastAsia="Arial Unicode MS" w:hAnsi="Arial Unicode MS" w:cs="Arial Unicode MS"/>
        </w:rPr>
      </w:pPr>
      <w:bookmarkStart w:id="66" w:name="_Toc386197793"/>
      <w:bookmarkStart w:id="67" w:name="_Toc405997415"/>
      <w:r w:rsidRPr="00877718">
        <w:rPr>
          <w:rFonts w:ascii="Arial Unicode MS" w:eastAsia="Arial Unicode MS" w:hAnsi="Arial Unicode MS" w:cs="Arial Unicode MS"/>
        </w:rPr>
        <w:t>Example</w:t>
      </w:r>
      <w:bookmarkEnd w:id="66"/>
      <w:bookmarkEnd w:id="67"/>
    </w:p>
    <w:p w:rsidR="003D336D" w:rsidRPr="00877718" w:rsidRDefault="0080538E" w:rsidP="005D4867">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http://notify.java.jpxx.org/index.jsp?discount=0.00&amp;payment_type=</w:t>
      </w:r>
      <w:r w:rsidR="00071E59" w:rsidRPr="00877718">
        <w:rPr>
          <w:rFonts w:ascii="Arial Unicode MS" w:eastAsia="Arial Unicode MS" w:hAnsi="Arial Unicode MS" w:cs="Arial Unicode MS"/>
        </w:rPr>
        <w:t>1&amp;</w:t>
      </w:r>
      <w:r w:rsidRPr="00877718">
        <w:rPr>
          <w:rFonts w:ascii="Arial Unicode MS" w:eastAsia="Arial Unicode MS" w:hAnsi="Arial Unicode MS" w:cs="Arial Unicode MS"/>
        </w:rPr>
        <w:t>subject=</w:t>
      </w:r>
      <w:r w:rsidR="006C6410" w:rsidRPr="00877718">
        <w:rPr>
          <w:rFonts w:ascii="Arial Unicode MS" w:eastAsia="Arial Unicode MS" w:hAnsi="Arial Unicode MS" w:cs="Arial Unicode MS" w:hint="eastAsia"/>
        </w:rPr>
        <w:t>test</w:t>
      </w:r>
      <w:r w:rsidRPr="00877718">
        <w:rPr>
          <w:rFonts w:ascii="Arial Unicode MS" w:eastAsia="Arial Unicode MS" w:hAnsi="Arial Unicode MS" w:cs="Arial Unicode MS"/>
        </w:rPr>
        <w:t>&amp;trade_no=2013082244524842&amp;buyer_email=dlwdgl@gmail.com&amp;gmt_create=2013-08-22 14:45:23&amp;notify_type=trade_status_sync&amp;quantity=1&amp;out_trade_no=082215222612710&amp;seller_id=2088501624816263&amp;notify_time=2013-08-22 14:45:24&amp;body=</w:t>
      </w:r>
      <w:r w:rsidR="006C6410" w:rsidRPr="00877718">
        <w:rPr>
          <w:rFonts w:ascii="Arial Unicode MS" w:eastAsia="Arial Unicode MS" w:hAnsi="Arial Unicode MS" w:cs="Arial Unicode MS" w:hint="eastAsia"/>
        </w:rPr>
        <w:t>testtest</w:t>
      </w:r>
      <w:r w:rsidRPr="00877718">
        <w:rPr>
          <w:rFonts w:ascii="Arial Unicode MS" w:eastAsia="Arial Unicode MS" w:hAnsi="Arial Unicode MS" w:cs="Arial Unicode MS"/>
        </w:rPr>
        <w:t>&amp;trade_status=TRADE_SUCCESS&amp;is_total_fee_adjust=N&amp;total_fee=1.00&amp;gmt_payment=2013-08-22 14:45:24&amp;seller_email=</w:t>
      </w:r>
      <w:r w:rsidR="004B6E98" w:rsidRPr="00877718">
        <w:rPr>
          <w:rFonts w:ascii="Arial Unicode MS" w:eastAsia="Arial Unicode MS" w:hAnsi="Arial Unicode MS" w:cs="Arial Unicode MS"/>
        </w:rPr>
        <w:t>xxx</w:t>
      </w:r>
      <w:r w:rsidRPr="00877718">
        <w:rPr>
          <w:rFonts w:ascii="Arial Unicode MS" w:eastAsia="Arial Unicode MS" w:hAnsi="Arial Unicode MS" w:cs="Arial Unicode MS"/>
        </w:rPr>
        <w:t>@alipay.com&amp;price=1.00&amp;buyer_id=2088602315385429&amp;notify_id=64ce1b6ab92d00ede0ee56ade98fdf2f4c&amp;use_coupon=N&amp;sign_type=RSA&amp;sign</w:t>
      </w:r>
      <w:r w:rsidR="003D336D" w:rsidRPr="00877718">
        <w:rPr>
          <w:rFonts w:ascii="Arial Unicode MS" w:eastAsia="Arial Unicode MS" w:hAnsi="Arial Unicode MS" w:cs="Arial Unicode MS"/>
        </w:rPr>
        <w:t>=1glihU9DPWee+UJ82u3+mw3Bdnr9u01at0M/xJnPsGuHh+JA5bk3zbWaoWhU6GmLab3dIM4JNdktTcEUI9/FBGhgfLO39BKX/eBCFQ3bXAmIZn4l26fiwoO613BptT44GTEtnPiQ6+tnLsGlVSrFZaLB9FVhrGfipH2SWJcnwYs=</w:t>
      </w:r>
    </w:p>
    <w:p w:rsidR="004B3944" w:rsidRPr="00877718" w:rsidRDefault="00F11697" w:rsidP="00F11697">
      <w:pPr>
        <w:pStyle w:val="1"/>
        <w:rPr>
          <w:rFonts w:ascii="Arial Unicode MS" w:eastAsia="Arial Unicode MS" w:hAnsi="Arial Unicode MS" w:cs="Arial Unicode MS"/>
        </w:rPr>
      </w:pPr>
      <w:bookmarkStart w:id="68" w:name="_Toc386197794"/>
      <w:bookmarkStart w:id="69" w:name="_Toc405997416"/>
      <w:bookmarkEnd w:id="63"/>
      <w:r w:rsidRPr="00877718">
        <w:rPr>
          <w:rFonts w:ascii="Arial Unicode MS" w:eastAsia="Arial Unicode MS" w:hAnsi="Arial Unicode MS" w:cs="Arial Unicode MS"/>
        </w:rPr>
        <w:t>Matters Needing</w:t>
      </w:r>
      <w:r w:rsidRPr="00877718">
        <w:rPr>
          <w:rFonts w:ascii="Arial Unicode MS" w:eastAsia="Arial Unicode MS" w:hAnsi="Arial Unicode MS" w:cs="Arial Unicode MS" w:hint="eastAsia"/>
        </w:rPr>
        <w:t xml:space="preserve"> </w:t>
      </w:r>
      <w:r w:rsidR="009710F7" w:rsidRPr="00877718">
        <w:rPr>
          <w:rFonts w:ascii="Arial Unicode MS" w:eastAsia="Arial Unicode MS" w:hAnsi="Arial Unicode MS" w:cs="Arial Unicode MS"/>
        </w:rPr>
        <w:t xml:space="preserve">Attention for </w:t>
      </w:r>
      <w:r w:rsidR="00E3197B" w:rsidRPr="00877718">
        <w:rPr>
          <w:rFonts w:ascii="Arial Unicode MS" w:eastAsia="Arial Unicode MS" w:hAnsi="Arial Unicode MS" w:cs="Arial Unicode MS"/>
        </w:rPr>
        <w:t>Merchant</w:t>
      </w:r>
      <w:r w:rsidR="009710F7" w:rsidRPr="00877718">
        <w:rPr>
          <w:rFonts w:ascii="Arial Unicode MS" w:eastAsia="Arial Unicode MS" w:hAnsi="Arial Unicode MS" w:cs="Arial Unicode MS"/>
        </w:rPr>
        <w:t>’s Buiness Process</w:t>
      </w:r>
      <w:bookmarkEnd w:id="68"/>
      <w:bookmarkEnd w:id="69"/>
    </w:p>
    <w:p w:rsidR="00D3622A" w:rsidRPr="00877718" w:rsidRDefault="009710F7" w:rsidP="00882E07">
      <w:pPr>
        <w:rPr>
          <w:rFonts w:ascii="Arial Unicode MS" w:eastAsia="Arial Unicode MS" w:hAnsi="Arial Unicode MS" w:cs="Arial Unicode MS"/>
        </w:rPr>
      </w:pPr>
      <w:r w:rsidRPr="00877718">
        <w:rPr>
          <w:rFonts w:ascii="Arial Unicode MS" w:eastAsia="Arial Unicode MS" w:hAnsi="Arial Unicode MS" w:cs="Arial Unicode MS"/>
        </w:rPr>
        <w:t xml:space="preserve">Alipay will return data result to </w:t>
      </w:r>
      <w:r w:rsidR="00E3197B" w:rsidRPr="00877718">
        <w:rPr>
          <w:rFonts w:ascii="Arial Unicode MS" w:eastAsia="Arial Unicode MS" w:hAnsi="Arial Unicode MS" w:cs="Arial Unicode MS"/>
        </w:rPr>
        <w:t>merchant</w:t>
      </w:r>
      <w:r w:rsidRPr="00877718">
        <w:rPr>
          <w:rFonts w:ascii="Arial Unicode MS" w:eastAsia="Arial Unicode MS" w:hAnsi="Arial Unicode MS" w:cs="Arial Unicode MS"/>
        </w:rPr>
        <w:t xml:space="preserve"> after it completes the processing. </w:t>
      </w:r>
      <w:r w:rsidR="00E3197B" w:rsidRPr="00877718">
        <w:rPr>
          <w:rFonts w:ascii="Arial Unicode MS" w:eastAsia="Arial Unicode MS" w:hAnsi="Arial Unicode MS" w:cs="Arial Unicode MS"/>
        </w:rPr>
        <w:t>Merchant</w:t>
      </w:r>
      <w:r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b/>
          <w:shd w:val="clear" w:color="auto" w:fill="95B3D7" w:themeFill="accent1" w:themeFillTint="99"/>
        </w:rPr>
        <w:t xml:space="preserve">must </w:t>
      </w:r>
      <w:r w:rsidR="005175BF" w:rsidRPr="00877718">
        <w:rPr>
          <w:rFonts w:ascii="Arial Unicode MS" w:eastAsia="Arial Unicode MS" w:hAnsi="Arial Unicode MS" w:cs="Arial Unicode MS"/>
          <w:b/>
          <w:shd w:val="clear" w:color="auto" w:fill="95B3D7" w:themeFill="accent1" w:themeFillTint="99"/>
        </w:rPr>
        <w:t>do the right processing according to the different types of notification given by Alipay, and filter out the duplicated data. Among Alipay notifications, only when transaction status notification is TRADE_SUCCESS or TRADE_FINISHED, Alipay will confirm the success of payment by the buyers.</w:t>
      </w:r>
      <w:r w:rsidRPr="00877718">
        <w:rPr>
          <w:rFonts w:ascii="Arial Unicode MS" w:eastAsia="Arial Unicode MS" w:hAnsi="Arial Unicode MS" w:cs="Arial Unicode MS"/>
          <w:b/>
        </w:rPr>
        <w:t xml:space="preserve"> </w:t>
      </w:r>
      <w:r w:rsidR="005175BF" w:rsidRPr="00877718">
        <w:rPr>
          <w:rFonts w:ascii="Arial Unicode MS" w:eastAsia="Arial Unicode MS" w:hAnsi="Arial Unicode MS" w:cs="Arial Unicode MS"/>
        </w:rPr>
        <w:t xml:space="preserve">If </w:t>
      </w:r>
      <w:r w:rsidR="005175BF" w:rsidRPr="00877718">
        <w:rPr>
          <w:rFonts w:ascii="Arial Unicode MS" w:eastAsia="Arial Unicode MS" w:hAnsi="Arial Unicode MS" w:cs="Arial Unicode MS"/>
        </w:rPr>
        <w:lastRenderedPageBreak/>
        <w:t xml:space="preserve">merchant needs to verify the return </w:t>
      </w:r>
      <w:r w:rsidR="00D01FB1" w:rsidRPr="00877718">
        <w:rPr>
          <w:rFonts w:ascii="Arial Unicode MS" w:eastAsia="Arial Unicode MS" w:hAnsi="Arial Unicode MS" w:cs="Arial Unicode MS"/>
        </w:rPr>
        <w:t>data, it must be done by the signature verification code on the server side. If merchant can’t process the notification in the right way</w:t>
      </w:r>
      <w:r w:rsidRPr="00877718">
        <w:rPr>
          <w:rFonts w:ascii="Arial Unicode MS" w:eastAsia="Arial Unicode MS" w:hAnsi="Arial Unicode MS" w:cs="Arial Unicode MS"/>
        </w:rPr>
        <w:t xml:space="preserve">, </w:t>
      </w:r>
      <w:r w:rsidR="00D01FB1" w:rsidRPr="00877718">
        <w:rPr>
          <w:rFonts w:ascii="Arial Unicode MS" w:eastAsia="Arial Unicode MS" w:hAnsi="Arial Unicode MS" w:cs="Arial Unicode MS"/>
        </w:rPr>
        <w:t xml:space="preserve">there will potential risks, </w:t>
      </w:r>
      <w:r w:rsidR="00E3197B" w:rsidRPr="00877718">
        <w:rPr>
          <w:rFonts w:ascii="Arial Unicode MS" w:eastAsia="Arial Unicode MS" w:hAnsi="Arial Unicode MS" w:cs="Arial Unicode MS"/>
        </w:rPr>
        <w:t>merchant</w:t>
      </w:r>
      <w:r w:rsidRPr="00877718">
        <w:rPr>
          <w:rFonts w:ascii="Arial Unicode MS" w:eastAsia="Arial Unicode MS" w:hAnsi="Arial Unicode MS" w:cs="Arial Unicode MS"/>
        </w:rPr>
        <w:t xml:space="preserve"> shall bear all losses aris</w:t>
      </w:r>
      <w:r w:rsidR="00D01FB1" w:rsidRPr="00877718">
        <w:rPr>
          <w:rFonts w:ascii="Arial Unicode MS" w:eastAsia="Arial Unicode MS" w:hAnsi="Arial Unicode MS" w:cs="Arial Unicode MS"/>
        </w:rPr>
        <w:t>ing there</w:t>
      </w:r>
      <w:r w:rsidRPr="00877718">
        <w:rPr>
          <w:rFonts w:ascii="Arial Unicode MS" w:eastAsia="Arial Unicode MS" w:hAnsi="Arial Unicode MS" w:cs="Arial Unicode MS"/>
        </w:rPr>
        <w:t xml:space="preserve"> at its own expense.</w:t>
      </w:r>
    </w:p>
    <w:p w:rsidR="00D01FB1" w:rsidRPr="00877718" w:rsidRDefault="00D01FB1" w:rsidP="00D01FB1">
      <w:pPr>
        <w:rPr>
          <w:rFonts w:ascii="Arial Unicode MS" w:eastAsia="Arial Unicode MS" w:hAnsi="Arial Unicode MS" w:cs="Arial Unicode MS"/>
        </w:rPr>
      </w:pPr>
    </w:p>
    <w:p w:rsidR="00D01FB1" w:rsidRPr="00877718" w:rsidRDefault="00D01FB1" w:rsidP="00D01FB1">
      <w:pPr>
        <w:pStyle w:val="NotesHeading"/>
        <w:rPr>
          <w:rFonts w:ascii="Arial Unicode MS" w:eastAsia="Arial Unicode MS" w:hAnsi="Arial Unicode MS" w:cs="Arial Unicode MS"/>
        </w:rPr>
      </w:pPr>
      <w:r w:rsidRPr="00877718">
        <w:rPr>
          <w:rFonts w:ascii="Arial Unicode MS" w:eastAsia="Arial Unicode MS" w:hAnsi="Arial Unicode MS" w:cs="Arial Unicode MS"/>
        </w:rPr>
        <w:drawing>
          <wp:inline distT="0" distB="0" distL="0" distR="0">
            <wp:extent cx="257175" cy="219075"/>
            <wp:effectExtent l="19050" t="0" r="9525" b="0"/>
            <wp:docPr id="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77718">
        <w:rPr>
          <w:rFonts w:ascii="Arial Unicode MS" w:eastAsia="Arial Unicode MS" w:hAnsi="Arial Unicode MS" w:cs="Arial Unicode MS"/>
        </w:rPr>
        <w:t xml:space="preserve">  </w:t>
      </w:r>
      <w:r w:rsidRPr="00877718">
        <w:rPr>
          <w:rFonts w:ascii="Arial Unicode MS" w:eastAsia="Arial Unicode MS" w:hAnsi="Arial Unicode MS" w:cs="Arial Unicode MS" w:hint="eastAsia"/>
        </w:rPr>
        <w:t>Attention:</w:t>
      </w:r>
    </w:p>
    <w:p w:rsidR="00D01FB1" w:rsidRPr="00877718" w:rsidRDefault="00D01FB1" w:rsidP="00D01FB1">
      <w:pPr>
        <w:pStyle w:val="NotesText"/>
        <w:numPr>
          <w:ilvl w:val="0"/>
          <w:numId w:val="46"/>
        </w:numPr>
        <w:rPr>
          <w:rFonts w:ascii="Arial Unicode MS" w:eastAsia="Arial Unicode MS" w:hAnsi="Arial Unicode MS" w:cs="Arial Unicode MS"/>
        </w:rPr>
      </w:pPr>
      <w:r w:rsidRPr="00877718">
        <w:rPr>
          <w:rFonts w:ascii="Arial Unicode MS" w:eastAsia="Arial Unicode MS" w:hAnsi="Arial Unicode MS" w:cs="Arial Unicode MS"/>
        </w:rPr>
        <w:t>TRADE_SUCCESS notification will be triggerred when signed product supports refund function and buyer’s payment is success</w:t>
      </w:r>
      <w:r w:rsidR="001E02BD" w:rsidRPr="00877718">
        <w:rPr>
          <w:rFonts w:ascii="Arial Unicode MS" w:eastAsia="Arial Unicode MS" w:hAnsi="Arial Unicode MS" w:cs="Arial Unicode MS"/>
        </w:rPr>
        <w:t>ful</w:t>
      </w:r>
      <w:r w:rsidRPr="00877718">
        <w:rPr>
          <w:rFonts w:ascii="Arial Unicode MS" w:eastAsia="Arial Unicode MS" w:hAnsi="Arial Unicode MS" w:cs="Arial Unicode MS"/>
        </w:rPr>
        <w:t>.</w:t>
      </w:r>
    </w:p>
    <w:p w:rsidR="00D01FB1" w:rsidRPr="00877718" w:rsidRDefault="00D01FB1" w:rsidP="00D01FB1">
      <w:pPr>
        <w:pStyle w:val="NotesText"/>
        <w:numPr>
          <w:ilvl w:val="0"/>
          <w:numId w:val="46"/>
        </w:numPr>
        <w:rPr>
          <w:rFonts w:ascii="Arial Unicode MS" w:eastAsia="Arial Unicode MS" w:hAnsi="Arial Unicode MS" w:cs="Arial Unicode MS"/>
        </w:rPr>
      </w:pPr>
      <w:r w:rsidRPr="00877718">
        <w:rPr>
          <w:rFonts w:ascii="Arial Unicode MS" w:eastAsia="Arial Unicode MS" w:hAnsi="Arial Unicode MS" w:cs="Arial Unicode MS"/>
        </w:rPr>
        <w:t>TRADE_FINISHED notification will be triggerrred when signed product doesn’t support refund function and b</w:t>
      </w:r>
      <w:r w:rsidR="001E02BD" w:rsidRPr="00877718">
        <w:rPr>
          <w:rFonts w:ascii="Arial Unicode MS" w:eastAsia="Arial Unicode MS" w:hAnsi="Arial Unicode MS" w:cs="Arial Unicode MS"/>
        </w:rPr>
        <w:t>uyer’s payment is successful; or signed product supports refund function and transaction is successful and passed the refundable period.</w:t>
      </w:r>
    </w:p>
    <w:p w:rsidR="001E02BD" w:rsidRPr="00877718" w:rsidRDefault="001E02BD" w:rsidP="00D01FB1">
      <w:pPr>
        <w:pStyle w:val="NotesText"/>
        <w:numPr>
          <w:ilvl w:val="0"/>
          <w:numId w:val="46"/>
        </w:numPr>
        <w:rPr>
          <w:rFonts w:ascii="Arial Unicode MS" w:eastAsia="Arial Unicode MS" w:hAnsi="Arial Unicode MS" w:cs="Arial Unicode MS"/>
        </w:rPr>
      </w:pPr>
      <w:r w:rsidRPr="00877718">
        <w:rPr>
          <w:rFonts w:ascii="Arial Unicode MS" w:eastAsia="Arial Unicode MS" w:hAnsi="Arial Unicode MS" w:cs="Arial Unicode MS"/>
        </w:rPr>
        <w:t>After transaction is successful, merchant (</w:t>
      </w:r>
      <w:r w:rsidR="008B1EE7" w:rsidRPr="00877718">
        <w:rPr>
          <w:rFonts w:ascii="Arial Unicode MS" w:eastAsia="Arial Unicode MS" w:hAnsi="Arial Unicode MS" w:cs="Arial Unicode MS"/>
        </w:rPr>
        <w:t>Advanced real-time to account or air ticket sells</w:t>
      </w:r>
      <w:r w:rsidRPr="00877718">
        <w:rPr>
          <w:rFonts w:ascii="Arial Unicode MS" w:eastAsia="Arial Unicode MS" w:hAnsi="Arial Unicode MS" w:cs="Arial Unicode MS"/>
        </w:rPr>
        <w:t>)</w:t>
      </w:r>
      <w:r w:rsidR="008B1EE7" w:rsidRPr="00877718">
        <w:rPr>
          <w:rFonts w:ascii="Arial Unicode MS" w:eastAsia="Arial Unicode MS" w:hAnsi="Arial Unicode MS" w:cs="Arial Unicode MS"/>
        </w:rPr>
        <w:t xml:space="preserve"> can call batch refund interface, system will send out refund notification to merchants, for details please refer to batch refund interface documentation.</w:t>
      </w:r>
    </w:p>
    <w:p w:rsidR="008B1EE7" w:rsidRPr="00877718" w:rsidRDefault="008B1EE7" w:rsidP="00D01FB1">
      <w:pPr>
        <w:pStyle w:val="NotesText"/>
        <w:numPr>
          <w:ilvl w:val="0"/>
          <w:numId w:val="46"/>
        </w:numPr>
        <w:rPr>
          <w:rFonts w:ascii="Arial Unicode MS" w:eastAsia="Arial Unicode MS" w:hAnsi="Arial Unicode MS" w:cs="Arial Unicode MS"/>
        </w:rPr>
      </w:pPr>
      <w:r w:rsidRPr="00877718">
        <w:rPr>
          <w:rFonts w:ascii="Arial Unicode MS" w:eastAsia="Arial Unicode MS" w:hAnsi="Arial Unicode MS" w:cs="Arial Unicode MS"/>
        </w:rPr>
        <w:t>When merchant uses refund function, system will send out notification which includes fields: refund_status and gmt_refund to merchant.</w:t>
      </w:r>
    </w:p>
    <w:p w:rsidR="00D01FB1" w:rsidRPr="00877718" w:rsidRDefault="00D01FB1" w:rsidP="00882E07">
      <w:pPr>
        <w:rPr>
          <w:rFonts w:ascii="Arial Unicode MS" w:eastAsia="Arial Unicode MS" w:hAnsi="Arial Unicode MS" w:cs="Arial Unicode MS"/>
        </w:rPr>
      </w:pPr>
    </w:p>
    <w:p w:rsidR="00572B31" w:rsidRPr="00877718" w:rsidRDefault="00917CF5" w:rsidP="001B33B2">
      <w:pPr>
        <w:pStyle w:val="1"/>
        <w:rPr>
          <w:rFonts w:ascii="Arial Unicode MS" w:eastAsia="Arial Unicode MS" w:hAnsi="Arial Unicode MS" w:cs="Arial Unicode MS"/>
        </w:rPr>
      </w:pPr>
      <w:bookmarkStart w:id="70" w:name="_签名机制"/>
      <w:bookmarkStart w:id="71" w:name="_签名机制_1"/>
      <w:bookmarkStart w:id="72" w:name="_Toc405997417"/>
      <w:bookmarkEnd w:id="70"/>
      <w:bookmarkEnd w:id="71"/>
      <w:r w:rsidRPr="00877718">
        <w:rPr>
          <w:rFonts w:ascii="Arial Unicode MS" w:eastAsia="Arial Unicode MS" w:hAnsi="Arial Unicode MS" w:cs="Arial Unicode MS"/>
        </w:rPr>
        <w:lastRenderedPageBreak/>
        <w:t>Signature Mechanism</w:t>
      </w:r>
      <w:bookmarkEnd w:id="72"/>
    </w:p>
    <w:p w:rsidR="00D14E64" w:rsidRPr="00877718" w:rsidRDefault="00917CF5" w:rsidP="009B3566">
      <w:pPr>
        <w:pStyle w:val="2"/>
        <w:rPr>
          <w:rFonts w:ascii="Arial Unicode MS" w:eastAsia="Arial Unicode MS" w:hAnsi="Arial Unicode MS" w:cs="Arial Unicode MS"/>
        </w:rPr>
      </w:pPr>
      <w:bookmarkStart w:id="73" w:name="_Toc405997418"/>
      <w:r w:rsidRPr="00877718">
        <w:rPr>
          <w:rFonts w:ascii="Arial Unicode MS" w:eastAsia="Arial Unicode MS" w:hAnsi="Arial Unicode MS" w:cs="Arial Unicode MS"/>
        </w:rPr>
        <w:t>Generate Character String to be Signed</w:t>
      </w:r>
      <w:bookmarkEnd w:id="73"/>
    </w:p>
    <w:p w:rsidR="00D14E64" w:rsidRPr="00877718" w:rsidRDefault="00917CF5" w:rsidP="00480948">
      <w:pPr>
        <w:pStyle w:val="3"/>
        <w:rPr>
          <w:rFonts w:ascii="Arial Unicode MS" w:eastAsia="Arial Unicode MS" w:hAnsi="Arial Unicode MS" w:cs="Arial Unicode MS"/>
        </w:rPr>
      </w:pPr>
      <w:bookmarkStart w:id="74" w:name="_Toc385235708"/>
      <w:bookmarkStart w:id="75" w:name="_Toc405997419"/>
      <w:r w:rsidRPr="00877718">
        <w:rPr>
          <w:rFonts w:ascii="Arial Unicode MS" w:eastAsia="Arial Unicode MS" w:hAnsi="Arial Unicode MS" w:cs="Arial Unicode MS"/>
        </w:rPr>
        <w:t xml:space="preserve">Parameter </w:t>
      </w:r>
      <w:r w:rsidR="00F11697" w:rsidRPr="00877718">
        <w:rPr>
          <w:rFonts w:ascii="Arial Unicode MS" w:eastAsia="Arial Unicode MS" w:hAnsi="Arial Unicode MS" w:cs="Arial Unicode MS"/>
        </w:rPr>
        <w:t xml:space="preserve">requiring </w:t>
      </w:r>
      <w:r w:rsidR="00DE6ED5" w:rsidRPr="00877718">
        <w:rPr>
          <w:rFonts w:ascii="Arial Unicode MS" w:eastAsia="Arial Unicode MS" w:hAnsi="Arial Unicode MS" w:cs="Arial Unicode MS" w:hint="eastAsia"/>
        </w:rPr>
        <w:t>s</w:t>
      </w:r>
      <w:r w:rsidRPr="00877718">
        <w:rPr>
          <w:rFonts w:ascii="Arial Unicode MS" w:eastAsia="Arial Unicode MS" w:hAnsi="Arial Unicode MS" w:cs="Arial Unicode MS"/>
        </w:rPr>
        <w:t>ignature</w:t>
      </w:r>
      <w:bookmarkEnd w:id="74"/>
      <w:bookmarkEnd w:id="75"/>
    </w:p>
    <w:p w:rsidR="00CB1160" w:rsidRPr="00877718" w:rsidRDefault="00917CF5" w:rsidP="000B13B9">
      <w:pPr>
        <w:pStyle w:val="ItemList"/>
        <w:rPr>
          <w:rFonts w:ascii="Arial Unicode MS" w:eastAsia="Arial Unicode MS" w:hAnsi="Arial Unicode MS" w:cs="Arial Unicode MS"/>
        </w:rPr>
      </w:pPr>
      <w:r w:rsidRPr="00877718">
        <w:rPr>
          <w:rFonts w:ascii="Arial Unicode MS" w:eastAsia="Arial Unicode MS" w:hAnsi="Arial Unicode MS" w:cs="Arial Unicode MS"/>
        </w:rPr>
        <w:t>In request parameter list, with the exception of sign and sign_type, all other parameters used need to be signed.</w:t>
      </w:r>
    </w:p>
    <w:p w:rsidR="001127EB" w:rsidRPr="00877718" w:rsidRDefault="005572CD" w:rsidP="001127EB">
      <w:pPr>
        <w:pStyle w:val="ItemList"/>
        <w:rPr>
          <w:rFonts w:ascii="Arial Unicode MS" w:eastAsia="Arial Unicode MS" w:hAnsi="Arial Unicode MS" w:cs="Arial Unicode MS"/>
        </w:rPr>
      </w:pPr>
      <w:r w:rsidRPr="00877718">
        <w:rPr>
          <w:rFonts w:ascii="Arial Unicode MS" w:eastAsia="Arial Unicode MS" w:hAnsi="Arial Unicode MS" w:cs="Arial Unicode MS"/>
        </w:rPr>
        <w:t xml:space="preserve">In synchronous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parameter list, with the exception of sign and sign_type, all parameters returned </w:t>
      </w:r>
      <w:r w:rsidR="00DE6ED5" w:rsidRPr="00877718">
        <w:rPr>
          <w:rFonts w:ascii="Arial Unicode MS" w:eastAsia="Arial Unicode MS" w:hAnsi="Arial Unicode MS" w:cs="Arial Unicode MS" w:hint="eastAsia"/>
        </w:rPr>
        <w:t>by notification</w:t>
      </w:r>
      <w:r w:rsidRPr="00877718">
        <w:rPr>
          <w:rFonts w:ascii="Arial Unicode MS" w:eastAsia="Arial Unicode MS" w:hAnsi="Arial Unicode MS" w:cs="Arial Unicode MS"/>
        </w:rPr>
        <w:t xml:space="preserve"> shall participate in signature authentication.</w:t>
      </w:r>
    </w:p>
    <w:p w:rsidR="00A63279" w:rsidRPr="00877718" w:rsidRDefault="005572CD" w:rsidP="002A7F1A">
      <w:pPr>
        <w:pStyle w:val="ItemList"/>
        <w:rPr>
          <w:rFonts w:ascii="Arial Unicode MS" w:eastAsia="Arial Unicode MS" w:hAnsi="Arial Unicode MS" w:cs="Arial Unicode MS"/>
        </w:rPr>
      </w:pPr>
      <w:r w:rsidRPr="00877718">
        <w:rPr>
          <w:rFonts w:ascii="Arial Unicode MS" w:eastAsia="Arial Unicode MS" w:hAnsi="Arial Unicode MS" w:cs="Arial Unicode MS"/>
        </w:rPr>
        <w:t xml:space="preserve">In the list of asynchronous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parameter from server, with the exception of sign and sign_type, all parameters returned </w:t>
      </w:r>
      <w:r w:rsidR="00DE6ED5" w:rsidRPr="00877718">
        <w:rPr>
          <w:rFonts w:ascii="Arial Unicode MS" w:eastAsia="Arial Unicode MS" w:hAnsi="Arial Unicode MS" w:cs="Arial Unicode MS" w:hint="eastAsia"/>
        </w:rPr>
        <w:t>by notification</w:t>
      </w:r>
      <w:r w:rsidRPr="00877718">
        <w:rPr>
          <w:rFonts w:ascii="Arial Unicode MS" w:eastAsia="Arial Unicode MS" w:hAnsi="Arial Unicode MS" w:cs="Arial Unicode MS"/>
        </w:rPr>
        <w:t xml:space="preserve"> shall participate in signature authentication.</w:t>
      </w:r>
    </w:p>
    <w:p w:rsidR="00B16A7F" w:rsidRPr="00877718" w:rsidRDefault="005572CD" w:rsidP="00B16A7F">
      <w:pPr>
        <w:pStyle w:val="ItemList"/>
        <w:rPr>
          <w:rFonts w:ascii="Arial Unicode MS" w:eastAsia="Arial Unicode MS" w:hAnsi="Arial Unicode MS" w:cs="Arial Unicode MS"/>
        </w:rPr>
      </w:pPr>
      <w:r w:rsidRPr="00877718">
        <w:rPr>
          <w:rFonts w:ascii="Arial Unicode MS" w:eastAsia="Arial Unicode MS" w:hAnsi="Arial Unicode MS" w:cs="Arial Unicode MS"/>
        </w:rPr>
        <w:t>utf-8 URLencode is needed for sign value.</w:t>
      </w:r>
    </w:p>
    <w:p w:rsidR="00D14E64" w:rsidRPr="00877718" w:rsidRDefault="00917CF5" w:rsidP="00480948">
      <w:pPr>
        <w:pStyle w:val="3"/>
        <w:rPr>
          <w:rFonts w:ascii="Arial Unicode MS" w:eastAsia="Arial Unicode MS" w:hAnsi="Arial Unicode MS" w:cs="Arial Unicode MS"/>
        </w:rPr>
      </w:pPr>
      <w:bookmarkStart w:id="76" w:name="_Toc386197798"/>
      <w:bookmarkStart w:id="77" w:name="_Toc405997420"/>
      <w:r w:rsidRPr="00877718">
        <w:rPr>
          <w:rFonts w:ascii="Arial Unicode MS" w:eastAsia="Arial Unicode MS" w:hAnsi="Arial Unicode MS" w:cs="Arial Unicode MS"/>
        </w:rPr>
        <w:t>Generate character string to be signed</w:t>
      </w:r>
      <w:bookmarkEnd w:id="76"/>
      <w:bookmarkEnd w:id="77"/>
    </w:p>
    <w:p w:rsidR="00B177D5" w:rsidRPr="00877718" w:rsidRDefault="00917CF5" w:rsidP="00B177D5">
      <w:pPr>
        <w:pStyle w:val="4"/>
        <w:rPr>
          <w:rFonts w:ascii="Arial Unicode MS" w:eastAsia="Arial Unicode MS" w:hAnsi="Arial Unicode MS" w:cs="Arial Unicode MS"/>
        </w:rPr>
      </w:pPr>
      <w:r w:rsidRPr="00877718">
        <w:rPr>
          <w:rFonts w:ascii="Arial Unicode MS" w:eastAsia="Arial Unicode MS" w:hAnsi="Arial Unicode MS" w:cs="Arial Unicode MS"/>
        </w:rPr>
        <w:t>Generation of character string to be signed at payment interface</w:t>
      </w:r>
    </w:p>
    <w:p w:rsidR="00336295" w:rsidRPr="00877718" w:rsidRDefault="00917CF5" w:rsidP="00336295">
      <w:pPr>
        <w:rPr>
          <w:rFonts w:ascii="Arial Unicode MS" w:eastAsia="Arial Unicode MS" w:hAnsi="Arial Unicode MS" w:cs="Arial Unicode MS"/>
        </w:rPr>
      </w:pPr>
      <w:r w:rsidRPr="00877718">
        <w:rPr>
          <w:rFonts w:ascii="Arial Unicode MS" w:eastAsia="Arial Unicode MS" w:hAnsi="Arial Unicode MS" w:cs="Arial Unicode MS"/>
        </w:rPr>
        <w:t>For the following parameter array:</w:t>
      </w:r>
    </w:p>
    <w:p w:rsidR="00336295" w:rsidRPr="00877718" w:rsidRDefault="0033629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string[] parameters={</w:t>
      </w:r>
    </w:p>
    <w:p w:rsidR="00336295" w:rsidRPr="00877718" w:rsidRDefault="0033629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 xml:space="preserve">    "service=</w:t>
      </w:r>
      <w:r w:rsidR="00C72640" w:rsidRPr="00877718">
        <w:rPr>
          <w:rFonts w:ascii="Arial Unicode MS" w:eastAsia="Arial Unicode MS" w:hAnsi="Arial Unicode MS" w:cs="Arial Unicode MS"/>
        </w:rPr>
        <w:t>\"</w:t>
      </w:r>
      <w:r w:rsidR="00267CD2" w:rsidRPr="00877718">
        <w:rPr>
          <w:rFonts w:ascii="Arial Unicode MS" w:eastAsia="Arial Unicode MS" w:hAnsi="Arial Unicode MS" w:cs="Arial Unicode MS"/>
        </w:rPr>
        <w:t>mobile.securitypay.pay</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w:t>
      </w:r>
    </w:p>
    <w:p w:rsidR="00336295" w:rsidRPr="00877718" w:rsidRDefault="0033629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 xml:space="preserve">    "partner=</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2088101568338364</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w:t>
      </w:r>
    </w:p>
    <w:p w:rsidR="00336295" w:rsidRPr="00877718" w:rsidRDefault="0033629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 xml:space="preserve">    "_input_charset=</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utf-8</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w:t>
      </w:r>
    </w:p>
    <w:p w:rsidR="00336295" w:rsidRPr="00877718" w:rsidRDefault="00267CD2"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 xml:space="preserve">    "</w:t>
      </w:r>
      <w:r w:rsidR="00F249DA" w:rsidRPr="00877718">
        <w:rPr>
          <w:rFonts w:ascii="Arial Unicode MS" w:eastAsia="Arial Unicode MS" w:hAnsi="Arial Unicode MS" w:cs="Arial Unicode MS"/>
        </w:rPr>
        <w:t>notify_url</w:t>
      </w:r>
      <w:r w:rsidRPr="00877718">
        <w:rPr>
          <w:rFonts w:ascii="Arial Unicode MS" w:eastAsia="Arial Unicode MS" w:hAnsi="Arial Unicode MS" w:cs="Arial Unicode MS"/>
        </w:rPr>
        <w:t>=</w:t>
      </w:r>
      <w:r w:rsidR="00C72640" w:rsidRPr="00877718">
        <w:rPr>
          <w:rFonts w:ascii="Arial Unicode MS" w:eastAsia="Arial Unicode MS" w:hAnsi="Arial Unicode MS" w:cs="Arial Unicode MS"/>
        </w:rPr>
        <w:t>\"</w:t>
      </w:r>
      <w:r w:rsidR="00F249DA" w:rsidRPr="00877718">
        <w:rPr>
          <w:rFonts w:ascii="Arial Unicode MS" w:eastAsia="Arial Unicode MS" w:hAnsi="Arial Unicode MS" w:cs="Arial Unicode MS"/>
        </w:rPr>
        <w:t>http://notify.msp.hk/notify.htm</w:t>
      </w:r>
      <w:r w:rsidR="00C72640" w:rsidRPr="00877718">
        <w:rPr>
          <w:rFonts w:ascii="Arial Unicode MS" w:eastAsia="Arial Unicode MS" w:hAnsi="Arial Unicode MS" w:cs="Arial Unicode MS"/>
        </w:rPr>
        <w:t>\"</w:t>
      </w:r>
      <w:r w:rsidR="00336295" w:rsidRPr="00877718">
        <w:rPr>
          <w:rFonts w:ascii="Arial Unicode MS" w:eastAsia="Arial Unicode MS" w:hAnsi="Arial Unicode MS" w:cs="Arial Unicode MS"/>
        </w:rPr>
        <w:t>",</w:t>
      </w:r>
    </w:p>
    <w:p w:rsidR="00336295" w:rsidRPr="00877718" w:rsidRDefault="0033629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 xml:space="preserve">    "out_trade_no=</w:t>
      </w:r>
      <w:r w:rsidR="00C72640" w:rsidRPr="00877718">
        <w:rPr>
          <w:rFonts w:ascii="Arial Unicode MS" w:eastAsia="Arial Unicode MS" w:hAnsi="Arial Unicode MS" w:cs="Arial Unicode MS"/>
        </w:rPr>
        <w:t>\"</w:t>
      </w:r>
      <w:r w:rsidR="007D2E35" w:rsidRPr="00877718">
        <w:rPr>
          <w:rFonts w:ascii="Arial Unicode MS" w:eastAsia="Arial Unicode MS" w:hAnsi="Arial Unicode MS" w:cs="Arial Unicode MS"/>
        </w:rPr>
        <w:t>0819145412-6177</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w:t>
      </w:r>
    </w:p>
    <w:p w:rsidR="00336295" w:rsidRPr="00877718" w:rsidRDefault="0033629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 xml:space="preserve">    "subject=</w:t>
      </w:r>
      <w:r w:rsidR="00C72640" w:rsidRPr="00877718">
        <w:rPr>
          <w:rFonts w:ascii="Arial Unicode MS" w:eastAsia="Arial Unicode MS" w:hAnsi="Arial Unicode MS" w:cs="Arial Unicode MS"/>
        </w:rPr>
        <w:t>\"</w:t>
      </w:r>
      <w:r w:rsidR="00467ACA" w:rsidRPr="00877718">
        <w:rPr>
          <w:rFonts w:ascii="Arial Unicode MS" w:eastAsia="Arial Unicode MS" w:hAnsi="Arial Unicode MS" w:cs="Arial Unicode MS"/>
          <w:i/>
        </w:rPr>
        <w:t>Diablo III: Book of Cain</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w:t>
      </w:r>
    </w:p>
    <w:p w:rsidR="00336295" w:rsidRPr="00877718" w:rsidRDefault="0033629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 xml:space="preserve">    "payment_type=</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1</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w:t>
      </w:r>
    </w:p>
    <w:p w:rsidR="00336295" w:rsidRPr="00877718" w:rsidRDefault="0033629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lastRenderedPageBreak/>
        <w:t xml:space="preserve">    "</w:t>
      </w:r>
      <w:r w:rsidR="00DA574E" w:rsidRPr="00877718">
        <w:rPr>
          <w:rFonts w:ascii="Arial Unicode MS" w:eastAsia="Arial Unicode MS" w:hAnsi="Arial Unicode MS" w:cs="Arial Unicode MS"/>
        </w:rPr>
        <w:t>seller_id</w:t>
      </w:r>
      <w:r w:rsidRPr="00877718">
        <w:rPr>
          <w:rFonts w:ascii="Arial Unicode MS" w:eastAsia="Arial Unicode MS" w:hAnsi="Arial Unicode MS" w:cs="Arial Unicode MS"/>
        </w:rPr>
        <w:t>=</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alipay-test01@alipay.com</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w:t>
      </w:r>
    </w:p>
    <w:p w:rsidR="00336295" w:rsidRPr="00877718" w:rsidRDefault="0033629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 xml:space="preserve">    "total_fee=</w:t>
      </w:r>
      <w:r w:rsidR="00C72640" w:rsidRPr="00877718">
        <w:rPr>
          <w:rFonts w:ascii="Arial Unicode MS" w:eastAsia="Arial Unicode MS" w:hAnsi="Arial Unicode MS" w:cs="Arial Unicode MS"/>
        </w:rPr>
        <w:t>\"</w:t>
      </w:r>
      <w:r w:rsidR="00650B03" w:rsidRPr="00877718">
        <w:rPr>
          <w:rFonts w:ascii="Arial Unicode MS" w:eastAsia="Arial Unicode MS" w:hAnsi="Arial Unicode MS" w:cs="Arial Unicode MS"/>
        </w:rPr>
        <w:t>0.01</w:t>
      </w:r>
      <w:r w:rsidR="00C72640" w:rsidRPr="00877718">
        <w:rPr>
          <w:rFonts w:ascii="Arial Unicode MS" w:eastAsia="Arial Unicode MS" w:hAnsi="Arial Unicode MS" w:cs="Arial Unicode MS"/>
        </w:rPr>
        <w:t>\"</w:t>
      </w:r>
      <w:r w:rsidRPr="00877718">
        <w:rPr>
          <w:rFonts w:ascii="Arial Unicode MS" w:eastAsia="Arial Unicode MS" w:hAnsi="Arial Unicode MS" w:cs="Arial Unicode MS"/>
        </w:rPr>
        <w:t>"</w:t>
      </w:r>
    </w:p>
    <w:p w:rsidR="00336295" w:rsidRPr="00877718" w:rsidRDefault="0033629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w:t>
      </w:r>
    </w:p>
    <w:p w:rsidR="00336295" w:rsidRPr="00877718" w:rsidRDefault="00555BA0" w:rsidP="00336295">
      <w:pPr>
        <w:rPr>
          <w:rFonts w:ascii="Arial Unicode MS" w:eastAsia="Arial Unicode MS" w:hAnsi="Arial Unicode MS" w:cs="Arial Unicode MS"/>
        </w:rPr>
      </w:pPr>
      <w:r w:rsidRPr="00877718">
        <w:rPr>
          <w:rFonts w:ascii="Arial Unicode MS" w:eastAsia="Arial Unicode MS" w:hAnsi="Arial Unicode MS" w:cs="Arial Unicode MS"/>
        </w:rPr>
        <w:t xml:space="preserve">Combine all </w:t>
      </w:r>
      <w:r w:rsidR="00095861" w:rsidRPr="00877718">
        <w:rPr>
          <w:rFonts w:ascii="Arial Unicode MS" w:eastAsia="Arial Unicode MS" w:hAnsi="Arial Unicode MS" w:cs="Arial Unicode MS"/>
        </w:rPr>
        <w:t xml:space="preserve">array values </w:t>
      </w:r>
      <w:r w:rsidR="00467ACA" w:rsidRPr="00877718">
        <w:rPr>
          <w:rFonts w:ascii="Arial Unicode MS" w:eastAsia="Arial Unicode MS" w:hAnsi="Arial Unicode MS" w:cs="Arial Unicode MS"/>
        </w:rPr>
        <w:t xml:space="preserve">in the format of key= “value” and link them up </w:t>
      </w:r>
      <w:r w:rsidR="00095861" w:rsidRPr="00877718">
        <w:rPr>
          <w:rFonts w:ascii="Arial Unicode MS" w:eastAsia="Arial Unicode MS" w:hAnsi="Arial Unicode MS" w:cs="Arial Unicode MS"/>
        </w:rPr>
        <w:t xml:space="preserve">by the character “&amp;”, </w:t>
      </w:r>
      <w:r w:rsidR="00467ACA" w:rsidRPr="00877718">
        <w:rPr>
          <w:rFonts w:ascii="Arial Unicode MS" w:eastAsia="Arial Unicode MS" w:hAnsi="Arial Unicode MS" w:cs="Arial Unicode MS"/>
        </w:rPr>
        <w:t xml:space="preserve">disorder is supported, </w:t>
      </w:r>
      <w:r w:rsidR="00095861" w:rsidRPr="00877718">
        <w:rPr>
          <w:rFonts w:ascii="Arial Unicode MS" w:eastAsia="Arial Unicode MS" w:hAnsi="Arial Unicode MS" w:cs="Arial Unicode MS"/>
        </w:rPr>
        <w:t>for example:</w:t>
      </w:r>
    </w:p>
    <w:p w:rsidR="00336295" w:rsidRPr="00877718" w:rsidRDefault="00C94AC9" w:rsidP="008A2914">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service="mobile.securitypay.pay"&amp;partner="2088101568338364"&amp;_input_charset="utf-8"&amp;notify_url="http://notify.msp.hk/notify.htm"&amp;out_trade_no="0819145412-6177"&amp;subject="</w:t>
      </w:r>
      <w:r w:rsidR="00BE60F9" w:rsidRPr="00877718">
        <w:rPr>
          <w:rFonts w:ascii="Arial Unicode MS" w:eastAsia="Arial Unicode MS" w:hAnsi="Arial Unicode MS" w:cs="Arial Unicode MS" w:hint="eastAsia"/>
        </w:rPr>
        <w:t>test</w:t>
      </w:r>
      <w:r w:rsidRPr="00877718">
        <w:rPr>
          <w:rFonts w:ascii="Arial Unicode MS" w:eastAsia="Arial Unicode MS" w:hAnsi="Arial Unicode MS" w:cs="Arial Unicode MS"/>
        </w:rPr>
        <w:t>"&amp;payment_type="1"&amp;seller_id="xxx@alipay.com"&amp;total_fee="0.01"</w:t>
      </w:r>
    </w:p>
    <w:p w:rsidR="00B177D5" w:rsidRPr="00877718" w:rsidRDefault="00095861" w:rsidP="00B177D5">
      <w:pPr>
        <w:rPr>
          <w:rFonts w:ascii="Arial Unicode MS" w:eastAsia="Arial Unicode MS" w:hAnsi="Arial Unicode MS" w:cs="Arial Unicode MS"/>
        </w:rPr>
      </w:pPr>
      <w:bookmarkStart w:id="78" w:name="OLE_LINK3"/>
      <w:bookmarkStart w:id="79" w:name="OLE_LINK4"/>
      <w:r w:rsidRPr="00877718">
        <w:rPr>
          <w:rFonts w:ascii="Arial Unicode MS" w:eastAsia="Arial Unicode MS" w:hAnsi="Arial Unicode MS" w:cs="Arial Unicode MS"/>
        </w:rPr>
        <w:t>This character string is a character string to be signed.</w:t>
      </w:r>
      <w:bookmarkEnd w:id="78"/>
      <w:bookmarkEnd w:id="79"/>
    </w:p>
    <w:p w:rsidR="00B177D5" w:rsidRPr="00877718" w:rsidRDefault="00CF4DDD" w:rsidP="00B177D5">
      <w:pPr>
        <w:pStyle w:val="4"/>
        <w:rPr>
          <w:rFonts w:ascii="Arial Unicode MS" w:eastAsia="Arial Unicode MS" w:hAnsi="Arial Unicode MS" w:cs="Arial Unicode MS"/>
        </w:rPr>
      </w:pPr>
      <w:r w:rsidRPr="00877718">
        <w:rPr>
          <w:rFonts w:ascii="Arial Unicode MS" w:eastAsia="Arial Unicode MS" w:hAnsi="Arial Unicode MS" w:cs="Arial Unicode MS"/>
        </w:rPr>
        <w:t xml:space="preserve">Generation of character string to be signed for synchronous </w:t>
      </w:r>
      <w:r w:rsidR="00C1460B" w:rsidRPr="00877718">
        <w:rPr>
          <w:rFonts w:ascii="Arial Unicode MS" w:eastAsia="Arial Unicode MS" w:hAnsi="Arial Unicode MS" w:cs="Arial Unicode MS"/>
        </w:rPr>
        <w:t>notification</w:t>
      </w:r>
    </w:p>
    <w:p w:rsidR="00B177D5" w:rsidRPr="00877718" w:rsidRDefault="00CF4DDD" w:rsidP="00B177D5">
      <w:pPr>
        <w:rPr>
          <w:rFonts w:ascii="Arial Unicode MS" w:eastAsia="Arial Unicode MS" w:hAnsi="Arial Unicode MS" w:cs="Arial Unicode MS"/>
        </w:rPr>
      </w:pPr>
      <w:r w:rsidRPr="00877718">
        <w:rPr>
          <w:rFonts w:ascii="Arial Unicode MS" w:eastAsia="Arial Unicode MS" w:hAnsi="Arial Unicode MS" w:cs="Arial Unicode MS"/>
        </w:rPr>
        <w:t xml:space="preserve">For the contents of synchronous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w:t>
      </w:r>
    </w:p>
    <w:p w:rsidR="00B177D5" w:rsidRPr="00877718" w:rsidRDefault="00B177D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resultStatus={9000};memo={};result={partner="2</w:t>
      </w:r>
      <w:r w:rsidR="006326F2" w:rsidRPr="00877718">
        <w:rPr>
          <w:rFonts w:ascii="Arial Unicode MS" w:eastAsia="Arial Unicode MS" w:hAnsi="Arial Unicode MS" w:cs="Arial Unicode MS"/>
        </w:rPr>
        <w:t>088101568358171"&amp;seller_id="xxx</w:t>
      </w:r>
      <w:r w:rsidRPr="00877718">
        <w:rPr>
          <w:rFonts w:ascii="Arial Unicode MS" w:eastAsia="Arial Unicode MS" w:hAnsi="Arial Unicode MS" w:cs="Arial Unicode MS"/>
        </w:rPr>
        <w:t>@alipay.com"&amp;out_trade_no="0819145412-6177"&amp;subject="</w:t>
      </w:r>
      <w:r w:rsidR="008509FC" w:rsidRPr="00877718">
        <w:rPr>
          <w:rFonts w:ascii="Arial Unicode MS" w:eastAsia="Arial Unicode MS" w:hAnsi="Arial Unicode MS" w:cs="Arial Unicode MS" w:hint="eastAsia"/>
        </w:rPr>
        <w:t>test</w:t>
      </w:r>
      <w:r w:rsidRPr="00877718">
        <w:rPr>
          <w:rFonts w:ascii="Arial Unicode MS" w:eastAsia="Arial Unicode MS" w:hAnsi="Arial Unicode MS" w:cs="Arial Unicode MS"/>
        </w:rPr>
        <w:t>"&amp;body="</w:t>
      </w:r>
      <w:r w:rsidR="008509FC" w:rsidRPr="00877718">
        <w:rPr>
          <w:rFonts w:ascii="Arial Unicode MS" w:eastAsia="Arial Unicode MS" w:hAnsi="Arial Unicode MS" w:cs="Arial Unicode MS" w:hint="eastAsia"/>
        </w:rPr>
        <w:t>testtest</w:t>
      </w:r>
      <w:r w:rsidRPr="00877718">
        <w:rPr>
          <w:rFonts w:ascii="Arial Unicode MS" w:eastAsia="Arial Unicode MS" w:hAnsi="Arial Unicode MS" w:cs="Arial Unicode MS"/>
        </w:rPr>
        <w:t>"&amp;total_fee="0.01"&amp;notify_url="http</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notify.msp.hk</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htm"&amp;service="mobile.securitypay.pay"&amp;payment_type="1"&amp;_input_charset="utf-8"&amp;it_b_pay="30m"&amp;show_url="m.alipay.com"&amp;success="true"&amp;sign_type="RSA"&amp;sign="hkFZr+zE9499nuqDNLZEF7W75RFFPsly876QuRSeN8WMaUgcdR00IKy5ZyBJ4eldhoJ/2zghqrD4E2G2mNjs3aE+HCLiBXrPDNdLKCZgSOIqmv46TfPTEqopYfhs+o5fZzXxt34fwdrzN4m</w:t>
      </w:r>
      <w:r w:rsidR="00DA574E" w:rsidRPr="00877718">
        <w:rPr>
          <w:rFonts w:ascii="Arial Unicode MS" w:eastAsia="Arial Unicode MS" w:hAnsi="Arial Unicode MS" w:cs="Arial Unicode MS"/>
        </w:rPr>
        <w:t>X6S13cr3UwmEV4L3Ffir/02RBVtU="}</w:t>
      </w:r>
    </w:p>
    <w:p w:rsidR="00B177D5" w:rsidRPr="00877718" w:rsidRDefault="00CF4DDD" w:rsidP="00B177D5">
      <w:pPr>
        <w:rPr>
          <w:rFonts w:ascii="Arial Unicode MS" w:eastAsia="Arial Unicode MS" w:hAnsi="Arial Unicode MS" w:cs="Arial Unicode MS"/>
        </w:rPr>
      </w:pPr>
      <w:r w:rsidRPr="00877718">
        <w:rPr>
          <w:rFonts w:ascii="Arial Unicode MS" w:eastAsia="Arial Unicode MS" w:hAnsi="Arial Unicode MS" w:cs="Arial Unicode MS"/>
        </w:rPr>
        <w:t>Take out the part of result, get rid of sign and sign_type:</w:t>
      </w:r>
    </w:p>
    <w:p w:rsidR="00B177D5" w:rsidRPr="00877718" w:rsidRDefault="00B177D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partner="2088101568358171"&amp;seller_id="</w:t>
      </w:r>
      <w:r w:rsidR="006326F2" w:rsidRPr="00877718">
        <w:rPr>
          <w:rFonts w:ascii="Arial Unicode MS" w:eastAsia="Arial Unicode MS" w:hAnsi="Arial Unicode MS" w:cs="Arial Unicode MS"/>
        </w:rPr>
        <w:t>xxx</w:t>
      </w:r>
      <w:r w:rsidRPr="00877718">
        <w:rPr>
          <w:rFonts w:ascii="Arial Unicode MS" w:eastAsia="Arial Unicode MS" w:hAnsi="Arial Unicode MS" w:cs="Arial Unicode MS"/>
        </w:rPr>
        <w:t>@alipay.com"&amp;out_trade_no="0819145412-6177"&amp;subject="</w:t>
      </w:r>
      <w:r w:rsidR="008509FC" w:rsidRPr="00877718">
        <w:rPr>
          <w:rFonts w:ascii="Arial Unicode MS" w:eastAsia="Arial Unicode MS" w:hAnsi="Arial Unicode MS" w:cs="Arial Unicode MS" w:hint="eastAsia"/>
        </w:rPr>
        <w:t>test</w:t>
      </w:r>
      <w:r w:rsidRPr="00877718">
        <w:rPr>
          <w:rFonts w:ascii="Arial Unicode MS" w:eastAsia="Arial Unicode MS" w:hAnsi="Arial Unicode MS" w:cs="Arial Unicode MS"/>
        </w:rPr>
        <w:t>"&amp;body="</w:t>
      </w:r>
      <w:r w:rsidR="008509FC" w:rsidRPr="00877718">
        <w:rPr>
          <w:rFonts w:ascii="Arial Unicode MS" w:eastAsia="Arial Unicode MS" w:hAnsi="Arial Unicode MS" w:cs="Arial Unicode MS" w:hint="eastAsia"/>
        </w:rPr>
        <w:t>testtest</w:t>
      </w:r>
      <w:r w:rsidRPr="00877718">
        <w:rPr>
          <w:rFonts w:ascii="Arial Unicode MS" w:eastAsia="Arial Unicode MS" w:hAnsi="Arial Unicode MS" w:cs="Arial Unicode MS"/>
        </w:rPr>
        <w:t>"&amp;total_fee="0.01"&amp;notify_url="http</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notify.msp.hk</w:t>
      </w:r>
      <w:r w:rsidR="00B66896" w:rsidRPr="00877718">
        <w:rPr>
          <w:rFonts w:ascii="Arial Unicode MS" w:eastAsia="Arial Unicode MS" w:hAnsi="Arial Unicode MS" w:cs="Arial Unicode MS"/>
        </w:rPr>
        <w:t>/</w:t>
      </w:r>
      <w:r w:rsidRPr="00877718">
        <w:rPr>
          <w:rFonts w:ascii="Arial Unicode MS" w:eastAsia="Arial Unicode MS" w:hAnsi="Arial Unicode MS" w:cs="Arial Unicode MS"/>
        </w:rPr>
        <w:t>notify.htm"&amp;service="mobile.securitypay.pay"&amp;payment_type="1"&amp;_input_charset="utf-8"&amp;it_b_pay="30m"&amp;show_url="m.alipay.com"&amp;success="true"</w:t>
      </w:r>
    </w:p>
    <w:p w:rsidR="00B177D5" w:rsidRPr="00877718" w:rsidRDefault="00CF4DDD" w:rsidP="00B177D5">
      <w:pPr>
        <w:rPr>
          <w:rFonts w:ascii="Arial Unicode MS" w:eastAsia="Arial Unicode MS" w:hAnsi="Arial Unicode MS" w:cs="Arial Unicode MS"/>
        </w:rPr>
      </w:pPr>
      <w:r w:rsidRPr="00877718">
        <w:rPr>
          <w:rFonts w:ascii="Arial Unicode MS" w:eastAsia="Arial Unicode MS" w:hAnsi="Arial Unicode MS" w:cs="Arial Unicode MS"/>
        </w:rPr>
        <w:t>The character string to be signed is generated.</w:t>
      </w:r>
    </w:p>
    <w:p w:rsidR="00B177D5" w:rsidRPr="00877718" w:rsidRDefault="00CF4DDD" w:rsidP="00B177D5">
      <w:pPr>
        <w:pStyle w:val="4"/>
        <w:rPr>
          <w:rFonts w:ascii="Arial Unicode MS" w:eastAsia="Arial Unicode MS" w:hAnsi="Arial Unicode MS" w:cs="Arial Unicode MS"/>
        </w:rPr>
      </w:pPr>
      <w:r w:rsidRPr="00877718">
        <w:rPr>
          <w:rFonts w:ascii="Arial Unicode MS" w:eastAsia="Arial Unicode MS" w:hAnsi="Arial Unicode MS" w:cs="Arial Unicode MS"/>
        </w:rPr>
        <w:t xml:space="preserve">Generation of character string to be signed for asynchronous </w:t>
      </w:r>
      <w:r w:rsidR="00C1460B" w:rsidRPr="00877718">
        <w:rPr>
          <w:rFonts w:ascii="Arial Unicode MS" w:eastAsia="Arial Unicode MS" w:hAnsi="Arial Unicode MS" w:cs="Arial Unicode MS"/>
        </w:rPr>
        <w:t>notification</w:t>
      </w:r>
    </w:p>
    <w:p w:rsidR="00B177D5" w:rsidRPr="00877718" w:rsidRDefault="00CF4DDD" w:rsidP="00B177D5">
      <w:pPr>
        <w:rPr>
          <w:rFonts w:ascii="Arial Unicode MS" w:eastAsia="Arial Unicode MS" w:hAnsi="Arial Unicode MS" w:cs="Arial Unicode MS"/>
        </w:rPr>
      </w:pPr>
      <w:r w:rsidRPr="00877718">
        <w:rPr>
          <w:rFonts w:ascii="Arial Unicode MS" w:eastAsia="Arial Unicode MS" w:hAnsi="Arial Unicode MS" w:cs="Arial Unicode MS"/>
        </w:rPr>
        <w:t xml:space="preserve">For the contents of asynchronous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w:t>
      </w:r>
    </w:p>
    <w:p w:rsidR="00B177D5" w:rsidRPr="00877718" w:rsidRDefault="00B177D5"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http://notify.java.jpxx.org/index.jsp?discount=0.00&amp;payment_type=8&amp;subject=</w:t>
      </w:r>
      <w:r w:rsidR="00E20DE3" w:rsidRPr="00877718">
        <w:rPr>
          <w:rFonts w:ascii="Arial Unicode MS" w:eastAsia="Arial Unicode MS" w:hAnsi="Arial Unicode MS" w:cs="Arial Unicode MS" w:hint="eastAsia"/>
        </w:rPr>
        <w:t>test</w:t>
      </w:r>
      <w:r w:rsidRPr="00877718">
        <w:rPr>
          <w:rFonts w:ascii="Arial Unicode MS" w:eastAsia="Arial Unicode MS" w:hAnsi="Arial Unicode MS" w:cs="Arial Unicode MS"/>
        </w:rPr>
        <w:t>&amp;trade_no=2013082244524842&amp;buyer_email=dlwdgl@gmail.com&amp;gmt_create=2013-08-22 14:45:23&amp;notify_type=trade_status_sync&amp;quantity=1&amp;out_trade_no=082215222612710&amp;seller_id=2088501624816263&amp;notify_time=2013-08-22 14:45:24&amp;body=</w:t>
      </w:r>
      <w:r w:rsidR="00E20DE3" w:rsidRPr="00877718">
        <w:rPr>
          <w:rFonts w:ascii="Arial Unicode MS" w:eastAsia="Arial Unicode MS" w:hAnsi="Arial Unicode MS" w:cs="Arial Unicode MS" w:hint="eastAsia"/>
        </w:rPr>
        <w:t>testtest</w:t>
      </w:r>
      <w:r w:rsidRPr="00877718">
        <w:rPr>
          <w:rFonts w:ascii="Arial Unicode MS" w:eastAsia="Arial Unicode MS" w:hAnsi="Arial Unicode MS" w:cs="Arial Unicode MS"/>
        </w:rPr>
        <w:t>&amp;trade_status=TRADE_SUCCESS&amp;is_total_fee_adjust=N&amp;total_fee=1.00&amp;gmt_payment=2013-08-22 14:45:24&amp;seller_email=</w:t>
      </w:r>
      <w:r w:rsidR="006326F2" w:rsidRPr="00877718">
        <w:rPr>
          <w:rFonts w:ascii="Arial Unicode MS" w:eastAsia="Arial Unicode MS" w:hAnsi="Arial Unicode MS" w:cs="Arial Unicode MS"/>
        </w:rPr>
        <w:t>xxx</w:t>
      </w:r>
      <w:r w:rsidRPr="00877718">
        <w:rPr>
          <w:rFonts w:ascii="Arial Unicode MS" w:eastAsia="Arial Unicode MS" w:hAnsi="Arial Unicode MS" w:cs="Arial Unicode MS"/>
        </w:rPr>
        <w:t>@alipay.com&amp;price=1.00&amp;buyer_id=2088602315385429&amp;notify_id=64c</w:t>
      </w:r>
      <w:r w:rsidRPr="00877718">
        <w:rPr>
          <w:rFonts w:ascii="Arial Unicode MS" w:eastAsia="Arial Unicode MS" w:hAnsi="Arial Unicode MS" w:cs="Arial Unicode MS"/>
        </w:rPr>
        <w:lastRenderedPageBreak/>
        <w:t>e1b6ab92d00ede0ee56ade98fdf2f4c&amp;use_coupon=N&amp;sign_type=RSA&amp;sign=1glihU9DPWee+UJ82u3+mw3Bdnr9u01at0M/xJnPsGuHh+JA5bk3zbWaoWhU6GmLab3dIM4JNdktTcEUI9/FBGhgfLO39BKX/eBCFQ3bXAmIZn4l26fiwoO613BptT44GTEtnPiQ6+tnLsGlVSrFZaLB9FVhrGfipH2SWJcnwYs=</w:t>
      </w:r>
    </w:p>
    <w:p w:rsidR="00B177D5" w:rsidRPr="00877718" w:rsidRDefault="00CF4DDD" w:rsidP="00B177D5">
      <w:pPr>
        <w:rPr>
          <w:rFonts w:ascii="Arial Unicode MS" w:eastAsia="Arial Unicode MS" w:hAnsi="Arial Unicode MS" w:cs="Arial Unicode MS"/>
        </w:rPr>
      </w:pPr>
      <w:r w:rsidRPr="00877718">
        <w:rPr>
          <w:rFonts w:ascii="Arial Unicode MS" w:eastAsia="Arial Unicode MS" w:hAnsi="Arial Unicode MS" w:cs="Arial Unicode MS"/>
        </w:rPr>
        <w:t>Get rid of sign and sign_type, sort other parameters in alphabetical order from a to z, and link up all array values by the character of “&amp;”:</w:t>
      </w:r>
    </w:p>
    <w:p w:rsidR="00B177D5" w:rsidRPr="00877718" w:rsidRDefault="00840916" w:rsidP="00B177D5">
      <w:pPr>
        <w:pStyle w:val="TerminalDisplay"/>
        <w:rPr>
          <w:rFonts w:ascii="Arial Unicode MS" w:eastAsia="Arial Unicode MS" w:hAnsi="Arial Unicode MS" w:cs="Arial Unicode MS"/>
        </w:rPr>
      </w:pPr>
      <w:r w:rsidRPr="00877718">
        <w:rPr>
          <w:rFonts w:ascii="Arial Unicode MS" w:eastAsia="Arial Unicode MS" w:hAnsi="Arial Unicode MS" w:cs="Arial Unicode MS"/>
        </w:rPr>
        <w:t>body=</w:t>
      </w:r>
      <w:r w:rsidR="00E20DE3" w:rsidRPr="00877718">
        <w:rPr>
          <w:rFonts w:ascii="Arial Unicode MS" w:eastAsia="Arial Unicode MS" w:hAnsi="Arial Unicode MS" w:cs="Arial Unicode MS" w:hint="eastAsia"/>
        </w:rPr>
        <w:t>testtest</w:t>
      </w:r>
      <w:r w:rsidRPr="00877718">
        <w:rPr>
          <w:rFonts w:ascii="Arial Unicode MS" w:eastAsia="Arial Unicode MS" w:hAnsi="Arial Unicode MS" w:cs="Arial Unicode MS"/>
        </w:rPr>
        <w:t xml:space="preserve"> </w:t>
      </w:r>
      <w:r w:rsidR="00B177D5" w:rsidRPr="00877718">
        <w:rPr>
          <w:rFonts w:ascii="Arial Unicode MS" w:eastAsia="Arial Unicode MS" w:hAnsi="Arial Unicode MS" w:cs="Arial Unicode MS"/>
        </w:rPr>
        <w:t>&amp;buyer_email=dlwdgl@gmail.com&amp;buyer_id=2088602315385429&amp;discount=0.00&amp;gmt_create=2013-08-22 14:45:23&amp;gmt_payment=2013-08-22 14:45:24&amp;is_total_fee_adjust=N&amp;notify_time=2013-08-22 14:45:24&amp;notify_type=trade_status_sync&amp;out_trade_no=082215222612710&amp;payment_type=8&amp;price=1.00&amp;quantity=1&amp;seller_email=alipayrisk18@alipay.com&amp;seller_id=2088501624816263&amp;subject</w:t>
      </w:r>
      <w:r w:rsidR="00E20DE3" w:rsidRPr="00877718">
        <w:rPr>
          <w:rFonts w:ascii="Arial Unicode MS" w:eastAsia="Arial Unicode MS" w:hAnsi="Arial Unicode MS" w:cs="Arial Unicode MS" w:hint="eastAsia"/>
        </w:rPr>
        <w:t>test</w:t>
      </w:r>
      <w:r w:rsidR="00B177D5" w:rsidRPr="00877718">
        <w:rPr>
          <w:rFonts w:ascii="Arial Unicode MS" w:eastAsia="Arial Unicode MS" w:hAnsi="Arial Unicode MS" w:cs="Arial Unicode MS"/>
        </w:rPr>
        <w:t>&amp;total_fee=1.00&amp;trade_no=2013082244524842&amp;trade_status=TRADE_SUCCESS&amp;use_coupon=N</w:t>
      </w:r>
    </w:p>
    <w:p w:rsidR="00B177D5" w:rsidRPr="00877718" w:rsidRDefault="00CF4DDD" w:rsidP="00B177D5">
      <w:pPr>
        <w:rPr>
          <w:rFonts w:ascii="Arial Unicode MS" w:eastAsia="Arial Unicode MS" w:hAnsi="Arial Unicode MS" w:cs="Arial Unicode MS"/>
        </w:rPr>
      </w:pPr>
      <w:r w:rsidRPr="00877718">
        <w:rPr>
          <w:rFonts w:ascii="Arial Unicode MS" w:eastAsia="Arial Unicode MS" w:hAnsi="Arial Unicode MS" w:cs="Arial Unicode MS"/>
        </w:rPr>
        <w:t>This character string is one to be signed.</w:t>
      </w:r>
    </w:p>
    <w:p w:rsidR="00336295" w:rsidRPr="00877718" w:rsidRDefault="00336295" w:rsidP="00E97CDE">
      <w:pPr>
        <w:pStyle w:val="NotesHeading"/>
        <w:keepLines/>
        <w:rPr>
          <w:rFonts w:ascii="Arial Unicode MS" w:eastAsia="Arial Unicode MS" w:hAnsi="Arial Unicode MS" w:cs="Arial Unicode MS"/>
        </w:rPr>
      </w:pPr>
      <w:r w:rsidRPr="00877718">
        <w:rPr>
          <w:rFonts w:ascii="Arial Unicode MS" w:eastAsia="Arial Unicode MS" w:hAnsi="Arial Unicode MS" w:cs="Arial Unicode MS"/>
        </w:rPr>
        <w:drawing>
          <wp:inline distT="0" distB="0" distL="0" distR="0">
            <wp:extent cx="257175" cy="219075"/>
            <wp:effectExtent l="19050" t="0" r="9525" b="0"/>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77718">
        <w:rPr>
          <w:rFonts w:ascii="Arial Unicode MS" w:eastAsia="Arial Unicode MS" w:hAnsi="Arial Unicode MS" w:cs="Arial Unicode MS"/>
        </w:rPr>
        <w:t xml:space="preserve"> </w:t>
      </w:r>
      <w:r w:rsidR="009657F3" w:rsidRPr="00877718">
        <w:rPr>
          <w:rFonts w:ascii="Arial Unicode MS" w:eastAsia="Arial Unicode MS" w:hAnsi="Arial Unicode MS" w:cs="Arial Unicode MS"/>
        </w:rPr>
        <w:t>Attention:</w:t>
      </w:r>
    </w:p>
    <w:p w:rsidR="00336295" w:rsidRPr="00877718" w:rsidRDefault="009657F3" w:rsidP="00E97CDE">
      <w:pPr>
        <w:pStyle w:val="NotesTextlist"/>
        <w:keepNext/>
        <w:keepLines/>
        <w:rPr>
          <w:rFonts w:ascii="Arial Unicode MS" w:eastAsia="Arial Unicode MS" w:hAnsi="Arial Unicode MS" w:cs="Arial Unicode MS"/>
        </w:rPr>
      </w:pPr>
      <w:r w:rsidRPr="00877718">
        <w:rPr>
          <w:rFonts w:ascii="Arial Unicode MS" w:eastAsia="Arial Unicode MS" w:hAnsi="Arial Unicode MS" w:cs="Arial Unicode MS"/>
        </w:rPr>
        <w:t>The parameter without value needs not to be transmitted, nor to be included in the data to be signed;</w:t>
      </w:r>
    </w:p>
    <w:p w:rsidR="00336295" w:rsidRPr="00877718" w:rsidRDefault="009657F3" w:rsidP="00E97CDE">
      <w:pPr>
        <w:pStyle w:val="NotesTextlist"/>
        <w:keepNext/>
        <w:keepLines/>
        <w:rPr>
          <w:rFonts w:ascii="Arial Unicode MS" w:eastAsia="Arial Unicode MS" w:hAnsi="Arial Unicode MS" w:cs="Arial Unicode MS"/>
        </w:rPr>
      </w:pPr>
      <w:r w:rsidRPr="00877718">
        <w:rPr>
          <w:rFonts w:ascii="Arial Unicode MS" w:eastAsia="Arial Unicode MS" w:hAnsi="Arial Unicode MS" w:cs="Arial Unicode MS"/>
        </w:rPr>
        <w:t>At signing, the character set designated at the time when the character turns into byte stream shall be consistent with _input_charset;</w:t>
      </w:r>
    </w:p>
    <w:p w:rsidR="00336295" w:rsidRPr="00877718" w:rsidRDefault="009657F3" w:rsidP="00E97CDE">
      <w:pPr>
        <w:pStyle w:val="NotesTextlist"/>
        <w:keepNext/>
        <w:keepLines/>
        <w:rPr>
          <w:rFonts w:ascii="Arial Unicode MS" w:eastAsia="Arial Unicode MS" w:hAnsi="Arial Unicode MS" w:cs="Arial Unicode MS"/>
        </w:rPr>
      </w:pPr>
      <w:r w:rsidRPr="00877718">
        <w:rPr>
          <w:rFonts w:ascii="Arial Unicode MS" w:eastAsia="Arial Unicode MS" w:hAnsi="Arial Unicode MS" w:cs="Arial Unicode MS"/>
        </w:rPr>
        <w:t>If the parameter of _input_charset is transmitted, it shall also be in</w:t>
      </w:r>
      <w:r w:rsidR="00E20DE3" w:rsidRPr="00877718">
        <w:rPr>
          <w:rFonts w:ascii="Arial Unicode MS" w:eastAsia="Arial Unicode MS" w:hAnsi="Arial Unicode MS" w:cs="Arial Unicode MS"/>
        </w:rPr>
        <w:t>cluded in the data to be signed</w:t>
      </w:r>
      <w:r w:rsidR="00E20DE3" w:rsidRPr="00877718">
        <w:rPr>
          <w:rFonts w:ascii="Arial Unicode MS" w:eastAsia="Arial Unicode MS" w:hAnsi="Arial Unicode MS" w:cs="Arial Unicode MS" w:hint="eastAsia"/>
        </w:rPr>
        <w:t>.</w:t>
      </w:r>
    </w:p>
    <w:p w:rsidR="00336295" w:rsidRPr="00877718" w:rsidRDefault="00336295" w:rsidP="00336295">
      <w:pPr>
        <w:rPr>
          <w:rFonts w:ascii="Arial Unicode MS" w:eastAsia="Arial Unicode MS" w:hAnsi="Arial Unicode MS" w:cs="Arial Unicode MS"/>
        </w:rPr>
      </w:pPr>
    </w:p>
    <w:p w:rsidR="00D14E64" w:rsidRPr="00877718" w:rsidRDefault="000F0FEE" w:rsidP="00DA574E">
      <w:pPr>
        <w:pStyle w:val="2"/>
        <w:rPr>
          <w:rFonts w:ascii="Arial Unicode MS" w:eastAsia="Arial Unicode MS" w:hAnsi="Arial Unicode MS" w:cs="Arial Unicode MS"/>
        </w:rPr>
      </w:pPr>
      <w:bookmarkStart w:id="80" w:name="_Toc386197799"/>
      <w:bookmarkStart w:id="81" w:name="_Toc405997421"/>
      <w:r w:rsidRPr="00877718">
        <w:rPr>
          <w:rFonts w:ascii="Arial Unicode MS" w:eastAsia="Arial Unicode MS" w:hAnsi="Arial Unicode MS" w:cs="Arial Unicode MS"/>
        </w:rPr>
        <w:t>RSA Signature</w:t>
      </w:r>
      <w:bookmarkEnd w:id="80"/>
      <w:bookmarkEnd w:id="81"/>
    </w:p>
    <w:p w:rsidR="00D14E64" w:rsidRPr="00877718" w:rsidRDefault="000F0FEE" w:rsidP="00D14E64">
      <w:pPr>
        <w:rPr>
          <w:rFonts w:ascii="Arial Unicode MS" w:eastAsia="Arial Unicode MS" w:hAnsi="Arial Unicode MS" w:cs="Arial Unicode MS"/>
        </w:rPr>
      </w:pPr>
      <w:r w:rsidRPr="00877718">
        <w:rPr>
          <w:rFonts w:ascii="Arial Unicode MS" w:eastAsia="Arial Unicode MS" w:hAnsi="Arial Unicode MS" w:cs="Arial Unicode MS"/>
        </w:rPr>
        <w:t xml:space="preserve">Private key and public key are needed for RSA signature. Both private key and public key are generated from OPENSSL by customer. Customer interchanges the public key generated with the Alipay public key configured by Alipay technical </w:t>
      </w:r>
      <w:r w:rsidRPr="00877718">
        <w:rPr>
          <w:rFonts w:ascii="Arial Unicode MS" w:eastAsia="Arial Unicode MS" w:hAnsi="Arial Unicode MS" w:cs="Arial Unicode MS"/>
        </w:rPr>
        <w:lastRenderedPageBreak/>
        <w:t>personnel. Therefore, customer shall use the private key of customer and the public key of Alipay at signing.</w:t>
      </w:r>
    </w:p>
    <w:p w:rsidR="00D14E64" w:rsidRPr="00877718" w:rsidRDefault="000F0FEE" w:rsidP="00071877">
      <w:pPr>
        <w:pStyle w:val="ItemList"/>
        <w:rPr>
          <w:rFonts w:ascii="Arial Unicode MS" w:eastAsia="Arial Unicode MS" w:hAnsi="Arial Unicode MS" w:cs="Arial Unicode MS"/>
          <w:b/>
        </w:rPr>
      </w:pPr>
      <w:r w:rsidRPr="00877718">
        <w:rPr>
          <w:rFonts w:ascii="Arial Unicode MS" w:eastAsia="Arial Unicode MS" w:hAnsi="Arial Unicode MS" w:cs="Arial Unicode MS"/>
          <w:b/>
        </w:rPr>
        <w:t>Signature at request</w:t>
      </w:r>
    </w:p>
    <w:p w:rsidR="00D14E64" w:rsidRPr="00877718" w:rsidRDefault="000F0FEE" w:rsidP="00D14E64">
      <w:pPr>
        <w:rPr>
          <w:rFonts w:ascii="Arial Unicode MS" w:eastAsia="Arial Unicode MS" w:hAnsi="Arial Unicode MS" w:cs="Arial Unicode MS"/>
        </w:rPr>
      </w:pPr>
      <w:r w:rsidRPr="00877718">
        <w:rPr>
          <w:rFonts w:ascii="Arial Unicode MS" w:eastAsia="Arial Unicode MS" w:hAnsi="Arial Unicode MS" w:cs="Arial Unicode MS"/>
        </w:rPr>
        <w:t xml:space="preserve">Conduct signature algorithm by putting character string to be signed and private key of customer into </w:t>
      </w:r>
      <w:bookmarkStart w:id="82" w:name="OLE_LINK9"/>
      <w:bookmarkStart w:id="83" w:name="OLE_LINK10"/>
      <w:r w:rsidRPr="00877718">
        <w:rPr>
          <w:rFonts w:ascii="Arial Unicode MS" w:eastAsia="Arial Unicode MS" w:hAnsi="Arial Unicode MS" w:cs="Arial Unicode MS"/>
        </w:rPr>
        <w:t>RSA signature function upon obtaining character string to be signed</w:t>
      </w:r>
      <w:bookmarkEnd w:id="82"/>
      <w:bookmarkEnd w:id="83"/>
      <w:r w:rsidRPr="00877718">
        <w:rPr>
          <w:rFonts w:ascii="Arial Unicode MS" w:eastAsia="Arial Unicode MS" w:hAnsi="Arial Unicode MS" w:cs="Arial Unicode MS"/>
        </w:rPr>
        <w:t xml:space="preserve"> at request, from which signature result character string can be generated.</w:t>
      </w:r>
    </w:p>
    <w:p w:rsidR="00D14E64" w:rsidRPr="00877718" w:rsidRDefault="000F0FEE" w:rsidP="00071877">
      <w:pPr>
        <w:pStyle w:val="ItemList"/>
        <w:rPr>
          <w:rFonts w:ascii="Arial Unicode MS" w:eastAsia="Arial Unicode MS" w:hAnsi="Arial Unicode MS" w:cs="Arial Unicode MS"/>
          <w:b/>
        </w:rPr>
      </w:pPr>
      <w:r w:rsidRPr="00877718">
        <w:rPr>
          <w:rFonts w:ascii="Arial Unicode MS" w:eastAsia="Arial Unicode MS" w:hAnsi="Arial Unicode MS" w:cs="Arial Unicode MS"/>
          <w:b/>
        </w:rPr>
        <w:t xml:space="preserve">Signature authentication upon </w:t>
      </w:r>
      <w:r w:rsidR="00C1460B" w:rsidRPr="00877718">
        <w:rPr>
          <w:rFonts w:ascii="Arial Unicode MS" w:eastAsia="Arial Unicode MS" w:hAnsi="Arial Unicode MS" w:cs="Arial Unicode MS"/>
          <w:b/>
        </w:rPr>
        <w:t>notification</w:t>
      </w:r>
      <w:r w:rsidRPr="00877718">
        <w:rPr>
          <w:rFonts w:ascii="Arial Unicode MS" w:eastAsia="Arial Unicode MS" w:hAnsi="Arial Unicode MS" w:cs="Arial Unicode MS"/>
          <w:b/>
        </w:rPr>
        <w:t>ing return</w:t>
      </w:r>
    </w:p>
    <w:p w:rsidR="00D14E64" w:rsidRPr="00877718" w:rsidRDefault="000F0FEE" w:rsidP="00D14E64">
      <w:pPr>
        <w:rPr>
          <w:rFonts w:ascii="Arial Unicode MS" w:eastAsia="Arial Unicode MS" w:hAnsi="Arial Unicode MS" w:cs="Arial Unicode MS"/>
        </w:rPr>
      </w:pPr>
      <w:r w:rsidRPr="00877718">
        <w:rPr>
          <w:rFonts w:ascii="Arial Unicode MS" w:eastAsia="Arial Unicode MS" w:hAnsi="Arial Unicode MS" w:cs="Arial Unicode MS"/>
        </w:rPr>
        <w:t>Conduct asymmetrical signature algorithm by putting character string to be signed, public key provided by Alipay and sign value in return parameter notified by Alipay into RSA signature function upon obtaining character string to be signed, from which we can judge whether the signature authentication is passed or not.</w:t>
      </w:r>
    </w:p>
    <w:p w:rsidR="00E360D0" w:rsidRPr="00877718" w:rsidRDefault="000C6C65" w:rsidP="001B33B2">
      <w:pPr>
        <w:pStyle w:val="1"/>
        <w:rPr>
          <w:rFonts w:ascii="Arial Unicode MS" w:eastAsia="Arial Unicode MS" w:hAnsi="Arial Unicode MS" w:cs="Arial Unicode MS"/>
        </w:rPr>
      </w:pPr>
      <w:bookmarkStart w:id="84" w:name="_Toc386197800"/>
      <w:bookmarkStart w:id="85" w:name="_Toc405997422"/>
      <w:r w:rsidRPr="00877718">
        <w:rPr>
          <w:rFonts w:ascii="Arial Unicode MS" w:eastAsia="Arial Unicode MS" w:hAnsi="Arial Unicode MS" w:cs="Arial Unicode MS"/>
        </w:rPr>
        <w:t>How to Verify Whether Requested by Alipay or not?</w:t>
      </w:r>
      <w:bookmarkEnd w:id="84"/>
      <w:bookmarkEnd w:id="85"/>
    </w:p>
    <w:p w:rsidR="00D75C14" w:rsidRPr="00877718" w:rsidRDefault="000C6C65" w:rsidP="00D75C14">
      <w:pPr>
        <w:pStyle w:val="ItemList"/>
        <w:rPr>
          <w:rFonts w:ascii="Arial Unicode MS" w:eastAsia="Arial Unicode MS" w:hAnsi="Arial Unicode MS" w:cs="Arial Unicode MS"/>
          <w:b/>
        </w:rPr>
      </w:pPr>
      <w:r w:rsidRPr="00877718">
        <w:rPr>
          <w:rFonts w:ascii="Arial Unicode MS" w:eastAsia="Arial Unicode MS" w:hAnsi="Arial Unicode MS" w:cs="Arial Unicode MS"/>
          <w:b/>
        </w:rPr>
        <w:t>Purpose</w:t>
      </w:r>
    </w:p>
    <w:p w:rsidR="00E360D0" w:rsidRPr="00877718" w:rsidRDefault="000C6C65" w:rsidP="00E360D0">
      <w:pPr>
        <w:rPr>
          <w:rFonts w:ascii="Arial Unicode MS" w:eastAsia="Arial Unicode MS" w:hAnsi="Arial Unicode MS" w:cs="Arial Unicode MS"/>
        </w:rPr>
      </w:pPr>
      <w:r w:rsidRPr="00877718">
        <w:rPr>
          <w:rFonts w:ascii="Arial Unicode MS" w:eastAsia="Arial Unicode MS" w:hAnsi="Arial Unicode MS" w:cs="Arial Unicode MS"/>
        </w:rPr>
        <w:t xml:space="preserve">Verify whether this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information is sent by Alipay server in order to check out the truth or falsehood of the data fed back.</w:t>
      </w:r>
    </w:p>
    <w:p w:rsidR="00E360D0" w:rsidRPr="00877718" w:rsidRDefault="000C6C65" w:rsidP="00D75C14">
      <w:pPr>
        <w:pStyle w:val="ItemList"/>
        <w:rPr>
          <w:rFonts w:ascii="Arial Unicode MS" w:eastAsia="Arial Unicode MS" w:hAnsi="Arial Unicode MS" w:cs="Arial Unicode MS"/>
          <w:b/>
        </w:rPr>
      </w:pPr>
      <w:r w:rsidRPr="00877718">
        <w:rPr>
          <w:rFonts w:ascii="Arial Unicode MS" w:eastAsia="Arial Unicode MS" w:hAnsi="Arial Unicode MS" w:cs="Arial Unicode MS"/>
          <w:b/>
        </w:rPr>
        <w:t>Operating Principle</w:t>
      </w:r>
    </w:p>
    <w:p w:rsidR="00E360D0" w:rsidRPr="00877718" w:rsidRDefault="000C6C65" w:rsidP="00E360D0">
      <w:pPr>
        <w:rPr>
          <w:rFonts w:ascii="Arial Unicode MS" w:eastAsia="Arial Unicode MS" w:hAnsi="Arial Unicode MS" w:cs="Arial Unicode MS"/>
        </w:rPr>
      </w:pPr>
      <w:r w:rsidRPr="00877718">
        <w:rPr>
          <w:rFonts w:ascii="Arial Unicode MS" w:eastAsia="Arial Unicode MS" w:hAnsi="Arial Unicode MS" w:cs="Arial Unicode MS"/>
        </w:rPr>
        <w:t xml:space="preserve">Acquire </w:t>
      </w:r>
      <w:r w:rsidR="00C1460B" w:rsidRPr="00877718">
        <w:rPr>
          <w:rFonts w:ascii="Arial Unicode MS" w:eastAsia="Arial Unicode MS" w:hAnsi="Arial Unicode MS" w:cs="Arial Unicode MS"/>
        </w:rPr>
        <w:t>notification</w:t>
      </w:r>
      <w:r w:rsidRPr="00877718">
        <w:rPr>
          <w:rFonts w:ascii="Arial Unicode MS" w:eastAsia="Arial Unicode MS" w:hAnsi="Arial Unicode MS" w:cs="Arial Unicode MS"/>
        </w:rPr>
        <w:t xml:space="preserve"> </w:t>
      </w:r>
      <w:r w:rsidR="00AB73D1" w:rsidRPr="00877718">
        <w:rPr>
          <w:rFonts w:ascii="Arial Unicode MS" w:eastAsia="Arial Unicode MS" w:hAnsi="Arial Unicode MS" w:cs="Arial Unicode MS" w:hint="eastAsia"/>
        </w:rPr>
        <w:t xml:space="preserve">verification </w:t>
      </w:r>
      <w:r w:rsidRPr="00877718">
        <w:rPr>
          <w:rFonts w:ascii="Arial Unicode MS" w:eastAsia="Arial Unicode MS" w:hAnsi="Arial Unicode MS" w:cs="Arial Unicode MS"/>
        </w:rPr>
        <w:t>ID (notify_id) as a piece of the data returned by Alipay, put them together into a request link according to the format required by Alipay, for example:</w:t>
      </w:r>
    </w:p>
    <w:p w:rsidR="009157E3" w:rsidRPr="00877718" w:rsidRDefault="00E36864" w:rsidP="00E360D0">
      <w:pPr>
        <w:rPr>
          <w:rFonts w:ascii="Arial Unicode MS" w:eastAsia="Arial Unicode MS" w:hAnsi="Arial Unicode MS" w:cs="Arial Unicode MS"/>
        </w:rPr>
      </w:pPr>
      <w:hyperlink r:id="rId11" w:history="1">
        <w:r w:rsidR="009157E3" w:rsidRPr="00877718">
          <w:rPr>
            <w:rStyle w:val="ab"/>
            <w:rFonts w:ascii="Arial Unicode MS" w:eastAsia="Arial Unicode MS" w:hAnsi="Arial Unicode MS" w:cs="Arial Unicode MS"/>
          </w:rPr>
          <w:t>https://mapi.alipay.com/gateway.do?service=notify_verify&amp;partner=2088002396712354&amp;notify_id=RqPnCoPT3K9%252Fvwbh3I%252BFioE227%252BPfNMl8jwyZqMIiXQWxhOCmQ5MQO%252FWd93rvCB%252BaiGg</w:t>
        </w:r>
      </w:hyperlink>
    </w:p>
    <w:p w:rsidR="00E360D0" w:rsidRPr="00877718" w:rsidRDefault="000C6C65" w:rsidP="009157E3">
      <w:pPr>
        <w:rPr>
          <w:rFonts w:ascii="Arial Unicode MS" w:eastAsia="Arial Unicode MS" w:hAnsi="Arial Unicode MS" w:cs="Arial Unicode MS"/>
        </w:rPr>
      </w:pPr>
      <w:r w:rsidRPr="00877718">
        <w:rPr>
          <w:rFonts w:ascii="Arial Unicode MS" w:eastAsia="Arial Unicode MS" w:hAnsi="Arial Unicode MS" w:cs="Arial Unicode MS"/>
        </w:rPr>
        <w:t>Access to this request link, simulate the interaction between http request and Alipay server by means of programming, acquire the result processed by Alipay server.</w:t>
      </w:r>
    </w:p>
    <w:p w:rsidR="00E360D0" w:rsidRPr="00877718" w:rsidRDefault="000C6C65" w:rsidP="009157E3">
      <w:pPr>
        <w:rPr>
          <w:rFonts w:ascii="Arial Unicode MS" w:eastAsia="Arial Unicode MS" w:hAnsi="Arial Unicode MS" w:cs="Arial Unicode MS"/>
        </w:rPr>
      </w:pPr>
      <w:r w:rsidRPr="00877718">
        <w:rPr>
          <w:rFonts w:ascii="Arial Unicode MS" w:eastAsia="Arial Unicode MS" w:hAnsi="Arial Unicode MS" w:cs="Arial Unicode MS"/>
        </w:rPr>
        <w:t xml:space="preserve">If the information acquired is ture, the </w:t>
      </w:r>
      <w:r w:rsidR="00AB73D1" w:rsidRPr="00877718">
        <w:rPr>
          <w:rFonts w:ascii="Arial Unicode MS" w:eastAsia="Arial Unicode MS" w:hAnsi="Arial Unicode MS" w:cs="Arial Unicode MS" w:hint="eastAsia"/>
        </w:rPr>
        <w:t>verification</w:t>
      </w:r>
      <w:r w:rsidRPr="00877718">
        <w:rPr>
          <w:rFonts w:ascii="Arial Unicode MS" w:eastAsia="Arial Unicode MS" w:hAnsi="Arial Unicode MS" w:cs="Arial Unicode MS"/>
        </w:rPr>
        <w:t xml:space="preserve"> </w:t>
      </w:r>
      <w:r w:rsidR="00AB73D1" w:rsidRPr="00877718">
        <w:rPr>
          <w:rFonts w:ascii="Arial Unicode MS" w:eastAsia="Arial Unicode MS" w:hAnsi="Arial Unicode MS" w:cs="Arial Unicode MS" w:hint="eastAsia"/>
        </w:rPr>
        <w:t>succeeds</w:t>
      </w:r>
      <w:r w:rsidRPr="00877718">
        <w:rPr>
          <w:rFonts w:ascii="Arial Unicode MS" w:eastAsia="Arial Unicode MS" w:hAnsi="Arial Unicode MS" w:cs="Arial Unicode MS"/>
        </w:rPr>
        <w:t>; otherwise, the</w:t>
      </w:r>
      <w:r w:rsidR="00AB73D1" w:rsidRPr="00877718">
        <w:rPr>
          <w:rFonts w:ascii="Arial Unicode MS" w:eastAsia="Arial Unicode MS" w:hAnsi="Arial Unicode MS" w:cs="Arial Unicode MS" w:hint="eastAsia"/>
        </w:rPr>
        <w:t xml:space="preserve"> verification fails</w:t>
      </w:r>
      <w:r w:rsidRPr="00877718">
        <w:rPr>
          <w:rFonts w:ascii="Arial Unicode MS" w:eastAsia="Arial Unicode MS" w:hAnsi="Arial Unicode MS" w:cs="Arial Unicode MS"/>
        </w:rPr>
        <w:t>.</w:t>
      </w:r>
    </w:p>
    <w:p w:rsidR="00BD7640" w:rsidRPr="00877718" w:rsidRDefault="002E1D37" w:rsidP="001B33B2">
      <w:pPr>
        <w:pStyle w:val="1"/>
        <w:rPr>
          <w:rFonts w:ascii="Arial Unicode MS" w:eastAsia="Arial Unicode MS" w:hAnsi="Arial Unicode MS" w:cs="Arial Unicode MS"/>
        </w:rPr>
      </w:pPr>
      <w:bookmarkStart w:id="86" w:name="_Toc405997423"/>
      <w:r w:rsidRPr="00877718">
        <w:rPr>
          <w:rFonts w:ascii="Arial Unicode MS" w:eastAsia="Arial Unicode MS" w:hAnsi="Arial Unicode MS" w:cs="Arial Unicode MS"/>
        </w:rPr>
        <w:t>Appendix</w:t>
      </w:r>
      <w:bookmarkEnd w:id="86"/>
    </w:p>
    <w:p w:rsidR="00194EB5" w:rsidRPr="00877718" w:rsidRDefault="002E1D37" w:rsidP="00267AD9">
      <w:pPr>
        <w:pStyle w:val="2"/>
        <w:rPr>
          <w:rFonts w:ascii="Arial Unicode MS" w:eastAsia="Arial Unicode MS" w:hAnsi="Arial Unicode MS" w:cs="Arial Unicode MS"/>
        </w:rPr>
      </w:pPr>
      <w:bookmarkStart w:id="87" w:name="_Toc405997424"/>
      <w:r w:rsidRPr="00877718">
        <w:rPr>
          <w:rFonts w:ascii="Arial Unicode MS" w:eastAsia="Arial Unicode MS" w:hAnsi="Arial Unicode MS" w:cs="Arial Unicode MS"/>
        </w:rPr>
        <w:t>Business Error Code</w:t>
      </w:r>
      <w:bookmarkEnd w:id="87"/>
    </w:p>
    <w:p w:rsidR="00BD7640" w:rsidRPr="00877718" w:rsidRDefault="00AB73D1" w:rsidP="00AB73D1">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hint="eastAsia"/>
        </w:rPr>
        <w:t>Table 11-1 Business Error Code</w:t>
      </w:r>
    </w:p>
    <w:tbl>
      <w:tblPr>
        <w:tblW w:w="4869" w:type="pct"/>
        <w:tblLook w:val="04A0" w:firstRow="1" w:lastRow="0" w:firstColumn="1" w:lastColumn="0" w:noHBand="0" w:noVBand="1"/>
      </w:tblPr>
      <w:tblGrid>
        <w:gridCol w:w="4120"/>
        <w:gridCol w:w="4535"/>
      </w:tblGrid>
      <w:tr w:rsidR="008251C0" w:rsidRPr="00877718" w:rsidTr="002D2874">
        <w:trPr>
          <w:cantSplit/>
          <w:tblHeader/>
        </w:trPr>
        <w:tc>
          <w:tcPr>
            <w:tcW w:w="2380"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8251C0" w:rsidRPr="00877718" w:rsidRDefault="00AB73D1" w:rsidP="00DA574E">
            <w:pPr>
              <w:pStyle w:val="TableHeading"/>
              <w:rPr>
                <w:rFonts w:ascii="Arial Unicode MS" w:eastAsia="Arial Unicode MS" w:hAnsi="Arial Unicode MS" w:cs="Arial Unicode MS"/>
              </w:rPr>
            </w:pPr>
            <w:r w:rsidRPr="00877718">
              <w:rPr>
                <w:rFonts w:ascii="Arial Unicode MS" w:eastAsia="Arial Unicode MS" w:hAnsi="Arial Unicode MS" w:cs="Arial Unicode MS" w:hint="eastAsia"/>
              </w:rPr>
              <w:t>Error Code (</w:t>
            </w:r>
            <w:r w:rsidR="008251C0" w:rsidRPr="00877718">
              <w:rPr>
                <w:rFonts w:ascii="Arial Unicode MS" w:eastAsia="Arial Unicode MS" w:hAnsi="Arial Unicode MS" w:cs="Arial Unicode MS"/>
              </w:rPr>
              <w:t>error_code</w:t>
            </w:r>
            <w:r w:rsidRPr="00877718">
              <w:rPr>
                <w:rFonts w:ascii="Arial Unicode MS" w:eastAsia="Arial Unicode MS" w:hAnsi="Arial Unicode MS" w:cs="Arial Unicode MS" w:hint="eastAsia"/>
              </w:rPr>
              <w:t>)</w:t>
            </w:r>
          </w:p>
        </w:tc>
        <w:tc>
          <w:tcPr>
            <w:tcW w:w="2620"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8251C0" w:rsidRPr="00877718" w:rsidRDefault="00AB73D1" w:rsidP="00DA574E">
            <w:pPr>
              <w:pStyle w:val="TableHeading"/>
              <w:rPr>
                <w:rFonts w:ascii="Arial Unicode MS" w:eastAsia="Arial Unicode MS" w:hAnsi="Arial Unicode MS" w:cs="Arial Unicode MS"/>
              </w:rPr>
            </w:pPr>
            <w:r w:rsidRPr="00877718">
              <w:rPr>
                <w:rFonts w:ascii="Arial Unicode MS" w:eastAsia="Arial Unicode MS" w:hAnsi="Arial Unicode MS" w:cs="Arial Unicode MS" w:hint="eastAsia"/>
              </w:rPr>
              <w:t>Implication</w:t>
            </w:r>
          </w:p>
        </w:tc>
      </w:tr>
      <w:tr w:rsidR="008251C0" w:rsidRPr="00877718" w:rsidTr="00DA574E">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877718" w:rsidRDefault="008251C0"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rPr>
              <w:t>9000</w:t>
            </w:r>
          </w:p>
        </w:tc>
        <w:tc>
          <w:tcPr>
            <w:tcW w:w="262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877718" w:rsidRDefault="00AB73D1"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Order payment succeeds</w:t>
            </w:r>
          </w:p>
        </w:tc>
      </w:tr>
      <w:tr w:rsidR="008251C0" w:rsidRPr="00877718" w:rsidTr="00DA574E">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tcPr>
          <w:p w:rsidR="008251C0" w:rsidRPr="00877718" w:rsidRDefault="008251C0"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rPr>
              <w:t>8000</w:t>
            </w:r>
          </w:p>
        </w:tc>
        <w:tc>
          <w:tcPr>
            <w:tcW w:w="262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tcPr>
          <w:p w:rsidR="008251C0" w:rsidRPr="00877718" w:rsidRDefault="00AB73D1"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Under processing</w:t>
            </w:r>
          </w:p>
        </w:tc>
      </w:tr>
      <w:tr w:rsidR="008251C0" w:rsidRPr="00877718" w:rsidTr="00DA574E">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877718" w:rsidRDefault="008251C0"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rPr>
              <w:t>4000</w:t>
            </w:r>
          </w:p>
        </w:tc>
        <w:tc>
          <w:tcPr>
            <w:tcW w:w="262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877718" w:rsidRDefault="00F11697"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Order </w:t>
            </w:r>
            <w:r w:rsidR="00AB73D1" w:rsidRPr="00877718">
              <w:rPr>
                <w:rFonts w:ascii="Arial Unicode MS" w:eastAsia="Arial Unicode MS" w:hAnsi="Arial Unicode MS" w:cs="Arial Unicode MS" w:hint="eastAsia"/>
              </w:rPr>
              <w:t>payment fails</w:t>
            </w:r>
          </w:p>
        </w:tc>
      </w:tr>
    </w:tbl>
    <w:p w:rsidR="004D1B10" w:rsidRPr="00877718" w:rsidRDefault="004D1B10" w:rsidP="004D1B10">
      <w:pPr>
        <w:rPr>
          <w:rFonts w:ascii="Arial Unicode MS" w:eastAsia="Arial Unicode MS" w:hAnsi="Arial Unicode MS" w:cs="Arial Unicode MS"/>
        </w:rPr>
      </w:pPr>
      <w:bookmarkStart w:id="88" w:name="_Ref365452098"/>
    </w:p>
    <w:p w:rsidR="00092CAB" w:rsidRPr="00877718" w:rsidRDefault="00C85B9B" w:rsidP="008251C0">
      <w:pPr>
        <w:pStyle w:val="2"/>
        <w:rPr>
          <w:rFonts w:ascii="Arial Unicode MS" w:eastAsia="Arial Unicode MS" w:hAnsi="Arial Unicode MS" w:cs="Arial Unicode MS"/>
        </w:rPr>
      </w:pPr>
      <w:bookmarkStart w:id="89" w:name="_Toc405997425"/>
      <w:bookmarkEnd w:id="88"/>
      <w:r w:rsidRPr="00877718">
        <w:rPr>
          <w:rFonts w:ascii="Arial Unicode MS" w:eastAsia="Arial Unicode MS" w:hAnsi="Arial Unicode MS" w:cs="Arial Unicode MS" w:hint="eastAsia"/>
        </w:rPr>
        <w:t>Client Error Code</w:t>
      </w:r>
      <w:bookmarkEnd w:id="89"/>
    </w:p>
    <w:p w:rsidR="00496771" w:rsidRPr="00877718" w:rsidRDefault="00C85B9B" w:rsidP="00C85B9B">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hint="eastAsia"/>
        </w:rPr>
        <w:t>Table 11-2 Client Error Code</w:t>
      </w:r>
    </w:p>
    <w:tbl>
      <w:tblPr>
        <w:tblW w:w="4869" w:type="pct"/>
        <w:tblLook w:val="04A0" w:firstRow="1" w:lastRow="0" w:firstColumn="1" w:lastColumn="0" w:noHBand="0" w:noVBand="1"/>
      </w:tblPr>
      <w:tblGrid>
        <w:gridCol w:w="4120"/>
        <w:gridCol w:w="4535"/>
      </w:tblGrid>
      <w:tr w:rsidR="00C85B9B" w:rsidRPr="00877718" w:rsidTr="004254AB">
        <w:trPr>
          <w:cantSplit/>
          <w:tblHeader/>
        </w:trPr>
        <w:tc>
          <w:tcPr>
            <w:tcW w:w="2380"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C85B9B" w:rsidRPr="00877718" w:rsidRDefault="00C85B9B" w:rsidP="00103714">
            <w:pPr>
              <w:pStyle w:val="TableHeading"/>
              <w:rPr>
                <w:rFonts w:ascii="Arial Unicode MS" w:eastAsia="Arial Unicode MS" w:hAnsi="Arial Unicode MS" w:cs="Arial Unicode MS"/>
              </w:rPr>
            </w:pPr>
            <w:r w:rsidRPr="00877718">
              <w:rPr>
                <w:rFonts w:ascii="Arial Unicode MS" w:eastAsia="Arial Unicode MS" w:hAnsi="Arial Unicode MS" w:cs="Arial Unicode MS" w:hint="eastAsia"/>
              </w:rPr>
              <w:t>Error Code (</w:t>
            </w:r>
            <w:r w:rsidRPr="00877718">
              <w:rPr>
                <w:rFonts w:ascii="Arial Unicode MS" w:eastAsia="Arial Unicode MS" w:hAnsi="Arial Unicode MS" w:cs="Arial Unicode MS"/>
              </w:rPr>
              <w:t>error_code</w:t>
            </w:r>
            <w:r w:rsidRPr="00877718">
              <w:rPr>
                <w:rFonts w:ascii="Arial Unicode MS" w:eastAsia="Arial Unicode MS" w:hAnsi="Arial Unicode MS" w:cs="Arial Unicode MS" w:hint="eastAsia"/>
              </w:rPr>
              <w:t>)</w:t>
            </w:r>
          </w:p>
        </w:tc>
        <w:tc>
          <w:tcPr>
            <w:tcW w:w="2620"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C85B9B" w:rsidRPr="00877718" w:rsidRDefault="00C85B9B" w:rsidP="00103714">
            <w:pPr>
              <w:pStyle w:val="TableHeading"/>
              <w:rPr>
                <w:rFonts w:ascii="Arial Unicode MS" w:eastAsia="Arial Unicode MS" w:hAnsi="Arial Unicode MS" w:cs="Arial Unicode MS"/>
              </w:rPr>
            </w:pPr>
            <w:r w:rsidRPr="00877718">
              <w:rPr>
                <w:rFonts w:ascii="Arial Unicode MS" w:eastAsia="Arial Unicode MS" w:hAnsi="Arial Unicode MS" w:cs="Arial Unicode MS" w:hint="eastAsia"/>
              </w:rPr>
              <w:t>Implication</w:t>
            </w:r>
          </w:p>
        </w:tc>
      </w:tr>
      <w:tr w:rsidR="00EB10FF" w:rsidRPr="00877718" w:rsidTr="004254AB">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EB10FF" w:rsidRPr="00877718" w:rsidRDefault="00EB10FF"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rPr>
              <w:t>9000</w:t>
            </w:r>
          </w:p>
        </w:tc>
        <w:tc>
          <w:tcPr>
            <w:tcW w:w="262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EB10FF" w:rsidRPr="00877718" w:rsidRDefault="00EB10FF" w:rsidP="00103714">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Order payment succeeds</w:t>
            </w:r>
          </w:p>
        </w:tc>
      </w:tr>
      <w:tr w:rsidR="00EB10FF" w:rsidRPr="00877718" w:rsidTr="004254AB">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tcPr>
          <w:p w:rsidR="00EB10FF" w:rsidRPr="00877718" w:rsidRDefault="00EB10FF"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rPr>
              <w:lastRenderedPageBreak/>
              <w:t>8000</w:t>
            </w:r>
          </w:p>
        </w:tc>
        <w:tc>
          <w:tcPr>
            <w:tcW w:w="262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tcPr>
          <w:p w:rsidR="00EB10FF" w:rsidRPr="00877718" w:rsidRDefault="00EB10FF" w:rsidP="00103714">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Under processing</w:t>
            </w:r>
          </w:p>
        </w:tc>
      </w:tr>
      <w:tr w:rsidR="00EB10FF" w:rsidRPr="00877718" w:rsidTr="004254AB">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EB10FF" w:rsidRPr="00877718" w:rsidRDefault="00EB10FF"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rPr>
              <w:t>4000</w:t>
            </w:r>
          </w:p>
        </w:tc>
        <w:tc>
          <w:tcPr>
            <w:tcW w:w="262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EB10FF" w:rsidRPr="00877718" w:rsidRDefault="00F11697" w:rsidP="00103714">
            <w:pPr>
              <w:pStyle w:val="TableText"/>
              <w:rPr>
                <w:rFonts w:ascii="Arial Unicode MS" w:eastAsia="Arial Unicode MS" w:hAnsi="Arial Unicode MS" w:cs="Arial Unicode MS"/>
              </w:rPr>
            </w:pPr>
            <w:r w:rsidRPr="00877718">
              <w:rPr>
                <w:rFonts w:ascii="Arial Unicode MS" w:eastAsia="Arial Unicode MS" w:hAnsi="Arial Unicode MS" w:cs="Arial Unicode MS"/>
              </w:rPr>
              <w:t xml:space="preserve">Order </w:t>
            </w:r>
            <w:r w:rsidR="00EB10FF" w:rsidRPr="00877718">
              <w:rPr>
                <w:rFonts w:ascii="Arial Unicode MS" w:eastAsia="Arial Unicode MS" w:hAnsi="Arial Unicode MS" w:cs="Arial Unicode MS" w:hint="eastAsia"/>
              </w:rPr>
              <w:t>payment fails</w:t>
            </w:r>
          </w:p>
        </w:tc>
      </w:tr>
      <w:tr w:rsidR="008251C0" w:rsidRPr="00877718" w:rsidTr="004254AB">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877718" w:rsidRDefault="008251C0"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rPr>
              <w:t>6001</w:t>
            </w:r>
          </w:p>
        </w:tc>
        <w:tc>
          <w:tcPr>
            <w:tcW w:w="2620"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hideMark/>
          </w:tcPr>
          <w:p w:rsidR="008251C0" w:rsidRPr="00877718" w:rsidRDefault="003F7D41"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 xml:space="preserve">Cancel by user </w:t>
            </w:r>
          </w:p>
        </w:tc>
      </w:tr>
      <w:tr w:rsidR="008251C0" w:rsidRPr="00877718" w:rsidTr="004254AB">
        <w:trPr>
          <w:cantSplit/>
        </w:trPr>
        <w:tc>
          <w:tcPr>
            <w:tcW w:w="238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8251C0" w:rsidRPr="00877718" w:rsidRDefault="008251C0"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rPr>
              <w:t>6002</w:t>
            </w:r>
          </w:p>
        </w:tc>
        <w:tc>
          <w:tcPr>
            <w:tcW w:w="2620"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hideMark/>
          </w:tcPr>
          <w:p w:rsidR="008251C0" w:rsidRPr="00877718" w:rsidRDefault="003F7D41" w:rsidP="00DA574E">
            <w:pPr>
              <w:pStyle w:val="TableText"/>
              <w:rPr>
                <w:rFonts w:ascii="Arial Unicode MS" w:eastAsia="Arial Unicode MS" w:hAnsi="Arial Unicode MS" w:cs="Arial Unicode MS"/>
              </w:rPr>
            </w:pPr>
            <w:r w:rsidRPr="00877718">
              <w:rPr>
                <w:rFonts w:ascii="Arial Unicode MS" w:eastAsia="Arial Unicode MS" w:hAnsi="Arial Unicode MS" w:cs="Arial Unicode MS" w:hint="eastAsia"/>
              </w:rPr>
              <w:t>There is mistake in network connection</w:t>
            </w:r>
          </w:p>
        </w:tc>
      </w:tr>
    </w:tbl>
    <w:p w:rsidR="00651135" w:rsidRPr="00877718" w:rsidRDefault="003F7D41" w:rsidP="00651135">
      <w:pPr>
        <w:pStyle w:val="2"/>
        <w:rPr>
          <w:rFonts w:ascii="Arial Unicode MS" w:eastAsia="Arial Unicode MS" w:hAnsi="Arial Unicode MS" w:cs="Arial Unicode MS"/>
        </w:rPr>
      </w:pPr>
      <w:bookmarkStart w:id="90" w:name="_Toc405997426"/>
      <w:r w:rsidRPr="00877718">
        <w:rPr>
          <w:rFonts w:ascii="Arial Unicode MS" w:eastAsia="Arial Unicode MS" w:hAnsi="Arial Unicode MS" w:cs="Arial Unicode MS" w:hint="eastAsia"/>
        </w:rPr>
        <w:t>Transaction Status</w:t>
      </w:r>
      <w:bookmarkEnd w:id="90"/>
    </w:p>
    <w:p w:rsidR="00651135" w:rsidRPr="00877718" w:rsidRDefault="00905DA5" w:rsidP="00905DA5">
      <w:pPr>
        <w:pStyle w:val="TableDescription"/>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hint="eastAsia"/>
        </w:rPr>
        <w:t xml:space="preserve">Table 11-3 </w:t>
      </w:r>
      <w:r w:rsidRPr="00877718">
        <w:rPr>
          <w:rFonts w:ascii="Arial Unicode MS" w:eastAsia="Arial Unicode MS" w:hAnsi="Arial Unicode MS" w:cs="Arial Unicode MS"/>
        </w:rPr>
        <w:t>Transaction Status List</w:t>
      </w:r>
    </w:p>
    <w:tbl>
      <w:tblPr>
        <w:tblW w:w="4869" w:type="pct"/>
        <w:tblLayout w:type="fixed"/>
        <w:tblLook w:val="04A0" w:firstRow="1" w:lastRow="0" w:firstColumn="1" w:lastColumn="0" w:noHBand="0" w:noVBand="1"/>
      </w:tblPr>
      <w:tblGrid>
        <w:gridCol w:w="3694"/>
        <w:gridCol w:w="4961"/>
      </w:tblGrid>
      <w:tr w:rsidR="00DA5E59" w:rsidRPr="00877718" w:rsidTr="007251BE">
        <w:trPr>
          <w:cantSplit/>
          <w:tblHeader/>
        </w:trPr>
        <w:tc>
          <w:tcPr>
            <w:tcW w:w="2134"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DA5E59" w:rsidRPr="00877718" w:rsidRDefault="00DA5E59" w:rsidP="00103714">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Enumeration Name</w:t>
            </w:r>
          </w:p>
        </w:tc>
        <w:tc>
          <w:tcPr>
            <w:tcW w:w="2866"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DA5E59" w:rsidRPr="00877718" w:rsidRDefault="00DA5E59" w:rsidP="00103714">
            <w:pPr>
              <w:pStyle w:val="TableHeading"/>
              <w:rPr>
                <w:rFonts w:ascii="Arial Unicode MS" w:eastAsia="Arial Unicode MS" w:hAnsi="Arial Unicode MS" w:cs="Arial Unicode MS"/>
                <w:sz w:val="18"/>
              </w:rPr>
            </w:pPr>
            <w:r w:rsidRPr="00877718">
              <w:rPr>
                <w:rFonts w:ascii="Arial Unicode MS" w:eastAsia="Arial Unicode MS" w:hAnsi="Arial Unicode MS" w:cs="Arial Unicode MS"/>
                <w:sz w:val="18"/>
              </w:rPr>
              <w:t>Enumeration Description</w:t>
            </w:r>
          </w:p>
        </w:tc>
      </w:tr>
      <w:tr w:rsidR="004254AB" w:rsidRPr="00877718" w:rsidTr="007251BE">
        <w:trPr>
          <w:cantSplit/>
        </w:trPr>
        <w:tc>
          <w:tcPr>
            <w:tcW w:w="2134"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4254AB" w:rsidRPr="00877718" w:rsidRDefault="004254AB" w:rsidP="007251BE">
            <w:pPr>
              <w:pStyle w:val="TableText"/>
              <w:rPr>
                <w:rFonts w:ascii="Arial Unicode MS" w:eastAsia="Arial Unicode MS" w:hAnsi="Arial Unicode MS" w:cs="Arial Unicode MS"/>
              </w:rPr>
            </w:pPr>
            <w:r w:rsidRPr="00877718">
              <w:rPr>
                <w:rFonts w:ascii="Arial Unicode MS" w:eastAsia="Arial Unicode MS" w:hAnsi="Arial Unicode MS" w:cs="Arial Unicode MS"/>
              </w:rPr>
              <w:t>TRADE_CLOSED</w:t>
            </w:r>
          </w:p>
        </w:tc>
        <w:tc>
          <w:tcPr>
            <w:tcW w:w="2866"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4254AB" w:rsidRPr="00367F8B" w:rsidRDefault="00DA5E59" w:rsidP="00367F8B">
            <w:pPr>
              <w:pStyle w:val="ItemListinTable"/>
              <w:rPr>
                <w:rFonts w:ascii="Arial Unicode MS" w:eastAsia="Arial Unicode MS" w:hAnsi="Arial Unicode MS" w:cs="Arial Unicode MS"/>
              </w:rPr>
            </w:pPr>
            <w:r w:rsidRPr="00877718">
              <w:rPr>
                <w:rFonts w:ascii="Arial Unicode MS" w:eastAsia="Arial Unicode MS" w:hAnsi="Arial Unicode MS" w:cs="Arial Unicode MS"/>
              </w:rPr>
              <w:t>Transaction closed within specified period</w:t>
            </w:r>
            <w:r w:rsidRPr="00877718">
              <w:rPr>
                <w:rFonts w:ascii="Arial Unicode MS" w:eastAsia="Arial Unicode MS" w:hAnsi="Arial Unicode MS" w:cs="Arial Unicode MS" w:hint="eastAsia"/>
              </w:rPr>
              <w:t xml:space="preserve"> </w:t>
            </w:r>
            <w:r w:rsidRPr="00877718">
              <w:rPr>
                <w:rFonts w:ascii="Arial Unicode MS" w:eastAsia="Arial Unicode MS" w:hAnsi="Arial Unicode MS" w:cs="Arial Unicode MS"/>
              </w:rPr>
              <w:t>due to non-payment</w:t>
            </w:r>
          </w:p>
        </w:tc>
      </w:tr>
      <w:tr w:rsidR="004254AB" w:rsidRPr="00877718" w:rsidTr="004254AB">
        <w:trPr>
          <w:cantSplit/>
        </w:trPr>
        <w:tc>
          <w:tcPr>
            <w:tcW w:w="2134"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4254AB" w:rsidRPr="00877718" w:rsidRDefault="004254AB" w:rsidP="007251BE">
            <w:pPr>
              <w:pStyle w:val="TableText"/>
              <w:rPr>
                <w:rFonts w:ascii="Arial Unicode MS" w:eastAsia="Arial Unicode MS" w:hAnsi="Arial Unicode MS" w:cs="Arial Unicode MS"/>
              </w:rPr>
            </w:pPr>
            <w:r w:rsidRPr="00877718">
              <w:rPr>
                <w:rFonts w:ascii="Arial Unicode MS" w:eastAsia="Arial Unicode MS" w:hAnsi="Arial Unicode MS" w:cs="Arial Unicode MS"/>
              </w:rPr>
              <w:t>TRADE_FINISHED</w:t>
            </w:r>
          </w:p>
        </w:tc>
        <w:tc>
          <w:tcPr>
            <w:tcW w:w="2866"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hideMark/>
          </w:tcPr>
          <w:p w:rsidR="004254AB" w:rsidRPr="00877718" w:rsidRDefault="00367F8B" w:rsidP="00367F8B">
            <w:pPr>
              <w:pStyle w:val="ItemListinTable"/>
              <w:numPr>
                <w:ilvl w:val="0"/>
                <w:numId w:val="0"/>
              </w:numPr>
              <w:rPr>
                <w:rFonts w:ascii="Arial Unicode MS" w:eastAsia="Arial Unicode MS" w:hAnsi="Arial Unicode MS" w:cs="Arial Unicode MS"/>
              </w:rPr>
            </w:pPr>
            <w:r w:rsidRPr="00877718">
              <w:rPr>
                <w:rFonts w:ascii="Arial Unicode MS" w:eastAsia="Arial Unicode MS" w:hAnsi="Arial Unicode MS" w:cs="Arial Unicode MS"/>
              </w:rPr>
              <w:t>Tra</w:t>
            </w:r>
            <w:r w:rsidRPr="00877718">
              <w:rPr>
                <w:rFonts w:ascii="Arial Unicode MS" w:eastAsia="Arial Unicode MS" w:hAnsi="Arial Unicode MS" w:cs="Arial Unicode MS" w:hint="eastAsia"/>
              </w:rPr>
              <w:t xml:space="preserve">nsaction </w:t>
            </w:r>
            <w:r w:rsidRPr="00877718">
              <w:rPr>
                <w:rFonts w:ascii="Arial Unicode MS" w:eastAsia="Arial Unicode MS" w:hAnsi="Arial Unicode MS" w:cs="Arial Unicode MS"/>
              </w:rPr>
              <w:t>succeed</w:t>
            </w:r>
            <w:r w:rsidRPr="00877718">
              <w:rPr>
                <w:rFonts w:ascii="Arial Unicode MS" w:eastAsia="Arial Unicode MS" w:hAnsi="Arial Unicode MS" w:cs="Arial Unicode MS" w:hint="eastAsia"/>
              </w:rPr>
              <w:t>s</w:t>
            </w:r>
            <w:r w:rsidRPr="00877718">
              <w:rPr>
                <w:rFonts w:ascii="Arial Unicode MS" w:eastAsia="Arial Unicode MS" w:hAnsi="Arial Unicode MS" w:cs="Arial Unicode MS"/>
              </w:rPr>
              <w:t>, operations can be done to this transaction, such as refund</w:t>
            </w:r>
            <w:r w:rsidRPr="00877718">
              <w:rPr>
                <w:rFonts w:ascii="Arial Unicode MS" w:eastAsia="Arial Unicode MS" w:hAnsi="Arial Unicode MS" w:cs="Arial Unicode MS" w:hint="eastAsia"/>
              </w:rPr>
              <w:t>, etc.</w:t>
            </w:r>
          </w:p>
        </w:tc>
      </w:tr>
    </w:tbl>
    <w:p w:rsidR="004254AB" w:rsidRPr="00877718" w:rsidRDefault="004254AB" w:rsidP="004254AB">
      <w:pPr>
        <w:rPr>
          <w:rFonts w:ascii="Arial Unicode MS" w:eastAsia="Arial Unicode MS" w:hAnsi="Arial Unicode MS" w:cs="Arial Unicode MS"/>
        </w:rPr>
      </w:pPr>
    </w:p>
    <w:p w:rsidR="00367F8B" w:rsidRPr="00367F8B" w:rsidRDefault="00367F8B" w:rsidP="00367F8B">
      <w:pPr>
        <w:pStyle w:val="2"/>
        <w:rPr>
          <w:rFonts w:ascii="Arial Unicode MS" w:eastAsia="Arial Unicode MS" w:hAnsi="Arial Unicode MS" w:cs="Arial Unicode MS"/>
        </w:rPr>
      </w:pPr>
      <w:bookmarkStart w:id="91" w:name="_Refund_Status"/>
      <w:bookmarkStart w:id="92" w:name="_Toc386197806"/>
      <w:bookmarkStart w:id="93" w:name="_Toc405997427"/>
      <w:bookmarkEnd w:id="91"/>
      <w:r w:rsidRPr="00367F8B">
        <w:rPr>
          <w:rFonts w:ascii="Arial Unicode MS" w:eastAsia="Arial Unicode MS" w:hAnsi="Arial Unicode MS" w:cs="Arial Unicode MS"/>
        </w:rPr>
        <w:t>Currency List</w:t>
      </w:r>
      <w:bookmarkEnd w:id="92"/>
      <w:bookmarkEnd w:id="93"/>
    </w:p>
    <w:p w:rsidR="00367F8B" w:rsidRDefault="00367F8B" w:rsidP="00367F8B">
      <w:pPr>
        <w:ind w:left="0"/>
        <w:rPr>
          <w:rFonts w:ascii="Times New Roman" w:hAnsi="Times New Roman" w:cs="Times New Roman"/>
        </w:rPr>
      </w:pPr>
    </w:p>
    <w:tbl>
      <w:tblPr>
        <w:tblW w:w="8755" w:type="dxa"/>
        <w:tblBorders>
          <w:top w:val="single" w:sz="8" w:space="0" w:color="4BACC6"/>
          <w:left w:val="single" w:sz="8" w:space="0" w:color="4BACC6"/>
          <w:bottom w:val="single" w:sz="8" w:space="0" w:color="4BACC6"/>
          <w:right w:val="single" w:sz="8" w:space="0" w:color="4BACC6"/>
        </w:tblBorders>
        <w:tblLayout w:type="fixed"/>
        <w:tblLook w:val="00A0" w:firstRow="1" w:lastRow="0" w:firstColumn="1" w:lastColumn="0" w:noHBand="0" w:noVBand="0"/>
      </w:tblPr>
      <w:tblGrid>
        <w:gridCol w:w="2235"/>
        <w:gridCol w:w="2976"/>
        <w:gridCol w:w="3544"/>
      </w:tblGrid>
      <w:tr w:rsidR="00367F8B" w:rsidRPr="00367F8B" w:rsidTr="00367F8B">
        <w:tc>
          <w:tcPr>
            <w:tcW w:w="2235" w:type="dxa"/>
            <w:tcBorders>
              <w:top w:val="single" w:sz="8" w:space="0" w:color="4BACC6"/>
              <w:left w:val="single" w:sz="8" w:space="0" w:color="4BACC6"/>
              <w:bottom w:val="nil"/>
              <w:right w:val="nil"/>
            </w:tcBorders>
            <w:shd w:val="clear" w:color="auto" w:fill="31849B"/>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Currency Symbol</w:t>
            </w:r>
          </w:p>
        </w:tc>
        <w:tc>
          <w:tcPr>
            <w:tcW w:w="2976" w:type="dxa"/>
            <w:tcBorders>
              <w:top w:val="single" w:sz="8" w:space="0" w:color="4BACC6"/>
              <w:left w:val="single" w:sz="8" w:space="0" w:color="4BACC6"/>
              <w:bottom w:val="nil"/>
              <w:right w:val="single" w:sz="8" w:space="0" w:color="4BACC6"/>
            </w:tcBorders>
            <w:shd w:val="clear" w:color="auto" w:fill="31849B"/>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Currency Name</w:t>
            </w:r>
          </w:p>
        </w:tc>
        <w:tc>
          <w:tcPr>
            <w:tcW w:w="3544" w:type="dxa"/>
            <w:tcBorders>
              <w:top w:val="single" w:sz="8" w:space="0" w:color="4BACC6"/>
              <w:left w:val="nil"/>
              <w:bottom w:val="nil"/>
              <w:right w:val="single" w:sz="8" w:space="0" w:color="4BACC6"/>
            </w:tcBorders>
            <w:shd w:val="clear" w:color="auto" w:fill="31849B"/>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Number of Decimal Places Retained</w:t>
            </w:r>
          </w:p>
        </w:tc>
      </w:tr>
      <w:tr w:rsidR="00367F8B" w:rsidRPr="00367F8B" w:rsidTr="00367F8B">
        <w:tc>
          <w:tcPr>
            <w:tcW w:w="2235" w:type="dxa"/>
            <w:tcBorders>
              <w:top w:val="single" w:sz="8" w:space="0" w:color="4BACC6"/>
              <w:left w:val="single" w:sz="8" w:space="0" w:color="4BACC6"/>
              <w:bottom w:val="single" w:sz="8" w:space="0" w:color="4BACC6"/>
              <w:right w:val="nil"/>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GBP</w:t>
            </w:r>
          </w:p>
        </w:tc>
        <w:tc>
          <w:tcPr>
            <w:tcW w:w="2976" w:type="dxa"/>
            <w:tcBorders>
              <w:top w:val="single" w:sz="8" w:space="0" w:color="4BACC6"/>
              <w:left w:val="single" w:sz="8" w:space="0" w:color="4BACC6"/>
              <w:bottom w:val="single" w:sz="8" w:space="0" w:color="4BACC6"/>
              <w:right w:val="single" w:sz="8" w:space="0" w:color="4BACC6"/>
            </w:tcBorders>
            <w:hideMark/>
          </w:tcPr>
          <w:p w:rsidR="00367F8B" w:rsidRPr="00367F8B" w:rsidRDefault="00367F8B">
            <w:pPr>
              <w:pStyle w:val="TableText"/>
              <w:rPr>
                <w:rFonts w:ascii="Arial Unicode MS" w:eastAsia="Arial Unicode MS" w:hAnsi="Arial Unicode MS" w:cs="Arial Unicode MS"/>
              </w:rPr>
            </w:pPr>
            <w:r w:rsidRPr="00367F8B">
              <w:rPr>
                <w:rFonts w:ascii="Arial Unicode MS" w:eastAsia="Arial Unicode MS" w:hAnsi="Arial Unicode MS" w:cs="Arial Unicode MS"/>
              </w:rPr>
              <w:t>British Sterling</w:t>
            </w:r>
          </w:p>
        </w:tc>
        <w:tc>
          <w:tcPr>
            <w:tcW w:w="3544" w:type="dxa"/>
            <w:tcBorders>
              <w:top w:val="single" w:sz="8" w:space="0" w:color="4BACC6"/>
              <w:left w:val="nil"/>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nil"/>
              <w:left w:val="single" w:sz="8" w:space="0" w:color="4BACC6"/>
              <w:bottom w:val="nil"/>
              <w:right w:val="nil"/>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HKD</w:t>
            </w:r>
          </w:p>
        </w:tc>
        <w:tc>
          <w:tcPr>
            <w:tcW w:w="2976" w:type="dxa"/>
            <w:tcBorders>
              <w:top w:val="nil"/>
              <w:left w:val="single" w:sz="8" w:space="0" w:color="4BACC6"/>
              <w:bottom w:val="nil"/>
              <w:right w:val="single" w:sz="8" w:space="0" w:color="4BACC6"/>
            </w:tcBorders>
            <w:shd w:val="clear" w:color="auto" w:fill="D2EAF1"/>
            <w:hideMark/>
          </w:tcPr>
          <w:p w:rsidR="00367F8B" w:rsidRPr="00367F8B" w:rsidRDefault="00367F8B">
            <w:pPr>
              <w:pStyle w:val="TableText"/>
              <w:rPr>
                <w:rFonts w:ascii="Arial Unicode MS" w:eastAsia="Arial Unicode MS" w:hAnsi="Arial Unicode MS" w:cs="Arial Unicode MS"/>
              </w:rPr>
            </w:pPr>
            <w:r w:rsidRPr="00367F8B">
              <w:rPr>
                <w:rFonts w:ascii="Arial Unicode MS" w:eastAsia="Arial Unicode MS" w:hAnsi="Arial Unicode MS" w:cs="Arial Unicode MS"/>
              </w:rPr>
              <w:t>Hong Kong Dollar</w:t>
            </w:r>
          </w:p>
        </w:tc>
        <w:tc>
          <w:tcPr>
            <w:tcW w:w="3544" w:type="dxa"/>
            <w:tcBorders>
              <w:top w:val="nil"/>
              <w:left w:val="nil"/>
              <w:bottom w:val="nil"/>
              <w:right w:val="single" w:sz="8" w:space="0" w:color="4BACC6"/>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single" w:sz="8" w:space="0" w:color="4BACC6"/>
              <w:left w:val="single" w:sz="8" w:space="0" w:color="4BACC6"/>
              <w:bottom w:val="single" w:sz="8" w:space="0" w:color="4BACC6"/>
              <w:right w:val="nil"/>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USD</w:t>
            </w:r>
          </w:p>
        </w:tc>
        <w:tc>
          <w:tcPr>
            <w:tcW w:w="2976" w:type="dxa"/>
            <w:tcBorders>
              <w:top w:val="single" w:sz="8" w:space="0" w:color="4BACC6"/>
              <w:left w:val="single" w:sz="8" w:space="0" w:color="4BACC6"/>
              <w:bottom w:val="single" w:sz="8" w:space="0" w:color="4BACC6"/>
              <w:right w:val="single" w:sz="8" w:space="0" w:color="4BACC6"/>
            </w:tcBorders>
            <w:hideMark/>
          </w:tcPr>
          <w:p w:rsidR="00367F8B" w:rsidRPr="00367F8B" w:rsidRDefault="00367F8B">
            <w:pPr>
              <w:pStyle w:val="TableText"/>
              <w:rPr>
                <w:rFonts w:ascii="Arial Unicode MS" w:eastAsia="Arial Unicode MS" w:hAnsi="Arial Unicode MS" w:cs="Arial Unicode MS"/>
              </w:rPr>
            </w:pPr>
            <w:r w:rsidRPr="00367F8B">
              <w:rPr>
                <w:rFonts w:ascii="Arial Unicode MS" w:eastAsia="Arial Unicode MS" w:hAnsi="Arial Unicode MS" w:cs="Arial Unicode MS"/>
              </w:rPr>
              <w:t>U.S. Dollar</w:t>
            </w:r>
          </w:p>
        </w:tc>
        <w:tc>
          <w:tcPr>
            <w:tcW w:w="3544" w:type="dxa"/>
            <w:tcBorders>
              <w:top w:val="single" w:sz="8" w:space="0" w:color="4BACC6"/>
              <w:left w:val="nil"/>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nil"/>
              <w:left w:val="single" w:sz="8" w:space="0" w:color="4BACC6"/>
              <w:bottom w:val="nil"/>
              <w:right w:val="nil"/>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CHF</w:t>
            </w:r>
          </w:p>
        </w:tc>
        <w:tc>
          <w:tcPr>
            <w:tcW w:w="2976" w:type="dxa"/>
            <w:tcBorders>
              <w:top w:val="nil"/>
              <w:left w:val="single" w:sz="8" w:space="0" w:color="4BACC6"/>
              <w:bottom w:val="nil"/>
              <w:right w:val="single" w:sz="8" w:space="0" w:color="4BACC6"/>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Swiss Franc</w:t>
            </w:r>
          </w:p>
        </w:tc>
        <w:tc>
          <w:tcPr>
            <w:tcW w:w="3544" w:type="dxa"/>
            <w:tcBorders>
              <w:top w:val="nil"/>
              <w:left w:val="nil"/>
              <w:bottom w:val="nil"/>
              <w:right w:val="single" w:sz="8" w:space="0" w:color="4BACC6"/>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single" w:sz="8" w:space="0" w:color="4BACC6"/>
              <w:left w:val="single" w:sz="8" w:space="0" w:color="4BACC6"/>
              <w:bottom w:val="single" w:sz="8" w:space="0" w:color="4BACC6"/>
              <w:right w:val="nil"/>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lastRenderedPageBreak/>
              <w:t>SGD</w:t>
            </w:r>
          </w:p>
        </w:tc>
        <w:tc>
          <w:tcPr>
            <w:tcW w:w="2976" w:type="dxa"/>
            <w:tcBorders>
              <w:top w:val="single" w:sz="8" w:space="0" w:color="4BACC6"/>
              <w:left w:val="single" w:sz="8" w:space="0" w:color="4BACC6"/>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Singapore Dollar</w:t>
            </w:r>
          </w:p>
        </w:tc>
        <w:tc>
          <w:tcPr>
            <w:tcW w:w="3544" w:type="dxa"/>
            <w:tcBorders>
              <w:top w:val="single" w:sz="8" w:space="0" w:color="4BACC6"/>
              <w:left w:val="nil"/>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nil"/>
              <w:left w:val="single" w:sz="8" w:space="0" w:color="4BACC6"/>
              <w:bottom w:val="nil"/>
              <w:right w:val="nil"/>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SEK</w:t>
            </w:r>
          </w:p>
        </w:tc>
        <w:tc>
          <w:tcPr>
            <w:tcW w:w="2976" w:type="dxa"/>
            <w:tcBorders>
              <w:top w:val="nil"/>
              <w:left w:val="single" w:sz="8" w:space="0" w:color="4BACC6"/>
              <w:bottom w:val="nil"/>
              <w:right w:val="single" w:sz="8" w:space="0" w:color="4BACC6"/>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Swedish Krona</w:t>
            </w:r>
          </w:p>
        </w:tc>
        <w:tc>
          <w:tcPr>
            <w:tcW w:w="3544" w:type="dxa"/>
            <w:tcBorders>
              <w:top w:val="nil"/>
              <w:left w:val="nil"/>
              <w:bottom w:val="nil"/>
              <w:right w:val="single" w:sz="8" w:space="0" w:color="4BACC6"/>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single" w:sz="8" w:space="0" w:color="4BACC6"/>
              <w:left w:val="single" w:sz="8" w:space="0" w:color="4BACC6"/>
              <w:bottom w:val="single" w:sz="8" w:space="0" w:color="4BACC6"/>
              <w:right w:val="nil"/>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DKK</w:t>
            </w:r>
          </w:p>
        </w:tc>
        <w:tc>
          <w:tcPr>
            <w:tcW w:w="2976" w:type="dxa"/>
            <w:tcBorders>
              <w:top w:val="single" w:sz="8" w:space="0" w:color="4BACC6"/>
              <w:left w:val="single" w:sz="8" w:space="0" w:color="4BACC6"/>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Danish Krone</w:t>
            </w:r>
          </w:p>
        </w:tc>
        <w:tc>
          <w:tcPr>
            <w:tcW w:w="3544" w:type="dxa"/>
            <w:tcBorders>
              <w:top w:val="single" w:sz="8" w:space="0" w:color="4BACC6"/>
              <w:left w:val="nil"/>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nil"/>
              <w:left w:val="single" w:sz="8" w:space="0" w:color="4BACC6"/>
              <w:bottom w:val="nil"/>
              <w:right w:val="nil"/>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NOK</w:t>
            </w:r>
          </w:p>
        </w:tc>
        <w:tc>
          <w:tcPr>
            <w:tcW w:w="2976" w:type="dxa"/>
            <w:tcBorders>
              <w:top w:val="nil"/>
              <w:left w:val="single" w:sz="8" w:space="0" w:color="4BACC6"/>
              <w:bottom w:val="nil"/>
              <w:right w:val="single" w:sz="8" w:space="0" w:color="4BACC6"/>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Norwegian Krone</w:t>
            </w:r>
          </w:p>
        </w:tc>
        <w:tc>
          <w:tcPr>
            <w:tcW w:w="3544" w:type="dxa"/>
            <w:tcBorders>
              <w:top w:val="nil"/>
              <w:left w:val="nil"/>
              <w:bottom w:val="nil"/>
              <w:right w:val="single" w:sz="8" w:space="0" w:color="4BACC6"/>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single" w:sz="8" w:space="0" w:color="4BACC6"/>
              <w:left w:val="single" w:sz="8" w:space="0" w:color="4BACC6"/>
              <w:bottom w:val="single" w:sz="8" w:space="0" w:color="4BACC6"/>
              <w:right w:val="nil"/>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JPY</w:t>
            </w:r>
          </w:p>
        </w:tc>
        <w:tc>
          <w:tcPr>
            <w:tcW w:w="2976" w:type="dxa"/>
            <w:tcBorders>
              <w:top w:val="single" w:sz="8" w:space="0" w:color="4BACC6"/>
              <w:left w:val="single" w:sz="8" w:space="0" w:color="4BACC6"/>
              <w:bottom w:val="single" w:sz="8" w:space="0" w:color="4BACC6"/>
              <w:right w:val="single" w:sz="8" w:space="0" w:color="4BACC6"/>
            </w:tcBorders>
            <w:hideMark/>
          </w:tcPr>
          <w:p w:rsidR="00367F8B" w:rsidRPr="00367F8B" w:rsidRDefault="00367F8B">
            <w:pPr>
              <w:pStyle w:val="TableText"/>
              <w:rPr>
                <w:rFonts w:ascii="Arial Unicode MS" w:eastAsia="Arial Unicode MS" w:hAnsi="Arial Unicode MS" w:cs="Arial Unicode MS"/>
              </w:rPr>
            </w:pPr>
            <w:r w:rsidRPr="00367F8B">
              <w:rPr>
                <w:rFonts w:ascii="Arial Unicode MS" w:eastAsia="Arial Unicode MS" w:hAnsi="Arial Unicode MS" w:cs="Arial Unicode MS"/>
              </w:rPr>
              <w:t>Japanese Yen</w:t>
            </w:r>
          </w:p>
        </w:tc>
        <w:tc>
          <w:tcPr>
            <w:tcW w:w="3544" w:type="dxa"/>
            <w:tcBorders>
              <w:top w:val="single" w:sz="8" w:space="0" w:color="4BACC6"/>
              <w:left w:val="nil"/>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0</w:t>
            </w:r>
          </w:p>
        </w:tc>
      </w:tr>
      <w:tr w:rsidR="00367F8B" w:rsidRPr="00367F8B" w:rsidTr="00367F8B">
        <w:tc>
          <w:tcPr>
            <w:tcW w:w="2235" w:type="dxa"/>
            <w:tcBorders>
              <w:top w:val="nil"/>
              <w:left w:val="single" w:sz="8" w:space="0" w:color="4BACC6"/>
              <w:bottom w:val="nil"/>
              <w:right w:val="nil"/>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CAD</w:t>
            </w:r>
          </w:p>
        </w:tc>
        <w:tc>
          <w:tcPr>
            <w:tcW w:w="2976" w:type="dxa"/>
            <w:tcBorders>
              <w:top w:val="nil"/>
              <w:left w:val="single" w:sz="8" w:space="0" w:color="4BACC6"/>
              <w:bottom w:val="nil"/>
              <w:right w:val="single" w:sz="8" w:space="0" w:color="4BACC6"/>
            </w:tcBorders>
            <w:shd w:val="clear" w:color="auto" w:fill="D2EAF1"/>
            <w:hideMark/>
          </w:tcPr>
          <w:p w:rsidR="00367F8B" w:rsidRPr="00367F8B" w:rsidRDefault="00367F8B">
            <w:pPr>
              <w:pStyle w:val="TableText"/>
              <w:rPr>
                <w:rFonts w:ascii="Arial Unicode MS" w:eastAsia="Arial Unicode MS" w:hAnsi="Arial Unicode MS" w:cs="Arial Unicode MS"/>
              </w:rPr>
            </w:pPr>
            <w:r w:rsidRPr="00367F8B">
              <w:rPr>
                <w:rFonts w:ascii="Arial Unicode MS" w:eastAsia="Arial Unicode MS" w:hAnsi="Arial Unicode MS" w:cs="Arial Unicode MS"/>
              </w:rPr>
              <w:t>Canada Dollar</w:t>
            </w:r>
          </w:p>
        </w:tc>
        <w:tc>
          <w:tcPr>
            <w:tcW w:w="3544" w:type="dxa"/>
            <w:tcBorders>
              <w:top w:val="nil"/>
              <w:left w:val="nil"/>
              <w:bottom w:val="nil"/>
              <w:right w:val="single" w:sz="8" w:space="0" w:color="4BACC6"/>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single" w:sz="8" w:space="0" w:color="4BACC6"/>
              <w:left w:val="single" w:sz="8" w:space="0" w:color="4BACC6"/>
              <w:bottom w:val="single" w:sz="8" w:space="0" w:color="4BACC6"/>
              <w:right w:val="nil"/>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AUD</w:t>
            </w:r>
          </w:p>
        </w:tc>
        <w:tc>
          <w:tcPr>
            <w:tcW w:w="2976" w:type="dxa"/>
            <w:tcBorders>
              <w:top w:val="single" w:sz="8" w:space="0" w:color="4BACC6"/>
              <w:left w:val="single" w:sz="8" w:space="0" w:color="4BACC6"/>
              <w:bottom w:val="single" w:sz="8" w:space="0" w:color="4BACC6"/>
              <w:right w:val="single" w:sz="8" w:space="0" w:color="4BACC6"/>
            </w:tcBorders>
            <w:hideMark/>
          </w:tcPr>
          <w:p w:rsidR="00367F8B" w:rsidRPr="00367F8B" w:rsidRDefault="00367F8B">
            <w:pPr>
              <w:pStyle w:val="TableText"/>
              <w:rPr>
                <w:rFonts w:ascii="Arial Unicode MS" w:eastAsia="Arial Unicode MS" w:hAnsi="Arial Unicode MS" w:cs="Arial Unicode MS"/>
              </w:rPr>
            </w:pPr>
            <w:r w:rsidRPr="00367F8B">
              <w:rPr>
                <w:rFonts w:ascii="Arial Unicode MS" w:eastAsia="Arial Unicode MS" w:hAnsi="Arial Unicode MS" w:cs="Arial Unicode MS"/>
              </w:rPr>
              <w:t xml:space="preserve">Australian Dollar </w:t>
            </w:r>
          </w:p>
        </w:tc>
        <w:tc>
          <w:tcPr>
            <w:tcW w:w="3544" w:type="dxa"/>
            <w:tcBorders>
              <w:top w:val="single" w:sz="8" w:space="0" w:color="4BACC6"/>
              <w:left w:val="nil"/>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nil"/>
              <w:left w:val="single" w:sz="8" w:space="0" w:color="4BACC6"/>
              <w:bottom w:val="nil"/>
              <w:right w:val="nil"/>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EUR</w:t>
            </w:r>
          </w:p>
        </w:tc>
        <w:tc>
          <w:tcPr>
            <w:tcW w:w="2976" w:type="dxa"/>
            <w:tcBorders>
              <w:top w:val="nil"/>
              <w:left w:val="single" w:sz="8" w:space="0" w:color="4BACC6"/>
              <w:bottom w:val="nil"/>
              <w:right w:val="single" w:sz="8" w:space="0" w:color="4BACC6"/>
            </w:tcBorders>
            <w:shd w:val="clear" w:color="auto" w:fill="D2EAF1"/>
            <w:hideMark/>
          </w:tcPr>
          <w:p w:rsidR="00367F8B" w:rsidRPr="00367F8B" w:rsidRDefault="00367F8B">
            <w:pPr>
              <w:pStyle w:val="TableText"/>
              <w:rPr>
                <w:rFonts w:ascii="Arial Unicode MS" w:eastAsia="Arial Unicode MS" w:hAnsi="Arial Unicode MS" w:cs="Arial Unicode MS"/>
              </w:rPr>
            </w:pPr>
            <w:r w:rsidRPr="00367F8B">
              <w:rPr>
                <w:rFonts w:ascii="Arial Unicode MS" w:eastAsia="Arial Unicode MS" w:hAnsi="Arial Unicode MS" w:cs="Arial Unicode MS"/>
              </w:rPr>
              <w:t>Euro</w:t>
            </w:r>
          </w:p>
        </w:tc>
        <w:tc>
          <w:tcPr>
            <w:tcW w:w="3544" w:type="dxa"/>
            <w:tcBorders>
              <w:top w:val="nil"/>
              <w:left w:val="nil"/>
              <w:bottom w:val="nil"/>
              <w:right w:val="single" w:sz="8" w:space="0" w:color="4BACC6"/>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single" w:sz="8" w:space="0" w:color="4BACC6"/>
              <w:left w:val="single" w:sz="8" w:space="0" w:color="4BACC6"/>
              <w:bottom w:val="single" w:sz="8" w:space="0" w:color="4BACC6"/>
              <w:right w:val="nil"/>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NZD</w:t>
            </w:r>
          </w:p>
        </w:tc>
        <w:tc>
          <w:tcPr>
            <w:tcW w:w="2976" w:type="dxa"/>
            <w:tcBorders>
              <w:top w:val="single" w:sz="8" w:space="0" w:color="4BACC6"/>
              <w:left w:val="single" w:sz="8" w:space="0" w:color="4BACC6"/>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New Zealand Dollar</w:t>
            </w:r>
          </w:p>
        </w:tc>
        <w:tc>
          <w:tcPr>
            <w:tcW w:w="3544" w:type="dxa"/>
            <w:tcBorders>
              <w:top w:val="single" w:sz="8" w:space="0" w:color="4BACC6"/>
              <w:left w:val="nil"/>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single" w:sz="8" w:space="0" w:color="4BACC6"/>
              <w:left w:val="single" w:sz="8" w:space="0" w:color="4BACC6"/>
              <w:bottom w:val="single" w:sz="8" w:space="0" w:color="4BACC6"/>
              <w:right w:val="nil"/>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RUB</w:t>
            </w:r>
          </w:p>
        </w:tc>
        <w:tc>
          <w:tcPr>
            <w:tcW w:w="2976" w:type="dxa"/>
            <w:tcBorders>
              <w:top w:val="single" w:sz="8" w:space="0" w:color="4BACC6"/>
              <w:left w:val="single" w:sz="8" w:space="0" w:color="4BACC6"/>
              <w:bottom w:val="single" w:sz="8" w:space="0" w:color="4BACC6"/>
              <w:right w:val="single" w:sz="8" w:space="0" w:color="4BACC6"/>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Russian Ruble</w:t>
            </w:r>
          </w:p>
        </w:tc>
        <w:tc>
          <w:tcPr>
            <w:tcW w:w="3544" w:type="dxa"/>
            <w:tcBorders>
              <w:top w:val="single" w:sz="8" w:space="0" w:color="4BACC6"/>
              <w:left w:val="nil"/>
              <w:bottom w:val="single" w:sz="8" w:space="0" w:color="4BACC6"/>
              <w:right w:val="single" w:sz="8" w:space="0" w:color="4BACC6"/>
            </w:tcBorders>
            <w:shd w:val="clear" w:color="auto" w:fill="D2EAF1"/>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r w:rsidR="00367F8B" w:rsidRPr="00367F8B" w:rsidTr="00367F8B">
        <w:tc>
          <w:tcPr>
            <w:tcW w:w="2235" w:type="dxa"/>
            <w:tcBorders>
              <w:top w:val="single" w:sz="8" w:space="0" w:color="4BACC6"/>
              <w:left w:val="single" w:sz="8" w:space="0" w:color="4BACC6"/>
              <w:bottom w:val="single" w:sz="8" w:space="0" w:color="4BACC6"/>
              <w:right w:val="nil"/>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MOP</w:t>
            </w:r>
          </w:p>
        </w:tc>
        <w:tc>
          <w:tcPr>
            <w:tcW w:w="2976" w:type="dxa"/>
            <w:tcBorders>
              <w:top w:val="single" w:sz="8" w:space="0" w:color="4BACC6"/>
              <w:left w:val="single" w:sz="8" w:space="0" w:color="4BACC6"/>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Macao Pataca</w:t>
            </w:r>
          </w:p>
        </w:tc>
        <w:tc>
          <w:tcPr>
            <w:tcW w:w="3544" w:type="dxa"/>
            <w:tcBorders>
              <w:top w:val="single" w:sz="8" w:space="0" w:color="4BACC6"/>
              <w:left w:val="nil"/>
              <w:bottom w:val="single" w:sz="8" w:space="0" w:color="4BACC6"/>
              <w:right w:val="single" w:sz="8" w:space="0" w:color="4BACC6"/>
            </w:tcBorders>
            <w:hideMark/>
          </w:tcPr>
          <w:p w:rsidR="00367F8B" w:rsidRPr="00367F8B" w:rsidRDefault="00367F8B">
            <w:pPr>
              <w:ind w:left="0"/>
              <w:rPr>
                <w:rFonts w:ascii="Arial Unicode MS" w:eastAsia="Arial Unicode MS" w:hAnsi="Arial Unicode MS" w:cs="Arial Unicode MS"/>
                <w:sz w:val="18"/>
                <w:szCs w:val="18"/>
              </w:rPr>
            </w:pPr>
            <w:r w:rsidRPr="00367F8B">
              <w:rPr>
                <w:rFonts w:ascii="Arial Unicode MS" w:eastAsia="Arial Unicode MS" w:hAnsi="Arial Unicode MS" w:cs="Arial Unicode MS"/>
                <w:sz w:val="18"/>
                <w:szCs w:val="18"/>
              </w:rPr>
              <w:t>2</w:t>
            </w:r>
          </w:p>
        </w:tc>
      </w:tr>
    </w:tbl>
    <w:p w:rsidR="00367F8B" w:rsidRPr="00367F8B" w:rsidRDefault="00367F8B" w:rsidP="00367F8B">
      <w:pPr>
        <w:ind w:left="0"/>
        <w:rPr>
          <w:rFonts w:ascii="Arial Unicode MS" w:eastAsia="Arial Unicode MS" w:hAnsi="Arial Unicode MS" w:cs="Arial Unicode MS"/>
          <w:sz w:val="18"/>
          <w:szCs w:val="18"/>
        </w:rPr>
      </w:pPr>
    </w:p>
    <w:p w:rsidR="00936F7D" w:rsidRPr="00367F8B" w:rsidRDefault="00936F7D" w:rsidP="004254AB">
      <w:pPr>
        <w:rPr>
          <w:rFonts w:ascii="Arial Unicode MS" w:eastAsia="Arial Unicode MS" w:hAnsi="Arial Unicode MS" w:cs="Arial Unicode MS"/>
          <w:sz w:val="18"/>
          <w:szCs w:val="18"/>
        </w:rPr>
      </w:pPr>
    </w:p>
    <w:sectPr w:rsidR="00936F7D" w:rsidRPr="00367F8B" w:rsidSect="00877718">
      <w:headerReference w:type="default" r:id="rId12"/>
      <w:footerReference w:type="default" r:id="rId13"/>
      <w:pgSz w:w="11906" w:h="16838" w:code="9"/>
      <w:pgMar w:top="1701" w:right="1588" w:bottom="1701" w:left="158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864" w:rsidRDefault="00E36864">
      <w:r>
        <w:separator/>
      </w:r>
    </w:p>
  </w:endnote>
  <w:endnote w:type="continuationSeparator" w:id="0">
    <w:p w:rsidR="00E36864" w:rsidRDefault="00E36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718" w:rsidRPr="00B22720" w:rsidRDefault="00E36864" w:rsidP="00B22720">
    <w:pPr>
      <w:pStyle w:val="a8"/>
    </w:pPr>
    <w:sdt>
      <w:sdtPr>
        <w:rPr>
          <w:rFonts w:ascii="Times New Roman" w:eastAsia="微软雅黑" w:hAnsi="Times New Roman" w:cs="Times New Roman"/>
        </w:rPr>
        <w:alias w:val="公司"/>
        <w:id w:val="15860034"/>
        <w:dataBinding w:prefixMappings="xmlns:ns0='http://schemas.openxmlformats.org/officeDocument/2006/extended-properties'" w:xpath="/ns0:Properties[1]/ns0:Company[1]" w:storeItemID="{6668398D-A668-4E3E-A5EB-62B293D839F1}"/>
        <w:text/>
      </w:sdtPr>
      <w:sdtEndPr/>
      <w:sdtContent>
        <w:r w:rsidR="00877718" w:rsidRPr="00637CDA">
          <w:rPr>
            <w:rFonts w:ascii="Times New Roman" w:eastAsia="微软雅黑" w:hAnsi="Times New Roman" w:cs="Times New Roman"/>
          </w:rPr>
          <w:t>Alipay (China) Network Technology Co., Ltd. All Rights Reserved | Version</w:t>
        </w:r>
        <w:r w:rsidR="00877718" w:rsidRPr="00637CDA">
          <w:rPr>
            <w:rFonts w:ascii="Times New Roman" w:eastAsia="微软雅黑" w:hAnsi="Times New Roman" w:cs="Times New Roman"/>
          </w:rPr>
          <w:t>：</w:t>
        </w:r>
        <w:r w:rsidR="00877718" w:rsidRPr="00637CDA">
          <w:rPr>
            <w:rFonts w:ascii="Times New Roman" w:eastAsia="微软雅黑" w:hAnsi="Times New Roman" w:cs="Times New Roman"/>
          </w:rPr>
          <w:t>1.</w:t>
        </w:r>
        <w:r w:rsidR="00877718">
          <w:rPr>
            <w:rFonts w:ascii="Times New Roman" w:eastAsia="微软雅黑" w:hAnsi="Times New Roman" w:cs="Times New Roman" w:hint="eastAsia"/>
          </w:rPr>
          <w:t>2</w:t>
        </w:r>
      </w:sdtContent>
    </w:sdt>
    <w:r w:rsidR="00877718" w:rsidRPr="00637CDA">
      <w:rPr>
        <w:rFonts w:ascii="Times New Roman" w:hAnsi="Times New Roman" w:cs="Times New Roman"/>
        <w:color w:val="7F7F7F" w:themeColor="background1" w:themeShade="7F"/>
      </w:rPr>
      <w:tab/>
    </w:r>
    <w:r w:rsidR="00877718" w:rsidRPr="00637CDA">
      <w:rPr>
        <w:rFonts w:ascii="Times New Roman" w:hAnsi="Times New Roman" w:cs="Times New Roman"/>
        <w:color w:val="7F7F7F" w:themeColor="background1" w:themeShade="7F"/>
      </w:rPr>
      <w:tab/>
    </w:r>
    <w:r w:rsidR="00877718" w:rsidRPr="00637CDA">
      <w:rPr>
        <w:rFonts w:ascii="Times New Roman" w:hAnsi="Times New Roman" w:cs="Times New Roman"/>
        <w:color w:val="7F7F7F" w:themeColor="background1" w:themeShade="7F"/>
      </w:rPr>
      <w:tab/>
    </w:r>
    <w:r w:rsidR="00877718" w:rsidRPr="00637CDA">
      <w:rPr>
        <w:rFonts w:ascii="Times New Roman" w:hAnsi="Times New Roman" w:cs="Times New Roman"/>
        <w:color w:val="7F7F7F" w:themeColor="background1" w:themeShade="7F"/>
      </w:rPr>
      <w:tab/>
    </w:r>
    <w:r w:rsidR="00877718" w:rsidRPr="00637CDA">
      <w:rPr>
        <w:rFonts w:ascii="Times New Roman" w:hAnsi="Times New Roman" w:cs="Times New Roman"/>
      </w:rPr>
      <w:t xml:space="preserve">Page </w:t>
    </w:r>
    <w:r w:rsidR="00877718" w:rsidRPr="00637CDA">
      <w:rPr>
        <w:rFonts w:ascii="Times New Roman" w:hAnsi="Times New Roman" w:cs="Times New Roman"/>
      </w:rPr>
      <w:fldChar w:fldCharType="begin"/>
    </w:r>
    <w:r w:rsidR="00877718" w:rsidRPr="00637CDA">
      <w:rPr>
        <w:rFonts w:ascii="Times New Roman" w:hAnsi="Times New Roman" w:cs="Times New Roman"/>
      </w:rPr>
      <w:instrText xml:space="preserve"> PAGE   \* MERGEFORMAT </w:instrText>
    </w:r>
    <w:r w:rsidR="00877718" w:rsidRPr="00637CDA">
      <w:rPr>
        <w:rFonts w:ascii="Times New Roman" w:hAnsi="Times New Roman" w:cs="Times New Roman"/>
      </w:rPr>
      <w:fldChar w:fldCharType="separate"/>
    </w:r>
    <w:r w:rsidR="00652891">
      <w:rPr>
        <w:rFonts w:ascii="Times New Roman" w:hAnsi="Times New Roman" w:cs="Times New Roman"/>
      </w:rPr>
      <w:t>18</w:t>
    </w:r>
    <w:r w:rsidR="00877718" w:rsidRPr="00637CDA">
      <w:rPr>
        <w:rFonts w:ascii="Times New Roman" w:hAnsi="Times New Roman" w:cs="Times New Roman"/>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864" w:rsidRDefault="00E36864">
      <w:r>
        <w:separator/>
      </w:r>
    </w:p>
  </w:footnote>
  <w:footnote w:type="continuationSeparator" w:id="0">
    <w:p w:rsidR="00E36864" w:rsidRDefault="00E368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7213"/>
      <w:gridCol w:w="1747"/>
    </w:tblGrid>
    <w:tr w:rsidR="00877718" w:rsidTr="00B86931">
      <w:tc>
        <w:tcPr>
          <w:tcW w:w="4025" w:type="pct"/>
          <w:shd w:val="clear" w:color="auto" w:fill="auto"/>
          <w:vAlign w:val="bottom"/>
        </w:tcPr>
        <w:p w:rsidR="00877718" w:rsidRPr="009C2ECB" w:rsidRDefault="00E36864" w:rsidP="00B86931">
          <w:pPr>
            <w:pStyle w:val="a9"/>
            <w:jc w:val="center"/>
            <w:rPr>
              <w:rFonts w:ascii="微软雅黑" w:hAnsi="微软雅黑"/>
              <w:bCs/>
              <w:color w:val="76923C" w:themeColor="accent3" w:themeShade="BF"/>
              <w:sz w:val="22"/>
              <w:szCs w:val="24"/>
            </w:rPr>
          </w:pPr>
          <w:sdt>
            <w:sdtPr>
              <w:rPr>
                <w:rFonts w:ascii="Times New Roman" w:eastAsia="微软雅黑" w:hAnsi="Times New Roman" w:cs="Times New Roman"/>
                <w:b/>
                <w:bCs/>
                <w:caps/>
                <w:sz w:val="28"/>
                <w:szCs w:val="28"/>
              </w:rPr>
              <w:alias w:val="标题"/>
              <w:id w:val="2356333"/>
              <w:dataBinding w:prefixMappings="xmlns:ns0='http://schemas.openxmlformats.org/package/2006/metadata/core-properties' xmlns:ns1='http://purl.org/dc/elements/1.1/'" w:xpath="/ns0:coreProperties[1]/ns1:title[1]" w:storeItemID="{6C3C8BC8-F283-45AE-878A-BAB7291924A1}"/>
              <w:text/>
            </w:sdtPr>
            <w:sdtEndPr/>
            <w:sdtContent>
              <w:r w:rsidR="00877718" w:rsidRPr="00B86931">
                <w:rPr>
                  <w:rFonts w:ascii="Times New Roman" w:eastAsia="微软雅黑" w:hAnsi="Times New Roman" w:cs="Times New Roman"/>
                  <w:b/>
                  <w:bCs/>
                  <w:caps/>
                  <w:sz w:val="28"/>
                  <w:szCs w:val="28"/>
                </w:rPr>
                <w:t>MOBILE PAYMENT INTERFACE SDK2.0 STANDARD VERSION</w:t>
              </w:r>
            </w:sdtContent>
          </w:sdt>
        </w:p>
      </w:tc>
      <w:tc>
        <w:tcPr>
          <w:tcW w:w="975" w:type="pct"/>
          <w:shd w:val="clear" w:color="auto" w:fill="auto"/>
          <w:vAlign w:val="bottom"/>
        </w:tcPr>
        <w:p w:rsidR="00877718" w:rsidRPr="00573D66" w:rsidRDefault="00877718" w:rsidP="00573D66">
          <w:pPr>
            <w:pStyle w:val="a9"/>
          </w:pPr>
          <w:r w:rsidRPr="00573D66">
            <w:drawing>
              <wp:inline distT="0" distB="0" distL="0" distR="0">
                <wp:extent cx="895350" cy="283954"/>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919267" cy="291539"/>
                        </a:xfrm>
                        <a:prstGeom prst="rect">
                          <a:avLst/>
                        </a:prstGeom>
                        <a:noFill/>
                        <a:ln w="9525">
                          <a:noFill/>
                          <a:miter lim="800000"/>
                          <a:headEnd/>
                          <a:tailEnd/>
                        </a:ln>
                      </pic:spPr>
                    </pic:pic>
                  </a:graphicData>
                </a:graphic>
              </wp:inline>
            </w:drawing>
          </w:r>
        </w:p>
      </w:tc>
    </w:tr>
  </w:tbl>
  <w:p w:rsidR="00877718" w:rsidRPr="002668A2" w:rsidRDefault="00877718" w:rsidP="002668A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489E"/>
    <w:multiLevelType w:val="hybridMultilevel"/>
    <w:tmpl w:val="5CBE4990"/>
    <w:lvl w:ilvl="0" w:tplc="F664ED62">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
    <w:nsid w:val="154A6203"/>
    <w:multiLevelType w:val="multilevel"/>
    <w:tmpl w:val="DC926960"/>
    <w:lvl w:ilvl="0">
      <w:start w:val="1"/>
      <w:numFmt w:val="decimal"/>
      <w:pStyle w:val="1"/>
      <w:suff w:val="nothing"/>
      <w:lvlText w:val="%1  "/>
      <w:lvlJc w:val="left"/>
      <w:pPr>
        <w:ind w:left="0" w:firstLine="0"/>
      </w:pPr>
      <w:rPr>
        <w:rFonts w:ascii="Times New Roman" w:hAnsi="Times New Roman" w:cs="Times New Roman" w:hint="default"/>
        <w:b/>
        <w:bCs/>
        <w:i w:val="0"/>
        <w:iCs w:val="0"/>
        <w:caps w:val="0"/>
        <w:strike w:val="0"/>
        <w:dstrike w:val="0"/>
        <w:vanish w:val="0"/>
        <w:color w:val="000000"/>
        <w:sz w:val="36"/>
        <w:szCs w:val="36"/>
        <w:vertAlign w:val="baseline"/>
      </w:rPr>
    </w:lvl>
    <w:lvl w:ilvl="1">
      <w:start w:val="1"/>
      <w:numFmt w:val="decimal"/>
      <w:pStyle w:val="2"/>
      <w:suff w:val="nothing"/>
      <w:lvlText w:val="%1.%2  "/>
      <w:lvlJc w:val="left"/>
      <w:pPr>
        <w:ind w:left="426" w:firstLine="0"/>
      </w:pPr>
      <w:rPr>
        <w:rFonts w:hint="eastAsia"/>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3"/>
      <w:suff w:val="nothing"/>
      <w:lvlText w:val="%1.%2.%3  "/>
      <w:lvlJc w:val="left"/>
      <w:pPr>
        <w:ind w:left="0" w:firstLine="0"/>
      </w:pPr>
      <w:rPr>
        <w:rFonts w:ascii="Arial" w:hAnsi="Arial" w:cs="Arial" w:hint="default"/>
        <w:b w:val="0"/>
        <w:bCs w:val="0"/>
        <w:i w:val="0"/>
        <w:iCs w:val="0"/>
        <w:caps w:val="0"/>
        <w:strike w:val="0"/>
        <w:dstrike w:val="0"/>
        <w:vanish w:val="0"/>
        <w:color w:val="000000"/>
        <w:sz w:val="24"/>
        <w:szCs w:val="24"/>
        <w:vertAlign w:val="baseline"/>
      </w:rPr>
    </w:lvl>
    <w:lvl w:ilvl="3">
      <w:start w:val="1"/>
      <w:numFmt w:val="decimal"/>
      <w:pStyle w:val="4"/>
      <w:suff w:val="nothing"/>
      <w:lvlText w:val="%4. "/>
      <w:lvlJc w:val="left"/>
      <w:pPr>
        <w:ind w:left="1389" w:hanging="255"/>
      </w:pPr>
      <w:rPr>
        <w:rFonts w:ascii="Arial" w:hAnsi="Arial" w:cs="Arial" w:hint="default"/>
        <w:b w:val="0"/>
        <w:bCs w:val="0"/>
        <w:i w:val="0"/>
        <w:iCs w:val="0"/>
        <w:caps w:val="0"/>
        <w:strike w:val="0"/>
        <w:dstrike w:val="0"/>
        <w:vanish w:val="0"/>
        <w:color w:val="000000"/>
        <w:sz w:val="20"/>
        <w:szCs w:val="20"/>
        <w:vertAlign w:val="baseline"/>
      </w:rPr>
    </w:lvl>
    <w:lvl w:ilvl="4">
      <w:start w:val="1"/>
      <w:numFmt w:val="decimal"/>
      <w:pStyle w:val="ItemStep"/>
      <w:lvlText w:val="(%5)"/>
      <w:lvlJc w:val="left"/>
      <w:pPr>
        <w:tabs>
          <w:tab w:val="num" w:pos="1644"/>
        </w:tabs>
        <w:ind w:left="1644" w:hanging="510"/>
      </w:pPr>
      <w:rPr>
        <w:rFonts w:hint="eastAsia"/>
        <w:b w:val="0"/>
        <w:i w:val="0"/>
        <w:caps w:val="0"/>
        <w:strike w:val="0"/>
        <w:vanish w:val="0"/>
        <w:color w:val="000000"/>
      </w:rPr>
    </w:lvl>
    <w:lvl w:ilvl="5">
      <w:start w:val="1"/>
      <w:numFmt w:val="decimal"/>
      <w:lvlRestart w:val="1"/>
      <w:pStyle w:val="FigureDescription"/>
      <w:suff w:val="space"/>
      <w:lvlText w:val="图%1-%6"/>
      <w:lvlJc w:val="left"/>
      <w:pPr>
        <w:ind w:left="1134" w:firstLine="0"/>
      </w:pPr>
      <w:rPr>
        <w:rFonts w:ascii="Arial" w:eastAsia="黑体" w:hAnsi="Arial" w:hint="default"/>
        <w:b w:val="0"/>
        <w:bCs w:val="0"/>
        <w:i w:val="0"/>
        <w:iCs w:val="0"/>
        <w:sz w:val="18"/>
        <w:szCs w:val="18"/>
        <w:u w:val="none"/>
      </w:rPr>
    </w:lvl>
    <w:lvl w:ilvl="6">
      <w:start w:val="1"/>
      <w:numFmt w:val="decimal"/>
      <w:lvlRestart w:val="1"/>
      <w:pStyle w:val="TableDescription"/>
      <w:suff w:val="space"/>
      <w:lvlText w:val="表%1-%7"/>
      <w:lvlJc w:val="left"/>
      <w:pPr>
        <w:ind w:left="7230" w:firstLine="0"/>
      </w:pPr>
      <w:rPr>
        <w:rFonts w:ascii="Arial" w:eastAsia="黑体" w:hAnsi="Arial" w:hint="default"/>
        <w:b w:val="0"/>
        <w:bCs w:val="0"/>
        <w:i w:val="0"/>
        <w:iCs w:val="0"/>
        <w:caps w:val="0"/>
        <w:strike w:val="0"/>
        <w:dstrike w:val="0"/>
        <w:snapToGrid/>
        <w:vanish w:val="0"/>
        <w:color w:val="auto"/>
        <w:spacing w:val="0"/>
        <w:w w:val="100"/>
        <w:kern w:val="0"/>
        <w:position w:val="0"/>
        <w:sz w:val="18"/>
        <w:szCs w:val="18"/>
        <w:vertAlign w:val="baseline"/>
      </w:rPr>
    </w:lvl>
    <w:lvl w:ilvl="7">
      <w:start w:val="1"/>
      <w:numFmt w:val="none"/>
      <w:pStyle w:val="INFeature"/>
      <w:suff w:val="nothing"/>
      <w:lvlText w:val=""/>
      <w:lvlJc w:val="left"/>
      <w:pPr>
        <w:ind w:left="0" w:firstLine="0"/>
      </w:pPr>
      <w:rPr>
        <w:rFonts w:hint="eastAsia"/>
      </w:rPr>
    </w:lvl>
    <w:lvl w:ilvl="8">
      <w:start w:val="1"/>
      <w:numFmt w:val="decimal"/>
      <w:lvlRestart w:val="0"/>
      <w:pStyle w:val="INStep"/>
      <w:lvlText w:val="步骤%9："/>
      <w:lvlJc w:val="left"/>
      <w:pPr>
        <w:tabs>
          <w:tab w:val="num" w:pos="1134"/>
        </w:tabs>
        <w:ind w:left="1134" w:hanging="907"/>
      </w:pPr>
      <w:rPr>
        <w:rFonts w:hint="eastAsia"/>
        <w:b/>
        <w:bCs w:val="0"/>
        <w:i w:val="0"/>
        <w:iCs w:val="0"/>
        <w:caps w:val="0"/>
        <w:smallCaps w:val="0"/>
        <w:strike w:val="0"/>
        <w:dstrike w:val="0"/>
        <w:vanish w:val="0"/>
        <w:color w:val="000000"/>
        <w:spacing w:val="0"/>
        <w:kern w:val="0"/>
        <w:position w:val="0"/>
        <w:u w:val="none"/>
        <w:vertAlign w:val="baseline"/>
        <w:em w:val="none"/>
      </w:rPr>
    </w:lvl>
  </w:abstractNum>
  <w:abstractNum w:abstractNumId="2">
    <w:nsid w:val="17CD4322"/>
    <w:multiLevelType w:val="hybridMultilevel"/>
    <w:tmpl w:val="53F09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B30110"/>
    <w:multiLevelType w:val="hybridMultilevel"/>
    <w:tmpl w:val="1EBEA850"/>
    <w:lvl w:ilvl="0" w:tplc="FFFFFFFF">
      <w:start w:val="1"/>
      <w:numFmt w:val="lowerLetter"/>
      <w:pStyle w:val="ItemSubStep"/>
      <w:lvlText w:val="(%1)"/>
      <w:lvlJc w:val="left"/>
      <w:pPr>
        <w:tabs>
          <w:tab w:val="num" w:pos="1644"/>
        </w:tabs>
        <w:ind w:left="1644" w:hanging="510"/>
      </w:pPr>
      <w:rPr>
        <w:rFonts w:ascii="Arial" w:eastAsia="宋体" w:hAnsi="Arial" w:hint="default"/>
        <w:b w:val="0"/>
        <w:i w:val="0"/>
        <w:sz w:val="21"/>
        <w:szCs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nsid w:val="1F2D32F8"/>
    <w:multiLevelType w:val="hybridMultilevel"/>
    <w:tmpl w:val="0F04531C"/>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7727B63"/>
    <w:multiLevelType w:val="hybridMultilevel"/>
    <w:tmpl w:val="E6C6BFE4"/>
    <w:lvl w:ilvl="0" w:tplc="ABCE7156">
      <w:start w:val="1"/>
      <w:numFmt w:val="bullet"/>
      <w:pStyle w:val="NotesTextListinTable"/>
      <w:lvlText w:val=""/>
      <w:lvlJc w:val="left"/>
      <w:pPr>
        <w:tabs>
          <w:tab w:val="num" w:pos="284"/>
        </w:tabs>
        <w:ind w:left="284" w:hanging="284"/>
      </w:pPr>
      <w:rPr>
        <w:rFonts w:ascii="Wingdings" w:hAnsi="Wingdings" w:hint="default"/>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
    <w:nsid w:val="2F645A9D"/>
    <w:multiLevelType w:val="hybridMultilevel"/>
    <w:tmpl w:val="5CCA2956"/>
    <w:lvl w:ilvl="0" w:tplc="BC827B28">
      <w:start w:val="1"/>
      <w:numFmt w:val="bullet"/>
      <w:pStyle w:val="NotesTextlist"/>
      <w:lvlText w:val=""/>
      <w:lvlJc w:val="left"/>
      <w:pPr>
        <w:tabs>
          <w:tab w:val="num" w:pos="1418"/>
        </w:tabs>
        <w:ind w:left="1418" w:hanging="284"/>
      </w:pPr>
      <w:rPr>
        <w:rFonts w:ascii="Wingdings" w:hAnsi="Wingdings" w:cs="Wingdings" w:hint="default"/>
        <w:caps w:val="0"/>
        <w:strike w:val="0"/>
        <w:dstrike w:val="0"/>
        <w:vanish w:val="0"/>
        <w:color w:val="000000"/>
        <w:sz w:val="13"/>
        <w:szCs w:val="13"/>
        <w:vertAlign w:val="baseline"/>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7">
    <w:nsid w:val="44121AA6"/>
    <w:multiLevelType w:val="hybridMultilevel"/>
    <w:tmpl w:val="1EAE4CAE"/>
    <w:lvl w:ilvl="0" w:tplc="AAF8810A">
      <w:start w:val="1"/>
      <w:numFmt w:val="decimal"/>
      <w:pStyle w:val="ItemStepinTable"/>
      <w:lvlText w:val="(%1)"/>
      <w:lvlJc w:val="left"/>
      <w:pPr>
        <w:tabs>
          <w:tab w:val="num" w:pos="397"/>
        </w:tabs>
        <w:ind w:left="397" w:hanging="397"/>
      </w:pPr>
      <w:rPr>
        <w:rFonts w:ascii="Arial" w:eastAsia="宋体" w:hAnsi="Arial" w:hint="default"/>
        <w:b w:val="0"/>
        <w:i w:val="0"/>
        <w:color w:val="auto"/>
        <w:sz w:val="18"/>
        <w:szCs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818A1068"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8">
    <w:nsid w:val="45A2209B"/>
    <w:multiLevelType w:val="hybridMultilevel"/>
    <w:tmpl w:val="3A9CBF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9F48A0"/>
    <w:multiLevelType w:val="multilevel"/>
    <w:tmpl w:val="701EAC46"/>
    <w:lvl w:ilvl="0">
      <w:start w:val="1"/>
      <w:numFmt w:val="decimal"/>
      <w:lvlText w:val="第%1章"/>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cs="Times New Roman" w:hint="eastAsia"/>
        <w:i w:val="0"/>
        <w:iCs w:val="0"/>
        <w:caps w:val="0"/>
        <w:smallCaps w:val="0"/>
        <w:strike w:val="0"/>
        <w:dstrike w:val="0"/>
        <w:vanish w:val="0"/>
        <w:color w:val="000000"/>
        <w:spacing w:val="0"/>
        <w:position w:val="0"/>
        <w:u w:val="none"/>
        <w:vertAlign w:val="baseline"/>
        <w:em w:val="none"/>
      </w:rPr>
    </w:lvl>
    <w:lvl w:ilvl="2">
      <w:start w:val="1"/>
      <w:numFmt w:val="decimal"/>
      <w:lvlRestart w:val="0"/>
      <w:isLg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upperLetter"/>
      <w:lvlRestart w:val="0"/>
      <w:pStyle w:val="9"/>
      <w:suff w:val="nothing"/>
      <w:lvlText w:val="附录%9  "/>
      <w:lvlJc w:val="left"/>
      <w:pPr>
        <w:ind w:left="0" w:firstLine="0"/>
      </w:pPr>
      <w:rPr>
        <w:rFonts w:ascii="Arial" w:eastAsia="宋体" w:hAnsi="Arial" w:hint="default"/>
        <w:b/>
        <w:i w:val="0"/>
        <w:sz w:val="36"/>
        <w:szCs w:val="36"/>
      </w:rPr>
    </w:lvl>
  </w:abstractNum>
  <w:abstractNum w:abstractNumId="10">
    <w:nsid w:val="65E13960"/>
    <w:multiLevelType w:val="hybridMultilevel"/>
    <w:tmpl w:val="D0B43190"/>
    <w:lvl w:ilvl="0" w:tplc="19529D10">
      <w:start w:val="1"/>
      <w:numFmt w:val="bullet"/>
      <w:pStyle w:val="ItemList"/>
      <w:lvlText w:val=""/>
      <w:lvlJc w:val="left"/>
      <w:pPr>
        <w:tabs>
          <w:tab w:val="num" w:pos="1644"/>
        </w:tabs>
        <w:ind w:left="1644" w:hanging="510"/>
      </w:pPr>
      <w:rPr>
        <w:rFonts w:ascii="Wingdings" w:hAnsi="Wingdings" w:cs="Wingdings" w:hint="default"/>
        <w:color w:val="000000"/>
        <w:sz w:val="13"/>
        <w:szCs w:val="13"/>
        <w:u w:val="none"/>
      </w:rPr>
    </w:lvl>
    <w:lvl w:ilvl="1" w:tplc="083061D6" w:tentative="1">
      <w:start w:val="1"/>
      <w:numFmt w:val="bullet"/>
      <w:lvlText w:val=""/>
      <w:lvlJc w:val="left"/>
      <w:pPr>
        <w:tabs>
          <w:tab w:val="num" w:pos="840"/>
        </w:tabs>
        <w:ind w:left="840" w:hanging="420"/>
      </w:pPr>
      <w:rPr>
        <w:rFonts w:ascii="Wingdings" w:hAnsi="Wingdings" w:hint="default"/>
      </w:rPr>
    </w:lvl>
    <w:lvl w:ilvl="2" w:tplc="C6564934" w:tentative="1">
      <w:start w:val="1"/>
      <w:numFmt w:val="bullet"/>
      <w:lvlText w:val=""/>
      <w:lvlJc w:val="left"/>
      <w:pPr>
        <w:tabs>
          <w:tab w:val="num" w:pos="1260"/>
        </w:tabs>
        <w:ind w:left="1260" w:hanging="420"/>
      </w:pPr>
      <w:rPr>
        <w:rFonts w:ascii="Wingdings" w:hAnsi="Wingdings" w:hint="default"/>
      </w:rPr>
    </w:lvl>
    <w:lvl w:ilvl="3" w:tplc="BE9265FC" w:tentative="1">
      <w:start w:val="1"/>
      <w:numFmt w:val="bullet"/>
      <w:lvlText w:val=""/>
      <w:lvlJc w:val="left"/>
      <w:pPr>
        <w:tabs>
          <w:tab w:val="num" w:pos="1680"/>
        </w:tabs>
        <w:ind w:left="1680" w:hanging="420"/>
      </w:pPr>
      <w:rPr>
        <w:rFonts w:ascii="Wingdings" w:hAnsi="Wingdings" w:hint="default"/>
      </w:rPr>
    </w:lvl>
    <w:lvl w:ilvl="4" w:tplc="DFA8EB9C" w:tentative="1">
      <w:start w:val="1"/>
      <w:numFmt w:val="bullet"/>
      <w:lvlText w:val=""/>
      <w:lvlJc w:val="left"/>
      <w:pPr>
        <w:tabs>
          <w:tab w:val="num" w:pos="2100"/>
        </w:tabs>
        <w:ind w:left="2100" w:hanging="420"/>
      </w:pPr>
      <w:rPr>
        <w:rFonts w:ascii="Wingdings" w:hAnsi="Wingdings" w:hint="default"/>
      </w:rPr>
    </w:lvl>
    <w:lvl w:ilvl="5" w:tplc="843A2A14" w:tentative="1">
      <w:start w:val="1"/>
      <w:numFmt w:val="bullet"/>
      <w:lvlText w:val=""/>
      <w:lvlJc w:val="left"/>
      <w:pPr>
        <w:tabs>
          <w:tab w:val="num" w:pos="2520"/>
        </w:tabs>
        <w:ind w:left="2520" w:hanging="420"/>
      </w:pPr>
      <w:rPr>
        <w:rFonts w:ascii="Wingdings" w:hAnsi="Wingdings" w:hint="default"/>
      </w:rPr>
    </w:lvl>
    <w:lvl w:ilvl="6" w:tplc="B3EE3044" w:tentative="1">
      <w:start w:val="1"/>
      <w:numFmt w:val="bullet"/>
      <w:lvlText w:val=""/>
      <w:lvlJc w:val="left"/>
      <w:pPr>
        <w:tabs>
          <w:tab w:val="num" w:pos="2940"/>
        </w:tabs>
        <w:ind w:left="2940" w:hanging="420"/>
      </w:pPr>
      <w:rPr>
        <w:rFonts w:ascii="Wingdings" w:hAnsi="Wingdings" w:hint="default"/>
      </w:rPr>
    </w:lvl>
    <w:lvl w:ilvl="7" w:tplc="1EA88CF4" w:tentative="1">
      <w:start w:val="1"/>
      <w:numFmt w:val="bullet"/>
      <w:lvlText w:val=""/>
      <w:lvlJc w:val="left"/>
      <w:pPr>
        <w:tabs>
          <w:tab w:val="num" w:pos="3360"/>
        </w:tabs>
        <w:ind w:left="3360" w:hanging="420"/>
      </w:pPr>
      <w:rPr>
        <w:rFonts w:ascii="Wingdings" w:hAnsi="Wingdings" w:hint="default"/>
      </w:rPr>
    </w:lvl>
    <w:lvl w:ilvl="8" w:tplc="DAFCB088" w:tentative="1">
      <w:start w:val="1"/>
      <w:numFmt w:val="bullet"/>
      <w:lvlText w:val=""/>
      <w:lvlJc w:val="left"/>
      <w:pPr>
        <w:tabs>
          <w:tab w:val="num" w:pos="3780"/>
        </w:tabs>
        <w:ind w:left="3780" w:hanging="420"/>
      </w:pPr>
      <w:rPr>
        <w:rFonts w:ascii="Wingdings" w:hAnsi="Wingdings" w:hint="default"/>
      </w:rPr>
    </w:lvl>
  </w:abstractNum>
  <w:abstractNum w:abstractNumId="11">
    <w:nsid w:val="6A4C37AF"/>
    <w:multiLevelType w:val="hybridMultilevel"/>
    <w:tmpl w:val="0C021252"/>
    <w:lvl w:ilvl="0" w:tplc="30963E50">
      <w:start w:val="1"/>
      <w:numFmt w:val="bullet"/>
      <w:lvlText w:val=""/>
      <w:lvlJc w:val="left"/>
      <w:pPr>
        <w:ind w:left="1614" w:hanging="480"/>
      </w:pPr>
      <w:rPr>
        <w:rFonts w:ascii="Symbol" w:hAnsi="Symbol" w:hint="default"/>
        <w:color w:val="auto"/>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12">
    <w:nsid w:val="6CF7131A"/>
    <w:multiLevelType w:val="hybridMultilevel"/>
    <w:tmpl w:val="EF288D0A"/>
    <w:lvl w:ilvl="0" w:tplc="30963E5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174" w:hanging="480"/>
      </w:pPr>
      <w:rPr>
        <w:rFonts w:ascii="Wingdings" w:hAnsi="Wingdings" w:hint="default"/>
      </w:rPr>
    </w:lvl>
    <w:lvl w:ilvl="2" w:tplc="04090005" w:tentative="1">
      <w:start w:val="1"/>
      <w:numFmt w:val="bullet"/>
      <w:lvlText w:val=""/>
      <w:lvlJc w:val="left"/>
      <w:pPr>
        <w:ind w:left="306" w:hanging="480"/>
      </w:pPr>
      <w:rPr>
        <w:rFonts w:ascii="Wingdings" w:hAnsi="Wingdings" w:hint="default"/>
      </w:rPr>
    </w:lvl>
    <w:lvl w:ilvl="3" w:tplc="04090001" w:tentative="1">
      <w:start w:val="1"/>
      <w:numFmt w:val="bullet"/>
      <w:lvlText w:val=""/>
      <w:lvlJc w:val="left"/>
      <w:pPr>
        <w:ind w:left="786" w:hanging="480"/>
      </w:pPr>
      <w:rPr>
        <w:rFonts w:ascii="Wingdings" w:hAnsi="Wingdings" w:hint="default"/>
      </w:rPr>
    </w:lvl>
    <w:lvl w:ilvl="4" w:tplc="04090003" w:tentative="1">
      <w:start w:val="1"/>
      <w:numFmt w:val="bullet"/>
      <w:lvlText w:val=""/>
      <w:lvlJc w:val="left"/>
      <w:pPr>
        <w:ind w:left="1266" w:hanging="480"/>
      </w:pPr>
      <w:rPr>
        <w:rFonts w:ascii="Wingdings" w:hAnsi="Wingdings" w:hint="default"/>
      </w:rPr>
    </w:lvl>
    <w:lvl w:ilvl="5" w:tplc="04090005" w:tentative="1">
      <w:start w:val="1"/>
      <w:numFmt w:val="bullet"/>
      <w:lvlText w:val=""/>
      <w:lvlJc w:val="left"/>
      <w:pPr>
        <w:ind w:left="1746" w:hanging="480"/>
      </w:pPr>
      <w:rPr>
        <w:rFonts w:ascii="Wingdings" w:hAnsi="Wingdings" w:hint="default"/>
      </w:rPr>
    </w:lvl>
    <w:lvl w:ilvl="6" w:tplc="04090001" w:tentative="1">
      <w:start w:val="1"/>
      <w:numFmt w:val="bullet"/>
      <w:lvlText w:val=""/>
      <w:lvlJc w:val="left"/>
      <w:pPr>
        <w:ind w:left="2226" w:hanging="480"/>
      </w:pPr>
      <w:rPr>
        <w:rFonts w:ascii="Wingdings" w:hAnsi="Wingdings" w:hint="default"/>
      </w:rPr>
    </w:lvl>
    <w:lvl w:ilvl="7" w:tplc="04090003" w:tentative="1">
      <w:start w:val="1"/>
      <w:numFmt w:val="bullet"/>
      <w:lvlText w:val=""/>
      <w:lvlJc w:val="left"/>
      <w:pPr>
        <w:ind w:left="2706" w:hanging="480"/>
      </w:pPr>
      <w:rPr>
        <w:rFonts w:ascii="Wingdings" w:hAnsi="Wingdings" w:hint="default"/>
      </w:rPr>
    </w:lvl>
    <w:lvl w:ilvl="8" w:tplc="04090005" w:tentative="1">
      <w:start w:val="1"/>
      <w:numFmt w:val="bullet"/>
      <w:lvlText w:val=""/>
      <w:lvlJc w:val="left"/>
      <w:pPr>
        <w:ind w:left="3186" w:hanging="480"/>
      </w:pPr>
      <w:rPr>
        <w:rFonts w:ascii="Wingdings" w:hAnsi="Wingdings" w:hint="default"/>
      </w:rPr>
    </w:lvl>
  </w:abstractNum>
  <w:abstractNum w:abstractNumId="13">
    <w:nsid w:val="73C527D3"/>
    <w:multiLevelType w:val="hybridMultilevel"/>
    <w:tmpl w:val="FB84873C"/>
    <w:lvl w:ilvl="0" w:tplc="C9A2DE14">
      <w:start w:val="1"/>
      <w:numFmt w:val="bullet"/>
      <w:pStyle w:val="ItemSubList"/>
      <w:lvlText w:val="–"/>
      <w:lvlJc w:val="left"/>
      <w:pPr>
        <w:ind w:left="2098" w:hanging="420"/>
      </w:pPr>
      <w:rPr>
        <w:rFonts w:ascii="Arial Unicode MS" w:eastAsia="Arial Unicode MS" w:hAnsi="Arial Unicode MS" w:hint="eastAsia"/>
      </w:rPr>
    </w:lvl>
    <w:lvl w:ilvl="1" w:tplc="04090019" w:tentative="1">
      <w:start w:val="1"/>
      <w:numFmt w:val="bullet"/>
      <w:lvlText w:val=""/>
      <w:lvlJc w:val="left"/>
      <w:pPr>
        <w:ind w:left="2518" w:hanging="420"/>
      </w:pPr>
      <w:rPr>
        <w:rFonts w:ascii="Wingdings" w:hAnsi="Wingdings" w:hint="default"/>
      </w:rPr>
    </w:lvl>
    <w:lvl w:ilvl="2" w:tplc="0409001B" w:tentative="1">
      <w:start w:val="1"/>
      <w:numFmt w:val="bullet"/>
      <w:lvlText w:val=""/>
      <w:lvlJc w:val="left"/>
      <w:pPr>
        <w:ind w:left="2938" w:hanging="420"/>
      </w:pPr>
      <w:rPr>
        <w:rFonts w:ascii="Wingdings" w:hAnsi="Wingdings" w:hint="default"/>
      </w:rPr>
    </w:lvl>
    <w:lvl w:ilvl="3" w:tplc="0409000F" w:tentative="1">
      <w:start w:val="1"/>
      <w:numFmt w:val="bullet"/>
      <w:lvlText w:val=""/>
      <w:lvlJc w:val="left"/>
      <w:pPr>
        <w:ind w:left="3358" w:hanging="420"/>
      </w:pPr>
      <w:rPr>
        <w:rFonts w:ascii="Wingdings" w:hAnsi="Wingdings" w:hint="default"/>
      </w:rPr>
    </w:lvl>
    <w:lvl w:ilvl="4" w:tplc="04090019" w:tentative="1">
      <w:start w:val="1"/>
      <w:numFmt w:val="bullet"/>
      <w:lvlText w:val=""/>
      <w:lvlJc w:val="left"/>
      <w:pPr>
        <w:ind w:left="3778" w:hanging="420"/>
      </w:pPr>
      <w:rPr>
        <w:rFonts w:ascii="Wingdings" w:hAnsi="Wingdings" w:hint="default"/>
      </w:rPr>
    </w:lvl>
    <w:lvl w:ilvl="5" w:tplc="0409001B" w:tentative="1">
      <w:start w:val="1"/>
      <w:numFmt w:val="bullet"/>
      <w:lvlText w:val=""/>
      <w:lvlJc w:val="left"/>
      <w:pPr>
        <w:ind w:left="4198" w:hanging="420"/>
      </w:pPr>
      <w:rPr>
        <w:rFonts w:ascii="Wingdings" w:hAnsi="Wingdings" w:hint="default"/>
      </w:rPr>
    </w:lvl>
    <w:lvl w:ilvl="6" w:tplc="0409000F" w:tentative="1">
      <w:start w:val="1"/>
      <w:numFmt w:val="bullet"/>
      <w:lvlText w:val=""/>
      <w:lvlJc w:val="left"/>
      <w:pPr>
        <w:ind w:left="4618" w:hanging="420"/>
      </w:pPr>
      <w:rPr>
        <w:rFonts w:ascii="Wingdings" w:hAnsi="Wingdings" w:hint="default"/>
      </w:rPr>
    </w:lvl>
    <w:lvl w:ilvl="7" w:tplc="04090019" w:tentative="1">
      <w:start w:val="1"/>
      <w:numFmt w:val="bullet"/>
      <w:lvlText w:val=""/>
      <w:lvlJc w:val="left"/>
      <w:pPr>
        <w:ind w:left="5038" w:hanging="420"/>
      </w:pPr>
      <w:rPr>
        <w:rFonts w:ascii="Wingdings" w:hAnsi="Wingdings" w:hint="default"/>
      </w:rPr>
    </w:lvl>
    <w:lvl w:ilvl="8" w:tplc="0409001B" w:tentative="1">
      <w:start w:val="1"/>
      <w:numFmt w:val="bullet"/>
      <w:lvlText w:val=""/>
      <w:lvlJc w:val="left"/>
      <w:pPr>
        <w:ind w:left="5458" w:hanging="420"/>
      </w:pPr>
      <w:rPr>
        <w:rFonts w:ascii="Wingdings" w:hAnsi="Wingdings" w:hint="default"/>
      </w:rPr>
    </w:lvl>
  </w:abstractNum>
  <w:abstractNum w:abstractNumId="14">
    <w:nsid w:val="7755585C"/>
    <w:multiLevelType w:val="hybridMultilevel"/>
    <w:tmpl w:val="3926D770"/>
    <w:lvl w:ilvl="0" w:tplc="2716CD3A">
      <w:start w:val="1"/>
      <w:numFmt w:val="bullet"/>
      <w:pStyle w:val="ItemListinTable"/>
      <w:lvlText w:val=""/>
      <w:lvlJc w:val="left"/>
      <w:pPr>
        <w:tabs>
          <w:tab w:val="num" w:pos="284"/>
        </w:tabs>
        <w:ind w:left="284" w:hanging="284"/>
      </w:pPr>
      <w:rPr>
        <w:rFonts w:ascii="Wingdings" w:hAnsi="Wingdings" w:cs="Wingdings" w:hint="default"/>
        <w:color w:val="000000"/>
        <w:sz w:val="13"/>
        <w:szCs w:val="13"/>
        <w:u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7C0344F7"/>
    <w:multiLevelType w:val="hybridMultilevel"/>
    <w:tmpl w:val="E11C89F0"/>
    <w:lvl w:ilvl="0" w:tplc="04090001">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num w:numId="1">
    <w:abstractNumId w:val="9"/>
  </w:num>
  <w:num w:numId="2">
    <w:abstractNumId w:val="10"/>
  </w:num>
  <w:num w:numId="3">
    <w:abstractNumId w:val="14"/>
  </w:num>
  <w:num w:numId="4">
    <w:abstractNumId w:val="7"/>
  </w:num>
  <w:num w:numId="5">
    <w:abstractNumId w:val="6"/>
  </w:num>
  <w:num w:numId="6">
    <w:abstractNumId w:val="5"/>
  </w:num>
  <w:num w:numId="7">
    <w:abstractNumId w:val="3"/>
  </w:num>
  <w:num w:numId="8">
    <w:abstractNumId w:val="13"/>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0"/>
  </w:num>
  <w:num w:numId="20">
    <w:abstractNumId w:val="10"/>
  </w:num>
  <w:num w:numId="21">
    <w:abstractNumId w:val="4"/>
  </w:num>
  <w:num w:numId="22">
    <w:abstractNumId w:val="1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
  </w:num>
  <w:num w:numId="31">
    <w:abstractNumId w:val="1"/>
  </w:num>
  <w:num w:numId="32">
    <w:abstractNumId w:val="1"/>
  </w:num>
  <w:num w:numId="33">
    <w:abstractNumId w:val="1"/>
  </w:num>
  <w:num w:numId="34">
    <w:abstractNumId w:val="8"/>
  </w:num>
  <w:num w:numId="35">
    <w:abstractNumId w:val="2"/>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5"/>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5"/>
  </w:num>
  <w:num w:numId="46">
    <w:abstractNumId w:val="11"/>
  </w:num>
  <w:num w:numId="47">
    <w:abstractNumId w:val="12"/>
  </w:num>
  <w:num w:numId="48">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2E86"/>
    <w:rsid w:val="000005E4"/>
    <w:rsid w:val="000006C7"/>
    <w:rsid w:val="00000B4A"/>
    <w:rsid w:val="00000B72"/>
    <w:rsid w:val="00000CD8"/>
    <w:rsid w:val="00001253"/>
    <w:rsid w:val="0000166D"/>
    <w:rsid w:val="000016BD"/>
    <w:rsid w:val="000016D9"/>
    <w:rsid w:val="000018C9"/>
    <w:rsid w:val="0000221E"/>
    <w:rsid w:val="00002B96"/>
    <w:rsid w:val="00002D3A"/>
    <w:rsid w:val="00002D58"/>
    <w:rsid w:val="00002DB3"/>
    <w:rsid w:val="000033BE"/>
    <w:rsid w:val="0000388F"/>
    <w:rsid w:val="000038AC"/>
    <w:rsid w:val="00003C11"/>
    <w:rsid w:val="0000412C"/>
    <w:rsid w:val="0000419B"/>
    <w:rsid w:val="0000428A"/>
    <w:rsid w:val="000049A6"/>
    <w:rsid w:val="000050C4"/>
    <w:rsid w:val="00005133"/>
    <w:rsid w:val="00005889"/>
    <w:rsid w:val="00005893"/>
    <w:rsid w:val="000059CE"/>
    <w:rsid w:val="00005A98"/>
    <w:rsid w:val="00005F15"/>
    <w:rsid w:val="000063A0"/>
    <w:rsid w:val="0000672C"/>
    <w:rsid w:val="000068F7"/>
    <w:rsid w:val="000069FE"/>
    <w:rsid w:val="00006DC4"/>
    <w:rsid w:val="00006E87"/>
    <w:rsid w:val="00007296"/>
    <w:rsid w:val="00007AE6"/>
    <w:rsid w:val="00007C6C"/>
    <w:rsid w:val="00007E13"/>
    <w:rsid w:val="000100BA"/>
    <w:rsid w:val="000100D8"/>
    <w:rsid w:val="0001033B"/>
    <w:rsid w:val="000108DE"/>
    <w:rsid w:val="0001092B"/>
    <w:rsid w:val="000109DD"/>
    <w:rsid w:val="00010A2B"/>
    <w:rsid w:val="00010C13"/>
    <w:rsid w:val="00010DEE"/>
    <w:rsid w:val="0001134F"/>
    <w:rsid w:val="0001150C"/>
    <w:rsid w:val="00011700"/>
    <w:rsid w:val="000119C2"/>
    <w:rsid w:val="00011B4C"/>
    <w:rsid w:val="00011C0D"/>
    <w:rsid w:val="00011C14"/>
    <w:rsid w:val="0001286F"/>
    <w:rsid w:val="00012F29"/>
    <w:rsid w:val="00012F48"/>
    <w:rsid w:val="00012FF5"/>
    <w:rsid w:val="000130BC"/>
    <w:rsid w:val="0001329A"/>
    <w:rsid w:val="00013488"/>
    <w:rsid w:val="0001382E"/>
    <w:rsid w:val="00013B6B"/>
    <w:rsid w:val="00014055"/>
    <w:rsid w:val="0001487F"/>
    <w:rsid w:val="00014CF1"/>
    <w:rsid w:val="00014D83"/>
    <w:rsid w:val="00014F59"/>
    <w:rsid w:val="0001511E"/>
    <w:rsid w:val="0001563B"/>
    <w:rsid w:val="0001582D"/>
    <w:rsid w:val="00015BAF"/>
    <w:rsid w:val="00015BF5"/>
    <w:rsid w:val="00015C33"/>
    <w:rsid w:val="000161F5"/>
    <w:rsid w:val="00016807"/>
    <w:rsid w:val="00016A7E"/>
    <w:rsid w:val="00017083"/>
    <w:rsid w:val="000174F2"/>
    <w:rsid w:val="000176D3"/>
    <w:rsid w:val="00017E36"/>
    <w:rsid w:val="00017F78"/>
    <w:rsid w:val="00020212"/>
    <w:rsid w:val="000205E6"/>
    <w:rsid w:val="00020A53"/>
    <w:rsid w:val="000212DA"/>
    <w:rsid w:val="000214A0"/>
    <w:rsid w:val="00021E95"/>
    <w:rsid w:val="00022010"/>
    <w:rsid w:val="00022418"/>
    <w:rsid w:val="000225C1"/>
    <w:rsid w:val="00022A35"/>
    <w:rsid w:val="00022ED3"/>
    <w:rsid w:val="000232B1"/>
    <w:rsid w:val="00023399"/>
    <w:rsid w:val="00023A9A"/>
    <w:rsid w:val="00024405"/>
    <w:rsid w:val="00024480"/>
    <w:rsid w:val="0002448B"/>
    <w:rsid w:val="000247EB"/>
    <w:rsid w:val="00024ABD"/>
    <w:rsid w:val="00024C01"/>
    <w:rsid w:val="00025436"/>
    <w:rsid w:val="00025517"/>
    <w:rsid w:val="00025B61"/>
    <w:rsid w:val="0002656D"/>
    <w:rsid w:val="0002695A"/>
    <w:rsid w:val="00026BFA"/>
    <w:rsid w:val="00026EB8"/>
    <w:rsid w:val="00027160"/>
    <w:rsid w:val="00027244"/>
    <w:rsid w:val="00027363"/>
    <w:rsid w:val="000273EB"/>
    <w:rsid w:val="000307A0"/>
    <w:rsid w:val="0003134D"/>
    <w:rsid w:val="000315EB"/>
    <w:rsid w:val="00031788"/>
    <w:rsid w:val="00031B32"/>
    <w:rsid w:val="00031BF6"/>
    <w:rsid w:val="00031C07"/>
    <w:rsid w:val="00031D00"/>
    <w:rsid w:val="00031D60"/>
    <w:rsid w:val="00032587"/>
    <w:rsid w:val="00032690"/>
    <w:rsid w:val="0003309C"/>
    <w:rsid w:val="0003361C"/>
    <w:rsid w:val="00033761"/>
    <w:rsid w:val="00033A67"/>
    <w:rsid w:val="00033CA5"/>
    <w:rsid w:val="00034474"/>
    <w:rsid w:val="00034687"/>
    <w:rsid w:val="00034E4E"/>
    <w:rsid w:val="000352F7"/>
    <w:rsid w:val="000357D7"/>
    <w:rsid w:val="00035BF3"/>
    <w:rsid w:val="00035F3E"/>
    <w:rsid w:val="00036105"/>
    <w:rsid w:val="000365B2"/>
    <w:rsid w:val="00036ACA"/>
    <w:rsid w:val="00036E7C"/>
    <w:rsid w:val="00037E72"/>
    <w:rsid w:val="00040319"/>
    <w:rsid w:val="0004056E"/>
    <w:rsid w:val="000405CC"/>
    <w:rsid w:val="00040785"/>
    <w:rsid w:val="000412C3"/>
    <w:rsid w:val="000414F3"/>
    <w:rsid w:val="0004194F"/>
    <w:rsid w:val="00041C40"/>
    <w:rsid w:val="00041CDB"/>
    <w:rsid w:val="00041F07"/>
    <w:rsid w:val="00042045"/>
    <w:rsid w:val="00042123"/>
    <w:rsid w:val="000423CF"/>
    <w:rsid w:val="00042ECF"/>
    <w:rsid w:val="0004302B"/>
    <w:rsid w:val="000430C0"/>
    <w:rsid w:val="00043385"/>
    <w:rsid w:val="00043512"/>
    <w:rsid w:val="00043CD4"/>
    <w:rsid w:val="00043CF2"/>
    <w:rsid w:val="00043E2D"/>
    <w:rsid w:val="0004447D"/>
    <w:rsid w:val="00044FC6"/>
    <w:rsid w:val="00045FE0"/>
    <w:rsid w:val="00046F35"/>
    <w:rsid w:val="0004702D"/>
    <w:rsid w:val="0004737F"/>
    <w:rsid w:val="00047F90"/>
    <w:rsid w:val="00050306"/>
    <w:rsid w:val="0005061C"/>
    <w:rsid w:val="00050BBF"/>
    <w:rsid w:val="00050DA6"/>
    <w:rsid w:val="0005143C"/>
    <w:rsid w:val="00051798"/>
    <w:rsid w:val="00051951"/>
    <w:rsid w:val="00051C98"/>
    <w:rsid w:val="00051DF3"/>
    <w:rsid w:val="00051F75"/>
    <w:rsid w:val="00051FB8"/>
    <w:rsid w:val="00052488"/>
    <w:rsid w:val="00052D47"/>
    <w:rsid w:val="00052D64"/>
    <w:rsid w:val="00052D81"/>
    <w:rsid w:val="00052E0B"/>
    <w:rsid w:val="00053596"/>
    <w:rsid w:val="00053799"/>
    <w:rsid w:val="0005398B"/>
    <w:rsid w:val="00053C87"/>
    <w:rsid w:val="00053E5E"/>
    <w:rsid w:val="00053ED6"/>
    <w:rsid w:val="0005421B"/>
    <w:rsid w:val="00054515"/>
    <w:rsid w:val="0005466F"/>
    <w:rsid w:val="000548B8"/>
    <w:rsid w:val="00054C3D"/>
    <w:rsid w:val="0005516A"/>
    <w:rsid w:val="000552F5"/>
    <w:rsid w:val="00055760"/>
    <w:rsid w:val="00055C5F"/>
    <w:rsid w:val="00055CFA"/>
    <w:rsid w:val="00056181"/>
    <w:rsid w:val="0005636E"/>
    <w:rsid w:val="00056387"/>
    <w:rsid w:val="000568C1"/>
    <w:rsid w:val="00056C6D"/>
    <w:rsid w:val="00056CC4"/>
    <w:rsid w:val="00057A88"/>
    <w:rsid w:val="00057BB7"/>
    <w:rsid w:val="00057D6B"/>
    <w:rsid w:val="00057DA2"/>
    <w:rsid w:val="00060E63"/>
    <w:rsid w:val="0006166E"/>
    <w:rsid w:val="000618D7"/>
    <w:rsid w:val="00061A15"/>
    <w:rsid w:val="00061B3F"/>
    <w:rsid w:val="00061E72"/>
    <w:rsid w:val="00062261"/>
    <w:rsid w:val="00062415"/>
    <w:rsid w:val="00062DF8"/>
    <w:rsid w:val="00063856"/>
    <w:rsid w:val="00063B7B"/>
    <w:rsid w:val="00063DAA"/>
    <w:rsid w:val="0006460B"/>
    <w:rsid w:val="00064D79"/>
    <w:rsid w:val="00065750"/>
    <w:rsid w:val="00065B9C"/>
    <w:rsid w:val="00066254"/>
    <w:rsid w:val="000662A6"/>
    <w:rsid w:val="000664E6"/>
    <w:rsid w:val="00066637"/>
    <w:rsid w:val="00066B82"/>
    <w:rsid w:val="00066C5E"/>
    <w:rsid w:val="00067336"/>
    <w:rsid w:val="00067345"/>
    <w:rsid w:val="00067A5F"/>
    <w:rsid w:val="00067D25"/>
    <w:rsid w:val="00067EBC"/>
    <w:rsid w:val="000701CC"/>
    <w:rsid w:val="00070210"/>
    <w:rsid w:val="00070BC2"/>
    <w:rsid w:val="00070D5C"/>
    <w:rsid w:val="00070E27"/>
    <w:rsid w:val="0007147F"/>
    <w:rsid w:val="000715D3"/>
    <w:rsid w:val="00071877"/>
    <w:rsid w:val="000718E0"/>
    <w:rsid w:val="00071B1C"/>
    <w:rsid w:val="00071B3A"/>
    <w:rsid w:val="00071C22"/>
    <w:rsid w:val="00071C56"/>
    <w:rsid w:val="00071CD0"/>
    <w:rsid w:val="00071E59"/>
    <w:rsid w:val="00071FED"/>
    <w:rsid w:val="00072A58"/>
    <w:rsid w:val="00073031"/>
    <w:rsid w:val="00073483"/>
    <w:rsid w:val="000737E2"/>
    <w:rsid w:val="00073E4F"/>
    <w:rsid w:val="00073FD9"/>
    <w:rsid w:val="00074642"/>
    <w:rsid w:val="00074B01"/>
    <w:rsid w:val="00074CB3"/>
    <w:rsid w:val="00074FB7"/>
    <w:rsid w:val="00075148"/>
    <w:rsid w:val="00075538"/>
    <w:rsid w:val="00075620"/>
    <w:rsid w:val="00075839"/>
    <w:rsid w:val="00075A08"/>
    <w:rsid w:val="00075C7A"/>
    <w:rsid w:val="00076410"/>
    <w:rsid w:val="000775D8"/>
    <w:rsid w:val="00077ACB"/>
    <w:rsid w:val="00077B66"/>
    <w:rsid w:val="00077F1A"/>
    <w:rsid w:val="00080228"/>
    <w:rsid w:val="000809A0"/>
    <w:rsid w:val="00080BC8"/>
    <w:rsid w:val="00081596"/>
    <w:rsid w:val="000816FE"/>
    <w:rsid w:val="0008179B"/>
    <w:rsid w:val="0008182C"/>
    <w:rsid w:val="000819F8"/>
    <w:rsid w:val="0008222E"/>
    <w:rsid w:val="0008281F"/>
    <w:rsid w:val="00083079"/>
    <w:rsid w:val="00083619"/>
    <w:rsid w:val="000837F7"/>
    <w:rsid w:val="0008428B"/>
    <w:rsid w:val="00084A8D"/>
    <w:rsid w:val="00085699"/>
    <w:rsid w:val="000858CD"/>
    <w:rsid w:val="00085B46"/>
    <w:rsid w:val="00085CBD"/>
    <w:rsid w:val="00085DEF"/>
    <w:rsid w:val="00086155"/>
    <w:rsid w:val="0008654A"/>
    <w:rsid w:val="000868EB"/>
    <w:rsid w:val="00086C13"/>
    <w:rsid w:val="00086C24"/>
    <w:rsid w:val="00086F3B"/>
    <w:rsid w:val="00086FD5"/>
    <w:rsid w:val="00087202"/>
    <w:rsid w:val="00087358"/>
    <w:rsid w:val="000873E5"/>
    <w:rsid w:val="0008753A"/>
    <w:rsid w:val="000875E7"/>
    <w:rsid w:val="00087683"/>
    <w:rsid w:val="00087A13"/>
    <w:rsid w:val="00087F96"/>
    <w:rsid w:val="0009020B"/>
    <w:rsid w:val="00090432"/>
    <w:rsid w:val="00090463"/>
    <w:rsid w:val="0009076E"/>
    <w:rsid w:val="00090B24"/>
    <w:rsid w:val="00090B96"/>
    <w:rsid w:val="00090C79"/>
    <w:rsid w:val="000915FF"/>
    <w:rsid w:val="0009197F"/>
    <w:rsid w:val="00091987"/>
    <w:rsid w:val="00091EF8"/>
    <w:rsid w:val="00091FFD"/>
    <w:rsid w:val="00092152"/>
    <w:rsid w:val="000925C4"/>
    <w:rsid w:val="000925D4"/>
    <w:rsid w:val="00092792"/>
    <w:rsid w:val="00092CAB"/>
    <w:rsid w:val="0009317B"/>
    <w:rsid w:val="0009319B"/>
    <w:rsid w:val="00093428"/>
    <w:rsid w:val="000936C7"/>
    <w:rsid w:val="00093A1D"/>
    <w:rsid w:val="00093A89"/>
    <w:rsid w:val="00093DA9"/>
    <w:rsid w:val="000940C0"/>
    <w:rsid w:val="00094297"/>
    <w:rsid w:val="00094599"/>
    <w:rsid w:val="0009498E"/>
    <w:rsid w:val="00094B04"/>
    <w:rsid w:val="00095861"/>
    <w:rsid w:val="000961EA"/>
    <w:rsid w:val="0009630D"/>
    <w:rsid w:val="0009675F"/>
    <w:rsid w:val="000967A0"/>
    <w:rsid w:val="000968A3"/>
    <w:rsid w:val="000968CC"/>
    <w:rsid w:val="00096C73"/>
    <w:rsid w:val="00096C79"/>
    <w:rsid w:val="00096E2C"/>
    <w:rsid w:val="00096FE2"/>
    <w:rsid w:val="00097AFB"/>
    <w:rsid w:val="00097D77"/>
    <w:rsid w:val="00097EEA"/>
    <w:rsid w:val="000A0326"/>
    <w:rsid w:val="000A0511"/>
    <w:rsid w:val="000A1123"/>
    <w:rsid w:val="000A134C"/>
    <w:rsid w:val="000A15CE"/>
    <w:rsid w:val="000A1614"/>
    <w:rsid w:val="000A2A10"/>
    <w:rsid w:val="000A2E9B"/>
    <w:rsid w:val="000A346C"/>
    <w:rsid w:val="000A351A"/>
    <w:rsid w:val="000A367D"/>
    <w:rsid w:val="000A3918"/>
    <w:rsid w:val="000A393F"/>
    <w:rsid w:val="000A3CA0"/>
    <w:rsid w:val="000A3DB5"/>
    <w:rsid w:val="000A3F35"/>
    <w:rsid w:val="000A4365"/>
    <w:rsid w:val="000A46AE"/>
    <w:rsid w:val="000A4DC8"/>
    <w:rsid w:val="000A5376"/>
    <w:rsid w:val="000A5473"/>
    <w:rsid w:val="000A6004"/>
    <w:rsid w:val="000A613D"/>
    <w:rsid w:val="000A64AD"/>
    <w:rsid w:val="000A64CD"/>
    <w:rsid w:val="000A66AB"/>
    <w:rsid w:val="000A6752"/>
    <w:rsid w:val="000A722A"/>
    <w:rsid w:val="000A7C36"/>
    <w:rsid w:val="000B0261"/>
    <w:rsid w:val="000B05A1"/>
    <w:rsid w:val="000B0647"/>
    <w:rsid w:val="000B0748"/>
    <w:rsid w:val="000B0C8F"/>
    <w:rsid w:val="000B12E7"/>
    <w:rsid w:val="000B13B9"/>
    <w:rsid w:val="000B159B"/>
    <w:rsid w:val="000B1A43"/>
    <w:rsid w:val="000B1F7C"/>
    <w:rsid w:val="000B215E"/>
    <w:rsid w:val="000B23B0"/>
    <w:rsid w:val="000B2464"/>
    <w:rsid w:val="000B2498"/>
    <w:rsid w:val="000B249C"/>
    <w:rsid w:val="000B2879"/>
    <w:rsid w:val="000B2919"/>
    <w:rsid w:val="000B2CBD"/>
    <w:rsid w:val="000B2FEA"/>
    <w:rsid w:val="000B30B1"/>
    <w:rsid w:val="000B30E4"/>
    <w:rsid w:val="000B315B"/>
    <w:rsid w:val="000B321B"/>
    <w:rsid w:val="000B3482"/>
    <w:rsid w:val="000B3823"/>
    <w:rsid w:val="000B4BD8"/>
    <w:rsid w:val="000B50DB"/>
    <w:rsid w:val="000B53E7"/>
    <w:rsid w:val="000B5451"/>
    <w:rsid w:val="000B5615"/>
    <w:rsid w:val="000B5808"/>
    <w:rsid w:val="000B637F"/>
    <w:rsid w:val="000B67D4"/>
    <w:rsid w:val="000B6981"/>
    <w:rsid w:val="000B6A4C"/>
    <w:rsid w:val="000B6D9C"/>
    <w:rsid w:val="000B6E26"/>
    <w:rsid w:val="000B70F4"/>
    <w:rsid w:val="000B76EC"/>
    <w:rsid w:val="000B7B1B"/>
    <w:rsid w:val="000B7B7D"/>
    <w:rsid w:val="000B7CBA"/>
    <w:rsid w:val="000B7D8B"/>
    <w:rsid w:val="000C01CD"/>
    <w:rsid w:val="000C02C9"/>
    <w:rsid w:val="000C03C2"/>
    <w:rsid w:val="000C0EAB"/>
    <w:rsid w:val="000C0FFB"/>
    <w:rsid w:val="000C1277"/>
    <w:rsid w:val="000C1785"/>
    <w:rsid w:val="000C233D"/>
    <w:rsid w:val="000C3036"/>
    <w:rsid w:val="000C337F"/>
    <w:rsid w:val="000C38B6"/>
    <w:rsid w:val="000C3B48"/>
    <w:rsid w:val="000C4016"/>
    <w:rsid w:val="000C40C1"/>
    <w:rsid w:val="000C4128"/>
    <w:rsid w:val="000C44E7"/>
    <w:rsid w:val="000C46FB"/>
    <w:rsid w:val="000C4890"/>
    <w:rsid w:val="000C4BBF"/>
    <w:rsid w:val="000C4BF6"/>
    <w:rsid w:val="000C50E2"/>
    <w:rsid w:val="000C56E4"/>
    <w:rsid w:val="000C5854"/>
    <w:rsid w:val="000C5869"/>
    <w:rsid w:val="000C6A5F"/>
    <w:rsid w:val="000C6C65"/>
    <w:rsid w:val="000C6D51"/>
    <w:rsid w:val="000C6DD8"/>
    <w:rsid w:val="000C70D2"/>
    <w:rsid w:val="000C714B"/>
    <w:rsid w:val="000C74BA"/>
    <w:rsid w:val="000C7C4A"/>
    <w:rsid w:val="000C7C89"/>
    <w:rsid w:val="000C7FE7"/>
    <w:rsid w:val="000D03C5"/>
    <w:rsid w:val="000D05AD"/>
    <w:rsid w:val="000D06C2"/>
    <w:rsid w:val="000D0A6C"/>
    <w:rsid w:val="000D0A76"/>
    <w:rsid w:val="000D0B61"/>
    <w:rsid w:val="000D0C2C"/>
    <w:rsid w:val="000D121A"/>
    <w:rsid w:val="000D1242"/>
    <w:rsid w:val="000D15C9"/>
    <w:rsid w:val="000D1658"/>
    <w:rsid w:val="000D1703"/>
    <w:rsid w:val="000D1741"/>
    <w:rsid w:val="000D1803"/>
    <w:rsid w:val="000D1BA5"/>
    <w:rsid w:val="000D1EE2"/>
    <w:rsid w:val="000D285C"/>
    <w:rsid w:val="000D2B7B"/>
    <w:rsid w:val="000D2C5A"/>
    <w:rsid w:val="000D2E78"/>
    <w:rsid w:val="000D2ED5"/>
    <w:rsid w:val="000D306D"/>
    <w:rsid w:val="000D34D7"/>
    <w:rsid w:val="000D34FE"/>
    <w:rsid w:val="000D37C9"/>
    <w:rsid w:val="000D3AEB"/>
    <w:rsid w:val="000D3B66"/>
    <w:rsid w:val="000D3FBB"/>
    <w:rsid w:val="000D4514"/>
    <w:rsid w:val="000D45BA"/>
    <w:rsid w:val="000D46BA"/>
    <w:rsid w:val="000D4FF0"/>
    <w:rsid w:val="000D509A"/>
    <w:rsid w:val="000D52E3"/>
    <w:rsid w:val="000D55E1"/>
    <w:rsid w:val="000D55F4"/>
    <w:rsid w:val="000D60E8"/>
    <w:rsid w:val="000D617C"/>
    <w:rsid w:val="000D6231"/>
    <w:rsid w:val="000D6391"/>
    <w:rsid w:val="000D67B0"/>
    <w:rsid w:val="000D68C2"/>
    <w:rsid w:val="000D6A25"/>
    <w:rsid w:val="000D6B31"/>
    <w:rsid w:val="000D70B0"/>
    <w:rsid w:val="000D71F7"/>
    <w:rsid w:val="000D7935"/>
    <w:rsid w:val="000D7BEC"/>
    <w:rsid w:val="000E0498"/>
    <w:rsid w:val="000E0672"/>
    <w:rsid w:val="000E0776"/>
    <w:rsid w:val="000E0A94"/>
    <w:rsid w:val="000E12C7"/>
    <w:rsid w:val="000E1963"/>
    <w:rsid w:val="000E218F"/>
    <w:rsid w:val="000E21A7"/>
    <w:rsid w:val="000E240F"/>
    <w:rsid w:val="000E27C3"/>
    <w:rsid w:val="000E29E5"/>
    <w:rsid w:val="000E300D"/>
    <w:rsid w:val="000E3176"/>
    <w:rsid w:val="000E33FF"/>
    <w:rsid w:val="000E3440"/>
    <w:rsid w:val="000E352F"/>
    <w:rsid w:val="000E371A"/>
    <w:rsid w:val="000E3B7C"/>
    <w:rsid w:val="000E3D98"/>
    <w:rsid w:val="000E3FE2"/>
    <w:rsid w:val="000E4012"/>
    <w:rsid w:val="000E41A0"/>
    <w:rsid w:val="000E41AC"/>
    <w:rsid w:val="000E4702"/>
    <w:rsid w:val="000E4CFF"/>
    <w:rsid w:val="000E513F"/>
    <w:rsid w:val="000E5361"/>
    <w:rsid w:val="000E5BA2"/>
    <w:rsid w:val="000E6471"/>
    <w:rsid w:val="000E677A"/>
    <w:rsid w:val="000E6854"/>
    <w:rsid w:val="000E68B0"/>
    <w:rsid w:val="000E6B62"/>
    <w:rsid w:val="000E6C26"/>
    <w:rsid w:val="000E704F"/>
    <w:rsid w:val="000E7223"/>
    <w:rsid w:val="000E72C5"/>
    <w:rsid w:val="000E7D29"/>
    <w:rsid w:val="000F02AE"/>
    <w:rsid w:val="000F031A"/>
    <w:rsid w:val="000F0CF2"/>
    <w:rsid w:val="000F0D8E"/>
    <w:rsid w:val="000F0FEE"/>
    <w:rsid w:val="000F1B6D"/>
    <w:rsid w:val="000F23DE"/>
    <w:rsid w:val="000F26E9"/>
    <w:rsid w:val="000F28FB"/>
    <w:rsid w:val="000F2C3E"/>
    <w:rsid w:val="000F2C61"/>
    <w:rsid w:val="000F306F"/>
    <w:rsid w:val="000F32D1"/>
    <w:rsid w:val="000F3416"/>
    <w:rsid w:val="000F344A"/>
    <w:rsid w:val="000F3482"/>
    <w:rsid w:val="000F3610"/>
    <w:rsid w:val="000F3C41"/>
    <w:rsid w:val="000F3D6A"/>
    <w:rsid w:val="000F4208"/>
    <w:rsid w:val="000F43F6"/>
    <w:rsid w:val="000F443C"/>
    <w:rsid w:val="000F4523"/>
    <w:rsid w:val="000F482B"/>
    <w:rsid w:val="000F482E"/>
    <w:rsid w:val="000F49EA"/>
    <w:rsid w:val="000F4C4E"/>
    <w:rsid w:val="000F4DB6"/>
    <w:rsid w:val="000F54D9"/>
    <w:rsid w:val="000F584A"/>
    <w:rsid w:val="000F5A5A"/>
    <w:rsid w:val="000F5F1B"/>
    <w:rsid w:val="000F61F8"/>
    <w:rsid w:val="000F65F5"/>
    <w:rsid w:val="000F6730"/>
    <w:rsid w:val="000F6AEC"/>
    <w:rsid w:val="000F6C23"/>
    <w:rsid w:val="000F7215"/>
    <w:rsid w:val="000F739D"/>
    <w:rsid w:val="000F760E"/>
    <w:rsid w:val="000F7646"/>
    <w:rsid w:val="000F7ABA"/>
    <w:rsid w:val="000F7B25"/>
    <w:rsid w:val="001001DD"/>
    <w:rsid w:val="001003BC"/>
    <w:rsid w:val="001004A8"/>
    <w:rsid w:val="001004C4"/>
    <w:rsid w:val="001004D3"/>
    <w:rsid w:val="00100511"/>
    <w:rsid w:val="001006A2"/>
    <w:rsid w:val="00100AFA"/>
    <w:rsid w:val="00100BDF"/>
    <w:rsid w:val="00100EB9"/>
    <w:rsid w:val="00100FD8"/>
    <w:rsid w:val="00101476"/>
    <w:rsid w:val="00101604"/>
    <w:rsid w:val="0010161C"/>
    <w:rsid w:val="0010167E"/>
    <w:rsid w:val="00102409"/>
    <w:rsid w:val="0010243B"/>
    <w:rsid w:val="0010244D"/>
    <w:rsid w:val="001024CF"/>
    <w:rsid w:val="001024F2"/>
    <w:rsid w:val="001025C3"/>
    <w:rsid w:val="001025DD"/>
    <w:rsid w:val="0010274B"/>
    <w:rsid w:val="00102B95"/>
    <w:rsid w:val="00102E38"/>
    <w:rsid w:val="001033B5"/>
    <w:rsid w:val="00103714"/>
    <w:rsid w:val="00103853"/>
    <w:rsid w:val="001038E2"/>
    <w:rsid w:val="001039FA"/>
    <w:rsid w:val="00103F2A"/>
    <w:rsid w:val="001041F0"/>
    <w:rsid w:val="001042DD"/>
    <w:rsid w:val="001042FF"/>
    <w:rsid w:val="00104628"/>
    <w:rsid w:val="001046E0"/>
    <w:rsid w:val="001049D2"/>
    <w:rsid w:val="00104E94"/>
    <w:rsid w:val="00104F89"/>
    <w:rsid w:val="0010500D"/>
    <w:rsid w:val="001052C0"/>
    <w:rsid w:val="0010541E"/>
    <w:rsid w:val="0010557C"/>
    <w:rsid w:val="00105645"/>
    <w:rsid w:val="00105A5F"/>
    <w:rsid w:val="00105BF6"/>
    <w:rsid w:val="001060DC"/>
    <w:rsid w:val="001062CA"/>
    <w:rsid w:val="001067C6"/>
    <w:rsid w:val="001069EB"/>
    <w:rsid w:val="00106C88"/>
    <w:rsid w:val="00106D73"/>
    <w:rsid w:val="001070A8"/>
    <w:rsid w:val="001074A8"/>
    <w:rsid w:val="001079E0"/>
    <w:rsid w:val="00107E4E"/>
    <w:rsid w:val="00107E66"/>
    <w:rsid w:val="0011023D"/>
    <w:rsid w:val="00110595"/>
    <w:rsid w:val="001105A6"/>
    <w:rsid w:val="001109DA"/>
    <w:rsid w:val="00110C63"/>
    <w:rsid w:val="00110D44"/>
    <w:rsid w:val="00111610"/>
    <w:rsid w:val="00111670"/>
    <w:rsid w:val="001116A6"/>
    <w:rsid w:val="001116EF"/>
    <w:rsid w:val="00111726"/>
    <w:rsid w:val="00111A8A"/>
    <w:rsid w:val="00111A92"/>
    <w:rsid w:val="00111C1F"/>
    <w:rsid w:val="00111D92"/>
    <w:rsid w:val="00111DE6"/>
    <w:rsid w:val="00111F04"/>
    <w:rsid w:val="0011261B"/>
    <w:rsid w:val="001127EB"/>
    <w:rsid w:val="0011286E"/>
    <w:rsid w:val="001137C8"/>
    <w:rsid w:val="00114079"/>
    <w:rsid w:val="0011408A"/>
    <w:rsid w:val="0011433A"/>
    <w:rsid w:val="001146BF"/>
    <w:rsid w:val="001147F5"/>
    <w:rsid w:val="00114919"/>
    <w:rsid w:val="00114D00"/>
    <w:rsid w:val="001157E0"/>
    <w:rsid w:val="00115C54"/>
    <w:rsid w:val="00115D3C"/>
    <w:rsid w:val="001160E1"/>
    <w:rsid w:val="00116205"/>
    <w:rsid w:val="0011629A"/>
    <w:rsid w:val="0011644A"/>
    <w:rsid w:val="0011648C"/>
    <w:rsid w:val="00116C78"/>
    <w:rsid w:val="001200E5"/>
    <w:rsid w:val="001206CE"/>
    <w:rsid w:val="0012105F"/>
    <w:rsid w:val="001218E0"/>
    <w:rsid w:val="00121B95"/>
    <w:rsid w:val="00122BC1"/>
    <w:rsid w:val="00123333"/>
    <w:rsid w:val="001237C5"/>
    <w:rsid w:val="00123C33"/>
    <w:rsid w:val="00124000"/>
    <w:rsid w:val="00124256"/>
    <w:rsid w:val="00124388"/>
    <w:rsid w:val="001243C4"/>
    <w:rsid w:val="00124783"/>
    <w:rsid w:val="00124892"/>
    <w:rsid w:val="00124AC4"/>
    <w:rsid w:val="00124C64"/>
    <w:rsid w:val="00124D3A"/>
    <w:rsid w:val="001251C7"/>
    <w:rsid w:val="00125626"/>
    <w:rsid w:val="0012567B"/>
    <w:rsid w:val="00125876"/>
    <w:rsid w:val="00125A89"/>
    <w:rsid w:val="00125DD8"/>
    <w:rsid w:val="0012626C"/>
    <w:rsid w:val="00126523"/>
    <w:rsid w:val="00126768"/>
    <w:rsid w:val="00126776"/>
    <w:rsid w:val="0012736B"/>
    <w:rsid w:val="001274F7"/>
    <w:rsid w:val="001276C1"/>
    <w:rsid w:val="00130115"/>
    <w:rsid w:val="00130413"/>
    <w:rsid w:val="001307E2"/>
    <w:rsid w:val="00130DD5"/>
    <w:rsid w:val="00131269"/>
    <w:rsid w:val="001312AE"/>
    <w:rsid w:val="00131365"/>
    <w:rsid w:val="001318D0"/>
    <w:rsid w:val="0013195C"/>
    <w:rsid w:val="00131C69"/>
    <w:rsid w:val="001321C9"/>
    <w:rsid w:val="001322D2"/>
    <w:rsid w:val="0013235C"/>
    <w:rsid w:val="00132B1D"/>
    <w:rsid w:val="0013355A"/>
    <w:rsid w:val="00133697"/>
    <w:rsid w:val="001338AB"/>
    <w:rsid w:val="00133955"/>
    <w:rsid w:val="00133AF1"/>
    <w:rsid w:val="001346DD"/>
    <w:rsid w:val="0013479B"/>
    <w:rsid w:val="00134929"/>
    <w:rsid w:val="00134A36"/>
    <w:rsid w:val="00134CFE"/>
    <w:rsid w:val="00134DEF"/>
    <w:rsid w:val="0013528C"/>
    <w:rsid w:val="001352E2"/>
    <w:rsid w:val="00135BE1"/>
    <w:rsid w:val="00135C3F"/>
    <w:rsid w:val="0013617B"/>
    <w:rsid w:val="001366C1"/>
    <w:rsid w:val="00136F54"/>
    <w:rsid w:val="0013703D"/>
    <w:rsid w:val="0013706D"/>
    <w:rsid w:val="0013729E"/>
    <w:rsid w:val="00137894"/>
    <w:rsid w:val="00137EDB"/>
    <w:rsid w:val="00137F34"/>
    <w:rsid w:val="00137F6A"/>
    <w:rsid w:val="0014009C"/>
    <w:rsid w:val="00140579"/>
    <w:rsid w:val="001408A6"/>
    <w:rsid w:val="00140D16"/>
    <w:rsid w:val="001410A9"/>
    <w:rsid w:val="00141653"/>
    <w:rsid w:val="001418C4"/>
    <w:rsid w:val="00141B40"/>
    <w:rsid w:val="00141BD0"/>
    <w:rsid w:val="00141C2D"/>
    <w:rsid w:val="00141E82"/>
    <w:rsid w:val="00142701"/>
    <w:rsid w:val="00142D7C"/>
    <w:rsid w:val="001436AE"/>
    <w:rsid w:val="001436D4"/>
    <w:rsid w:val="00143A43"/>
    <w:rsid w:val="00143C16"/>
    <w:rsid w:val="00143D6E"/>
    <w:rsid w:val="00144028"/>
    <w:rsid w:val="00144076"/>
    <w:rsid w:val="00144207"/>
    <w:rsid w:val="00144224"/>
    <w:rsid w:val="00144331"/>
    <w:rsid w:val="0014454B"/>
    <w:rsid w:val="00144B75"/>
    <w:rsid w:val="00144EB9"/>
    <w:rsid w:val="00144F76"/>
    <w:rsid w:val="00145022"/>
    <w:rsid w:val="00145B1A"/>
    <w:rsid w:val="00145F40"/>
    <w:rsid w:val="0014603E"/>
    <w:rsid w:val="001464DE"/>
    <w:rsid w:val="00146621"/>
    <w:rsid w:val="0014667B"/>
    <w:rsid w:val="0014687F"/>
    <w:rsid w:val="00146D85"/>
    <w:rsid w:val="00146FDC"/>
    <w:rsid w:val="001470E4"/>
    <w:rsid w:val="001471D1"/>
    <w:rsid w:val="001471F8"/>
    <w:rsid w:val="0014729D"/>
    <w:rsid w:val="001473B5"/>
    <w:rsid w:val="00147926"/>
    <w:rsid w:val="00147D46"/>
    <w:rsid w:val="00147DB9"/>
    <w:rsid w:val="00150127"/>
    <w:rsid w:val="00150132"/>
    <w:rsid w:val="00150195"/>
    <w:rsid w:val="00150439"/>
    <w:rsid w:val="0015044F"/>
    <w:rsid w:val="00150AFE"/>
    <w:rsid w:val="00151122"/>
    <w:rsid w:val="00151B84"/>
    <w:rsid w:val="00151E47"/>
    <w:rsid w:val="00152B53"/>
    <w:rsid w:val="00152BD2"/>
    <w:rsid w:val="00152C06"/>
    <w:rsid w:val="00152C60"/>
    <w:rsid w:val="00153B34"/>
    <w:rsid w:val="00153C39"/>
    <w:rsid w:val="001540E4"/>
    <w:rsid w:val="00154857"/>
    <w:rsid w:val="001549D5"/>
    <w:rsid w:val="00154CFD"/>
    <w:rsid w:val="00154D29"/>
    <w:rsid w:val="00154D2A"/>
    <w:rsid w:val="00154F69"/>
    <w:rsid w:val="0015514B"/>
    <w:rsid w:val="00155312"/>
    <w:rsid w:val="001559A1"/>
    <w:rsid w:val="00155AAE"/>
    <w:rsid w:val="00155BD8"/>
    <w:rsid w:val="00155EDD"/>
    <w:rsid w:val="001560C5"/>
    <w:rsid w:val="0015661D"/>
    <w:rsid w:val="0015699C"/>
    <w:rsid w:val="00156ED1"/>
    <w:rsid w:val="00157417"/>
    <w:rsid w:val="0015759A"/>
    <w:rsid w:val="00157B90"/>
    <w:rsid w:val="00157E53"/>
    <w:rsid w:val="001601FF"/>
    <w:rsid w:val="001605EB"/>
    <w:rsid w:val="00160654"/>
    <w:rsid w:val="00160876"/>
    <w:rsid w:val="0016087E"/>
    <w:rsid w:val="00161F83"/>
    <w:rsid w:val="00162273"/>
    <w:rsid w:val="00162679"/>
    <w:rsid w:val="00162766"/>
    <w:rsid w:val="001627AC"/>
    <w:rsid w:val="00162CFA"/>
    <w:rsid w:val="00162D55"/>
    <w:rsid w:val="00162FA8"/>
    <w:rsid w:val="00163BF5"/>
    <w:rsid w:val="00163C85"/>
    <w:rsid w:val="0016466C"/>
    <w:rsid w:val="00164BC2"/>
    <w:rsid w:val="001657CA"/>
    <w:rsid w:val="00165A1B"/>
    <w:rsid w:val="00165AC6"/>
    <w:rsid w:val="001660DF"/>
    <w:rsid w:val="0016636C"/>
    <w:rsid w:val="001667DC"/>
    <w:rsid w:val="00166AB3"/>
    <w:rsid w:val="00167113"/>
    <w:rsid w:val="0016745D"/>
    <w:rsid w:val="00167CD4"/>
    <w:rsid w:val="00167E12"/>
    <w:rsid w:val="00167FDB"/>
    <w:rsid w:val="001704D8"/>
    <w:rsid w:val="00170A6E"/>
    <w:rsid w:val="00170D22"/>
    <w:rsid w:val="00170D81"/>
    <w:rsid w:val="0017136B"/>
    <w:rsid w:val="0017156C"/>
    <w:rsid w:val="001716A2"/>
    <w:rsid w:val="00171A37"/>
    <w:rsid w:val="001720AB"/>
    <w:rsid w:val="001726C3"/>
    <w:rsid w:val="001727B0"/>
    <w:rsid w:val="00172939"/>
    <w:rsid w:val="00172A2A"/>
    <w:rsid w:val="00172CE9"/>
    <w:rsid w:val="00172FF4"/>
    <w:rsid w:val="001733C0"/>
    <w:rsid w:val="001734E7"/>
    <w:rsid w:val="00173A9D"/>
    <w:rsid w:val="00173B73"/>
    <w:rsid w:val="00173C14"/>
    <w:rsid w:val="00173C5C"/>
    <w:rsid w:val="00173D19"/>
    <w:rsid w:val="00173D89"/>
    <w:rsid w:val="00173E9B"/>
    <w:rsid w:val="00173F5D"/>
    <w:rsid w:val="001742C1"/>
    <w:rsid w:val="00174A3D"/>
    <w:rsid w:val="00174AE2"/>
    <w:rsid w:val="00174CC4"/>
    <w:rsid w:val="00174D9F"/>
    <w:rsid w:val="00174E75"/>
    <w:rsid w:val="0017500E"/>
    <w:rsid w:val="001750CB"/>
    <w:rsid w:val="001750DC"/>
    <w:rsid w:val="001751FE"/>
    <w:rsid w:val="0017526B"/>
    <w:rsid w:val="00175598"/>
    <w:rsid w:val="00175679"/>
    <w:rsid w:val="00175B3B"/>
    <w:rsid w:val="00175F93"/>
    <w:rsid w:val="00176AA7"/>
    <w:rsid w:val="00176C6F"/>
    <w:rsid w:val="00177036"/>
    <w:rsid w:val="001771D6"/>
    <w:rsid w:val="00177A83"/>
    <w:rsid w:val="00177B9E"/>
    <w:rsid w:val="001806FC"/>
    <w:rsid w:val="00180AA1"/>
    <w:rsid w:val="00180F53"/>
    <w:rsid w:val="001818BE"/>
    <w:rsid w:val="00181EFD"/>
    <w:rsid w:val="001820A9"/>
    <w:rsid w:val="001827CB"/>
    <w:rsid w:val="00182C5F"/>
    <w:rsid w:val="00182C9D"/>
    <w:rsid w:val="00182DE0"/>
    <w:rsid w:val="00182DF0"/>
    <w:rsid w:val="00182F00"/>
    <w:rsid w:val="00183ACF"/>
    <w:rsid w:val="00183CFE"/>
    <w:rsid w:val="00183E13"/>
    <w:rsid w:val="00184B00"/>
    <w:rsid w:val="00184BFA"/>
    <w:rsid w:val="00184CF2"/>
    <w:rsid w:val="00184DBA"/>
    <w:rsid w:val="00184E18"/>
    <w:rsid w:val="001851A3"/>
    <w:rsid w:val="00185724"/>
    <w:rsid w:val="001859E9"/>
    <w:rsid w:val="00185C88"/>
    <w:rsid w:val="00185E2E"/>
    <w:rsid w:val="00185FF3"/>
    <w:rsid w:val="001868C1"/>
    <w:rsid w:val="00187450"/>
    <w:rsid w:val="00187477"/>
    <w:rsid w:val="001875CD"/>
    <w:rsid w:val="001876F1"/>
    <w:rsid w:val="00187975"/>
    <w:rsid w:val="00190756"/>
    <w:rsid w:val="001907B8"/>
    <w:rsid w:val="00190E63"/>
    <w:rsid w:val="00190ECB"/>
    <w:rsid w:val="001916A7"/>
    <w:rsid w:val="0019193E"/>
    <w:rsid w:val="00191B5A"/>
    <w:rsid w:val="00191C49"/>
    <w:rsid w:val="00192004"/>
    <w:rsid w:val="00192173"/>
    <w:rsid w:val="001922A4"/>
    <w:rsid w:val="001924E5"/>
    <w:rsid w:val="001925C3"/>
    <w:rsid w:val="00192973"/>
    <w:rsid w:val="00192BDB"/>
    <w:rsid w:val="00192E13"/>
    <w:rsid w:val="00192EB3"/>
    <w:rsid w:val="00193190"/>
    <w:rsid w:val="001936C9"/>
    <w:rsid w:val="00193913"/>
    <w:rsid w:val="001944BF"/>
    <w:rsid w:val="0019477A"/>
    <w:rsid w:val="0019480E"/>
    <w:rsid w:val="00194B39"/>
    <w:rsid w:val="00194EB5"/>
    <w:rsid w:val="001951CD"/>
    <w:rsid w:val="00195871"/>
    <w:rsid w:val="001959CF"/>
    <w:rsid w:val="00195A29"/>
    <w:rsid w:val="00195AEB"/>
    <w:rsid w:val="00195E5B"/>
    <w:rsid w:val="00195EBF"/>
    <w:rsid w:val="00195FC6"/>
    <w:rsid w:val="00196072"/>
    <w:rsid w:val="001962FB"/>
    <w:rsid w:val="00196696"/>
    <w:rsid w:val="001966B9"/>
    <w:rsid w:val="001967F5"/>
    <w:rsid w:val="00196AA0"/>
    <w:rsid w:val="00196B74"/>
    <w:rsid w:val="001970C3"/>
    <w:rsid w:val="0019750B"/>
    <w:rsid w:val="001978B7"/>
    <w:rsid w:val="00197987"/>
    <w:rsid w:val="00197A15"/>
    <w:rsid w:val="00197BD1"/>
    <w:rsid w:val="00197CB2"/>
    <w:rsid w:val="00197E70"/>
    <w:rsid w:val="001A0632"/>
    <w:rsid w:val="001A0E2C"/>
    <w:rsid w:val="001A1073"/>
    <w:rsid w:val="001A109F"/>
    <w:rsid w:val="001A12A7"/>
    <w:rsid w:val="001A12C9"/>
    <w:rsid w:val="001A1609"/>
    <w:rsid w:val="001A17A5"/>
    <w:rsid w:val="001A1C4F"/>
    <w:rsid w:val="001A1DD8"/>
    <w:rsid w:val="001A212A"/>
    <w:rsid w:val="001A25E1"/>
    <w:rsid w:val="001A2766"/>
    <w:rsid w:val="001A27A2"/>
    <w:rsid w:val="001A29FA"/>
    <w:rsid w:val="001A2A15"/>
    <w:rsid w:val="001A3185"/>
    <w:rsid w:val="001A338C"/>
    <w:rsid w:val="001A35CF"/>
    <w:rsid w:val="001A384A"/>
    <w:rsid w:val="001A3AAC"/>
    <w:rsid w:val="001A442C"/>
    <w:rsid w:val="001A4763"/>
    <w:rsid w:val="001A4CBF"/>
    <w:rsid w:val="001A52CF"/>
    <w:rsid w:val="001A570B"/>
    <w:rsid w:val="001A57CC"/>
    <w:rsid w:val="001A5835"/>
    <w:rsid w:val="001A5984"/>
    <w:rsid w:val="001A5C44"/>
    <w:rsid w:val="001A62BE"/>
    <w:rsid w:val="001A65FE"/>
    <w:rsid w:val="001A6B98"/>
    <w:rsid w:val="001A7203"/>
    <w:rsid w:val="001A7373"/>
    <w:rsid w:val="001A79E0"/>
    <w:rsid w:val="001A7E9C"/>
    <w:rsid w:val="001A7F8E"/>
    <w:rsid w:val="001B0340"/>
    <w:rsid w:val="001B1B1A"/>
    <w:rsid w:val="001B1D74"/>
    <w:rsid w:val="001B2055"/>
    <w:rsid w:val="001B2918"/>
    <w:rsid w:val="001B2C03"/>
    <w:rsid w:val="001B2C34"/>
    <w:rsid w:val="001B2C51"/>
    <w:rsid w:val="001B33B2"/>
    <w:rsid w:val="001B3522"/>
    <w:rsid w:val="001B3B5A"/>
    <w:rsid w:val="001B3CD3"/>
    <w:rsid w:val="001B3D6D"/>
    <w:rsid w:val="001B3DED"/>
    <w:rsid w:val="001B3DF5"/>
    <w:rsid w:val="001B3E89"/>
    <w:rsid w:val="001B4BBE"/>
    <w:rsid w:val="001B4D48"/>
    <w:rsid w:val="001B4D5A"/>
    <w:rsid w:val="001B4E42"/>
    <w:rsid w:val="001B4FCB"/>
    <w:rsid w:val="001B5492"/>
    <w:rsid w:val="001B57CA"/>
    <w:rsid w:val="001B5812"/>
    <w:rsid w:val="001B5A7C"/>
    <w:rsid w:val="001B5DD0"/>
    <w:rsid w:val="001B5DE0"/>
    <w:rsid w:val="001B6869"/>
    <w:rsid w:val="001B7067"/>
    <w:rsid w:val="001B76CF"/>
    <w:rsid w:val="001B76F6"/>
    <w:rsid w:val="001B7824"/>
    <w:rsid w:val="001B797F"/>
    <w:rsid w:val="001B79C6"/>
    <w:rsid w:val="001B7D7B"/>
    <w:rsid w:val="001C04AC"/>
    <w:rsid w:val="001C04B3"/>
    <w:rsid w:val="001C0801"/>
    <w:rsid w:val="001C0B06"/>
    <w:rsid w:val="001C0B97"/>
    <w:rsid w:val="001C0D5D"/>
    <w:rsid w:val="001C19D7"/>
    <w:rsid w:val="001C1BA4"/>
    <w:rsid w:val="001C1EE7"/>
    <w:rsid w:val="001C22E2"/>
    <w:rsid w:val="001C2817"/>
    <w:rsid w:val="001C28C4"/>
    <w:rsid w:val="001C2956"/>
    <w:rsid w:val="001C2FBF"/>
    <w:rsid w:val="001C355B"/>
    <w:rsid w:val="001C3B02"/>
    <w:rsid w:val="001C421F"/>
    <w:rsid w:val="001C4697"/>
    <w:rsid w:val="001C4951"/>
    <w:rsid w:val="001C4B9C"/>
    <w:rsid w:val="001C4BBB"/>
    <w:rsid w:val="001C4CE4"/>
    <w:rsid w:val="001C4FBB"/>
    <w:rsid w:val="001C5186"/>
    <w:rsid w:val="001C51D7"/>
    <w:rsid w:val="001C52DF"/>
    <w:rsid w:val="001C5A65"/>
    <w:rsid w:val="001C5BDA"/>
    <w:rsid w:val="001C68B3"/>
    <w:rsid w:val="001C69BC"/>
    <w:rsid w:val="001C69C4"/>
    <w:rsid w:val="001C6BD3"/>
    <w:rsid w:val="001C6BFB"/>
    <w:rsid w:val="001C6C76"/>
    <w:rsid w:val="001C6D76"/>
    <w:rsid w:val="001C6E53"/>
    <w:rsid w:val="001C6EB3"/>
    <w:rsid w:val="001C6F1B"/>
    <w:rsid w:val="001C6F32"/>
    <w:rsid w:val="001C7684"/>
    <w:rsid w:val="001C7891"/>
    <w:rsid w:val="001C7E5A"/>
    <w:rsid w:val="001D0A79"/>
    <w:rsid w:val="001D0BD7"/>
    <w:rsid w:val="001D165B"/>
    <w:rsid w:val="001D1CE9"/>
    <w:rsid w:val="001D2480"/>
    <w:rsid w:val="001D2A78"/>
    <w:rsid w:val="001D2D45"/>
    <w:rsid w:val="001D2DBF"/>
    <w:rsid w:val="001D3005"/>
    <w:rsid w:val="001D3083"/>
    <w:rsid w:val="001D30B2"/>
    <w:rsid w:val="001D366E"/>
    <w:rsid w:val="001D3813"/>
    <w:rsid w:val="001D3B05"/>
    <w:rsid w:val="001D3D41"/>
    <w:rsid w:val="001D4285"/>
    <w:rsid w:val="001D4583"/>
    <w:rsid w:val="001D46D7"/>
    <w:rsid w:val="001D46F9"/>
    <w:rsid w:val="001D4956"/>
    <w:rsid w:val="001D4A2C"/>
    <w:rsid w:val="001D4A5A"/>
    <w:rsid w:val="001D4C91"/>
    <w:rsid w:val="001D4D56"/>
    <w:rsid w:val="001D4EDC"/>
    <w:rsid w:val="001D5060"/>
    <w:rsid w:val="001D5333"/>
    <w:rsid w:val="001D546F"/>
    <w:rsid w:val="001D54D5"/>
    <w:rsid w:val="001D54FE"/>
    <w:rsid w:val="001D554D"/>
    <w:rsid w:val="001D5915"/>
    <w:rsid w:val="001D5964"/>
    <w:rsid w:val="001D5BBB"/>
    <w:rsid w:val="001D5DC3"/>
    <w:rsid w:val="001D65AD"/>
    <w:rsid w:val="001D66A9"/>
    <w:rsid w:val="001D69EE"/>
    <w:rsid w:val="001D6B7E"/>
    <w:rsid w:val="001D74BC"/>
    <w:rsid w:val="001D7A00"/>
    <w:rsid w:val="001D7A25"/>
    <w:rsid w:val="001D7D11"/>
    <w:rsid w:val="001D7D55"/>
    <w:rsid w:val="001E02BD"/>
    <w:rsid w:val="001E05CC"/>
    <w:rsid w:val="001E0D6E"/>
    <w:rsid w:val="001E0E57"/>
    <w:rsid w:val="001E1233"/>
    <w:rsid w:val="001E177D"/>
    <w:rsid w:val="001E223C"/>
    <w:rsid w:val="001E2D3F"/>
    <w:rsid w:val="001E2DF5"/>
    <w:rsid w:val="001E32E9"/>
    <w:rsid w:val="001E3999"/>
    <w:rsid w:val="001E40D7"/>
    <w:rsid w:val="001E43EC"/>
    <w:rsid w:val="001E4A8E"/>
    <w:rsid w:val="001E4C7F"/>
    <w:rsid w:val="001E4F11"/>
    <w:rsid w:val="001E50BA"/>
    <w:rsid w:val="001E5231"/>
    <w:rsid w:val="001E5330"/>
    <w:rsid w:val="001E548B"/>
    <w:rsid w:val="001E5540"/>
    <w:rsid w:val="001E5CF7"/>
    <w:rsid w:val="001E6137"/>
    <w:rsid w:val="001E62AC"/>
    <w:rsid w:val="001E6547"/>
    <w:rsid w:val="001E667D"/>
    <w:rsid w:val="001E678D"/>
    <w:rsid w:val="001E6A85"/>
    <w:rsid w:val="001E6D3D"/>
    <w:rsid w:val="001E72DF"/>
    <w:rsid w:val="001E7A20"/>
    <w:rsid w:val="001E7BF4"/>
    <w:rsid w:val="001E7D36"/>
    <w:rsid w:val="001F0CF9"/>
    <w:rsid w:val="001F1166"/>
    <w:rsid w:val="001F126C"/>
    <w:rsid w:val="001F1975"/>
    <w:rsid w:val="001F2031"/>
    <w:rsid w:val="001F22BA"/>
    <w:rsid w:val="001F2331"/>
    <w:rsid w:val="001F2E71"/>
    <w:rsid w:val="001F35E0"/>
    <w:rsid w:val="001F372B"/>
    <w:rsid w:val="001F37D4"/>
    <w:rsid w:val="001F40BA"/>
    <w:rsid w:val="001F4208"/>
    <w:rsid w:val="001F4269"/>
    <w:rsid w:val="001F4513"/>
    <w:rsid w:val="001F46EB"/>
    <w:rsid w:val="001F4955"/>
    <w:rsid w:val="001F49E9"/>
    <w:rsid w:val="001F50C1"/>
    <w:rsid w:val="001F56A4"/>
    <w:rsid w:val="001F5892"/>
    <w:rsid w:val="001F58D7"/>
    <w:rsid w:val="001F58E5"/>
    <w:rsid w:val="001F5B34"/>
    <w:rsid w:val="001F626E"/>
    <w:rsid w:val="001F6438"/>
    <w:rsid w:val="001F6488"/>
    <w:rsid w:val="001F64A8"/>
    <w:rsid w:val="001F7711"/>
    <w:rsid w:val="001F7BE2"/>
    <w:rsid w:val="001F7DEB"/>
    <w:rsid w:val="002000E4"/>
    <w:rsid w:val="002000F6"/>
    <w:rsid w:val="002001F0"/>
    <w:rsid w:val="0020025A"/>
    <w:rsid w:val="00200587"/>
    <w:rsid w:val="00200758"/>
    <w:rsid w:val="00200BE5"/>
    <w:rsid w:val="00201735"/>
    <w:rsid w:val="0020180B"/>
    <w:rsid w:val="00201963"/>
    <w:rsid w:val="0020225C"/>
    <w:rsid w:val="002022BB"/>
    <w:rsid w:val="002023A6"/>
    <w:rsid w:val="002027EB"/>
    <w:rsid w:val="0020291F"/>
    <w:rsid w:val="002034D9"/>
    <w:rsid w:val="00203547"/>
    <w:rsid w:val="0020380A"/>
    <w:rsid w:val="002038D5"/>
    <w:rsid w:val="00203A1D"/>
    <w:rsid w:val="00203B61"/>
    <w:rsid w:val="00203F81"/>
    <w:rsid w:val="002047A6"/>
    <w:rsid w:val="00204FB8"/>
    <w:rsid w:val="00204FF9"/>
    <w:rsid w:val="00205291"/>
    <w:rsid w:val="00205CBB"/>
    <w:rsid w:val="00206703"/>
    <w:rsid w:val="00206A5D"/>
    <w:rsid w:val="00206DF0"/>
    <w:rsid w:val="002079BA"/>
    <w:rsid w:val="00207B2F"/>
    <w:rsid w:val="00207C1D"/>
    <w:rsid w:val="002103BB"/>
    <w:rsid w:val="002103F3"/>
    <w:rsid w:val="002104C7"/>
    <w:rsid w:val="002107B5"/>
    <w:rsid w:val="002115C7"/>
    <w:rsid w:val="00212337"/>
    <w:rsid w:val="0021262C"/>
    <w:rsid w:val="00212DAD"/>
    <w:rsid w:val="00212EFC"/>
    <w:rsid w:val="00212F7B"/>
    <w:rsid w:val="0021305B"/>
    <w:rsid w:val="00213201"/>
    <w:rsid w:val="00213962"/>
    <w:rsid w:val="002143A9"/>
    <w:rsid w:val="00214845"/>
    <w:rsid w:val="002148E2"/>
    <w:rsid w:val="00214976"/>
    <w:rsid w:val="00214B39"/>
    <w:rsid w:val="00214D4A"/>
    <w:rsid w:val="00215255"/>
    <w:rsid w:val="00215395"/>
    <w:rsid w:val="002153AC"/>
    <w:rsid w:val="00215A58"/>
    <w:rsid w:val="00215C28"/>
    <w:rsid w:val="00215C87"/>
    <w:rsid w:val="00215E6C"/>
    <w:rsid w:val="00215FCA"/>
    <w:rsid w:val="002162D9"/>
    <w:rsid w:val="00216992"/>
    <w:rsid w:val="00216C81"/>
    <w:rsid w:val="00216ED4"/>
    <w:rsid w:val="00217048"/>
    <w:rsid w:val="0021731F"/>
    <w:rsid w:val="0021732D"/>
    <w:rsid w:val="002173B5"/>
    <w:rsid w:val="00217846"/>
    <w:rsid w:val="00217A60"/>
    <w:rsid w:val="00217DB1"/>
    <w:rsid w:val="00217FAB"/>
    <w:rsid w:val="00220464"/>
    <w:rsid w:val="002205C1"/>
    <w:rsid w:val="002206B9"/>
    <w:rsid w:val="00220711"/>
    <w:rsid w:val="0022082F"/>
    <w:rsid w:val="00220887"/>
    <w:rsid w:val="00220A70"/>
    <w:rsid w:val="00220B08"/>
    <w:rsid w:val="00221457"/>
    <w:rsid w:val="00221614"/>
    <w:rsid w:val="00221E76"/>
    <w:rsid w:val="00222944"/>
    <w:rsid w:val="00222C29"/>
    <w:rsid w:val="00222CDF"/>
    <w:rsid w:val="00222E4D"/>
    <w:rsid w:val="002234C1"/>
    <w:rsid w:val="0022353F"/>
    <w:rsid w:val="00223668"/>
    <w:rsid w:val="00223B40"/>
    <w:rsid w:val="00224209"/>
    <w:rsid w:val="002248ED"/>
    <w:rsid w:val="00224A39"/>
    <w:rsid w:val="00224E2E"/>
    <w:rsid w:val="002250DD"/>
    <w:rsid w:val="002250FB"/>
    <w:rsid w:val="0022537B"/>
    <w:rsid w:val="00225671"/>
    <w:rsid w:val="00225A25"/>
    <w:rsid w:val="00225B12"/>
    <w:rsid w:val="002263BC"/>
    <w:rsid w:val="00226641"/>
    <w:rsid w:val="00226A9B"/>
    <w:rsid w:val="00226F00"/>
    <w:rsid w:val="002275F2"/>
    <w:rsid w:val="00227638"/>
    <w:rsid w:val="002277B8"/>
    <w:rsid w:val="00227CC8"/>
    <w:rsid w:val="0023025C"/>
    <w:rsid w:val="00230839"/>
    <w:rsid w:val="00230EC7"/>
    <w:rsid w:val="00230F86"/>
    <w:rsid w:val="0023131D"/>
    <w:rsid w:val="0023156A"/>
    <w:rsid w:val="002315B4"/>
    <w:rsid w:val="00231B52"/>
    <w:rsid w:val="00231E6F"/>
    <w:rsid w:val="00231ED6"/>
    <w:rsid w:val="00232730"/>
    <w:rsid w:val="0023282D"/>
    <w:rsid w:val="002332D9"/>
    <w:rsid w:val="00233AED"/>
    <w:rsid w:val="00233E34"/>
    <w:rsid w:val="002349FF"/>
    <w:rsid w:val="00234B6A"/>
    <w:rsid w:val="00234C32"/>
    <w:rsid w:val="00235022"/>
    <w:rsid w:val="002351EE"/>
    <w:rsid w:val="00235227"/>
    <w:rsid w:val="0023545A"/>
    <w:rsid w:val="00235935"/>
    <w:rsid w:val="00235CAC"/>
    <w:rsid w:val="00235D90"/>
    <w:rsid w:val="00235F05"/>
    <w:rsid w:val="0023660C"/>
    <w:rsid w:val="002369A7"/>
    <w:rsid w:val="0023742D"/>
    <w:rsid w:val="00237686"/>
    <w:rsid w:val="00237747"/>
    <w:rsid w:val="002379BD"/>
    <w:rsid w:val="00237C71"/>
    <w:rsid w:val="00237C77"/>
    <w:rsid w:val="00237CC5"/>
    <w:rsid w:val="00237F90"/>
    <w:rsid w:val="0024000F"/>
    <w:rsid w:val="00240011"/>
    <w:rsid w:val="002401AF"/>
    <w:rsid w:val="0024023F"/>
    <w:rsid w:val="0024035F"/>
    <w:rsid w:val="00240420"/>
    <w:rsid w:val="00240C38"/>
    <w:rsid w:val="00240F5D"/>
    <w:rsid w:val="00241203"/>
    <w:rsid w:val="0024178E"/>
    <w:rsid w:val="00241AC8"/>
    <w:rsid w:val="00241CC5"/>
    <w:rsid w:val="00241F61"/>
    <w:rsid w:val="00242608"/>
    <w:rsid w:val="002429CE"/>
    <w:rsid w:val="00242A24"/>
    <w:rsid w:val="00242CB8"/>
    <w:rsid w:val="00243806"/>
    <w:rsid w:val="00243FA6"/>
    <w:rsid w:val="00244173"/>
    <w:rsid w:val="00244747"/>
    <w:rsid w:val="00244F82"/>
    <w:rsid w:val="002451F4"/>
    <w:rsid w:val="002456EC"/>
    <w:rsid w:val="00245885"/>
    <w:rsid w:val="00246372"/>
    <w:rsid w:val="002466B6"/>
    <w:rsid w:val="002469D1"/>
    <w:rsid w:val="00246BD6"/>
    <w:rsid w:val="0024712F"/>
    <w:rsid w:val="002476D3"/>
    <w:rsid w:val="002478D8"/>
    <w:rsid w:val="00247908"/>
    <w:rsid w:val="00247D9A"/>
    <w:rsid w:val="002502A2"/>
    <w:rsid w:val="00250699"/>
    <w:rsid w:val="002506F0"/>
    <w:rsid w:val="00250813"/>
    <w:rsid w:val="0025086D"/>
    <w:rsid w:val="00250B1D"/>
    <w:rsid w:val="00250DD2"/>
    <w:rsid w:val="00250F33"/>
    <w:rsid w:val="0025104D"/>
    <w:rsid w:val="00251143"/>
    <w:rsid w:val="0025172A"/>
    <w:rsid w:val="002519B7"/>
    <w:rsid w:val="00251FC8"/>
    <w:rsid w:val="0025230F"/>
    <w:rsid w:val="002523C6"/>
    <w:rsid w:val="002523CB"/>
    <w:rsid w:val="0025254B"/>
    <w:rsid w:val="00252714"/>
    <w:rsid w:val="002527C0"/>
    <w:rsid w:val="0025289F"/>
    <w:rsid w:val="00252D20"/>
    <w:rsid w:val="00252EBC"/>
    <w:rsid w:val="0025345B"/>
    <w:rsid w:val="00253907"/>
    <w:rsid w:val="002539FF"/>
    <w:rsid w:val="00253D9F"/>
    <w:rsid w:val="00253F49"/>
    <w:rsid w:val="002541BF"/>
    <w:rsid w:val="002547D6"/>
    <w:rsid w:val="00254D8A"/>
    <w:rsid w:val="00254E1C"/>
    <w:rsid w:val="00255F91"/>
    <w:rsid w:val="00256373"/>
    <w:rsid w:val="00256648"/>
    <w:rsid w:val="00256A18"/>
    <w:rsid w:val="00257615"/>
    <w:rsid w:val="0025766D"/>
    <w:rsid w:val="00260074"/>
    <w:rsid w:val="00260585"/>
    <w:rsid w:val="002608F1"/>
    <w:rsid w:val="00260911"/>
    <w:rsid w:val="00260E60"/>
    <w:rsid w:val="00261075"/>
    <w:rsid w:val="00261239"/>
    <w:rsid w:val="002616EB"/>
    <w:rsid w:val="00261C34"/>
    <w:rsid w:val="00261CBE"/>
    <w:rsid w:val="00261CC3"/>
    <w:rsid w:val="0026211D"/>
    <w:rsid w:val="00262356"/>
    <w:rsid w:val="0026260C"/>
    <w:rsid w:val="0026282B"/>
    <w:rsid w:val="0026326C"/>
    <w:rsid w:val="00263377"/>
    <w:rsid w:val="0026338E"/>
    <w:rsid w:val="00263ABD"/>
    <w:rsid w:val="00263BDB"/>
    <w:rsid w:val="00263C03"/>
    <w:rsid w:val="00263CE0"/>
    <w:rsid w:val="00263E07"/>
    <w:rsid w:val="00263E1A"/>
    <w:rsid w:val="00263EB6"/>
    <w:rsid w:val="0026417C"/>
    <w:rsid w:val="00264632"/>
    <w:rsid w:val="00264EFD"/>
    <w:rsid w:val="0026507E"/>
    <w:rsid w:val="00265BFD"/>
    <w:rsid w:val="00266387"/>
    <w:rsid w:val="00266401"/>
    <w:rsid w:val="002668A2"/>
    <w:rsid w:val="00266B16"/>
    <w:rsid w:val="00267279"/>
    <w:rsid w:val="002674B1"/>
    <w:rsid w:val="002676AA"/>
    <w:rsid w:val="00267848"/>
    <w:rsid w:val="00267A22"/>
    <w:rsid w:val="00267AD9"/>
    <w:rsid w:val="00267CD2"/>
    <w:rsid w:val="00267DE0"/>
    <w:rsid w:val="002701FF"/>
    <w:rsid w:val="00270D88"/>
    <w:rsid w:val="00270F7B"/>
    <w:rsid w:val="00271149"/>
    <w:rsid w:val="002711A3"/>
    <w:rsid w:val="00271664"/>
    <w:rsid w:val="002722C1"/>
    <w:rsid w:val="002727E9"/>
    <w:rsid w:val="00272900"/>
    <w:rsid w:val="00273478"/>
    <w:rsid w:val="002734E3"/>
    <w:rsid w:val="002738CC"/>
    <w:rsid w:val="00273970"/>
    <w:rsid w:val="00273B09"/>
    <w:rsid w:val="00273C3E"/>
    <w:rsid w:val="00273D15"/>
    <w:rsid w:val="00273FCA"/>
    <w:rsid w:val="00274048"/>
    <w:rsid w:val="0027425E"/>
    <w:rsid w:val="002742F8"/>
    <w:rsid w:val="00274A9B"/>
    <w:rsid w:val="00274D2E"/>
    <w:rsid w:val="00274E22"/>
    <w:rsid w:val="00274FC1"/>
    <w:rsid w:val="002755BE"/>
    <w:rsid w:val="002758C4"/>
    <w:rsid w:val="00275F7D"/>
    <w:rsid w:val="002769D9"/>
    <w:rsid w:val="00276BF1"/>
    <w:rsid w:val="00276CFD"/>
    <w:rsid w:val="00276F54"/>
    <w:rsid w:val="002772E4"/>
    <w:rsid w:val="0027738A"/>
    <w:rsid w:val="00277542"/>
    <w:rsid w:val="00277EA0"/>
    <w:rsid w:val="00280276"/>
    <w:rsid w:val="00280551"/>
    <w:rsid w:val="002805F5"/>
    <w:rsid w:val="00281386"/>
    <w:rsid w:val="002813A2"/>
    <w:rsid w:val="00281875"/>
    <w:rsid w:val="00281AEC"/>
    <w:rsid w:val="00281C4F"/>
    <w:rsid w:val="00282034"/>
    <w:rsid w:val="002820BB"/>
    <w:rsid w:val="0028259B"/>
    <w:rsid w:val="00282F0B"/>
    <w:rsid w:val="00282FF5"/>
    <w:rsid w:val="0028322A"/>
    <w:rsid w:val="002832B6"/>
    <w:rsid w:val="002833EC"/>
    <w:rsid w:val="0028382A"/>
    <w:rsid w:val="00283B6F"/>
    <w:rsid w:val="00283CC8"/>
    <w:rsid w:val="00283D5F"/>
    <w:rsid w:val="0028401E"/>
    <w:rsid w:val="00284201"/>
    <w:rsid w:val="002842E6"/>
    <w:rsid w:val="002848DA"/>
    <w:rsid w:val="002851C7"/>
    <w:rsid w:val="00285598"/>
    <w:rsid w:val="002856A0"/>
    <w:rsid w:val="002856F0"/>
    <w:rsid w:val="00285997"/>
    <w:rsid w:val="00285DE6"/>
    <w:rsid w:val="00286229"/>
    <w:rsid w:val="00286305"/>
    <w:rsid w:val="00286521"/>
    <w:rsid w:val="00286693"/>
    <w:rsid w:val="002869F7"/>
    <w:rsid w:val="00287064"/>
    <w:rsid w:val="00287137"/>
    <w:rsid w:val="00287F86"/>
    <w:rsid w:val="002905E1"/>
    <w:rsid w:val="002907E3"/>
    <w:rsid w:val="002909AD"/>
    <w:rsid w:val="00290BBE"/>
    <w:rsid w:val="00291265"/>
    <w:rsid w:val="00291A09"/>
    <w:rsid w:val="00291DF2"/>
    <w:rsid w:val="00291E1C"/>
    <w:rsid w:val="00292279"/>
    <w:rsid w:val="002923EA"/>
    <w:rsid w:val="00292744"/>
    <w:rsid w:val="00292928"/>
    <w:rsid w:val="00292DF6"/>
    <w:rsid w:val="00293158"/>
    <w:rsid w:val="00293322"/>
    <w:rsid w:val="00293B2C"/>
    <w:rsid w:val="00293C33"/>
    <w:rsid w:val="00293CA9"/>
    <w:rsid w:val="00294B03"/>
    <w:rsid w:val="00294B85"/>
    <w:rsid w:val="00294D5C"/>
    <w:rsid w:val="00294E83"/>
    <w:rsid w:val="00294EB6"/>
    <w:rsid w:val="002955AE"/>
    <w:rsid w:val="00295705"/>
    <w:rsid w:val="00295BBE"/>
    <w:rsid w:val="00295CAA"/>
    <w:rsid w:val="00295CE9"/>
    <w:rsid w:val="00296096"/>
    <w:rsid w:val="002964A1"/>
    <w:rsid w:val="00296654"/>
    <w:rsid w:val="00296B27"/>
    <w:rsid w:val="002974CC"/>
    <w:rsid w:val="002974CD"/>
    <w:rsid w:val="002978FB"/>
    <w:rsid w:val="00297DCF"/>
    <w:rsid w:val="002A0224"/>
    <w:rsid w:val="002A062A"/>
    <w:rsid w:val="002A0E3E"/>
    <w:rsid w:val="002A1461"/>
    <w:rsid w:val="002A1994"/>
    <w:rsid w:val="002A22CC"/>
    <w:rsid w:val="002A234E"/>
    <w:rsid w:val="002A2365"/>
    <w:rsid w:val="002A239D"/>
    <w:rsid w:val="002A2821"/>
    <w:rsid w:val="002A28A4"/>
    <w:rsid w:val="002A2A93"/>
    <w:rsid w:val="002A2C1E"/>
    <w:rsid w:val="002A3231"/>
    <w:rsid w:val="002A3352"/>
    <w:rsid w:val="002A340F"/>
    <w:rsid w:val="002A3421"/>
    <w:rsid w:val="002A3B94"/>
    <w:rsid w:val="002A3E56"/>
    <w:rsid w:val="002A49A2"/>
    <w:rsid w:val="002A4B22"/>
    <w:rsid w:val="002A4B52"/>
    <w:rsid w:val="002A4EA7"/>
    <w:rsid w:val="002A51BB"/>
    <w:rsid w:val="002A5293"/>
    <w:rsid w:val="002A52E9"/>
    <w:rsid w:val="002A58FB"/>
    <w:rsid w:val="002A5981"/>
    <w:rsid w:val="002A5F89"/>
    <w:rsid w:val="002A608F"/>
    <w:rsid w:val="002A6092"/>
    <w:rsid w:val="002A65E1"/>
    <w:rsid w:val="002A6DF0"/>
    <w:rsid w:val="002A7102"/>
    <w:rsid w:val="002A7164"/>
    <w:rsid w:val="002A7A56"/>
    <w:rsid w:val="002A7A84"/>
    <w:rsid w:val="002A7F1A"/>
    <w:rsid w:val="002A7FBF"/>
    <w:rsid w:val="002B05E7"/>
    <w:rsid w:val="002B0E26"/>
    <w:rsid w:val="002B0EDF"/>
    <w:rsid w:val="002B0FE8"/>
    <w:rsid w:val="002B11E8"/>
    <w:rsid w:val="002B13E4"/>
    <w:rsid w:val="002B166D"/>
    <w:rsid w:val="002B21A2"/>
    <w:rsid w:val="002B24BE"/>
    <w:rsid w:val="002B2AC5"/>
    <w:rsid w:val="002B2BC3"/>
    <w:rsid w:val="002B2EB1"/>
    <w:rsid w:val="002B37FF"/>
    <w:rsid w:val="002B3D6F"/>
    <w:rsid w:val="002B3D75"/>
    <w:rsid w:val="002B3F9B"/>
    <w:rsid w:val="002B4021"/>
    <w:rsid w:val="002B4448"/>
    <w:rsid w:val="002B45DE"/>
    <w:rsid w:val="002B4C4F"/>
    <w:rsid w:val="002B5136"/>
    <w:rsid w:val="002B5335"/>
    <w:rsid w:val="002B5982"/>
    <w:rsid w:val="002B5B6F"/>
    <w:rsid w:val="002B5E78"/>
    <w:rsid w:val="002B60BC"/>
    <w:rsid w:val="002B6649"/>
    <w:rsid w:val="002B66C5"/>
    <w:rsid w:val="002B6755"/>
    <w:rsid w:val="002B6A67"/>
    <w:rsid w:val="002B6B4D"/>
    <w:rsid w:val="002B6BA1"/>
    <w:rsid w:val="002B6C59"/>
    <w:rsid w:val="002B6D85"/>
    <w:rsid w:val="002B6EED"/>
    <w:rsid w:val="002B746E"/>
    <w:rsid w:val="002B7780"/>
    <w:rsid w:val="002B7A6E"/>
    <w:rsid w:val="002B7D25"/>
    <w:rsid w:val="002B7F60"/>
    <w:rsid w:val="002C09E1"/>
    <w:rsid w:val="002C0E05"/>
    <w:rsid w:val="002C10A5"/>
    <w:rsid w:val="002C1119"/>
    <w:rsid w:val="002C2772"/>
    <w:rsid w:val="002C2B82"/>
    <w:rsid w:val="002C2D5E"/>
    <w:rsid w:val="002C3337"/>
    <w:rsid w:val="002C350C"/>
    <w:rsid w:val="002C376D"/>
    <w:rsid w:val="002C461B"/>
    <w:rsid w:val="002C4BFA"/>
    <w:rsid w:val="002C4FE5"/>
    <w:rsid w:val="002C505C"/>
    <w:rsid w:val="002C5B2A"/>
    <w:rsid w:val="002C60EB"/>
    <w:rsid w:val="002C6768"/>
    <w:rsid w:val="002C6B59"/>
    <w:rsid w:val="002C72A1"/>
    <w:rsid w:val="002C750D"/>
    <w:rsid w:val="002C7B4A"/>
    <w:rsid w:val="002C7E98"/>
    <w:rsid w:val="002D01A8"/>
    <w:rsid w:val="002D04B6"/>
    <w:rsid w:val="002D1351"/>
    <w:rsid w:val="002D16B1"/>
    <w:rsid w:val="002D181A"/>
    <w:rsid w:val="002D190B"/>
    <w:rsid w:val="002D19AC"/>
    <w:rsid w:val="002D1A9D"/>
    <w:rsid w:val="002D1ECA"/>
    <w:rsid w:val="002D22A2"/>
    <w:rsid w:val="002D2510"/>
    <w:rsid w:val="002D2874"/>
    <w:rsid w:val="002D326E"/>
    <w:rsid w:val="002D3621"/>
    <w:rsid w:val="002D3AF6"/>
    <w:rsid w:val="002D41C8"/>
    <w:rsid w:val="002D4B4E"/>
    <w:rsid w:val="002D4E07"/>
    <w:rsid w:val="002D53B5"/>
    <w:rsid w:val="002D56F2"/>
    <w:rsid w:val="002D5C83"/>
    <w:rsid w:val="002D62EE"/>
    <w:rsid w:val="002D6505"/>
    <w:rsid w:val="002D6A4F"/>
    <w:rsid w:val="002D733F"/>
    <w:rsid w:val="002D73EF"/>
    <w:rsid w:val="002D76C8"/>
    <w:rsid w:val="002D7858"/>
    <w:rsid w:val="002D795E"/>
    <w:rsid w:val="002D7EC8"/>
    <w:rsid w:val="002E0285"/>
    <w:rsid w:val="002E039B"/>
    <w:rsid w:val="002E05D5"/>
    <w:rsid w:val="002E07E6"/>
    <w:rsid w:val="002E0959"/>
    <w:rsid w:val="002E09A7"/>
    <w:rsid w:val="002E0CFB"/>
    <w:rsid w:val="002E1110"/>
    <w:rsid w:val="002E1D37"/>
    <w:rsid w:val="002E224A"/>
    <w:rsid w:val="002E25EF"/>
    <w:rsid w:val="002E275D"/>
    <w:rsid w:val="002E2864"/>
    <w:rsid w:val="002E28FE"/>
    <w:rsid w:val="002E2E89"/>
    <w:rsid w:val="002E347C"/>
    <w:rsid w:val="002E35BB"/>
    <w:rsid w:val="002E368F"/>
    <w:rsid w:val="002E3877"/>
    <w:rsid w:val="002E3A54"/>
    <w:rsid w:val="002E3BF7"/>
    <w:rsid w:val="002E3EEE"/>
    <w:rsid w:val="002E47A0"/>
    <w:rsid w:val="002E4BF8"/>
    <w:rsid w:val="002E4ECF"/>
    <w:rsid w:val="002E51AF"/>
    <w:rsid w:val="002E6776"/>
    <w:rsid w:val="002E6AB1"/>
    <w:rsid w:val="002E6D05"/>
    <w:rsid w:val="002E6F29"/>
    <w:rsid w:val="002E70AA"/>
    <w:rsid w:val="002E74B3"/>
    <w:rsid w:val="002E750F"/>
    <w:rsid w:val="002E753F"/>
    <w:rsid w:val="002E7627"/>
    <w:rsid w:val="002F00E6"/>
    <w:rsid w:val="002F066F"/>
    <w:rsid w:val="002F13E0"/>
    <w:rsid w:val="002F1A4B"/>
    <w:rsid w:val="002F1A88"/>
    <w:rsid w:val="002F1E22"/>
    <w:rsid w:val="002F2488"/>
    <w:rsid w:val="002F252A"/>
    <w:rsid w:val="002F266E"/>
    <w:rsid w:val="002F279D"/>
    <w:rsid w:val="002F29CB"/>
    <w:rsid w:val="002F2B18"/>
    <w:rsid w:val="002F2DE5"/>
    <w:rsid w:val="002F32A0"/>
    <w:rsid w:val="002F33A3"/>
    <w:rsid w:val="002F36BF"/>
    <w:rsid w:val="002F37B8"/>
    <w:rsid w:val="002F3884"/>
    <w:rsid w:val="002F3C78"/>
    <w:rsid w:val="002F43E4"/>
    <w:rsid w:val="002F4A16"/>
    <w:rsid w:val="002F4D88"/>
    <w:rsid w:val="002F5020"/>
    <w:rsid w:val="002F55C3"/>
    <w:rsid w:val="002F563B"/>
    <w:rsid w:val="002F5CED"/>
    <w:rsid w:val="002F5F87"/>
    <w:rsid w:val="002F61FF"/>
    <w:rsid w:val="002F6A79"/>
    <w:rsid w:val="002F6F64"/>
    <w:rsid w:val="002F6FA7"/>
    <w:rsid w:val="002F7443"/>
    <w:rsid w:val="002F7773"/>
    <w:rsid w:val="002F7BCA"/>
    <w:rsid w:val="002F7E6B"/>
    <w:rsid w:val="002F7FC2"/>
    <w:rsid w:val="0030093A"/>
    <w:rsid w:val="00300FF1"/>
    <w:rsid w:val="003010D5"/>
    <w:rsid w:val="003013D9"/>
    <w:rsid w:val="0030193E"/>
    <w:rsid w:val="003019BD"/>
    <w:rsid w:val="00301CCB"/>
    <w:rsid w:val="00301D20"/>
    <w:rsid w:val="003022F8"/>
    <w:rsid w:val="00302AAA"/>
    <w:rsid w:val="00303B7F"/>
    <w:rsid w:val="00303CA9"/>
    <w:rsid w:val="00304140"/>
    <w:rsid w:val="003042EB"/>
    <w:rsid w:val="0030450D"/>
    <w:rsid w:val="00304622"/>
    <w:rsid w:val="00304849"/>
    <w:rsid w:val="00304858"/>
    <w:rsid w:val="00304CC0"/>
    <w:rsid w:val="00305073"/>
    <w:rsid w:val="0030524E"/>
    <w:rsid w:val="00305628"/>
    <w:rsid w:val="00305842"/>
    <w:rsid w:val="00305D9A"/>
    <w:rsid w:val="00305FF9"/>
    <w:rsid w:val="00306213"/>
    <w:rsid w:val="003063CE"/>
    <w:rsid w:val="003069E1"/>
    <w:rsid w:val="00306FFA"/>
    <w:rsid w:val="003072D4"/>
    <w:rsid w:val="00310DDF"/>
    <w:rsid w:val="003112E1"/>
    <w:rsid w:val="00311410"/>
    <w:rsid w:val="0031147E"/>
    <w:rsid w:val="00311696"/>
    <w:rsid w:val="003118C2"/>
    <w:rsid w:val="003119A1"/>
    <w:rsid w:val="00311D18"/>
    <w:rsid w:val="003121CC"/>
    <w:rsid w:val="003125A1"/>
    <w:rsid w:val="00312CA6"/>
    <w:rsid w:val="0031341E"/>
    <w:rsid w:val="0031346A"/>
    <w:rsid w:val="00313592"/>
    <w:rsid w:val="00313622"/>
    <w:rsid w:val="00313B00"/>
    <w:rsid w:val="00313DD3"/>
    <w:rsid w:val="00314169"/>
    <w:rsid w:val="00314778"/>
    <w:rsid w:val="003147B5"/>
    <w:rsid w:val="00314A7F"/>
    <w:rsid w:val="003151F3"/>
    <w:rsid w:val="003154FE"/>
    <w:rsid w:val="0031591C"/>
    <w:rsid w:val="00315AC3"/>
    <w:rsid w:val="00315D5B"/>
    <w:rsid w:val="00315FC8"/>
    <w:rsid w:val="00316AD6"/>
    <w:rsid w:val="00316D66"/>
    <w:rsid w:val="0031705B"/>
    <w:rsid w:val="003178A6"/>
    <w:rsid w:val="00317936"/>
    <w:rsid w:val="00317D2D"/>
    <w:rsid w:val="00320004"/>
    <w:rsid w:val="003205E1"/>
    <w:rsid w:val="00320634"/>
    <w:rsid w:val="0032068E"/>
    <w:rsid w:val="00320809"/>
    <w:rsid w:val="00320D0D"/>
    <w:rsid w:val="0032125F"/>
    <w:rsid w:val="003215AF"/>
    <w:rsid w:val="00321F96"/>
    <w:rsid w:val="00321FED"/>
    <w:rsid w:val="00322423"/>
    <w:rsid w:val="00322A5B"/>
    <w:rsid w:val="00323083"/>
    <w:rsid w:val="00323C5A"/>
    <w:rsid w:val="00323EB2"/>
    <w:rsid w:val="0032410E"/>
    <w:rsid w:val="00324310"/>
    <w:rsid w:val="0032481D"/>
    <w:rsid w:val="003249EE"/>
    <w:rsid w:val="0032577E"/>
    <w:rsid w:val="00325902"/>
    <w:rsid w:val="00325E1C"/>
    <w:rsid w:val="00325E35"/>
    <w:rsid w:val="00326C42"/>
    <w:rsid w:val="00326D11"/>
    <w:rsid w:val="00327118"/>
    <w:rsid w:val="00327660"/>
    <w:rsid w:val="00327E7B"/>
    <w:rsid w:val="00330063"/>
    <w:rsid w:val="003302A5"/>
    <w:rsid w:val="0033065F"/>
    <w:rsid w:val="0033068B"/>
    <w:rsid w:val="003308DB"/>
    <w:rsid w:val="00330E0A"/>
    <w:rsid w:val="0033140F"/>
    <w:rsid w:val="00331422"/>
    <w:rsid w:val="00331449"/>
    <w:rsid w:val="00331500"/>
    <w:rsid w:val="00331531"/>
    <w:rsid w:val="003315CF"/>
    <w:rsid w:val="00331691"/>
    <w:rsid w:val="00331B77"/>
    <w:rsid w:val="00331BBF"/>
    <w:rsid w:val="00331EEE"/>
    <w:rsid w:val="00331FFE"/>
    <w:rsid w:val="0033212C"/>
    <w:rsid w:val="00332212"/>
    <w:rsid w:val="0033391C"/>
    <w:rsid w:val="00333EA0"/>
    <w:rsid w:val="00334252"/>
    <w:rsid w:val="003345ED"/>
    <w:rsid w:val="003347A8"/>
    <w:rsid w:val="003357F3"/>
    <w:rsid w:val="00335A56"/>
    <w:rsid w:val="00336295"/>
    <w:rsid w:val="00336441"/>
    <w:rsid w:val="00336555"/>
    <w:rsid w:val="0033693E"/>
    <w:rsid w:val="00336B6F"/>
    <w:rsid w:val="00336CC3"/>
    <w:rsid w:val="00336FFB"/>
    <w:rsid w:val="00337217"/>
    <w:rsid w:val="00337929"/>
    <w:rsid w:val="00337B25"/>
    <w:rsid w:val="00337E3B"/>
    <w:rsid w:val="00337E68"/>
    <w:rsid w:val="00337FCB"/>
    <w:rsid w:val="00340195"/>
    <w:rsid w:val="003405E4"/>
    <w:rsid w:val="0034062C"/>
    <w:rsid w:val="00340870"/>
    <w:rsid w:val="00340971"/>
    <w:rsid w:val="0034097A"/>
    <w:rsid w:val="00340B38"/>
    <w:rsid w:val="00340F69"/>
    <w:rsid w:val="00341476"/>
    <w:rsid w:val="0034165D"/>
    <w:rsid w:val="00342423"/>
    <w:rsid w:val="003424B3"/>
    <w:rsid w:val="003426BD"/>
    <w:rsid w:val="00342A42"/>
    <w:rsid w:val="00342A55"/>
    <w:rsid w:val="00342B17"/>
    <w:rsid w:val="00342C41"/>
    <w:rsid w:val="00342E15"/>
    <w:rsid w:val="00342E51"/>
    <w:rsid w:val="003433BB"/>
    <w:rsid w:val="00343426"/>
    <w:rsid w:val="00343D24"/>
    <w:rsid w:val="00344168"/>
    <w:rsid w:val="003443C2"/>
    <w:rsid w:val="003445E1"/>
    <w:rsid w:val="003447EE"/>
    <w:rsid w:val="00344C1C"/>
    <w:rsid w:val="00345131"/>
    <w:rsid w:val="00345393"/>
    <w:rsid w:val="00345478"/>
    <w:rsid w:val="0034549A"/>
    <w:rsid w:val="003456DB"/>
    <w:rsid w:val="0034595D"/>
    <w:rsid w:val="00345B30"/>
    <w:rsid w:val="00346313"/>
    <w:rsid w:val="00346574"/>
    <w:rsid w:val="003465DA"/>
    <w:rsid w:val="0034729E"/>
    <w:rsid w:val="00347991"/>
    <w:rsid w:val="003479D1"/>
    <w:rsid w:val="0035013B"/>
    <w:rsid w:val="0035030D"/>
    <w:rsid w:val="00350B9F"/>
    <w:rsid w:val="00350EC6"/>
    <w:rsid w:val="0035129C"/>
    <w:rsid w:val="00351354"/>
    <w:rsid w:val="003514B0"/>
    <w:rsid w:val="00351E54"/>
    <w:rsid w:val="00352435"/>
    <w:rsid w:val="00352501"/>
    <w:rsid w:val="00352AFB"/>
    <w:rsid w:val="00352D78"/>
    <w:rsid w:val="00352E27"/>
    <w:rsid w:val="00352ED6"/>
    <w:rsid w:val="00353054"/>
    <w:rsid w:val="0035321D"/>
    <w:rsid w:val="00353414"/>
    <w:rsid w:val="00353670"/>
    <w:rsid w:val="00353DA2"/>
    <w:rsid w:val="0035412F"/>
    <w:rsid w:val="003545BD"/>
    <w:rsid w:val="0035464A"/>
    <w:rsid w:val="00354704"/>
    <w:rsid w:val="00354C0F"/>
    <w:rsid w:val="00355384"/>
    <w:rsid w:val="003553E7"/>
    <w:rsid w:val="003554DD"/>
    <w:rsid w:val="00355605"/>
    <w:rsid w:val="0035599A"/>
    <w:rsid w:val="00355C5A"/>
    <w:rsid w:val="00355F6F"/>
    <w:rsid w:val="00355F8F"/>
    <w:rsid w:val="003562BD"/>
    <w:rsid w:val="0035697D"/>
    <w:rsid w:val="00356A14"/>
    <w:rsid w:val="00356D06"/>
    <w:rsid w:val="00356D3F"/>
    <w:rsid w:val="00356E3B"/>
    <w:rsid w:val="0035704B"/>
    <w:rsid w:val="003571BD"/>
    <w:rsid w:val="0035742D"/>
    <w:rsid w:val="00357539"/>
    <w:rsid w:val="003575BF"/>
    <w:rsid w:val="0035783F"/>
    <w:rsid w:val="0035786A"/>
    <w:rsid w:val="00357BCE"/>
    <w:rsid w:val="00357BD0"/>
    <w:rsid w:val="00357D25"/>
    <w:rsid w:val="00357E5A"/>
    <w:rsid w:val="003600B8"/>
    <w:rsid w:val="00360235"/>
    <w:rsid w:val="003609FB"/>
    <w:rsid w:val="00360A02"/>
    <w:rsid w:val="00360B96"/>
    <w:rsid w:val="003612B6"/>
    <w:rsid w:val="0036142B"/>
    <w:rsid w:val="0036244F"/>
    <w:rsid w:val="0036263A"/>
    <w:rsid w:val="00362B9F"/>
    <w:rsid w:val="003630B3"/>
    <w:rsid w:val="0036374B"/>
    <w:rsid w:val="003637FB"/>
    <w:rsid w:val="003639AA"/>
    <w:rsid w:val="003640ED"/>
    <w:rsid w:val="003640F6"/>
    <w:rsid w:val="003641E8"/>
    <w:rsid w:val="00364455"/>
    <w:rsid w:val="00364CFC"/>
    <w:rsid w:val="00364CFD"/>
    <w:rsid w:val="00364E96"/>
    <w:rsid w:val="0036534C"/>
    <w:rsid w:val="00365989"/>
    <w:rsid w:val="0036599C"/>
    <w:rsid w:val="00365A78"/>
    <w:rsid w:val="00365BD0"/>
    <w:rsid w:val="00365F53"/>
    <w:rsid w:val="003661CB"/>
    <w:rsid w:val="00366346"/>
    <w:rsid w:val="0036653E"/>
    <w:rsid w:val="003668C1"/>
    <w:rsid w:val="00366A38"/>
    <w:rsid w:val="00366C4C"/>
    <w:rsid w:val="003671A7"/>
    <w:rsid w:val="00367437"/>
    <w:rsid w:val="003677A8"/>
    <w:rsid w:val="003678A7"/>
    <w:rsid w:val="00367DD6"/>
    <w:rsid w:val="00367E92"/>
    <w:rsid w:val="00367F8B"/>
    <w:rsid w:val="003700BF"/>
    <w:rsid w:val="00370112"/>
    <w:rsid w:val="00370604"/>
    <w:rsid w:val="00370741"/>
    <w:rsid w:val="00370CE3"/>
    <w:rsid w:val="00370F5B"/>
    <w:rsid w:val="00371133"/>
    <w:rsid w:val="0037133C"/>
    <w:rsid w:val="0037142B"/>
    <w:rsid w:val="00371B0D"/>
    <w:rsid w:val="00371CCA"/>
    <w:rsid w:val="00372143"/>
    <w:rsid w:val="003722DC"/>
    <w:rsid w:val="003724C5"/>
    <w:rsid w:val="003724F5"/>
    <w:rsid w:val="00372626"/>
    <w:rsid w:val="0037327F"/>
    <w:rsid w:val="00373D7A"/>
    <w:rsid w:val="00374516"/>
    <w:rsid w:val="00374AD4"/>
    <w:rsid w:val="00374EED"/>
    <w:rsid w:val="00374FCE"/>
    <w:rsid w:val="003750ED"/>
    <w:rsid w:val="003756B1"/>
    <w:rsid w:val="003757B2"/>
    <w:rsid w:val="003757C1"/>
    <w:rsid w:val="003758EF"/>
    <w:rsid w:val="00375AB0"/>
    <w:rsid w:val="00375BB2"/>
    <w:rsid w:val="003766D9"/>
    <w:rsid w:val="003767BB"/>
    <w:rsid w:val="00376A6D"/>
    <w:rsid w:val="00376B3C"/>
    <w:rsid w:val="00376DAF"/>
    <w:rsid w:val="003778DC"/>
    <w:rsid w:val="00380898"/>
    <w:rsid w:val="0038095F"/>
    <w:rsid w:val="00381350"/>
    <w:rsid w:val="003813F5"/>
    <w:rsid w:val="00381A89"/>
    <w:rsid w:val="00381C22"/>
    <w:rsid w:val="00382140"/>
    <w:rsid w:val="00382479"/>
    <w:rsid w:val="003827A9"/>
    <w:rsid w:val="00383975"/>
    <w:rsid w:val="00384C87"/>
    <w:rsid w:val="003852CC"/>
    <w:rsid w:val="00385759"/>
    <w:rsid w:val="0038590F"/>
    <w:rsid w:val="0038595E"/>
    <w:rsid w:val="00385A10"/>
    <w:rsid w:val="003861D6"/>
    <w:rsid w:val="003863D4"/>
    <w:rsid w:val="00386419"/>
    <w:rsid w:val="003865AB"/>
    <w:rsid w:val="0038680D"/>
    <w:rsid w:val="00386938"/>
    <w:rsid w:val="00386AF0"/>
    <w:rsid w:val="00387152"/>
    <w:rsid w:val="003872E5"/>
    <w:rsid w:val="00387567"/>
    <w:rsid w:val="0038764E"/>
    <w:rsid w:val="00387877"/>
    <w:rsid w:val="00387C93"/>
    <w:rsid w:val="00387D01"/>
    <w:rsid w:val="003901BB"/>
    <w:rsid w:val="0039024E"/>
    <w:rsid w:val="00390986"/>
    <w:rsid w:val="00390E1B"/>
    <w:rsid w:val="0039129C"/>
    <w:rsid w:val="00391349"/>
    <w:rsid w:val="003922C8"/>
    <w:rsid w:val="0039245A"/>
    <w:rsid w:val="00392A4F"/>
    <w:rsid w:val="00392CA4"/>
    <w:rsid w:val="003932B0"/>
    <w:rsid w:val="003933FB"/>
    <w:rsid w:val="00393563"/>
    <w:rsid w:val="003935DA"/>
    <w:rsid w:val="0039373F"/>
    <w:rsid w:val="00393B7F"/>
    <w:rsid w:val="00393DB2"/>
    <w:rsid w:val="003942F0"/>
    <w:rsid w:val="00394608"/>
    <w:rsid w:val="0039460F"/>
    <w:rsid w:val="0039478F"/>
    <w:rsid w:val="00394943"/>
    <w:rsid w:val="00394DF1"/>
    <w:rsid w:val="003950E8"/>
    <w:rsid w:val="003951A1"/>
    <w:rsid w:val="00395315"/>
    <w:rsid w:val="00396A2D"/>
    <w:rsid w:val="003971C7"/>
    <w:rsid w:val="00397800"/>
    <w:rsid w:val="003978EE"/>
    <w:rsid w:val="00397C55"/>
    <w:rsid w:val="003A0139"/>
    <w:rsid w:val="003A028E"/>
    <w:rsid w:val="003A07EF"/>
    <w:rsid w:val="003A09B3"/>
    <w:rsid w:val="003A0D2F"/>
    <w:rsid w:val="003A0DD0"/>
    <w:rsid w:val="003A12A6"/>
    <w:rsid w:val="003A133B"/>
    <w:rsid w:val="003A141C"/>
    <w:rsid w:val="003A177C"/>
    <w:rsid w:val="003A17C4"/>
    <w:rsid w:val="003A20F3"/>
    <w:rsid w:val="003A22E8"/>
    <w:rsid w:val="003A2902"/>
    <w:rsid w:val="003A2E44"/>
    <w:rsid w:val="003A3434"/>
    <w:rsid w:val="003A3911"/>
    <w:rsid w:val="003A3A3C"/>
    <w:rsid w:val="003A3CDD"/>
    <w:rsid w:val="003A3EC8"/>
    <w:rsid w:val="003A420F"/>
    <w:rsid w:val="003A45EE"/>
    <w:rsid w:val="003A484A"/>
    <w:rsid w:val="003A4855"/>
    <w:rsid w:val="003A4AC4"/>
    <w:rsid w:val="003A4C68"/>
    <w:rsid w:val="003A4FF2"/>
    <w:rsid w:val="003A52D0"/>
    <w:rsid w:val="003A5372"/>
    <w:rsid w:val="003A5927"/>
    <w:rsid w:val="003A65FB"/>
    <w:rsid w:val="003A66B3"/>
    <w:rsid w:val="003A6999"/>
    <w:rsid w:val="003A6B5A"/>
    <w:rsid w:val="003A6B66"/>
    <w:rsid w:val="003A6F99"/>
    <w:rsid w:val="003A70C8"/>
    <w:rsid w:val="003A70DC"/>
    <w:rsid w:val="003A7731"/>
    <w:rsid w:val="003A78F7"/>
    <w:rsid w:val="003A7DC4"/>
    <w:rsid w:val="003B0061"/>
    <w:rsid w:val="003B020E"/>
    <w:rsid w:val="003B0274"/>
    <w:rsid w:val="003B040D"/>
    <w:rsid w:val="003B05E8"/>
    <w:rsid w:val="003B0724"/>
    <w:rsid w:val="003B0811"/>
    <w:rsid w:val="003B0A55"/>
    <w:rsid w:val="003B0FAD"/>
    <w:rsid w:val="003B1124"/>
    <w:rsid w:val="003B1434"/>
    <w:rsid w:val="003B1C94"/>
    <w:rsid w:val="003B2069"/>
    <w:rsid w:val="003B2321"/>
    <w:rsid w:val="003B25FF"/>
    <w:rsid w:val="003B27EE"/>
    <w:rsid w:val="003B37AF"/>
    <w:rsid w:val="003B395A"/>
    <w:rsid w:val="003B3EC1"/>
    <w:rsid w:val="003B40F8"/>
    <w:rsid w:val="003B473C"/>
    <w:rsid w:val="003B4C16"/>
    <w:rsid w:val="003B4F97"/>
    <w:rsid w:val="003B5117"/>
    <w:rsid w:val="003B54D8"/>
    <w:rsid w:val="003B5779"/>
    <w:rsid w:val="003B5A0C"/>
    <w:rsid w:val="003B5F0E"/>
    <w:rsid w:val="003B5FBF"/>
    <w:rsid w:val="003B6627"/>
    <w:rsid w:val="003B6872"/>
    <w:rsid w:val="003B68BA"/>
    <w:rsid w:val="003B6DDC"/>
    <w:rsid w:val="003B7066"/>
    <w:rsid w:val="003B7067"/>
    <w:rsid w:val="003B72E1"/>
    <w:rsid w:val="003B7487"/>
    <w:rsid w:val="003B759C"/>
    <w:rsid w:val="003B7813"/>
    <w:rsid w:val="003C01FF"/>
    <w:rsid w:val="003C022E"/>
    <w:rsid w:val="003C03FF"/>
    <w:rsid w:val="003C0407"/>
    <w:rsid w:val="003C06ED"/>
    <w:rsid w:val="003C0B94"/>
    <w:rsid w:val="003C0DAF"/>
    <w:rsid w:val="003C0E08"/>
    <w:rsid w:val="003C11BF"/>
    <w:rsid w:val="003C131F"/>
    <w:rsid w:val="003C136E"/>
    <w:rsid w:val="003C19AF"/>
    <w:rsid w:val="003C2042"/>
    <w:rsid w:val="003C2370"/>
    <w:rsid w:val="003C286B"/>
    <w:rsid w:val="003C35A9"/>
    <w:rsid w:val="003C36BA"/>
    <w:rsid w:val="003C3813"/>
    <w:rsid w:val="003C3A0F"/>
    <w:rsid w:val="003C4961"/>
    <w:rsid w:val="003C4977"/>
    <w:rsid w:val="003C4A34"/>
    <w:rsid w:val="003C508A"/>
    <w:rsid w:val="003C51DB"/>
    <w:rsid w:val="003C5691"/>
    <w:rsid w:val="003C5A1B"/>
    <w:rsid w:val="003C5B9B"/>
    <w:rsid w:val="003C5BC8"/>
    <w:rsid w:val="003C5D9D"/>
    <w:rsid w:val="003C5F5A"/>
    <w:rsid w:val="003C5FBA"/>
    <w:rsid w:val="003C62CE"/>
    <w:rsid w:val="003C672E"/>
    <w:rsid w:val="003C6903"/>
    <w:rsid w:val="003C71A5"/>
    <w:rsid w:val="003C729B"/>
    <w:rsid w:val="003C7398"/>
    <w:rsid w:val="003C7463"/>
    <w:rsid w:val="003C757F"/>
    <w:rsid w:val="003C772A"/>
    <w:rsid w:val="003C7745"/>
    <w:rsid w:val="003C7AB9"/>
    <w:rsid w:val="003C7E99"/>
    <w:rsid w:val="003C7EE5"/>
    <w:rsid w:val="003C7FE7"/>
    <w:rsid w:val="003D0A96"/>
    <w:rsid w:val="003D0CA0"/>
    <w:rsid w:val="003D0E22"/>
    <w:rsid w:val="003D1332"/>
    <w:rsid w:val="003D1773"/>
    <w:rsid w:val="003D18BC"/>
    <w:rsid w:val="003D18F5"/>
    <w:rsid w:val="003D19DF"/>
    <w:rsid w:val="003D1A80"/>
    <w:rsid w:val="003D1DB9"/>
    <w:rsid w:val="003D2215"/>
    <w:rsid w:val="003D24A6"/>
    <w:rsid w:val="003D250A"/>
    <w:rsid w:val="003D28A9"/>
    <w:rsid w:val="003D2AA3"/>
    <w:rsid w:val="003D2F05"/>
    <w:rsid w:val="003D336D"/>
    <w:rsid w:val="003D35D7"/>
    <w:rsid w:val="003D3E68"/>
    <w:rsid w:val="003D418B"/>
    <w:rsid w:val="003D41D9"/>
    <w:rsid w:val="003D440E"/>
    <w:rsid w:val="003D47C5"/>
    <w:rsid w:val="003D4C94"/>
    <w:rsid w:val="003D4DB8"/>
    <w:rsid w:val="003D54AE"/>
    <w:rsid w:val="003D54FF"/>
    <w:rsid w:val="003D57EA"/>
    <w:rsid w:val="003D5C4A"/>
    <w:rsid w:val="003D60FA"/>
    <w:rsid w:val="003D64D8"/>
    <w:rsid w:val="003D6A92"/>
    <w:rsid w:val="003D6DF3"/>
    <w:rsid w:val="003D7037"/>
    <w:rsid w:val="003D7268"/>
    <w:rsid w:val="003D76C1"/>
    <w:rsid w:val="003D776E"/>
    <w:rsid w:val="003E047B"/>
    <w:rsid w:val="003E14A1"/>
    <w:rsid w:val="003E16F2"/>
    <w:rsid w:val="003E193F"/>
    <w:rsid w:val="003E1E9E"/>
    <w:rsid w:val="003E257F"/>
    <w:rsid w:val="003E3077"/>
    <w:rsid w:val="003E313C"/>
    <w:rsid w:val="003E329B"/>
    <w:rsid w:val="003E33C3"/>
    <w:rsid w:val="003E365E"/>
    <w:rsid w:val="003E36BD"/>
    <w:rsid w:val="003E3A17"/>
    <w:rsid w:val="003E3F2F"/>
    <w:rsid w:val="003E4090"/>
    <w:rsid w:val="003E40AA"/>
    <w:rsid w:val="003E4132"/>
    <w:rsid w:val="003E4335"/>
    <w:rsid w:val="003E4855"/>
    <w:rsid w:val="003E4D40"/>
    <w:rsid w:val="003E4EF4"/>
    <w:rsid w:val="003E5136"/>
    <w:rsid w:val="003E51A7"/>
    <w:rsid w:val="003E537A"/>
    <w:rsid w:val="003E5726"/>
    <w:rsid w:val="003E5B9D"/>
    <w:rsid w:val="003E63A8"/>
    <w:rsid w:val="003E64C3"/>
    <w:rsid w:val="003E6B79"/>
    <w:rsid w:val="003E7132"/>
    <w:rsid w:val="003E72A9"/>
    <w:rsid w:val="003E7B78"/>
    <w:rsid w:val="003E7D94"/>
    <w:rsid w:val="003E7F4B"/>
    <w:rsid w:val="003F0131"/>
    <w:rsid w:val="003F0A71"/>
    <w:rsid w:val="003F0B10"/>
    <w:rsid w:val="003F0CEF"/>
    <w:rsid w:val="003F0DA8"/>
    <w:rsid w:val="003F0FFC"/>
    <w:rsid w:val="003F1185"/>
    <w:rsid w:val="003F171F"/>
    <w:rsid w:val="003F1A40"/>
    <w:rsid w:val="003F2262"/>
    <w:rsid w:val="003F27C6"/>
    <w:rsid w:val="003F2B56"/>
    <w:rsid w:val="003F2D69"/>
    <w:rsid w:val="003F30F6"/>
    <w:rsid w:val="003F3105"/>
    <w:rsid w:val="003F32CD"/>
    <w:rsid w:val="003F3C82"/>
    <w:rsid w:val="003F3C9E"/>
    <w:rsid w:val="003F47A3"/>
    <w:rsid w:val="003F4A6D"/>
    <w:rsid w:val="003F4B21"/>
    <w:rsid w:val="003F4B64"/>
    <w:rsid w:val="003F5968"/>
    <w:rsid w:val="003F6100"/>
    <w:rsid w:val="003F62CF"/>
    <w:rsid w:val="003F642E"/>
    <w:rsid w:val="003F65F8"/>
    <w:rsid w:val="003F6A7B"/>
    <w:rsid w:val="003F6B3E"/>
    <w:rsid w:val="003F70D7"/>
    <w:rsid w:val="003F72AD"/>
    <w:rsid w:val="003F7D41"/>
    <w:rsid w:val="004001E5"/>
    <w:rsid w:val="0040022F"/>
    <w:rsid w:val="00400348"/>
    <w:rsid w:val="00400E7E"/>
    <w:rsid w:val="00400EFB"/>
    <w:rsid w:val="00401441"/>
    <w:rsid w:val="004019D4"/>
    <w:rsid w:val="00401D53"/>
    <w:rsid w:val="00402238"/>
    <w:rsid w:val="00402249"/>
    <w:rsid w:val="00402695"/>
    <w:rsid w:val="004027A6"/>
    <w:rsid w:val="00402872"/>
    <w:rsid w:val="0040288A"/>
    <w:rsid w:val="00402AA2"/>
    <w:rsid w:val="00402AFB"/>
    <w:rsid w:val="00402FE7"/>
    <w:rsid w:val="00403091"/>
    <w:rsid w:val="004032E6"/>
    <w:rsid w:val="00403486"/>
    <w:rsid w:val="00403649"/>
    <w:rsid w:val="004038BA"/>
    <w:rsid w:val="00403ED6"/>
    <w:rsid w:val="00403F4A"/>
    <w:rsid w:val="00404026"/>
    <w:rsid w:val="00405BFD"/>
    <w:rsid w:val="00405D18"/>
    <w:rsid w:val="00406140"/>
    <w:rsid w:val="00406245"/>
    <w:rsid w:val="00406297"/>
    <w:rsid w:val="00406BEE"/>
    <w:rsid w:val="00406DAC"/>
    <w:rsid w:val="0040733F"/>
    <w:rsid w:val="004073B5"/>
    <w:rsid w:val="00407498"/>
    <w:rsid w:val="00407640"/>
    <w:rsid w:val="00407CB8"/>
    <w:rsid w:val="00407E7F"/>
    <w:rsid w:val="0041052C"/>
    <w:rsid w:val="00410541"/>
    <w:rsid w:val="00410857"/>
    <w:rsid w:val="004108BD"/>
    <w:rsid w:val="00410E6A"/>
    <w:rsid w:val="00410FAC"/>
    <w:rsid w:val="00411194"/>
    <w:rsid w:val="00411BB7"/>
    <w:rsid w:val="00411E52"/>
    <w:rsid w:val="0041230D"/>
    <w:rsid w:val="004123E8"/>
    <w:rsid w:val="004125A7"/>
    <w:rsid w:val="0041272E"/>
    <w:rsid w:val="004127BA"/>
    <w:rsid w:val="00412856"/>
    <w:rsid w:val="004128AB"/>
    <w:rsid w:val="00412980"/>
    <w:rsid w:val="004129BD"/>
    <w:rsid w:val="00412D32"/>
    <w:rsid w:val="0041319E"/>
    <w:rsid w:val="00413202"/>
    <w:rsid w:val="004132F1"/>
    <w:rsid w:val="0041366F"/>
    <w:rsid w:val="00413A6F"/>
    <w:rsid w:val="00413CCF"/>
    <w:rsid w:val="00413D5C"/>
    <w:rsid w:val="00414218"/>
    <w:rsid w:val="0041433F"/>
    <w:rsid w:val="00414687"/>
    <w:rsid w:val="00414798"/>
    <w:rsid w:val="00414955"/>
    <w:rsid w:val="00414C1B"/>
    <w:rsid w:val="00414D08"/>
    <w:rsid w:val="00414EAE"/>
    <w:rsid w:val="0041557B"/>
    <w:rsid w:val="004157E6"/>
    <w:rsid w:val="00416048"/>
    <w:rsid w:val="00416A6D"/>
    <w:rsid w:val="00416B21"/>
    <w:rsid w:val="00416FEE"/>
    <w:rsid w:val="0041750B"/>
    <w:rsid w:val="0041765D"/>
    <w:rsid w:val="00417E36"/>
    <w:rsid w:val="0042006D"/>
    <w:rsid w:val="00420107"/>
    <w:rsid w:val="00420581"/>
    <w:rsid w:val="0042076A"/>
    <w:rsid w:val="00420A29"/>
    <w:rsid w:val="00420BC8"/>
    <w:rsid w:val="00420DDF"/>
    <w:rsid w:val="00421284"/>
    <w:rsid w:val="004215AD"/>
    <w:rsid w:val="004216B0"/>
    <w:rsid w:val="0042238A"/>
    <w:rsid w:val="00422BD3"/>
    <w:rsid w:val="00422D16"/>
    <w:rsid w:val="00422D19"/>
    <w:rsid w:val="00422E8C"/>
    <w:rsid w:val="00422FEF"/>
    <w:rsid w:val="0042378B"/>
    <w:rsid w:val="00423EF9"/>
    <w:rsid w:val="00424127"/>
    <w:rsid w:val="004241BB"/>
    <w:rsid w:val="0042436A"/>
    <w:rsid w:val="00424700"/>
    <w:rsid w:val="00424ACC"/>
    <w:rsid w:val="00424AD6"/>
    <w:rsid w:val="00424B75"/>
    <w:rsid w:val="004250EE"/>
    <w:rsid w:val="004252DD"/>
    <w:rsid w:val="004254AB"/>
    <w:rsid w:val="00425729"/>
    <w:rsid w:val="004257BF"/>
    <w:rsid w:val="00425BB4"/>
    <w:rsid w:val="00425D98"/>
    <w:rsid w:val="00425D99"/>
    <w:rsid w:val="00426325"/>
    <w:rsid w:val="004263CF"/>
    <w:rsid w:val="004267B0"/>
    <w:rsid w:val="00426C82"/>
    <w:rsid w:val="00427266"/>
    <w:rsid w:val="004274D3"/>
    <w:rsid w:val="00427551"/>
    <w:rsid w:val="00427588"/>
    <w:rsid w:val="00427BD9"/>
    <w:rsid w:val="00427CED"/>
    <w:rsid w:val="00427E10"/>
    <w:rsid w:val="004300A4"/>
    <w:rsid w:val="00430363"/>
    <w:rsid w:val="004303DB"/>
    <w:rsid w:val="00430530"/>
    <w:rsid w:val="004307CB"/>
    <w:rsid w:val="00430DD2"/>
    <w:rsid w:val="0043120D"/>
    <w:rsid w:val="004316FB"/>
    <w:rsid w:val="00431884"/>
    <w:rsid w:val="00431904"/>
    <w:rsid w:val="00432297"/>
    <w:rsid w:val="004322E4"/>
    <w:rsid w:val="004323E7"/>
    <w:rsid w:val="0043285E"/>
    <w:rsid w:val="00432B41"/>
    <w:rsid w:val="00432E81"/>
    <w:rsid w:val="00432FAF"/>
    <w:rsid w:val="004330D2"/>
    <w:rsid w:val="00433B15"/>
    <w:rsid w:val="00433C61"/>
    <w:rsid w:val="00433D67"/>
    <w:rsid w:val="00434113"/>
    <w:rsid w:val="00434ADA"/>
    <w:rsid w:val="00434AF5"/>
    <w:rsid w:val="00434C02"/>
    <w:rsid w:val="00434FB0"/>
    <w:rsid w:val="004358A6"/>
    <w:rsid w:val="00435BC6"/>
    <w:rsid w:val="00435CF0"/>
    <w:rsid w:val="004362E3"/>
    <w:rsid w:val="00436705"/>
    <w:rsid w:val="00436964"/>
    <w:rsid w:val="00436A6B"/>
    <w:rsid w:val="00436A81"/>
    <w:rsid w:val="004373C6"/>
    <w:rsid w:val="0043767A"/>
    <w:rsid w:val="004378A4"/>
    <w:rsid w:val="00437A21"/>
    <w:rsid w:val="004401AC"/>
    <w:rsid w:val="004401D2"/>
    <w:rsid w:val="00440226"/>
    <w:rsid w:val="0044039E"/>
    <w:rsid w:val="00440500"/>
    <w:rsid w:val="0044075C"/>
    <w:rsid w:val="004407C5"/>
    <w:rsid w:val="00440B49"/>
    <w:rsid w:val="00440BC9"/>
    <w:rsid w:val="004411C2"/>
    <w:rsid w:val="004415AA"/>
    <w:rsid w:val="004415C4"/>
    <w:rsid w:val="00441E12"/>
    <w:rsid w:val="00441FB7"/>
    <w:rsid w:val="00442004"/>
    <w:rsid w:val="00442139"/>
    <w:rsid w:val="0044243E"/>
    <w:rsid w:val="00442687"/>
    <w:rsid w:val="00442994"/>
    <w:rsid w:val="00442E2F"/>
    <w:rsid w:val="004439E9"/>
    <w:rsid w:val="004440B3"/>
    <w:rsid w:val="00444205"/>
    <w:rsid w:val="004444D6"/>
    <w:rsid w:val="004446C2"/>
    <w:rsid w:val="004447F4"/>
    <w:rsid w:val="00444D9E"/>
    <w:rsid w:val="00444F3E"/>
    <w:rsid w:val="004451C1"/>
    <w:rsid w:val="00445398"/>
    <w:rsid w:val="004454AE"/>
    <w:rsid w:val="004454F0"/>
    <w:rsid w:val="00445788"/>
    <w:rsid w:val="004459A5"/>
    <w:rsid w:val="00445B21"/>
    <w:rsid w:val="00445B2D"/>
    <w:rsid w:val="00445B9D"/>
    <w:rsid w:val="00445C87"/>
    <w:rsid w:val="00445F03"/>
    <w:rsid w:val="00446018"/>
    <w:rsid w:val="0044619B"/>
    <w:rsid w:val="00446266"/>
    <w:rsid w:val="004465BB"/>
    <w:rsid w:val="004465D4"/>
    <w:rsid w:val="004466B9"/>
    <w:rsid w:val="00446F40"/>
    <w:rsid w:val="00447638"/>
    <w:rsid w:val="00447AF4"/>
    <w:rsid w:val="00447EBB"/>
    <w:rsid w:val="00447FD4"/>
    <w:rsid w:val="004501D8"/>
    <w:rsid w:val="00450434"/>
    <w:rsid w:val="00450587"/>
    <w:rsid w:val="004505F5"/>
    <w:rsid w:val="00450875"/>
    <w:rsid w:val="004508C8"/>
    <w:rsid w:val="00450B5A"/>
    <w:rsid w:val="00450E81"/>
    <w:rsid w:val="00451305"/>
    <w:rsid w:val="00451645"/>
    <w:rsid w:val="004516AE"/>
    <w:rsid w:val="00451B0F"/>
    <w:rsid w:val="00451CD2"/>
    <w:rsid w:val="004522A2"/>
    <w:rsid w:val="00452315"/>
    <w:rsid w:val="0045256E"/>
    <w:rsid w:val="004525AA"/>
    <w:rsid w:val="004531B4"/>
    <w:rsid w:val="00453A3B"/>
    <w:rsid w:val="00453AA9"/>
    <w:rsid w:val="00453E46"/>
    <w:rsid w:val="00453E6F"/>
    <w:rsid w:val="00454028"/>
    <w:rsid w:val="00454B3A"/>
    <w:rsid w:val="00454C4F"/>
    <w:rsid w:val="00454C89"/>
    <w:rsid w:val="00454F81"/>
    <w:rsid w:val="004551D0"/>
    <w:rsid w:val="004552F8"/>
    <w:rsid w:val="0045552E"/>
    <w:rsid w:val="004556A9"/>
    <w:rsid w:val="00455840"/>
    <w:rsid w:val="0045594F"/>
    <w:rsid w:val="00455D82"/>
    <w:rsid w:val="004562DD"/>
    <w:rsid w:val="0045674E"/>
    <w:rsid w:val="004567FD"/>
    <w:rsid w:val="00456A7B"/>
    <w:rsid w:val="00456C30"/>
    <w:rsid w:val="004571A6"/>
    <w:rsid w:val="00457224"/>
    <w:rsid w:val="004572E1"/>
    <w:rsid w:val="004578F8"/>
    <w:rsid w:val="00457AEF"/>
    <w:rsid w:val="00457F54"/>
    <w:rsid w:val="0046007B"/>
    <w:rsid w:val="004606AD"/>
    <w:rsid w:val="00460B0B"/>
    <w:rsid w:val="00460DB3"/>
    <w:rsid w:val="00460EA9"/>
    <w:rsid w:val="00461145"/>
    <w:rsid w:val="00461448"/>
    <w:rsid w:val="00461603"/>
    <w:rsid w:val="00461861"/>
    <w:rsid w:val="00461991"/>
    <w:rsid w:val="00461D49"/>
    <w:rsid w:val="00461D82"/>
    <w:rsid w:val="0046229E"/>
    <w:rsid w:val="00462F80"/>
    <w:rsid w:val="0046378B"/>
    <w:rsid w:val="00463ED5"/>
    <w:rsid w:val="004641F6"/>
    <w:rsid w:val="00464290"/>
    <w:rsid w:val="004646EA"/>
    <w:rsid w:val="00464823"/>
    <w:rsid w:val="00464B5A"/>
    <w:rsid w:val="0046593B"/>
    <w:rsid w:val="00465DB6"/>
    <w:rsid w:val="00466348"/>
    <w:rsid w:val="00466399"/>
    <w:rsid w:val="00466557"/>
    <w:rsid w:val="004666D8"/>
    <w:rsid w:val="00466D36"/>
    <w:rsid w:val="004675C8"/>
    <w:rsid w:val="0046763E"/>
    <w:rsid w:val="004677EE"/>
    <w:rsid w:val="00467A9C"/>
    <w:rsid w:val="00467ACA"/>
    <w:rsid w:val="00467EC9"/>
    <w:rsid w:val="004700F7"/>
    <w:rsid w:val="0047028C"/>
    <w:rsid w:val="004702D5"/>
    <w:rsid w:val="0047087E"/>
    <w:rsid w:val="00470AF8"/>
    <w:rsid w:val="00470E89"/>
    <w:rsid w:val="00470F62"/>
    <w:rsid w:val="00470FDD"/>
    <w:rsid w:val="004718E9"/>
    <w:rsid w:val="004724FE"/>
    <w:rsid w:val="00472706"/>
    <w:rsid w:val="00472A4A"/>
    <w:rsid w:val="004731C8"/>
    <w:rsid w:val="00473260"/>
    <w:rsid w:val="00473669"/>
    <w:rsid w:val="00473711"/>
    <w:rsid w:val="00473939"/>
    <w:rsid w:val="00473EAA"/>
    <w:rsid w:val="0047425C"/>
    <w:rsid w:val="004742DD"/>
    <w:rsid w:val="004746A9"/>
    <w:rsid w:val="00474CEB"/>
    <w:rsid w:val="00475391"/>
    <w:rsid w:val="004755E4"/>
    <w:rsid w:val="0047644B"/>
    <w:rsid w:val="00477064"/>
    <w:rsid w:val="004771D5"/>
    <w:rsid w:val="004772CF"/>
    <w:rsid w:val="00477438"/>
    <w:rsid w:val="00477487"/>
    <w:rsid w:val="00477623"/>
    <w:rsid w:val="00477B10"/>
    <w:rsid w:val="00477C59"/>
    <w:rsid w:val="00477C99"/>
    <w:rsid w:val="004800A8"/>
    <w:rsid w:val="00480668"/>
    <w:rsid w:val="00480948"/>
    <w:rsid w:val="00480AC1"/>
    <w:rsid w:val="00480E28"/>
    <w:rsid w:val="004811AD"/>
    <w:rsid w:val="00481385"/>
    <w:rsid w:val="00481971"/>
    <w:rsid w:val="00481A10"/>
    <w:rsid w:val="00481FF9"/>
    <w:rsid w:val="0048217B"/>
    <w:rsid w:val="004827FA"/>
    <w:rsid w:val="00482D3D"/>
    <w:rsid w:val="00482F0D"/>
    <w:rsid w:val="00482FF2"/>
    <w:rsid w:val="00483990"/>
    <w:rsid w:val="00483B9E"/>
    <w:rsid w:val="0048405A"/>
    <w:rsid w:val="004840F9"/>
    <w:rsid w:val="004845D8"/>
    <w:rsid w:val="0048471F"/>
    <w:rsid w:val="0048486F"/>
    <w:rsid w:val="00484B70"/>
    <w:rsid w:val="00484CC4"/>
    <w:rsid w:val="00485577"/>
    <w:rsid w:val="004857AA"/>
    <w:rsid w:val="00485D0F"/>
    <w:rsid w:val="0048609B"/>
    <w:rsid w:val="00486346"/>
    <w:rsid w:val="00486386"/>
    <w:rsid w:val="0048671B"/>
    <w:rsid w:val="00486A9F"/>
    <w:rsid w:val="00486AC3"/>
    <w:rsid w:val="00486B0E"/>
    <w:rsid w:val="00486D10"/>
    <w:rsid w:val="00486E53"/>
    <w:rsid w:val="00486F9B"/>
    <w:rsid w:val="004873F3"/>
    <w:rsid w:val="00487646"/>
    <w:rsid w:val="00487810"/>
    <w:rsid w:val="00487935"/>
    <w:rsid w:val="00487BE1"/>
    <w:rsid w:val="00490284"/>
    <w:rsid w:val="00490443"/>
    <w:rsid w:val="0049111E"/>
    <w:rsid w:val="004913EA"/>
    <w:rsid w:val="004914A0"/>
    <w:rsid w:val="0049161A"/>
    <w:rsid w:val="00491A1F"/>
    <w:rsid w:val="00491E26"/>
    <w:rsid w:val="0049209E"/>
    <w:rsid w:val="00492292"/>
    <w:rsid w:val="004926AE"/>
    <w:rsid w:val="004926D8"/>
    <w:rsid w:val="00492C55"/>
    <w:rsid w:val="00492C5F"/>
    <w:rsid w:val="00492EBB"/>
    <w:rsid w:val="00492EEB"/>
    <w:rsid w:val="00493019"/>
    <w:rsid w:val="00493593"/>
    <w:rsid w:val="00493693"/>
    <w:rsid w:val="0049380B"/>
    <w:rsid w:val="004943CD"/>
    <w:rsid w:val="00494559"/>
    <w:rsid w:val="00494E77"/>
    <w:rsid w:val="00494F8D"/>
    <w:rsid w:val="00495D08"/>
    <w:rsid w:val="00496771"/>
    <w:rsid w:val="00496900"/>
    <w:rsid w:val="00496BFD"/>
    <w:rsid w:val="00496DAA"/>
    <w:rsid w:val="004972BF"/>
    <w:rsid w:val="0049730E"/>
    <w:rsid w:val="00497459"/>
    <w:rsid w:val="004975FF"/>
    <w:rsid w:val="004977DC"/>
    <w:rsid w:val="004979E6"/>
    <w:rsid w:val="00497FF6"/>
    <w:rsid w:val="004A041B"/>
    <w:rsid w:val="004A04A4"/>
    <w:rsid w:val="004A0970"/>
    <w:rsid w:val="004A0A81"/>
    <w:rsid w:val="004A0CD9"/>
    <w:rsid w:val="004A0DFF"/>
    <w:rsid w:val="004A0E16"/>
    <w:rsid w:val="004A1056"/>
    <w:rsid w:val="004A12A5"/>
    <w:rsid w:val="004A1361"/>
    <w:rsid w:val="004A1531"/>
    <w:rsid w:val="004A168A"/>
    <w:rsid w:val="004A1E3C"/>
    <w:rsid w:val="004A2AC9"/>
    <w:rsid w:val="004A2DF9"/>
    <w:rsid w:val="004A368B"/>
    <w:rsid w:val="004A3914"/>
    <w:rsid w:val="004A3EFA"/>
    <w:rsid w:val="004A3F47"/>
    <w:rsid w:val="004A42E5"/>
    <w:rsid w:val="004A450D"/>
    <w:rsid w:val="004A4981"/>
    <w:rsid w:val="004A4A23"/>
    <w:rsid w:val="004A4A75"/>
    <w:rsid w:val="004A4E8C"/>
    <w:rsid w:val="004A564F"/>
    <w:rsid w:val="004A5773"/>
    <w:rsid w:val="004A5903"/>
    <w:rsid w:val="004A59FA"/>
    <w:rsid w:val="004A5A1B"/>
    <w:rsid w:val="004A5DE8"/>
    <w:rsid w:val="004A5E96"/>
    <w:rsid w:val="004A63AA"/>
    <w:rsid w:val="004A66A0"/>
    <w:rsid w:val="004A684F"/>
    <w:rsid w:val="004A742C"/>
    <w:rsid w:val="004A7862"/>
    <w:rsid w:val="004A7C19"/>
    <w:rsid w:val="004B05C1"/>
    <w:rsid w:val="004B0743"/>
    <w:rsid w:val="004B0933"/>
    <w:rsid w:val="004B108F"/>
    <w:rsid w:val="004B1142"/>
    <w:rsid w:val="004B125A"/>
    <w:rsid w:val="004B14B7"/>
    <w:rsid w:val="004B177D"/>
    <w:rsid w:val="004B1BDA"/>
    <w:rsid w:val="004B1CA3"/>
    <w:rsid w:val="004B1E2F"/>
    <w:rsid w:val="004B20E0"/>
    <w:rsid w:val="004B275A"/>
    <w:rsid w:val="004B2C91"/>
    <w:rsid w:val="004B2EBC"/>
    <w:rsid w:val="004B2FC7"/>
    <w:rsid w:val="004B3944"/>
    <w:rsid w:val="004B3DF0"/>
    <w:rsid w:val="004B4305"/>
    <w:rsid w:val="004B499F"/>
    <w:rsid w:val="004B4A20"/>
    <w:rsid w:val="004B4A8A"/>
    <w:rsid w:val="004B4B34"/>
    <w:rsid w:val="004B4B94"/>
    <w:rsid w:val="004B4D7D"/>
    <w:rsid w:val="004B5272"/>
    <w:rsid w:val="004B5405"/>
    <w:rsid w:val="004B55D9"/>
    <w:rsid w:val="004B57E4"/>
    <w:rsid w:val="004B5ACF"/>
    <w:rsid w:val="004B5EFC"/>
    <w:rsid w:val="004B6152"/>
    <w:rsid w:val="004B63A3"/>
    <w:rsid w:val="004B6912"/>
    <w:rsid w:val="004B69D1"/>
    <w:rsid w:val="004B6E98"/>
    <w:rsid w:val="004B6ED7"/>
    <w:rsid w:val="004B70A5"/>
    <w:rsid w:val="004B761E"/>
    <w:rsid w:val="004C0180"/>
    <w:rsid w:val="004C020E"/>
    <w:rsid w:val="004C021B"/>
    <w:rsid w:val="004C02CB"/>
    <w:rsid w:val="004C03D7"/>
    <w:rsid w:val="004C0567"/>
    <w:rsid w:val="004C0A6C"/>
    <w:rsid w:val="004C0C29"/>
    <w:rsid w:val="004C0FF8"/>
    <w:rsid w:val="004C1188"/>
    <w:rsid w:val="004C12A7"/>
    <w:rsid w:val="004C1ADB"/>
    <w:rsid w:val="004C1B43"/>
    <w:rsid w:val="004C1CDF"/>
    <w:rsid w:val="004C1E70"/>
    <w:rsid w:val="004C1EE8"/>
    <w:rsid w:val="004C2212"/>
    <w:rsid w:val="004C245C"/>
    <w:rsid w:val="004C263B"/>
    <w:rsid w:val="004C2E45"/>
    <w:rsid w:val="004C3292"/>
    <w:rsid w:val="004C33BB"/>
    <w:rsid w:val="004C35B6"/>
    <w:rsid w:val="004C43DC"/>
    <w:rsid w:val="004C4416"/>
    <w:rsid w:val="004C4FD2"/>
    <w:rsid w:val="004C505D"/>
    <w:rsid w:val="004C5060"/>
    <w:rsid w:val="004C581C"/>
    <w:rsid w:val="004C5B69"/>
    <w:rsid w:val="004C5F83"/>
    <w:rsid w:val="004C6C96"/>
    <w:rsid w:val="004C6F00"/>
    <w:rsid w:val="004C713B"/>
    <w:rsid w:val="004C7173"/>
    <w:rsid w:val="004C76F1"/>
    <w:rsid w:val="004C76F3"/>
    <w:rsid w:val="004C78E9"/>
    <w:rsid w:val="004C7C7E"/>
    <w:rsid w:val="004D0054"/>
    <w:rsid w:val="004D0777"/>
    <w:rsid w:val="004D0980"/>
    <w:rsid w:val="004D0A19"/>
    <w:rsid w:val="004D0DC2"/>
    <w:rsid w:val="004D13C5"/>
    <w:rsid w:val="004D1563"/>
    <w:rsid w:val="004D1625"/>
    <w:rsid w:val="004D197D"/>
    <w:rsid w:val="004D1B10"/>
    <w:rsid w:val="004D1BC0"/>
    <w:rsid w:val="004D1C8B"/>
    <w:rsid w:val="004D1E88"/>
    <w:rsid w:val="004D237B"/>
    <w:rsid w:val="004D254F"/>
    <w:rsid w:val="004D27DB"/>
    <w:rsid w:val="004D27F6"/>
    <w:rsid w:val="004D29EF"/>
    <w:rsid w:val="004D2B0D"/>
    <w:rsid w:val="004D2B5E"/>
    <w:rsid w:val="004D2B6F"/>
    <w:rsid w:val="004D2BA2"/>
    <w:rsid w:val="004D2DD9"/>
    <w:rsid w:val="004D342E"/>
    <w:rsid w:val="004D3947"/>
    <w:rsid w:val="004D3AFD"/>
    <w:rsid w:val="004D3EC6"/>
    <w:rsid w:val="004D3FBD"/>
    <w:rsid w:val="004D42C3"/>
    <w:rsid w:val="004D4AAC"/>
    <w:rsid w:val="004D4F5D"/>
    <w:rsid w:val="004D5332"/>
    <w:rsid w:val="004D569C"/>
    <w:rsid w:val="004D5799"/>
    <w:rsid w:val="004D588E"/>
    <w:rsid w:val="004D5ABB"/>
    <w:rsid w:val="004D6B8E"/>
    <w:rsid w:val="004D6D04"/>
    <w:rsid w:val="004D7607"/>
    <w:rsid w:val="004D763F"/>
    <w:rsid w:val="004D78E6"/>
    <w:rsid w:val="004E04CA"/>
    <w:rsid w:val="004E08A0"/>
    <w:rsid w:val="004E0B7C"/>
    <w:rsid w:val="004E13A4"/>
    <w:rsid w:val="004E186F"/>
    <w:rsid w:val="004E20E4"/>
    <w:rsid w:val="004E21AC"/>
    <w:rsid w:val="004E2462"/>
    <w:rsid w:val="004E2609"/>
    <w:rsid w:val="004E28F1"/>
    <w:rsid w:val="004E29F5"/>
    <w:rsid w:val="004E2FDD"/>
    <w:rsid w:val="004E314B"/>
    <w:rsid w:val="004E31D7"/>
    <w:rsid w:val="004E3333"/>
    <w:rsid w:val="004E3547"/>
    <w:rsid w:val="004E3B92"/>
    <w:rsid w:val="004E4317"/>
    <w:rsid w:val="004E447A"/>
    <w:rsid w:val="004E4557"/>
    <w:rsid w:val="004E48D5"/>
    <w:rsid w:val="004E4F5C"/>
    <w:rsid w:val="004E520C"/>
    <w:rsid w:val="004E5253"/>
    <w:rsid w:val="004E5338"/>
    <w:rsid w:val="004E5408"/>
    <w:rsid w:val="004E6007"/>
    <w:rsid w:val="004E619D"/>
    <w:rsid w:val="004E6556"/>
    <w:rsid w:val="004E674F"/>
    <w:rsid w:val="004E6B20"/>
    <w:rsid w:val="004E733A"/>
    <w:rsid w:val="004E746A"/>
    <w:rsid w:val="004E77D5"/>
    <w:rsid w:val="004E7BEE"/>
    <w:rsid w:val="004E7C78"/>
    <w:rsid w:val="004F0705"/>
    <w:rsid w:val="004F0879"/>
    <w:rsid w:val="004F0F40"/>
    <w:rsid w:val="004F0F72"/>
    <w:rsid w:val="004F1796"/>
    <w:rsid w:val="004F1AB6"/>
    <w:rsid w:val="004F1DF0"/>
    <w:rsid w:val="004F1F4A"/>
    <w:rsid w:val="004F2276"/>
    <w:rsid w:val="004F2422"/>
    <w:rsid w:val="004F275C"/>
    <w:rsid w:val="004F28DE"/>
    <w:rsid w:val="004F2B8C"/>
    <w:rsid w:val="004F2C61"/>
    <w:rsid w:val="004F3552"/>
    <w:rsid w:val="004F3662"/>
    <w:rsid w:val="004F38A4"/>
    <w:rsid w:val="004F3D25"/>
    <w:rsid w:val="004F46F9"/>
    <w:rsid w:val="004F4931"/>
    <w:rsid w:val="004F5831"/>
    <w:rsid w:val="004F6037"/>
    <w:rsid w:val="004F61BA"/>
    <w:rsid w:val="004F6474"/>
    <w:rsid w:val="004F6ECB"/>
    <w:rsid w:val="004F6F50"/>
    <w:rsid w:val="004F706A"/>
    <w:rsid w:val="004F7381"/>
    <w:rsid w:val="004F73BB"/>
    <w:rsid w:val="004F76D5"/>
    <w:rsid w:val="004F7CA6"/>
    <w:rsid w:val="004F7E19"/>
    <w:rsid w:val="00500078"/>
    <w:rsid w:val="00500AAE"/>
    <w:rsid w:val="00500C90"/>
    <w:rsid w:val="0050137C"/>
    <w:rsid w:val="005014B3"/>
    <w:rsid w:val="00501F9F"/>
    <w:rsid w:val="00502205"/>
    <w:rsid w:val="0050223F"/>
    <w:rsid w:val="00502695"/>
    <w:rsid w:val="005027A3"/>
    <w:rsid w:val="00502859"/>
    <w:rsid w:val="0050292B"/>
    <w:rsid w:val="00502C7A"/>
    <w:rsid w:val="00502D24"/>
    <w:rsid w:val="005030D1"/>
    <w:rsid w:val="0050328C"/>
    <w:rsid w:val="0050355F"/>
    <w:rsid w:val="00503E54"/>
    <w:rsid w:val="00503EF9"/>
    <w:rsid w:val="005040DF"/>
    <w:rsid w:val="0050423C"/>
    <w:rsid w:val="005043A1"/>
    <w:rsid w:val="005045D3"/>
    <w:rsid w:val="00504E72"/>
    <w:rsid w:val="005057D1"/>
    <w:rsid w:val="005058CA"/>
    <w:rsid w:val="00505E6A"/>
    <w:rsid w:val="005063B3"/>
    <w:rsid w:val="0050677B"/>
    <w:rsid w:val="005069BB"/>
    <w:rsid w:val="00506A6F"/>
    <w:rsid w:val="00506BC7"/>
    <w:rsid w:val="00507054"/>
    <w:rsid w:val="005070FB"/>
    <w:rsid w:val="00507A2D"/>
    <w:rsid w:val="00507D0F"/>
    <w:rsid w:val="0051015B"/>
    <w:rsid w:val="0051023A"/>
    <w:rsid w:val="00510D89"/>
    <w:rsid w:val="005110DA"/>
    <w:rsid w:val="00511243"/>
    <w:rsid w:val="005112DF"/>
    <w:rsid w:val="005115F7"/>
    <w:rsid w:val="00511D8A"/>
    <w:rsid w:val="00511F25"/>
    <w:rsid w:val="0051233B"/>
    <w:rsid w:val="00512672"/>
    <w:rsid w:val="00512A09"/>
    <w:rsid w:val="00512A58"/>
    <w:rsid w:val="00512B46"/>
    <w:rsid w:val="00512C16"/>
    <w:rsid w:val="00513294"/>
    <w:rsid w:val="005138FE"/>
    <w:rsid w:val="0051393E"/>
    <w:rsid w:val="005139D9"/>
    <w:rsid w:val="00514295"/>
    <w:rsid w:val="005143F0"/>
    <w:rsid w:val="00514576"/>
    <w:rsid w:val="005149BB"/>
    <w:rsid w:val="00514BC7"/>
    <w:rsid w:val="00514EAB"/>
    <w:rsid w:val="0051549D"/>
    <w:rsid w:val="005157AB"/>
    <w:rsid w:val="00515F63"/>
    <w:rsid w:val="005163E2"/>
    <w:rsid w:val="00516875"/>
    <w:rsid w:val="00516923"/>
    <w:rsid w:val="00516AC9"/>
    <w:rsid w:val="005170B6"/>
    <w:rsid w:val="00517149"/>
    <w:rsid w:val="005171D6"/>
    <w:rsid w:val="005175BF"/>
    <w:rsid w:val="00517992"/>
    <w:rsid w:val="00517E0D"/>
    <w:rsid w:val="0052077F"/>
    <w:rsid w:val="00520C7A"/>
    <w:rsid w:val="00520E24"/>
    <w:rsid w:val="00521055"/>
    <w:rsid w:val="005212DC"/>
    <w:rsid w:val="00521382"/>
    <w:rsid w:val="0052169E"/>
    <w:rsid w:val="005217EB"/>
    <w:rsid w:val="00521882"/>
    <w:rsid w:val="00521C07"/>
    <w:rsid w:val="00521ED3"/>
    <w:rsid w:val="00522BF2"/>
    <w:rsid w:val="005232E8"/>
    <w:rsid w:val="00523700"/>
    <w:rsid w:val="005239CA"/>
    <w:rsid w:val="005243CA"/>
    <w:rsid w:val="005248A8"/>
    <w:rsid w:val="00524C76"/>
    <w:rsid w:val="005252FE"/>
    <w:rsid w:val="005258E9"/>
    <w:rsid w:val="00525B51"/>
    <w:rsid w:val="00525D2A"/>
    <w:rsid w:val="00526048"/>
    <w:rsid w:val="00526788"/>
    <w:rsid w:val="00526A5F"/>
    <w:rsid w:val="00526B15"/>
    <w:rsid w:val="00526C09"/>
    <w:rsid w:val="005270A9"/>
    <w:rsid w:val="0052747A"/>
    <w:rsid w:val="0052754B"/>
    <w:rsid w:val="00527B17"/>
    <w:rsid w:val="00527CFD"/>
    <w:rsid w:val="00530016"/>
    <w:rsid w:val="0053020F"/>
    <w:rsid w:val="005304D5"/>
    <w:rsid w:val="00530D12"/>
    <w:rsid w:val="00530F1D"/>
    <w:rsid w:val="00531401"/>
    <w:rsid w:val="00531427"/>
    <w:rsid w:val="00531A05"/>
    <w:rsid w:val="00531AC9"/>
    <w:rsid w:val="00531E6C"/>
    <w:rsid w:val="00531E72"/>
    <w:rsid w:val="00531F8B"/>
    <w:rsid w:val="00532181"/>
    <w:rsid w:val="00532648"/>
    <w:rsid w:val="005327D4"/>
    <w:rsid w:val="00533352"/>
    <w:rsid w:val="00533692"/>
    <w:rsid w:val="005338DA"/>
    <w:rsid w:val="00533A93"/>
    <w:rsid w:val="00534378"/>
    <w:rsid w:val="00534604"/>
    <w:rsid w:val="005346E3"/>
    <w:rsid w:val="00534980"/>
    <w:rsid w:val="00534997"/>
    <w:rsid w:val="00534B5E"/>
    <w:rsid w:val="00534C1C"/>
    <w:rsid w:val="005357E1"/>
    <w:rsid w:val="00535B14"/>
    <w:rsid w:val="0053607F"/>
    <w:rsid w:val="00536758"/>
    <w:rsid w:val="005370B1"/>
    <w:rsid w:val="00537DF7"/>
    <w:rsid w:val="00537F9E"/>
    <w:rsid w:val="005404C4"/>
    <w:rsid w:val="005404E2"/>
    <w:rsid w:val="00540657"/>
    <w:rsid w:val="00540FB9"/>
    <w:rsid w:val="00541157"/>
    <w:rsid w:val="005415C2"/>
    <w:rsid w:val="00541796"/>
    <w:rsid w:val="0054183A"/>
    <w:rsid w:val="00541F27"/>
    <w:rsid w:val="0054220C"/>
    <w:rsid w:val="005423BF"/>
    <w:rsid w:val="00542E0F"/>
    <w:rsid w:val="00542E31"/>
    <w:rsid w:val="005435BD"/>
    <w:rsid w:val="0054389B"/>
    <w:rsid w:val="00543B2F"/>
    <w:rsid w:val="00544412"/>
    <w:rsid w:val="00544490"/>
    <w:rsid w:val="00544EA3"/>
    <w:rsid w:val="00545204"/>
    <w:rsid w:val="00545836"/>
    <w:rsid w:val="00545A61"/>
    <w:rsid w:val="00545C59"/>
    <w:rsid w:val="00545CFF"/>
    <w:rsid w:val="00545E92"/>
    <w:rsid w:val="005461C6"/>
    <w:rsid w:val="0054658F"/>
    <w:rsid w:val="005465A0"/>
    <w:rsid w:val="005465F1"/>
    <w:rsid w:val="0054666A"/>
    <w:rsid w:val="00546772"/>
    <w:rsid w:val="005467EC"/>
    <w:rsid w:val="00546B19"/>
    <w:rsid w:val="00546BED"/>
    <w:rsid w:val="00546EAB"/>
    <w:rsid w:val="0054728D"/>
    <w:rsid w:val="00547EEC"/>
    <w:rsid w:val="00550000"/>
    <w:rsid w:val="0055008A"/>
    <w:rsid w:val="005500E8"/>
    <w:rsid w:val="00550321"/>
    <w:rsid w:val="00550352"/>
    <w:rsid w:val="00550605"/>
    <w:rsid w:val="0055065C"/>
    <w:rsid w:val="00550667"/>
    <w:rsid w:val="005506E3"/>
    <w:rsid w:val="005506F6"/>
    <w:rsid w:val="005507A7"/>
    <w:rsid w:val="0055083C"/>
    <w:rsid w:val="00550962"/>
    <w:rsid w:val="00551005"/>
    <w:rsid w:val="00551184"/>
    <w:rsid w:val="005514D2"/>
    <w:rsid w:val="00551543"/>
    <w:rsid w:val="00551ADD"/>
    <w:rsid w:val="00551DCD"/>
    <w:rsid w:val="00551F53"/>
    <w:rsid w:val="00552FED"/>
    <w:rsid w:val="00553490"/>
    <w:rsid w:val="005535A2"/>
    <w:rsid w:val="00553B33"/>
    <w:rsid w:val="005540ED"/>
    <w:rsid w:val="005542BB"/>
    <w:rsid w:val="005546A6"/>
    <w:rsid w:val="005547A7"/>
    <w:rsid w:val="00555464"/>
    <w:rsid w:val="0055581E"/>
    <w:rsid w:val="00555BA0"/>
    <w:rsid w:val="0055606C"/>
    <w:rsid w:val="005563EE"/>
    <w:rsid w:val="00556470"/>
    <w:rsid w:val="00556DD4"/>
    <w:rsid w:val="00556DDE"/>
    <w:rsid w:val="005572CD"/>
    <w:rsid w:val="0055733B"/>
    <w:rsid w:val="005578B4"/>
    <w:rsid w:val="005578C1"/>
    <w:rsid w:val="00557B7E"/>
    <w:rsid w:val="0056018F"/>
    <w:rsid w:val="005602ED"/>
    <w:rsid w:val="00560658"/>
    <w:rsid w:val="00560742"/>
    <w:rsid w:val="00560B19"/>
    <w:rsid w:val="00560F03"/>
    <w:rsid w:val="00560F98"/>
    <w:rsid w:val="00561012"/>
    <w:rsid w:val="00561155"/>
    <w:rsid w:val="005611A6"/>
    <w:rsid w:val="00562372"/>
    <w:rsid w:val="005623A1"/>
    <w:rsid w:val="00562985"/>
    <w:rsid w:val="00562B78"/>
    <w:rsid w:val="00562C20"/>
    <w:rsid w:val="00563079"/>
    <w:rsid w:val="00563120"/>
    <w:rsid w:val="005638B2"/>
    <w:rsid w:val="00563A3D"/>
    <w:rsid w:val="00563CFB"/>
    <w:rsid w:val="00563E02"/>
    <w:rsid w:val="00563E6E"/>
    <w:rsid w:val="0056466E"/>
    <w:rsid w:val="00564681"/>
    <w:rsid w:val="00565061"/>
    <w:rsid w:val="0056573E"/>
    <w:rsid w:val="0056575E"/>
    <w:rsid w:val="005658E9"/>
    <w:rsid w:val="00565FF3"/>
    <w:rsid w:val="00566911"/>
    <w:rsid w:val="0056697C"/>
    <w:rsid w:val="005674B5"/>
    <w:rsid w:val="0056761E"/>
    <w:rsid w:val="00567AB5"/>
    <w:rsid w:val="00567BB1"/>
    <w:rsid w:val="00567D6F"/>
    <w:rsid w:val="0057010A"/>
    <w:rsid w:val="00570182"/>
    <w:rsid w:val="0057044C"/>
    <w:rsid w:val="0057083F"/>
    <w:rsid w:val="00570DB9"/>
    <w:rsid w:val="005716D2"/>
    <w:rsid w:val="005716F2"/>
    <w:rsid w:val="005717D2"/>
    <w:rsid w:val="005720CC"/>
    <w:rsid w:val="005721B2"/>
    <w:rsid w:val="00572417"/>
    <w:rsid w:val="00572673"/>
    <w:rsid w:val="00572728"/>
    <w:rsid w:val="00572AC2"/>
    <w:rsid w:val="00572B31"/>
    <w:rsid w:val="00572C58"/>
    <w:rsid w:val="00572E64"/>
    <w:rsid w:val="00572EF6"/>
    <w:rsid w:val="00573352"/>
    <w:rsid w:val="005737B5"/>
    <w:rsid w:val="00573D66"/>
    <w:rsid w:val="00573DEF"/>
    <w:rsid w:val="00574D94"/>
    <w:rsid w:val="00575398"/>
    <w:rsid w:val="005757F4"/>
    <w:rsid w:val="00576156"/>
    <w:rsid w:val="00576180"/>
    <w:rsid w:val="005762AB"/>
    <w:rsid w:val="005766A0"/>
    <w:rsid w:val="00576847"/>
    <w:rsid w:val="005768E7"/>
    <w:rsid w:val="0057692E"/>
    <w:rsid w:val="00576C2E"/>
    <w:rsid w:val="00576C7C"/>
    <w:rsid w:val="00576F8F"/>
    <w:rsid w:val="005773A2"/>
    <w:rsid w:val="00577D02"/>
    <w:rsid w:val="005809FF"/>
    <w:rsid w:val="00580CC3"/>
    <w:rsid w:val="00580E6D"/>
    <w:rsid w:val="00581161"/>
    <w:rsid w:val="005818A7"/>
    <w:rsid w:val="00581E19"/>
    <w:rsid w:val="00581ED9"/>
    <w:rsid w:val="00581F88"/>
    <w:rsid w:val="00581FEA"/>
    <w:rsid w:val="00582031"/>
    <w:rsid w:val="005821A6"/>
    <w:rsid w:val="005821AE"/>
    <w:rsid w:val="00582509"/>
    <w:rsid w:val="00582966"/>
    <w:rsid w:val="00582CCC"/>
    <w:rsid w:val="00582E36"/>
    <w:rsid w:val="00582E9D"/>
    <w:rsid w:val="00583174"/>
    <w:rsid w:val="0058335B"/>
    <w:rsid w:val="00583547"/>
    <w:rsid w:val="0058364D"/>
    <w:rsid w:val="00583937"/>
    <w:rsid w:val="00583D2E"/>
    <w:rsid w:val="0058410E"/>
    <w:rsid w:val="00584424"/>
    <w:rsid w:val="00584651"/>
    <w:rsid w:val="0058488E"/>
    <w:rsid w:val="00584D2A"/>
    <w:rsid w:val="005851DB"/>
    <w:rsid w:val="005858A7"/>
    <w:rsid w:val="00585EDA"/>
    <w:rsid w:val="005863D7"/>
    <w:rsid w:val="0058646D"/>
    <w:rsid w:val="00586875"/>
    <w:rsid w:val="0058711D"/>
    <w:rsid w:val="00587300"/>
    <w:rsid w:val="0058745A"/>
    <w:rsid w:val="00587609"/>
    <w:rsid w:val="00587973"/>
    <w:rsid w:val="00587B62"/>
    <w:rsid w:val="00587C5C"/>
    <w:rsid w:val="00587E15"/>
    <w:rsid w:val="0059009D"/>
    <w:rsid w:val="00590634"/>
    <w:rsid w:val="00590774"/>
    <w:rsid w:val="005908E7"/>
    <w:rsid w:val="00590D8A"/>
    <w:rsid w:val="005913B9"/>
    <w:rsid w:val="005915AE"/>
    <w:rsid w:val="005915CD"/>
    <w:rsid w:val="00591CD2"/>
    <w:rsid w:val="00592859"/>
    <w:rsid w:val="00592B1D"/>
    <w:rsid w:val="00592DF5"/>
    <w:rsid w:val="00593183"/>
    <w:rsid w:val="00593412"/>
    <w:rsid w:val="0059358F"/>
    <w:rsid w:val="005936F7"/>
    <w:rsid w:val="005939E2"/>
    <w:rsid w:val="00593F0C"/>
    <w:rsid w:val="005949E5"/>
    <w:rsid w:val="00594EC7"/>
    <w:rsid w:val="00594F02"/>
    <w:rsid w:val="0059571A"/>
    <w:rsid w:val="00595ED7"/>
    <w:rsid w:val="00596541"/>
    <w:rsid w:val="0059663E"/>
    <w:rsid w:val="005969ED"/>
    <w:rsid w:val="00597438"/>
    <w:rsid w:val="0059745E"/>
    <w:rsid w:val="00597562"/>
    <w:rsid w:val="00597634"/>
    <w:rsid w:val="005978EE"/>
    <w:rsid w:val="005A0029"/>
    <w:rsid w:val="005A0273"/>
    <w:rsid w:val="005A030E"/>
    <w:rsid w:val="005A040E"/>
    <w:rsid w:val="005A08F1"/>
    <w:rsid w:val="005A0FCF"/>
    <w:rsid w:val="005A1173"/>
    <w:rsid w:val="005A15FD"/>
    <w:rsid w:val="005A174D"/>
    <w:rsid w:val="005A2A0C"/>
    <w:rsid w:val="005A2AB3"/>
    <w:rsid w:val="005A2C4C"/>
    <w:rsid w:val="005A3028"/>
    <w:rsid w:val="005A31E8"/>
    <w:rsid w:val="005A38BE"/>
    <w:rsid w:val="005A3D23"/>
    <w:rsid w:val="005A4380"/>
    <w:rsid w:val="005A4C73"/>
    <w:rsid w:val="005A4F4F"/>
    <w:rsid w:val="005A52B3"/>
    <w:rsid w:val="005A6489"/>
    <w:rsid w:val="005A64C5"/>
    <w:rsid w:val="005A6618"/>
    <w:rsid w:val="005A6A1C"/>
    <w:rsid w:val="005A73AD"/>
    <w:rsid w:val="005A7B01"/>
    <w:rsid w:val="005A7B5C"/>
    <w:rsid w:val="005A7BBC"/>
    <w:rsid w:val="005A7BF4"/>
    <w:rsid w:val="005A7EE3"/>
    <w:rsid w:val="005B00EC"/>
    <w:rsid w:val="005B051B"/>
    <w:rsid w:val="005B07B1"/>
    <w:rsid w:val="005B0DE4"/>
    <w:rsid w:val="005B0F74"/>
    <w:rsid w:val="005B1725"/>
    <w:rsid w:val="005B1927"/>
    <w:rsid w:val="005B1D58"/>
    <w:rsid w:val="005B2A43"/>
    <w:rsid w:val="005B2C03"/>
    <w:rsid w:val="005B2C41"/>
    <w:rsid w:val="005B2FF0"/>
    <w:rsid w:val="005B3000"/>
    <w:rsid w:val="005B315F"/>
    <w:rsid w:val="005B3278"/>
    <w:rsid w:val="005B3BD4"/>
    <w:rsid w:val="005B3BEF"/>
    <w:rsid w:val="005B3DBB"/>
    <w:rsid w:val="005B4017"/>
    <w:rsid w:val="005B404E"/>
    <w:rsid w:val="005B418B"/>
    <w:rsid w:val="005B4896"/>
    <w:rsid w:val="005B4A64"/>
    <w:rsid w:val="005B4A96"/>
    <w:rsid w:val="005B4FBB"/>
    <w:rsid w:val="005B5003"/>
    <w:rsid w:val="005B53CA"/>
    <w:rsid w:val="005B5728"/>
    <w:rsid w:val="005B5D28"/>
    <w:rsid w:val="005B64DE"/>
    <w:rsid w:val="005B67FC"/>
    <w:rsid w:val="005B7147"/>
    <w:rsid w:val="005B7680"/>
    <w:rsid w:val="005B7886"/>
    <w:rsid w:val="005B7C1F"/>
    <w:rsid w:val="005B7E10"/>
    <w:rsid w:val="005C0845"/>
    <w:rsid w:val="005C0F9F"/>
    <w:rsid w:val="005C1063"/>
    <w:rsid w:val="005C10BC"/>
    <w:rsid w:val="005C1409"/>
    <w:rsid w:val="005C1A2A"/>
    <w:rsid w:val="005C1A32"/>
    <w:rsid w:val="005C1EAE"/>
    <w:rsid w:val="005C220D"/>
    <w:rsid w:val="005C276D"/>
    <w:rsid w:val="005C345F"/>
    <w:rsid w:val="005C36C6"/>
    <w:rsid w:val="005C3980"/>
    <w:rsid w:val="005C3D2D"/>
    <w:rsid w:val="005C4BC1"/>
    <w:rsid w:val="005C5CA2"/>
    <w:rsid w:val="005C6609"/>
    <w:rsid w:val="005C6701"/>
    <w:rsid w:val="005C6D74"/>
    <w:rsid w:val="005C706A"/>
    <w:rsid w:val="005C72FA"/>
    <w:rsid w:val="005C73C8"/>
    <w:rsid w:val="005C74FB"/>
    <w:rsid w:val="005C752D"/>
    <w:rsid w:val="005C75A4"/>
    <w:rsid w:val="005C7807"/>
    <w:rsid w:val="005C7ADE"/>
    <w:rsid w:val="005C7C65"/>
    <w:rsid w:val="005D0037"/>
    <w:rsid w:val="005D02EE"/>
    <w:rsid w:val="005D045B"/>
    <w:rsid w:val="005D0751"/>
    <w:rsid w:val="005D0DA0"/>
    <w:rsid w:val="005D138B"/>
    <w:rsid w:val="005D1E06"/>
    <w:rsid w:val="005D21A3"/>
    <w:rsid w:val="005D2392"/>
    <w:rsid w:val="005D2526"/>
    <w:rsid w:val="005D2AD6"/>
    <w:rsid w:val="005D358E"/>
    <w:rsid w:val="005D390B"/>
    <w:rsid w:val="005D3DA1"/>
    <w:rsid w:val="005D3F9B"/>
    <w:rsid w:val="005D3FC5"/>
    <w:rsid w:val="005D4143"/>
    <w:rsid w:val="005D42CE"/>
    <w:rsid w:val="005D4867"/>
    <w:rsid w:val="005D4996"/>
    <w:rsid w:val="005D4B9E"/>
    <w:rsid w:val="005D4D40"/>
    <w:rsid w:val="005D4E8F"/>
    <w:rsid w:val="005D5913"/>
    <w:rsid w:val="005D5996"/>
    <w:rsid w:val="005D5F0C"/>
    <w:rsid w:val="005D5F33"/>
    <w:rsid w:val="005D673C"/>
    <w:rsid w:val="005D686D"/>
    <w:rsid w:val="005D68A1"/>
    <w:rsid w:val="005D69B9"/>
    <w:rsid w:val="005D69FE"/>
    <w:rsid w:val="005D7487"/>
    <w:rsid w:val="005D74ED"/>
    <w:rsid w:val="005D7A5E"/>
    <w:rsid w:val="005D7DEA"/>
    <w:rsid w:val="005E0047"/>
    <w:rsid w:val="005E0287"/>
    <w:rsid w:val="005E03BB"/>
    <w:rsid w:val="005E118C"/>
    <w:rsid w:val="005E1295"/>
    <w:rsid w:val="005E1901"/>
    <w:rsid w:val="005E1FF6"/>
    <w:rsid w:val="005E20C5"/>
    <w:rsid w:val="005E2214"/>
    <w:rsid w:val="005E269C"/>
    <w:rsid w:val="005E2892"/>
    <w:rsid w:val="005E2A23"/>
    <w:rsid w:val="005E2C3E"/>
    <w:rsid w:val="005E2C7F"/>
    <w:rsid w:val="005E3586"/>
    <w:rsid w:val="005E362D"/>
    <w:rsid w:val="005E449D"/>
    <w:rsid w:val="005E44CD"/>
    <w:rsid w:val="005E4B1E"/>
    <w:rsid w:val="005E4E23"/>
    <w:rsid w:val="005E5104"/>
    <w:rsid w:val="005E5291"/>
    <w:rsid w:val="005E52C7"/>
    <w:rsid w:val="005E581E"/>
    <w:rsid w:val="005E5A67"/>
    <w:rsid w:val="005E5AD3"/>
    <w:rsid w:val="005E5D0D"/>
    <w:rsid w:val="005E63B7"/>
    <w:rsid w:val="005E6405"/>
    <w:rsid w:val="005E6A78"/>
    <w:rsid w:val="005E6E31"/>
    <w:rsid w:val="005E6F29"/>
    <w:rsid w:val="005E7201"/>
    <w:rsid w:val="005E7395"/>
    <w:rsid w:val="005E7A22"/>
    <w:rsid w:val="005E7D34"/>
    <w:rsid w:val="005F0A22"/>
    <w:rsid w:val="005F11C6"/>
    <w:rsid w:val="005F1AB3"/>
    <w:rsid w:val="005F2507"/>
    <w:rsid w:val="005F29E2"/>
    <w:rsid w:val="005F2B69"/>
    <w:rsid w:val="005F2C88"/>
    <w:rsid w:val="005F2F83"/>
    <w:rsid w:val="005F304E"/>
    <w:rsid w:val="005F329B"/>
    <w:rsid w:val="005F37E8"/>
    <w:rsid w:val="005F3B61"/>
    <w:rsid w:val="005F40E7"/>
    <w:rsid w:val="005F4379"/>
    <w:rsid w:val="005F4ED5"/>
    <w:rsid w:val="005F56D6"/>
    <w:rsid w:val="005F580A"/>
    <w:rsid w:val="005F59FE"/>
    <w:rsid w:val="005F5A22"/>
    <w:rsid w:val="005F6378"/>
    <w:rsid w:val="005F6520"/>
    <w:rsid w:val="005F68B9"/>
    <w:rsid w:val="005F6997"/>
    <w:rsid w:val="005F6CEB"/>
    <w:rsid w:val="005F6DA6"/>
    <w:rsid w:val="005F74CF"/>
    <w:rsid w:val="005F75E0"/>
    <w:rsid w:val="005F77A3"/>
    <w:rsid w:val="005F7880"/>
    <w:rsid w:val="005F78C4"/>
    <w:rsid w:val="005F7B47"/>
    <w:rsid w:val="00600023"/>
    <w:rsid w:val="006004F3"/>
    <w:rsid w:val="00600600"/>
    <w:rsid w:val="00601134"/>
    <w:rsid w:val="0060139C"/>
    <w:rsid w:val="0060140B"/>
    <w:rsid w:val="006019EA"/>
    <w:rsid w:val="006019EF"/>
    <w:rsid w:val="00601AB3"/>
    <w:rsid w:val="00601BD9"/>
    <w:rsid w:val="0060217A"/>
    <w:rsid w:val="00602940"/>
    <w:rsid w:val="00602D91"/>
    <w:rsid w:val="0060324E"/>
    <w:rsid w:val="00603558"/>
    <w:rsid w:val="006035B9"/>
    <w:rsid w:val="006038EB"/>
    <w:rsid w:val="00603B09"/>
    <w:rsid w:val="006042D1"/>
    <w:rsid w:val="00605C39"/>
    <w:rsid w:val="00605FB4"/>
    <w:rsid w:val="00606375"/>
    <w:rsid w:val="006067F4"/>
    <w:rsid w:val="00606865"/>
    <w:rsid w:val="00606D1C"/>
    <w:rsid w:val="0060735D"/>
    <w:rsid w:val="006073B0"/>
    <w:rsid w:val="006073C7"/>
    <w:rsid w:val="00607939"/>
    <w:rsid w:val="00607C07"/>
    <w:rsid w:val="00607D21"/>
    <w:rsid w:val="00607E1B"/>
    <w:rsid w:val="00607E2D"/>
    <w:rsid w:val="00607F38"/>
    <w:rsid w:val="00610174"/>
    <w:rsid w:val="00610298"/>
    <w:rsid w:val="006102ED"/>
    <w:rsid w:val="00610378"/>
    <w:rsid w:val="006105E0"/>
    <w:rsid w:val="00610BF6"/>
    <w:rsid w:val="00610D4A"/>
    <w:rsid w:val="00610FFC"/>
    <w:rsid w:val="00611257"/>
    <w:rsid w:val="00611306"/>
    <w:rsid w:val="00611A7A"/>
    <w:rsid w:val="00611C1C"/>
    <w:rsid w:val="00611E08"/>
    <w:rsid w:val="00611EED"/>
    <w:rsid w:val="00611F6A"/>
    <w:rsid w:val="00612751"/>
    <w:rsid w:val="0061278C"/>
    <w:rsid w:val="00612DA2"/>
    <w:rsid w:val="006134AD"/>
    <w:rsid w:val="006141FA"/>
    <w:rsid w:val="0061427B"/>
    <w:rsid w:val="00614452"/>
    <w:rsid w:val="0061445A"/>
    <w:rsid w:val="00614610"/>
    <w:rsid w:val="00614A54"/>
    <w:rsid w:val="00615253"/>
    <w:rsid w:val="00615993"/>
    <w:rsid w:val="006159BB"/>
    <w:rsid w:val="00615A15"/>
    <w:rsid w:val="00615BE9"/>
    <w:rsid w:val="00615CA4"/>
    <w:rsid w:val="00615D89"/>
    <w:rsid w:val="00615DD3"/>
    <w:rsid w:val="00616567"/>
    <w:rsid w:val="006165B1"/>
    <w:rsid w:val="006165DF"/>
    <w:rsid w:val="0061677B"/>
    <w:rsid w:val="006168C0"/>
    <w:rsid w:val="006168E1"/>
    <w:rsid w:val="00616922"/>
    <w:rsid w:val="00616A32"/>
    <w:rsid w:val="00616F28"/>
    <w:rsid w:val="006172AA"/>
    <w:rsid w:val="006174A5"/>
    <w:rsid w:val="0061750A"/>
    <w:rsid w:val="0061784F"/>
    <w:rsid w:val="00617993"/>
    <w:rsid w:val="00617B4A"/>
    <w:rsid w:val="00617C38"/>
    <w:rsid w:val="00617D54"/>
    <w:rsid w:val="00620495"/>
    <w:rsid w:val="006209B6"/>
    <w:rsid w:val="00620B7F"/>
    <w:rsid w:val="00620BAC"/>
    <w:rsid w:val="00620E0C"/>
    <w:rsid w:val="006216FC"/>
    <w:rsid w:val="006230C7"/>
    <w:rsid w:val="006240EA"/>
    <w:rsid w:val="00624BC6"/>
    <w:rsid w:val="00624DB2"/>
    <w:rsid w:val="00625328"/>
    <w:rsid w:val="00625801"/>
    <w:rsid w:val="0062583C"/>
    <w:rsid w:val="006259C4"/>
    <w:rsid w:val="00625C0D"/>
    <w:rsid w:val="0062613E"/>
    <w:rsid w:val="006263CA"/>
    <w:rsid w:val="006264EA"/>
    <w:rsid w:val="0062694F"/>
    <w:rsid w:val="00626A37"/>
    <w:rsid w:val="00626BB5"/>
    <w:rsid w:val="00626DB8"/>
    <w:rsid w:val="006272F7"/>
    <w:rsid w:val="00627645"/>
    <w:rsid w:val="00627700"/>
    <w:rsid w:val="006277EA"/>
    <w:rsid w:val="00627A38"/>
    <w:rsid w:val="006303AD"/>
    <w:rsid w:val="00630B8B"/>
    <w:rsid w:val="00630C98"/>
    <w:rsid w:val="00630DB2"/>
    <w:rsid w:val="00631502"/>
    <w:rsid w:val="00631654"/>
    <w:rsid w:val="00631A73"/>
    <w:rsid w:val="00631AD7"/>
    <w:rsid w:val="00631B6C"/>
    <w:rsid w:val="006326F2"/>
    <w:rsid w:val="0063290C"/>
    <w:rsid w:val="00633219"/>
    <w:rsid w:val="00633580"/>
    <w:rsid w:val="006336C4"/>
    <w:rsid w:val="0063392C"/>
    <w:rsid w:val="00633A76"/>
    <w:rsid w:val="0063447D"/>
    <w:rsid w:val="0063448E"/>
    <w:rsid w:val="00634638"/>
    <w:rsid w:val="00634E9C"/>
    <w:rsid w:val="00635CF8"/>
    <w:rsid w:val="0063611E"/>
    <w:rsid w:val="00636233"/>
    <w:rsid w:val="006365FD"/>
    <w:rsid w:val="006368BA"/>
    <w:rsid w:val="00636973"/>
    <w:rsid w:val="00636D0A"/>
    <w:rsid w:val="00636DC2"/>
    <w:rsid w:val="00636F47"/>
    <w:rsid w:val="0063744D"/>
    <w:rsid w:val="006378E6"/>
    <w:rsid w:val="006378EA"/>
    <w:rsid w:val="00637CDA"/>
    <w:rsid w:val="00637D08"/>
    <w:rsid w:val="00637DFB"/>
    <w:rsid w:val="00637ED7"/>
    <w:rsid w:val="00640461"/>
    <w:rsid w:val="00640968"/>
    <w:rsid w:val="00640F95"/>
    <w:rsid w:val="00641226"/>
    <w:rsid w:val="006413FA"/>
    <w:rsid w:val="006414ED"/>
    <w:rsid w:val="006416A5"/>
    <w:rsid w:val="00641E56"/>
    <w:rsid w:val="00642180"/>
    <w:rsid w:val="0064223A"/>
    <w:rsid w:val="00642793"/>
    <w:rsid w:val="0064296A"/>
    <w:rsid w:val="006433C9"/>
    <w:rsid w:val="00643677"/>
    <w:rsid w:val="006439C2"/>
    <w:rsid w:val="00644605"/>
    <w:rsid w:val="00644DF5"/>
    <w:rsid w:val="006456F3"/>
    <w:rsid w:val="006458C4"/>
    <w:rsid w:val="00645C54"/>
    <w:rsid w:val="00645C69"/>
    <w:rsid w:val="00645F29"/>
    <w:rsid w:val="00645F95"/>
    <w:rsid w:val="006462D2"/>
    <w:rsid w:val="00646418"/>
    <w:rsid w:val="006464AC"/>
    <w:rsid w:val="00646513"/>
    <w:rsid w:val="00646592"/>
    <w:rsid w:val="006468FF"/>
    <w:rsid w:val="00646D10"/>
    <w:rsid w:val="00646F36"/>
    <w:rsid w:val="00647128"/>
    <w:rsid w:val="0064726E"/>
    <w:rsid w:val="006472BE"/>
    <w:rsid w:val="006478D5"/>
    <w:rsid w:val="00647C11"/>
    <w:rsid w:val="00650930"/>
    <w:rsid w:val="00650B03"/>
    <w:rsid w:val="00650BA9"/>
    <w:rsid w:val="00650D6B"/>
    <w:rsid w:val="00651135"/>
    <w:rsid w:val="00651646"/>
    <w:rsid w:val="00651F93"/>
    <w:rsid w:val="0065200D"/>
    <w:rsid w:val="006524EC"/>
    <w:rsid w:val="0065275D"/>
    <w:rsid w:val="00652891"/>
    <w:rsid w:val="00652C5F"/>
    <w:rsid w:val="00652E6E"/>
    <w:rsid w:val="006532BA"/>
    <w:rsid w:val="006533AB"/>
    <w:rsid w:val="00653C62"/>
    <w:rsid w:val="00653D0F"/>
    <w:rsid w:val="00653F01"/>
    <w:rsid w:val="00654176"/>
    <w:rsid w:val="006542D4"/>
    <w:rsid w:val="0065455C"/>
    <w:rsid w:val="00654828"/>
    <w:rsid w:val="00654AD8"/>
    <w:rsid w:val="00654C15"/>
    <w:rsid w:val="00654E0C"/>
    <w:rsid w:val="00655A76"/>
    <w:rsid w:val="00655B86"/>
    <w:rsid w:val="00655CC1"/>
    <w:rsid w:val="00656437"/>
    <w:rsid w:val="00656456"/>
    <w:rsid w:val="00656573"/>
    <w:rsid w:val="00656A37"/>
    <w:rsid w:val="0065762C"/>
    <w:rsid w:val="006579D4"/>
    <w:rsid w:val="0066005A"/>
    <w:rsid w:val="006601DF"/>
    <w:rsid w:val="00660222"/>
    <w:rsid w:val="006602D1"/>
    <w:rsid w:val="006602E0"/>
    <w:rsid w:val="0066048F"/>
    <w:rsid w:val="00660B6F"/>
    <w:rsid w:val="0066231E"/>
    <w:rsid w:val="006628FD"/>
    <w:rsid w:val="00662932"/>
    <w:rsid w:val="00662FF7"/>
    <w:rsid w:val="006631B4"/>
    <w:rsid w:val="00663A94"/>
    <w:rsid w:val="00663BC1"/>
    <w:rsid w:val="00663C98"/>
    <w:rsid w:val="00664912"/>
    <w:rsid w:val="00664969"/>
    <w:rsid w:val="0066514F"/>
    <w:rsid w:val="006651A8"/>
    <w:rsid w:val="006659C5"/>
    <w:rsid w:val="00665F6B"/>
    <w:rsid w:val="00665F8F"/>
    <w:rsid w:val="0066649B"/>
    <w:rsid w:val="006665C3"/>
    <w:rsid w:val="00666A78"/>
    <w:rsid w:val="00666A92"/>
    <w:rsid w:val="00666C6F"/>
    <w:rsid w:val="00667160"/>
    <w:rsid w:val="0066717E"/>
    <w:rsid w:val="0066745A"/>
    <w:rsid w:val="006675CC"/>
    <w:rsid w:val="006675F5"/>
    <w:rsid w:val="006679B6"/>
    <w:rsid w:val="00667D09"/>
    <w:rsid w:val="00667E23"/>
    <w:rsid w:val="00667F4A"/>
    <w:rsid w:val="006708A9"/>
    <w:rsid w:val="006708F0"/>
    <w:rsid w:val="00670AA2"/>
    <w:rsid w:val="00670AA4"/>
    <w:rsid w:val="00670D46"/>
    <w:rsid w:val="00670D61"/>
    <w:rsid w:val="00670E4D"/>
    <w:rsid w:val="00670F36"/>
    <w:rsid w:val="00671746"/>
    <w:rsid w:val="006717D4"/>
    <w:rsid w:val="00671D9A"/>
    <w:rsid w:val="00671DCC"/>
    <w:rsid w:val="00671E2E"/>
    <w:rsid w:val="00671F00"/>
    <w:rsid w:val="006723D5"/>
    <w:rsid w:val="0067255B"/>
    <w:rsid w:val="006726E4"/>
    <w:rsid w:val="0067281B"/>
    <w:rsid w:val="00672F05"/>
    <w:rsid w:val="00673B7C"/>
    <w:rsid w:val="00673C05"/>
    <w:rsid w:val="0067403E"/>
    <w:rsid w:val="006746C8"/>
    <w:rsid w:val="0067492F"/>
    <w:rsid w:val="00674BDD"/>
    <w:rsid w:val="00674D7B"/>
    <w:rsid w:val="00674E8A"/>
    <w:rsid w:val="00675832"/>
    <w:rsid w:val="00675B15"/>
    <w:rsid w:val="00676C99"/>
    <w:rsid w:val="00676D82"/>
    <w:rsid w:val="00677095"/>
    <w:rsid w:val="006770B4"/>
    <w:rsid w:val="006774AB"/>
    <w:rsid w:val="00677D38"/>
    <w:rsid w:val="00680257"/>
    <w:rsid w:val="0068067B"/>
    <w:rsid w:val="006806D8"/>
    <w:rsid w:val="00680AA3"/>
    <w:rsid w:val="00680B78"/>
    <w:rsid w:val="00681603"/>
    <w:rsid w:val="0068186F"/>
    <w:rsid w:val="00681C99"/>
    <w:rsid w:val="00681FAE"/>
    <w:rsid w:val="006823D5"/>
    <w:rsid w:val="00682CD4"/>
    <w:rsid w:val="00683855"/>
    <w:rsid w:val="006842A2"/>
    <w:rsid w:val="006842A6"/>
    <w:rsid w:val="00684459"/>
    <w:rsid w:val="006845DA"/>
    <w:rsid w:val="00684A7F"/>
    <w:rsid w:val="00684CC3"/>
    <w:rsid w:val="00684EC2"/>
    <w:rsid w:val="00684EEC"/>
    <w:rsid w:val="00685021"/>
    <w:rsid w:val="006850AC"/>
    <w:rsid w:val="0068512C"/>
    <w:rsid w:val="006854FC"/>
    <w:rsid w:val="00685D40"/>
    <w:rsid w:val="006862DD"/>
    <w:rsid w:val="00686398"/>
    <w:rsid w:val="0068680E"/>
    <w:rsid w:val="006869D8"/>
    <w:rsid w:val="00686BD1"/>
    <w:rsid w:val="00686C24"/>
    <w:rsid w:val="00687838"/>
    <w:rsid w:val="00687850"/>
    <w:rsid w:val="00687A9F"/>
    <w:rsid w:val="00687B71"/>
    <w:rsid w:val="0069092A"/>
    <w:rsid w:val="00690AD7"/>
    <w:rsid w:val="00690FD0"/>
    <w:rsid w:val="006918E6"/>
    <w:rsid w:val="0069199B"/>
    <w:rsid w:val="00691BFC"/>
    <w:rsid w:val="00691FDC"/>
    <w:rsid w:val="0069229F"/>
    <w:rsid w:val="00692B23"/>
    <w:rsid w:val="00692BE8"/>
    <w:rsid w:val="00692C9D"/>
    <w:rsid w:val="00692D8D"/>
    <w:rsid w:val="00692FD9"/>
    <w:rsid w:val="0069323C"/>
    <w:rsid w:val="00693518"/>
    <w:rsid w:val="00693673"/>
    <w:rsid w:val="0069395F"/>
    <w:rsid w:val="006941AB"/>
    <w:rsid w:val="006942B0"/>
    <w:rsid w:val="0069435F"/>
    <w:rsid w:val="00694AFD"/>
    <w:rsid w:val="00694FD5"/>
    <w:rsid w:val="00695367"/>
    <w:rsid w:val="00695500"/>
    <w:rsid w:val="006955E7"/>
    <w:rsid w:val="0069569F"/>
    <w:rsid w:val="00696041"/>
    <w:rsid w:val="006966EC"/>
    <w:rsid w:val="00697B74"/>
    <w:rsid w:val="00697D5F"/>
    <w:rsid w:val="006A01E7"/>
    <w:rsid w:val="006A1F04"/>
    <w:rsid w:val="006A2397"/>
    <w:rsid w:val="006A26C9"/>
    <w:rsid w:val="006A2DB0"/>
    <w:rsid w:val="006A30C1"/>
    <w:rsid w:val="006A3694"/>
    <w:rsid w:val="006A4186"/>
    <w:rsid w:val="006A4237"/>
    <w:rsid w:val="006A43C3"/>
    <w:rsid w:val="006A43E8"/>
    <w:rsid w:val="006A4693"/>
    <w:rsid w:val="006A4DDB"/>
    <w:rsid w:val="006A536B"/>
    <w:rsid w:val="006A582B"/>
    <w:rsid w:val="006A611E"/>
    <w:rsid w:val="006A616F"/>
    <w:rsid w:val="006A6207"/>
    <w:rsid w:val="006A62C8"/>
    <w:rsid w:val="006A66B2"/>
    <w:rsid w:val="006A6A2C"/>
    <w:rsid w:val="006A6F02"/>
    <w:rsid w:val="006A78CF"/>
    <w:rsid w:val="006A7A7E"/>
    <w:rsid w:val="006A7C74"/>
    <w:rsid w:val="006A7D0D"/>
    <w:rsid w:val="006B026B"/>
    <w:rsid w:val="006B06DF"/>
    <w:rsid w:val="006B0956"/>
    <w:rsid w:val="006B0EC0"/>
    <w:rsid w:val="006B1260"/>
    <w:rsid w:val="006B1391"/>
    <w:rsid w:val="006B1817"/>
    <w:rsid w:val="006B19C6"/>
    <w:rsid w:val="006B1FC0"/>
    <w:rsid w:val="006B2202"/>
    <w:rsid w:val="006B2890"/>
    <w:rsid w:val="006B2D45"/>
    <w:rsid w:val="006B2D8D"/>
    <w:rsid w:val="006B2DD0"/>
    <w:rsid w:val="006B3482"/>
    <w:rsid w:val="006B34BF"/>
    <w:rsid w:val="006B34F5"/>
    <w:rsid w:val="006B425E"/>
    <w:rsid w:val="006B434D"/>
    <w:rsid w:val="006B43D3"/>
    <w:rsid w:val="006B4453"/>
    <w:rsid w:val="006B4D5F"/>
    <w:rsid w:val="006B506B"/>
    <w:rsid w:val="006B569E"/>
    <w:rsid w:val="006B576B"/>
    <w:rsid w:val="006B5973"/>
    <w:rsid w:val="006B5BD9"/>
    <w:rsid w:val="006B5CC1"/>
    <w:rsid w:val="006B5E5A"/>
    <w:rsid w:val="006B68CA"/>
    <w:rsid w:val="006B6983"/>
    <w:rsid w:val="006B6A4A"/>
    <w:rsid w:val="006B6FF7"/>
    <w:rsid w:val="006B71CD"/>
    <w:rsid w:val="006B76CA"/>
    <w:rsid w:val="006B7F6F"/>
    <w:rsid w:val="006C02E4"/>
    <w:rsid w:val="006C04B4"/>
    <w:rsid w:val="006C0CD0"/>
    <w:rsid w:val="006C13E1"/>
    <w:rsid w:val="006C195E"/>
    <w:rsid w:val="006C1EEE"/>
    <w:rsid w:val="006C22BC"/>
    <w:rsid w:val="006C2314"/>
    <w:rsid w:val="006C286A"/>
    <w:rsid w:val="006C28A9"/>
    <w:rsid w:val="006C28B1"/>
    <w:rsid w:val="006C2A39"/>
    <w:rsid w:val="006C2B20"/>
    <w:rsid w:val="006C2D47"/>
    <w:rsid w:val="006C2E52"/>
    <w:rsid w:val="006C2EC5"/>
    <w:rsid w:val="006C3061"/>
    <w:rsid w:val="006C3774"/>
    <w:rsid w:val="006C3B50"/>
    <w:rsid w:val="006C3E71"/>
    <w:rsid w:val="006C4172"/>
    <w:rsid w:val="006C4412"/>
    <w:rsid w:val="006C49EA"/>
    <w:rsid w:val="006C4BCC"/>
    <w:rsid w:val="006C4CAA"/>
    <w:rsid w:val="006C53A7"/>
    <w:rsid w:val="006C56A5"/>
    <w:rsid w:val="006C57FE"/>
    <w:rsid w:val="006C5841"/>
    <w:rsid w:val="006C5946"/>
    <w:rsid w:val="006C59CD"/>
    <w:rsid w:val="006C5C6A"/>
    <w:rsid w:val="006C5DEB"/>
    <w:rsid w:val="006C61AB"/>
    <w:rsid w:val="006C63F6"/>
    <w:rsid w:val="006C6410"/>
    <w:rsid w:val="006C6436"/>
    <w:rsid w:val="006C64C5"/>
    <w:rsid w:val="006C66EC"/>
    <w:rsid w:val="006C6C6A"/>
    <w:rsid w:val="006C6D2A"/>
    <w:rsid w:val="006C7059"/>
    <w:rsid w:val="006C70F3"/>
    <w:rsid w:val="006C71F1"/>
    <w:rsid w:val="006C74BE"/>
    <w:rsid w:val="006C74EE"/>
    <w:rsid w:val="006C7617"/>
    <w:rsid w:val="006C783B"/>
    <w:rsid w:val="006C7A03"/>
    <w:rsid w:val="006D024F"/>
    <w:rsid w:val="006D0EB6"/>
    <w:rsid w:val="006D2085"/>
    <w:rsid w:val="006D2824"/>
    <w:rsid w:val="006D289F"/>
    <w:rsid w:val="006D28FA"/>
    <w:rsid w:val="006D2BD7"/>
    <w:rsid w:val="006D2F6A"/>
    <w:rsid w:val="006D3771"/>
    <w:rsid w:val="006D3EF9"/>
    <w:rsid w:val="006D408F"/>
    <w:rsid w:val="006D437B"/>
    <w:rsid w:val="006D470F"/>
    <w:rsid w:val="006D4754"/>
    <w:rsid w:val="006D4E91"/>
    <w:rsid w:val="006D4FE3"/>
    <w:rsid w:val="006D50AA"/>
    <w:rsid w:val="006D54FC"/>
    <w:rsid w:val="006D5589"/>
    <w:rsid w:val="006D5597"/>
    <w:rsid w:val="006D56BF"/>
    <w:rsid w:val="006D5AC3"/>
    <w:rsid w:val="006D5BF3"/>
    <w:rsid w:val="006D5DB5"/>
    <w:rsid w:val="006D5FBF"/>
    <w:rsid w:val="006D64E7"/>
    <w:rsid w:val="006D66A9"/>
    <w:rsid w:val="006D6ABF"/>
    <w:rsid w:val="006D6C60"/>
    <w:rsid w:val="006D6F13"/>
    <w:rsid w:val="006D71BA"/>
    <w:rsid w:val="006D7568"/>
    <w:rsid w:val="006D78DE"/>
    <w:rsid w:val="006D7BF7"/>
    <w:rsid w:val="006D7FDC"/>
    <w:rsid w:val="006E0428"/>
    <w:rsid w:val="006E0BCA"/>
    <w:rsid w:val="006E0E5C"/>
    <w:rsid w:val="006E138E"/>
    <w:rsid w:val="006E14CE"/>
    <w:rsid w:val="006E19E7"/>
    <w:rsid w:val="006E1BFC"/>
    <w:rsid w:val="006E1D33"/>
    <w:rsid w:val="006E1E05"/>
    <w:rsid w:val="006E1F9A"/>
    <w:rsid w:val="006E206F"/>
    <w:rsid w:val="006E2148"/>
    <w:rsid w:val="006E2340"/>
    <w:rsid w:val="006E2759"/>
    <w:rsid w:val="006E2D1E"/>
    <w:rsid w:val="006E2EC0"/>
    <w:rsid w:val="006E31FF"/>
    <w:rsid w:val="006E3BBC"/>
    <w:rsid w:val="006E3D0D"/>
    <w:rsid w:val="006E3E5F"/>
    <w:rsid w:val="006E6388"/>
    <w:rsid w:val="006E63B5"/>
    <w:rsid w:val="006E6CD0"/>
    <w:rsid w:val="006E732A"/>
    <w:rsid w:val="006E77A0"/>
    <w:rsid w:val="006E7FBE"/>
    <w:rsid w:val="006F02EF"/>
    <w:rsid w:val="006F02F6"/>
    <w:rsid w:val="006F02F7"/>
    <w:rsid w:val="006F069C"/>
    <w:rsid w:val="006F06C8"/>
    <w:rsid w:val="006F0836"/>
    <w:rsid w:val="006F08F7"/>
    <w:rsid w:val="006F09C3"/>
    <w:rsid w:val="006F0A07"/>
    <w:rsid w:val="006F1087"/>
    <w:rsid w:val="006F10BB"/>
    <w:rsid w:val="006F12D9"/>
    <w:rsid w:val="006F1419"/>
    <w:rsid w:val="006F1B10"/>
    <w:rsid w:val="006F1DFE"/>
    <w:rsid w:val="006F1E0D"/>
    <w:rsid w:val="006F29DB"/>
    <w:rsid w:val="006F2C21"/>
    <w:rsid w:val="006F3006"/>
    <w:rsid w:val="006F325D"/>
    <w:rsid w:val="006F36E8"/>
    <w:rsid w:val="006F36F0"/>
    <w:rsid w:val="006F4697"/>
    <w:rsid w:val="006F48C7"/>
    <w:rsid w:val="006F4C11"/>
    <w:rsid w:val="006F510F"/>
    <w:rsid w:val="006F56E7"/>
    <w:rsid w:val="006F596F"/>
    <w:rsid w:val="006F5DEE"/>
    <w:rsid w:val="006F5F1E"/>
    <w:rsid w:val="006F6420"/>
    <w:rsid w:val="006F64FF"/>
    <w:rsid w:val="006F65F3"/>
    <w:rsid w:val="006F6F03"/>
    <w:rsid w:val="006F71F9"/>
    <w:rsid w:val="006F73B3"/>
    <w:rsid w:val="006F7CCA"/>
    <w:rsid w:val="006F7F4C"/>
    <w:rsid w:val="00700259"/>
    <w:rsid w:val="0070051D"/>
    <w:rsid w:val="007006FD"/>
    <w:rsid w:val="00700A51"/>
    <w:rsid w:val="0070121E"/>
    <w:rsid w:val="00701ADA"/>
    <w:rsid w:val="007020A6"/>
    <w:rsid w:val="00702358"/>
    <w:rsid w:val="007024CA"/>
    <w:rsid w:val="007026FD"/>
    <w:rsid w:val="00702712"/>
    <w:rsid w:val="00703424"/>
    <w:rsid w:val="0070363E"/>
    <w:rsid w:val="00703717"/>
    <w:rsid w:val="00703870"/>
    <w:rsid w:val="00703BF2"/>
    <w:rsid w:val="00703E2B"/>
    <w:rsid w:val="00703EC9"/>
    <w:rsid w:val="007041E9"/>
    <w:rsid w:val="00704394"/>
    <w:rsid w:val="007046C0"/>
    <w:rsid w:val="00704752"/>
    <w:rsid w:val="00705013"/>
    <w:rsid w:val="00705F3A"/>
    <w:rsid w:val="007060B3"/>
    <w:rsid w:val="00706472"/>
    <w:rsid w:val="007068CB"/>
    <w:rsid w:val="00706900"/>
    <w:rsid w:val="00706905"/>
    <w:rsid w:val="00706C37"/>
    <w:rsid w:val="00707168"/>
    <w:rsid w:val="0070736C"/>
    <w:rsid w:val="00707674"/>
    <w:rsid w:val="00707EF2"/>
    <w:rsid w:val="007100BF"/>
    <w:rsid w:val="00710192"/>
    <w:rsid w:val="00710240"/>
    <w:rsid w:val="007104FE"/>
    <w:rsid w:val="0071071E"/>
    <w:rsid w:val="007108C2"/>
    <w:rsid w:val="00710D3B"/>
    <w:rsid w:val="007117F9"/>
    <w:rsid w:val="00711F61"/>
    <w:rsid w:val="00712083"/>
    <w:rsid w:val="007122E8"/>
    <w:rsid w:val="00712D94"/>
    <w:rsid w:val="00713092"/>
    <w:rsid w:val="00713723"/>
    <w:rsid w:val="00713D2B"/>
    <w:rsid w:val="0071418E"/>
    <w:rsid w:val="00714A5F"/>
    <w:rsid w:val="00714CBA"/>
    <w:rsid w:val="00714D9E"/>
    <w:rsid w:val="00715562"/>
    <w:rsid w:val="00715B89"/>
    <w:rsid w:val="00715FB1"/>
    <w:rsid w:val="007167A4"/>
    <w:rsid w:val="007169AF"/>
    <w:rsid w:val="00716CE8"/>
    <w:rsid w:val="00717207"/>
    <w:rsid w:val="00717597"/>
    <w:rsid w:val="007175BE"/>
    <w:rsid w:val="00717A5B"/>
    <w:rsid w:val="00717A80"/>
    <w:rsid w:val="00717E8D"/>
    <w:rsid w:val="007202EE"/>
    <w:rsid w:val="007205F4"/>
    <w:rsid w:val="007206F0"/>
    <w:rsid w:val="0072076C"/>
    <w:rsid w:val="00720972"/>
    <w:rsid w:val="00721221"/>
    <w:rsid w:val="0072157E"/>
    <w:rsid w:val="00721BD0"/>
    <w:rsid w:val="00721DA2"/>
    <w:rsid w:val="0072216B"/>
    <w:rsid w:val="007227DD"/>
    <w:rsid w:val="00722EC0"/>
    <w:rsid w:val="00723340"/>
    <w:rsid w:val="0072347C"/>
    <w:rsid w:val="00723649"/>
    <w:rsid w:val="00723969"/>
    <w:rsid w:val="00723A17"/>
    <w:rsid w:val="007240C6"/>
    <w:rsid w:val="00724201"/>
    <w:rsid w:val="00724336"/>
    <w:rsid w:val="007243B6"/>
    <w:rsid w:val="00724A08"/>
    <w:rsid w:val="00724AA1"/>
    <w:rsid w:val="00724B7E"/>
    <w:rsid w:val="00724B83"/>
    <w:rsid w:val="00724CF7"/>
    <w:rsid w:val="00724DB3"/>
    <w:rsid w:val="007251BE"/>
    <w:rsid w:val="00725209"/>
    <w:rsid w:val="007253B2"/>
    <w:rsid w:val="007253D2"/>
    <w:rsid w:val="00725540"/>
    <w:rsid w:val="0072575B"/>
    <w:rsid w:val="007257FA"/>
    <w:rsid w:val="00725980"/>
    <w:rsid w:val="007259FC"/>
    <w:rsid w:val="00725E07"/>
    <w:rsid w:val="00725E5F"/>
    <w:rsid w:val="00725E9C"/>
    <w:rsid w:val="0072654F"/>
    <w:rsid w:val="0072675E"/>
    <w:rsid w:val="00726A22"/>
    <w:rsid w:val="00726E66"/>
    <w:rsid w:val="00726FAF"/>
    <w:rsid w:val="0072735C"/>
    <w:rsid w:val="007273B8"/>
    <w:rsid w:val="00727EB4"/>
    <w:rsid w:val="00730621"/>
    <w:rsid w:val="0073090E"/>
    <w:rsid w:val="007309CA"/>
    <w:rsid w:val="00730CE4"/>
    <w:rsid w:val="007319DA"/>
    <w:rsid w:val="00731D11"/>
    <w:rsid w:val="00731E29"/>
    <w:rsid w:val="00731F63"/>
    <w:rsid w:val="00732693"/>
    <w:rsid w:val="00732C10"/>
    <w:rsid w:val="00732CEE"/>
    <w:rsid w:val="00732EC6"/>
    <w:rsid w:val="007331F7"/>
    <w:rsid w:val="007333D8"/>
    <w:rsid w:val="0073366E"/>
    <w:rsid w:val="00733A3A"/>
    <w:rsid w:val="00733A9F"/>
    <w:rsid w:val="00733BC5"/>
    <w:rsid w:val="00733DBA"/>
    <w:rsid w:val="00733FB5"/>
    <w:rsid w:val="0073434A"/>
    <w:rsid w:val="00734481"/>
    <w:rsid w:val="007345C4"/>
    <w:rsid w:val="00734776"/>
    <w:rsid w:val="007349BD"/>
    <w:rsid w:val="00734C4A"/>
    <w:rsid w:val="00734F00"/>
    <w:rsid w:val="00735533"/>
    <w:rsid w:val="00735574"/>
    <w:rsid w:val="0073557A"/>
    <w:rsid w:val="00735616"/>
    <w:rsid w:val="007356D9"/>
    <w:rsid w:val="0073580D"/>
    <w:rsid w:val="0073582A"/>
    <w:rsid w:val="007358D6"/>
    <w:rsid w:val="007359C3"/>
    <w:rsid w:val="00735E31"/>
    <w:rsid w:val="00735F00"/>
    <w:rsid w:val="00735F92"/>
    <w:rsid w:val="00736350"/>
    <w:rsid w:val="00736F3B"/>
    <w:rsid w:val="0073741A"/>
    <w:rsid w:val="0073768F"/>
    <w:rsid w:val="007377F7"/>
    <w:rsid w:val="00737C6A"/>
    <w:rsid w:val="00737D88"/>
    <w:rsid w:val="00737E29"/>
    <w:rsid w:val="00740577"/>
    <w:rsid w:val="0074062A"/>
    <w:rsid w:val="007406E9"/>
    <w:rsid w:val="00740A9D"/>
    <w:rsid w:val="00740FBF"/>
    <w:rsid w:val="00741454"/>
    <w:rsid w:val="007414AE"/>
    <w:rsid w:val="00741852"/>
    <w:rsid w:val="00741970"/>
    <w:rsid w:val="00741F6B"/>
    <w:rsid w:val="0074208B"/>
    <w:rsid w:val="007425E3"/>
    <w:rsid w:val="00742B0E"/>
    <w:rsid w:val="00743231"/>
    <w:rsid w:val="0074357D"/>
    <w:rsid w:val="00743B7B"/>
    <w:rsid w:val="00743CE7"/>
    <w:rsid w:val="00744110"/>
    <w:rsid w:val="007442DB"/>
    <w:rsid w:val="00744C99"/>
    <w:rsid w:val="00744EB1"/>
    <w:rsid w:val="00744F50"/>
    <w:rsid w:val="0074508E"/>
    <w:rsid w:val="00745093"/>
    <w:rsid w:val="00745827"/>
    <w:rsid w:val="00745C12"/>
    <w:rsid w:val="00745D19"/>
    <w:rsid w:val="00745DCD"/>
    <w:rsid w:val="007462C9"/>
    <w:rsid w:val="00746752"/>
    <w:rsid w:val="0074694C"/>
    <w:rsid w:val="007472BC"/>
    <w:rsid w:val="00747526"/>
    <w:rsid w:val="00747DBC"/>
    <w:rsid w:val="00747F48"/>
    <w:rsid w:val="00750141"/>
    <w:rsid w:val="007504AA"/>
    <w:rsid w:val="00750633"/>
    <w:rsid w:val="00750D20"/>
    <w:rsid w:val="00750DD6"/>
    <w:rsid w:val="00750F01"/>
    <w:rsid w:val="00750F90"/>
    <w:rsid w:val="007511BB"/>
    <w:rsid w:val="007514FD"/>
    <w:rsid w:val="0075180A"/>
    <w:rsid w:val="00751D10"/>
    <w:rsid w:val="00751EA3"/>
    <w:rsid w:val="007520FA"/>
    <w:rsid w:val="0075220A"/>
    <w:rsid w:val="00752AB5"/>
    <w:rsid w:val="00752F21"/>
    <w:rsid w:val="00753393"/>
    <w:rsid w:val="007536E0"/>
    <w:rsid w:val="00753920"/>
    <w:rsid w:val="007539F7"/>
    <w:rsid w:val="00753C9A"/>
    <w:rsid w:val="00753D86"/>
    <w:rsid w:val="00754990"/>
    <w:rsid w:val="007549E3"/>
    <w:rsid w:val="007550E4"/>
    <w:rsid w:val="00755123"/>
    <w:rsid w:val="007554B2"/>
    <w:rsid w:val="00755A95"/>
    <w:rsid w:val="00755E71"/>
    <w:rsid w:val="00755F6A"/>
    <w:rsid w:val="0075687A"/>
    <w:rsid w:val="00756894"/>
    <w:rsid w:val="00756A62"/>
    <w:rsid w:val="00756CE8"/>
    <w:rsid w:val="00757234"/>
    <w:rsid w:val="0075757A"/>
    <w:rsid w:val="00757799"/>
    <w:rsid w:val="00757C24"/>
    <w:rsid w:val="00757C75"/>
    <w:rsid w:val="0076044B"/>
    <w:rsid w:val="00760655"/>
    <w:rsid w:val="00760A82"/>
    <w:rsid w:val="00760C09"/>
    <w:rsid w:val="00760DBC"/>
    <w:rsid w:val="00760F4F"/>
    <w:rsid w:val="007610AE"/>
    <w:rsid w:val="007613E5"/>
    <w:rsid w:val="00761524"/>
    <w:rsid w:val="0076152B"/>
    <w:rsid w:val="0076158A"/>
    <w:rsid w:val="0076170C"/>
    <w:rsid w:val="007617E8"/>
    <w:rsid w:val="00761827"/>
    <w:rsid w:val="00761D49"/>
    <w:rsid w:val="00761E95"/>
    <w:rsid w:val="007626D4"/>
    <w:rsid w:val="007626DE"/>
    <w:rsid w:val="00762883"/>
    <w:rsid w:val="00762CDB"/>
    <w:rsid w:val="00762DEC"/>
    <w:rsid w:val="007636F3"/>
    <w:rsid w:val="00763B8A"/>
    <w:rsid w:val="00764288"/>
    <w:rsid w:val="0076443E"/>
    <w:rsid w:val="00764525"/>
    <w:rsid w:val="00764605"/>
    <w:rsid w:val="007648F9"/>
    <w:rsid w:val="00764DEB"/>
    <w:rsid w:val="00764FFE"/>
    <w:rsid w:val="007656ED"/>
    <w:rsid w:val="00765781"/>
    <w:rsid w:val="00765E54"/>
    <w:rsid w:val="007661A8"/>
    <w:rsid w:val="007663F5"/>
    <w:rsid w:val="00766D00"/>
    <w:rsid w:val="00767207"/>
    <w:rsid w:val="00767669"/>
    <w:rsid w:val="00767EA1"/>
    <w:rsid w:val="00767EDE"/>
    <w:rsid w:val="00767F80"/>
    <w:rsid w:val="00770553"/>
    <w:rsid w:val="007713BA"/>
    <w:rsid w:val="00771DA0"/>
    <w:rsid w:val="0077247B"/>
    <w:rsid w:val="00772DF5"/>
    <w:rsid w:val="00772E7F"/>
    <w:rsid w:val="00773499"/>
    <w:rsid w:val="007736AC"/>
    <w:rsid w:val="00773FC0"/>
    <w:rsid w:val="00774044"/>
    <w:rsid w:val="00774046"/>
    <w:rsid w:val="00774A0B"/>
    <w:rsid w:val="00774B50"/>
    <w:rsid w:val="00774E34"/>
    <w:rsid w:val="007754A8"/>
    <w:rsid w:val="00775C2B"/>
    <w:rsid w:val="0077610B"/>
    <w:rsid w:val="007765C2"/>
    <w:rsid w:val="0077670E"/>
    <w:rsid w:val="007768C0"/>
    <w:rsid w:val="00776902"/>
    <w:rsid w:val="00776A53"/>
    <w:rsid w:val="00776C5C"/>
    <w:rsid w:val="00776ED4"/>
    <w:rsid w:val="00777651"/>
    <w:rsid w:val="0077781E"/>
    <w:rsid w:val="00777C41"/>
    <w:rsid w:val="00777CFD"/>
    <w:rsid w:val="00780BAA"/>
    <w:rsid w:val="00780D53"/>
    <w:rsid w:val="0078171D"/>
    <w:rsid w:val="007818C0"/>
    <w:rsid w:val="00781920"/>
    <w:rsid w:val="00782343"/>
    <w:rsid w:val="007824FB"/>
    <w:rsid w:val="00782971"/>
    <w:rsid w:val="00782F82"/>
    <w:rsid w:val="007833E1"/>
    <w:rsid w:val="00783617"/>
    <w:rsid w:val="007840D7"/>
    <w:rsid w:val="00785820"/>
    <w:rsid w:val="00785CA4"/>
    <w:rsid w:val="00785D9B"/>
    <w:rsid w:val="00785E2B"/>
    <w:rsid w:val="0078688F"/>
    <w:rsid w:val="00786C7B"/>
    <w:rsid w:val="00786E3C"/>
    <w:rsid w:val="00787584"/>
    <w:rsid w:val="00787909"/>
    <w:rsid w:val="007879EC"/>
    <w:rsid w:val="00787DA2"/>
    <w:rsid w:val="00787DDE"/>
    <w:rsid w:val="00787E61"/>
    <w:rsid w:val="00790382"/>
    <w:rsid w:val="00790779"/>
    <w:rsid w:val="00790A2D"/>
    <w:rsid w:val="00791050"/>
    <w:rsid w:val="00791268"/>
    <w:rsid w:val="007915E9"/>
    <w:rsid w:val="007917C1"/>
    <w:rsid w:val="00791B2B"/>
    <w:rsid w:val="007922A7"/>
    <w:rsid w:val="00792685"/>
    <w:rsid w:val="0079277F"/>
    <w:rsid w:val="00792965"/>
    <w:rsid w:val="00792D04"/>
    <w:rsid w:val="00793034"/>
    <w:rsid w:val="00793190"/>
    <w:rsid w:val="00793B4E"/>
    <w:rsid w:val="00793CA5"/>
    <w:rsid w:val="00793FA2"/>
    <w:rsid w:val="0079433C"/>
    <w:rsid w:val="00794383"/>
    <w:rsid w:val="00794517"/>
    <w:rsid w:val="00794C98"/>
    <w:rsid w:val="00794D4E"/>
    <w:rsid w:val="00795279"/>
    <w:rsid w:val="0079559C"/>
    <w:rsid w:val="0079593C"/>
    <w:rsid w:val="00795D56"/>
    <w:rsid w:val="00795DD2"/>
    <w:rsid w:val="00796208"/>
    <w:rsid w:val="00796465"/>
    <w:rsid w:val="007968A9"/>
    <w:rsid w:val="00796E37"/>
    <w:rsid w:val="00797482"/>
    <w:rsid w:val="00797796"/>
    <w:rsid w:val="007977A9"/>
    <w:rsid w:val="00797B12"/>
    <w:rsid w:val="00797F1A"/>
    <w:rsid w:val="007A0B29"/>
    <w:rsid w:val="007A0B51"/>
    <w:rsid w:val="007A0BF2"/>
    <w:rsid w:val="007A10F5"/>
    <w:rsid w:val="007A18FC"/>
    <w:rsid w:val="007A2788"/>
    <w:rsid w:val="007A27C5"/>
    <w:rsid w:val="007A2C5B"/>
    <w:rsid w:val="007A3352"/>
    <w:rsid w:val="007A338E"/>
    <w:rsid w:val="007A33C0"/>
    <w:rsid w:val="007A350F"/>
    <w:rsid w:val="007A368D"/>
    <w:rsid w:val="007A3737"/>
    <w:rsid w:val="007A38C3"/>
    <w:rsid w:val="007A392F"/>
    <w:rsid w:val="007A3F3E"/>
    <w:rsid w:val="007A40AC"/>
    <w:rsid w:val="007A42FB"/>
    <w:rsid w:val="007A439C"/>
    <w:rsid w:val="007A4C6A"/>
    <w:rsid w:val="007A5113"/>
    <w:rsid w:val="007A5176"/>
    <w:rsid w:val="007A5282"/>
    <w:rsid w:val="007A5971"/>
    <w:rsid w:val="007A5C10"/>
    <w:rsid w:val="007A5FFA"/>
    <w:rsid w:val="007A63CD"/>
    <w:rsid w:val="007A67C0"/>
    <w:rsid w:val="007A72A8"/>
    <w:rsid w:val="007A74C9"/>
    <w:rsid w:val="007A77C8"/>
    <w:rsid w:val="007A7C01"/>
    <w:rsid w:val="007B01C4"/>
    <w:rsid w:val="007B0217"/>
    <w:rsid w:val="007B0314"/>
    <w:rsid w:val="007B05DB"/>
    <w:rsid w:val="007B05F8"/>
    <w:rsid w:val="007B0A22"/>
    <w:rsid w:val="007B0B24"/>
    <w:rsid w:val="007B12C5"/>
    <w:rsid w:val="007B1468"/>
    <w:rsid w:val="007B1B1B"/>
    <w:rsid w:val="007B1F03"/>
    <w:rsid w:val="007B1F37"/>
    <w:rsid w:val="007B20B5"/>
    <w:rsid w:val="007B22F1"/>
    <w:rsid w:val="007B2314"/>
    <w:rsid w:val="007B2747"/>
    <w:rsid w:val="007B2ECE"/>
    <w:rsid w:val="007B3F84"/>
    <w:rsid w:val="007B45DF"/>
    <w:rsid w:val="007B4615"/>
    <w:rsid w:val="007B48E9"/>
    <w:rsid w:val="007B5488"/>
    <w:rsid w:val="007B551A"/>
    <w:rsid w:val="007B551B"/>
    <w:rsid w:val="007B5A9D"/>
    <w:rsid w:val="007B5AFD"/>
    <w:rsid w:val="007B5DC7"/>
    <w:rsid w:val="007B5E26"/>
    <w:rsid w:val="007B617E"/>
    <w:rsid w:val="007B6D34"/>
    <w:rsid w:val="007B6EBD"/>
    <w:rsid w:val="007B705F"/>
    <w:rsid w:val="007B7716"/>
    <w:rsid w:val="007B7AB6"/>
    <w:rsid w:val="007B7AD5"/>
    <w:rsid w:val="007B7B59"/>
    <w:rsid w:val="007B7D27"/>
    <w:rsid w:val="007C0503"/>
    <w:rsid w:val="007C090D"/>
    <w:rsid w:val="007C114E"/>
    <w:rsid w:val="007C1244"/>
    <w:rsid w:val="007C124C"/>
    <w:rsid w:val="007C1949"/>
    <w:rsid w:val="007C21C0"/>
    <w:rsid w:val="007C226C"/>
    <w:rsid w:val="007C2813"/>
    <w:rsid w:val="007C2959"/>
    <w:rsid w:val="007C29EF"/>
    <w:rsid w:val="007C2C37"/>
    <w:rsid w:val="007C3A67"/>
    <w:rsid w:val="007C3D12"/>
    <w:rsid w:val="007C3F14"/>
    <w:rsid w:val="007C4039"/>
    <w:rsid w:val="007C4193"/>
    <w:rsid w:val="007C48BA"/>
    <w:rsid w:val="007C4946"/>
    <w:rsid w:val="007C4B08"/>
    <w:rsid w:val="007C511A"/>
    <w:rsid w:val="007C579E"/>
    <w:rsid w:val="007C5B87"/>
    <w:rsid w:val="007C5E7A"/>
    <w:rsid w:val="007C5FAE"/>
    <w:rsid w:val="007C68C6"/>
    <w:rsid w:val="007C6963"/>
    <w:rsid w:val="007C6AFD"/>
    <w:rsid w:val="007C6E3A"/>
    <w:rsid w:val="007C6EF3"/>
    <w:rsid w:val="007C7293"/>
    <w:rsid w:val="007C72D9"/>
    <w:rsid w:val="007C7786"/>
    <w:rsid w:val="007D009E"/>
    <w:rsid w:val="007D05DF"/>
    <w:rsid w:val="007D05E1"/>
    <w:rsid w:val="007D0A98"/>
    <w:rsid w:val="007D0D59"/>
    <w:rsid w:val="007D0F4F"/>
    <w:rsid w:val="007D1092"/>
    <w:rsid w:val="007D1333"/>
    <w:rsid w:val="007D138A"/>
    <w:rsid w:val="007D1446"/>
    <w:rsid w:val="007D158F"/>
    <w:rsid w:val="007D1B52"/>
    <w:rsid w:val="007D1E2D"/>
    <w:rsid w:val="007D2028"/>
    <w:rsid w:val="007D2116"/>
    <w:rsid w:val="007D2222"/>
    <w:rsid w:val="007D29BC"/>
    <w:rsid w:val="007D2CAB"/>
    <w:rsid w:val="007D2E35"/>
    <w:rsid w:val="007D2F59"/>
    <w:rsid w:val="007D31B0"/>
    <w:rsid w:val="007D31FC"/>
    <w:rsid w:val="007D32E4"/>
    <w:rsid w:val="007D40DB"/>
    <w:rsid w:val="007D4342"/>
    <w:rsid w:val="007D43E2"/>
    <w:rsid w:val="007D4ABA"/>
    <w:rsid w:val="007D4BF7"/>
    <w:rsid w:val="007D4FAD"/>
    <w:rsid w:val="007D5993"/>
    <w:rsid w:val="007D611E"/>
    <w:rsid w:val="007D652C"/>
    <w:rsid w:val="007D6AA8"/>
    <w:rsid w:val="007D6AAE"/>
    <w:rsid w:val="007D6D12"/>
    <w:rsid w:val="007D7037"/>
    <w:rsid w:val="007D74CA"/>
    <w:rsid w:val="007D79AA"/>
    <w:rsid w:val="007D7CA2"/>
    <w:rsid w:val="007E0504"/>
    <w:rsid w:val="007E09E9"/>
    <w:rsid w:val="007E0A71"/>
    <w:rsid w:val="007E0C32"/>
    <w:rsid w:val="007E0DAF"/>
    <w:rsid w:val="007E0E9C"/>
    <w:rsid w:val="007E14EE"/>
    <w:rsid w:val="007E1584"/>
    <w:rsid w:val="007E1AC2"/>
    <w:rsid w:val="007E1D65"/>
    <w:rsid w:val="007E1D87"/>
    <w:rsid w:val="007E224B"/>
    <w:rsid w:val="007E23AD"/>
    <w:rsid w:val="007E2CB5"/>
    <w:rsid w:val="007E32B3"/>
    <w:rsid w:val="007E3A7C"/>
    <w:rsid w:val="007E3E2B"/>
    <w:rsid w:val="007E3FF1"/>
    <w:rsid w:val="007E4560"/>
    <w:rsid w:val="007E45B5"/>
    <w:rsid w:val="007E46A7"/>
    <w:rsid w:val="007E4839"/>
    <w:rsid w:val="007E4852"/>
    <w:rsid w:val="007E4943"/>
    <w:rsid w:val="007E4B24"/>
    <w:rsid w:val="007E4C85"/>
    <w:rsid w:val="007E4DA3"/>
    <w:rsid w:val="007E4DB8"/>
    <w:rsid w:val="007E5370"/>
    <w:rsid w:val="007E592C"/>
    <w:rsid w:val="007E5938"/>
    <w:rsid w:val="007E6402"/>
    <w:rsid w:val="007E6587"/>
    <w:rsid w:val="007E65CC"/>
    <w:rsid w:val="007E6816"/>
    <w:rsid w:val="007E7971"/>
    <w:rsid w:val="007E7ECF"/>
    <w:rsid w:val="007F0042"/>
    <w:rsid w:val="007F0153"/>
    <w:rsid w:val="007F069E"/>
    <w:rsid w:val="007F0CC0"/>
    <w:rsid w:val="007F0D5C"/>
    <w:rsid w:val="007F1438"/>
    <w:rsid w:val="007F19BC"/>
    <w:rsid w:val="007F1C02"/>
    <w:rsid w:val="007F2268"/>
    <w:rsid w:val="007F2CB4"/>
    <w:rsid w:val="007F2F94"/>
    <w:rsid w:val="007F30A0"/>
    <w:rsid w:val="007F30FB"/>
    <w:rsid w:val="007F3742"/>
    <w:rsid w:val="007F3CBE"/>
    <w:rsid w:val="007F3ED3"/>
    <w:rsid w:val="007F4298"/>
    <w:rsid w:val="007F46DB"/>
    <w:rsid w:val="007F4A1A"/>
    <w:rsid w:val="007F4B7F"/>
    <w:rsid w:val="007F4C0B"/>
    <w:rsid w:val="007F4D38"/>
    <w:rsid w:val="007F50D3"/>
    <w:rsid w:val="007F5179"/>
    <w:rsid w:val="007F5E4C"/>
    <w:rsid w:val="007F5E9A"/>
    <w:rsid w:val="007F607F"/>
    <w:rsid w:val="007F652B"/>
    <w:rsid w:val="007F6554"/>
    <w:rsid w:val="007F660F"/>
    <w:rsid w:val="007F66AE"/>
    <w:rsid w:val="007F673C"/>
    <w:rsid w:val="007F69CA"/>
    <w:rsid w:val="007F70AD"/>
    <w:rsid w:val="007F71D1"/>
    <w:rsid w:val="007F746E"/>
    <w:rsid w:val="007F75AF"/>
    <w:rsid w:val="007F75C7"/>
    <w:rsid w:val="007F7682"/>
    <w:rsid w:val="007F7910"/>
    <w:rsid w:val="0080030A"/>
    <w:rsid w:val="00800637"/>
    <w:rsid w:val="00800C77"/>
    <w:rsid w:val="00800F44"/>
    <w:rsid w:val="00800FB1"/>
    <w:rsid w:val="008010D6"/>
    <w:rsid w:val="0080137C"/>
    <w:rsid w:val="008017C3"/>
    <w:rsid w:val="00801994"/>
    <w:rsid w:val="00801B7A"/>
    <w:rsid w:val="00802165"/>
    <w:rsid w:val="00802666"/>
    <w:rsid w:val="00802908"/>
    <w:rsid w:val="00802E5E"/>
    <w:rsid w:val="00803269"/>
    <w:rsid w:val="00803510"/>
    <w:rsid w:val="008036B8"/>
    <w:rsid w:val="0080396C"/>
    <w:rsid w:val="00803E6A"/>
    <w:rsid w:val="00803E92"/>
    <w:rsid w:val="00803F89"/>
    <w:rsid w:val="00803FF7"/>
    <w:rsid w:val="008049A5"/>
    <w:rsid w:val="00804FFC"/>
    <w:rsid w:val="0080538E"/>
    <w:rsid w:val="008057EB"/>
    <w:rsid w:val="00805868"/>
    <w:rsid w:val="00805889"/>
    <w:rsid w:val="008059FF"/>
    <w:rsid w:val="00805C08"/>
    <w:rsid w:val="00805C80"/>
    <w:rsid w:val="00805E3D"/>
    <w:rsid w:val="00806302"/>
    <w:rsid w:val="0080652F"/>
    <w:rsid w:val="008066FC"/>
    <w:rsid w:val="00806FB5"/>
    <w:rsid w:val="00807371"/>
    <w:rsid w:val="0080783E"/>
    <w:rsid w:val="008100E4"/>
    <w:rsid w:val="00810114"/>
    <w:rsid w:val="00810580"/>
    <w:rsid w:val="00810A7C"/>
    <w:rsid w:val="008113C4"/>
    <w:rsid w:val="008116A2"/>
    <w:rsid w:val="008119FF"/>
    <w:rsid w:val="00811FE1"/>
    <w:rsid w:val="0081272F"/>
    <w:rsid w:val="008127A5"/>
    <w:rsid w:val="00812B56"/>
    <w:rsid w:val="00812C4E"/>
    <w:rsid w:val="00812D9D"/>
    <w:rsid w:val="0081303E"/>
    <w:rsid w:val="0081381A"/>
    <w:rsid w:val="00813B77"/>
    <w:rsid w:val="00813F97"/>
    <w:rsid w:val="00814264"/>
    <w:rsid w:val="0081453E"/>
    <w:rsid w:val="008146E9"/>
    <w:rsid w:val="00814AC7"/>
    <w:rsid w:val="00814E23"/>
    <w:rsid w:val="00815074"/>
    <w:rsid w:val="00815C89"/>
    <w:rsid w:val="00816A1F"/>
    <w:rsid w:val="00816EDB"/>
    <w:rsid w:val="00816F89"/>
    <w:rsid w:val="00817437"/>
    <w:rsid w:val="00817B45"/>
    <w:rsid w:val="0082004A"/>
    <w:rsid w:val="008200E1"/>
    <w:rsid w:val="00820229"/>
    <w:rsid w:val="0082049C"/>
    <w:rsid w:val="008204A5"/>
    <w:rsid w:val="00820598"/>
    <w:rsid w:val="00820743"/>
    <w:rsid w:val="00821149"/>
    <w:rsid w:val="008219C1"/>
    <w:rsid w:val="00821B40"/>
    <w:rsid w:val="008221BA"/>
    <w:rsid w:val="00822211"/>
    <w:rsid w:val="008229BF"/>
    <w:rsid w:val="00822C13"/>
    <w:rsid w:val="0082325B"/>
    <w:rsid w:val="00823A36"/>
    <w:rsid w:val="0082415A"/>
    <w:rsid w:val="0082453E"/>
    <w:rsid w:val="00824A3F"/>
    <w:rsid w:val="008251C0"/>
    <w:rsid w:val="0082577D"/>
    <w:rsid w:val="008257F1"/>
    <w:rsid w:val="0082597C"/>
    <w:rsid w:val="00825BE2"/>
    <w:rsid w:val="008260BA"/>
    <w:rsid w:val="008263D4"/>
    <w:rsid w:val="008267E2"/>
    <w:rsid w:val="008269EE"/>
    <w:rsid w:val="00826C16"/>
    <w:rsid w:val="00827620"/>
    <w:rsid w:val="00830465"/>
    <w:rsid w:val="008306E5"/>
    <w:rsid w:val="0083099C"/>
    <w:rsid w:val="00830A76"/>
    <w:rsid w:val="00830B84"/>
    <w:rsid w:val="00830F6A"/>
    <w:rsid w:val="00830FFC"/>
    <w:rsid w:val="008314F3"/>
    <w:rsid w:val="00831624"/>
    <w:rsid w:val="0083188F"/>
    <w:rsid w:val="00831C72"/>
    <w:rsid w:val="0083277D"/>
    <w:rsid w:val="00832AED"/>
    <w:rsid w:val="00832BEE"/>
    <w:rsid w:val="00832DC9"/>
    <w:rsid w:val="00832E06"/>
    <w:rsid w:val="00832EE1"/>
    <w:rsid w:val="00832F91"/>
    <w:rsid w:val="0083315E"/>
    <w:rsid w:val="00833898"/>
    <w:rsid w:val="0083397D"/>
    <w:rsid w:val="00834102"/>
    <w:rsid w:val="00834458"/>
    <w:rsid w:val="00834537"/>
    <w:rsid w:val="0083488F"/>
    <w:rsid w:val="008349F2"/>
    <w:rsid w:val="00834DC1"/>
    <w:rsid w:val="00834EDB"/>
    <w:rsid w:val="00835023"/>
    <w:rsid w:val="0083534A"/>
    <w:rsid w:val="008357A2"/>
    <w:rsid w:val="0083594D"/>
    <w:rsid w:val="00835DED"/>
    <w:rsid w:val="008361F5"/>
    <w:rsid w:val="0083627F"/>
    <w:rsid w:val="00836334"/>
    <w:rsid w:val="00836601"/>
    <w:rsid w:val="0083675A"/>
    <w:rsid w:val="00836DB9"/>
    <w:rsid w:val="00837028"/>
    <w:rsid w:val="0083731E"/>
    <w:rsid w:val="00840106"/>
    <w:rsid w:val="0084034F"/>
    <w:rsid w:val="00840916"/>
    <w:rsid w:val="00840AB8"/>
    <w:rsid w:val="00840CCB"/>
    <w:rsid w:val="00840FE0"/>
    <w:rsid w:val="008416C6"/>
    <w:rsid w:val="00841B96"/>
    <w:rsid w:val="00841F72"/>
    <w:rsid w:val="00842026"/>
    <w:rsid w:val="0084215E"/>
    <w:rsid w:val="0084257D"/>
    <w:rsid w:val="00842A1C"/>
    <w:rsid w:val="0084303C"/>
    <w:rsid w:val="008434E2"/>
    <w:rsid w:val="008441DC"/>
    <w:rsid w:val="008441E4"/>
    <w:rsid w:val="008447DD"/>
    <w:rsid w:val="00844ADD"/>
    <w:rsid w:val="00844CDD"/>
    <w:rsid w:val="00845196"/>
    <w:rsid w:val="008457BB"/>
    <w:rsid w:val="0084595C"/>
    <w:rsid w:val="00845E18"/>
    <w:rsid w:val="00845F2B"/>
    <w:rsid w:val="008461C0"/>
    <w:rsid w:val="008463D0"/>
    <w:rsid w:val="00846836"/>
    <w:rsid w:val="0084687B"/>
    <w:rsid w:val="00846CFA"/>
    <w:rsid w:val="00846F48"/>
    <w:rsid w:val="0084768C"/>
    <w:rsid w:val="00847A05"/>
    <w:rsid w:val="00847BCA"/>
    <w:rsid w:val="00847E22"/>
    <w:rsid w:val="00847EA9"/>
    <w:rsid w:val="0085021B"/>
    <w:rsid w:val="0085028A"/>
    <w:rsid w:val="0085045E"/>
    <w:rsid w:val="008504FA"/>
    <w:rsid w:val="00850574"/>
    <w:rsid w:val="008509FC"/>
    <w:rsid w:val="00850D55"/>
    <w:rsid w:val="00851A0C"/>
    <w:rsid w:val="00851EBE"/>
    <w:rsid w:val="00851ED7"/>
    <w:rsid w:val="008521F9"/>
    <w:rsid w:val="00852879"/>
    <w:rsid w:val="00852EEE"/>
    <w:rsid w:val="0085324F"/>
    <w:rsid w:val="008537DC"/>
    <w:rsid w:val="00853A9F"/>
    <w:rsid w:val="00853C9F"/>
    <w:rsid w:val="00853CF5"/>
    <w:rsid w:val="00853D4E"/>
    <w:rsid w:val="00854447"/>
    <w:rsid w:val="00854492"/>
    <w:rsid w:val="00854696"/>
    <w:rsid w:val="008546B4"/>
    <w:rsid w:val="0085471D"/>
    <w:rsid w:val="00854C5F"/>
    <w:rsid w:val="0085522A"/>
    <w:rsid w:val="008552E0"/>
    <w:rsid w:val="008553DE"/>
    <w:rsid w:val="008556C6"/>
    <w:rsid w:val="008558DD"/>
    <w:rsid w:val="00855B1A"/>
    <w:rsid w:val="00855BBE"/>
    <w:rsid w:val="00855C0D"/>
    <w:rsid w:val="00855FC6"/>
    <w:rsid w:val="00856086"/>
    <w:rsid w:val="008561DB"/>
    <w:rsid w:val="00856350"/>
    <w:rsid w:val="00856484"/>
    <w:rsid w:val="008566B7"/>
    <w:rsid w:val="008566D3"/>
    <w:rsid w:val="00856EBF"/>
    <w:rsid w:val="00857028"/>
    <w:rsid w:val="00857185"/>
    <w:rsid w:val="00857290"/>
    <w:rsid w:val="0085781E"/>
    <w:rsid w:val="008579EA"/>
    <w:rsid w:val="00857CA1"/>
    <w:rsid w:val="008603E9"/>
    <w:rsid w:val="00860B27"/>
    <w:rsid w:val="00860B30"/>
    <w:rsid w:val="008611E0"/>
    <w:rsid w:val="008613D2"/>
    <w:rsid w:val="0086180E"/>
    <w:rsid w:val="008618B6"/>
    <w:rsid w:val="00861B80"/>
    <w:rsid w:val="00861C59"/>
    <w:rsid w:val="008622AA"/>
    <w:rsid w:val="008623B0"/>
    <w:rsid w:val="00862C34"/>
    <w:rsid w:val="0086332C"/>
    <w:rsid w:val="008635F4"/>
    <w:rsid w:val="00863B84"/>
    <w:rsid w:val="00863C09"/>
    <w:rsid w:val="00863CCC"/>
    <w:rsid w:val="00863D69"/>
    <w:rsid w:val="00864622"/>
    <w:rsid w:val="00864C8D"/>
    <w:rsid w:val="00864C9F"/>
    <w:rsid w:val="008653B5"/>
    <w:rsid w:val="008655E5"/>
    <w:rsid w:val="00865DCF"/>
    <w:rsid w:val="008664EA"/>
    <w:rsid w:val="00866A81"/>
    <w:rsid w:val="00866EC1"/>
    <w:rsid w:val="0086752E"/>
    <w:rsid w:val="00867B5B"/>
    <w:rsid w:val="00867DAC"/>
    <w:rsid w:val="00867EE3"/>
    <w:rsid w:val="00870093"/>
    <w:rsid w:val="008705F4"/>
    <w:rsid w:val="00870857"/>
    <w:rsid w:val="00870949"/>
    <w:rsid w:val="00870F37"/>
    <w:rsid w:val="00870F45"/>
    <w:rsid w:val="008711CE"/>
    <w:rsid w:val="00871DBC"/>
    <w:rsid w:val="0087215C"/>
    <w:rsid w:val="00872A0A"/>
    <w:rsid w:val="00872AEB"/>
    <w:rsid w:val="0087312C"/>
    <w:rsid w:val="00873272"/>
    <w:rsid w:val="008734DC"/>
    <w:rsid w:val="0087355D"/>
    <w:rsid w:val="008735E8"/>
    <w:rsid w:val="008737CE"/>
    <w:rsid w:val="008738BA"/>
    <w:rsid w:val="00873932"/>
    <w:rsid w:val="00873E7F"/>
    <w:rsid w:val="0087406C"/>
    <w:rsid w:val="008740C3"/>
    <w:rsid w:val="008741E4"/>
    <w:rsid w:val="008744B5"/>
    <w:rsid w:val="00874732"/>
    <w:rsid w:val="00874871"/>
    <w:rsid w:val="008750FA"/>
    <w:rsid w:val="008753D5"/>
    <w:rsid w:val="00875542"/>
    <w:rsid w:val="00875C27"/>
    <w:rsid w:val="00875CFE"/>
    <w:rsid w:val="008768F0"/>
    <w:rsid w:val="00876960"/>
    <w:rsid w:val="00877533"/>
    <w:rsid w:val="0087755C"/>
    <w:rsid w:val="00877718"/>
    <w:rsid w:val="00880653"/>
    <w:rsid w:val="00880804"/>
    <w:rsid w:val="008810BE"/>
    <w:rsid w:val="0088131E"/>
    <w:rsid w:val="00881FAF"/>
    <w:rsid w:val="00882137"/>
    <w:rsid w:val="00882196"/>
    <w:rsid w:val="008822CE"/>
    <w:rsid w:val="0088234A"/>
    <w:rsid w:val="008824E0"/>
    <w:rsid w:val="008829C8"/>
    <w:rsid w:val="00882C53"/>
    <w:rsid w:val="00882E07"/>
    <w:rsid w:val="00883079"/>
    <w:rsid w:val="0088371F"/>
    <w:rsid w:val="00883779"/>
    <w:rsid w:val="00883AA3"/>
    <w:rsid w:val="00883CC1"/>
    <w:rsid w:val="00883D03"/>
    <w:rsid w:val="00884250"/>
    <w:rsid w:val="00884288"/>
    <w:rsid w:val="0088428A"/>
    <w:rsid w:val="008848D5"/>
    <w:rsid w:val="00884AB1"/>
    <w:rsid w:val="008852DE"/>
    <w:rsid w:val="008859F5"/>
    <w:rsid w:val="00885ADD"/>
    <w:rsid w:val="0088605C"/>
    <w:rsid w:val="008860C0"/>
    <w:rsid w:val="008862A2"/>
    <w:rsid w:val="00886497"/>
    <w:rsid w:val="008866C8"/>
    <w:rsid w:val="00886939"/>
    <w:rsid w:val="00886E30"/>
    <w:rsid w:val="008873B2"/>
    <w:rsid w:val="008875BA"/>
    <w:rsid w:val="008876C4"/>
    <w:rsid w:val="00887914"/>
    <w:rsid w:val="00890031"/>
    <w:rsid w:val="008900BC"/>
    <w:rsid w:val="00890206"/>
    <w:rsid w:val="008903DB"/>
    <w:rsid w:val="0089042E"/>
    <w:rsid w:val="00890538"/>
    <w:rsid w:val="0089061F"/>
    <w:rsid w:val="00892531"/>
    <w:rsid w:val="008926FF"/>
    <w:rsid w:val="00892B80"/>
    <w:rsid w:val="00892EDB"/>
    <w:rsid w:val="00892FC3"/>
    <w:rsid w:val="008931FA"/>
    <w:rsid w:val="00893218"/>
    <w:rsid w:val="00893C59"/>
    <w:rsid w:val="0089426D"/>
    <w:rsid w:val="0089490E"/>
    <w:rsid w:val="00894BEF"/>
    <w:rsid w:val="00894EA5"/>
    <w:rsid w:val="00895985"/>
    <w:rsid w:val="00895F9D"/>
    <w:rsid w:val="00896432"/>
    <w:rsid w:val="008967B0"/>
    <w:rsid w:val="00896D60"/>
    <w:rsid w:val="00896ED2"/>
    <w:rsid w:val="00896F2B"/>
    <w:rsid w:val="008977CF"/>
    <w:rsid w:val="00897FDB"/>
    <w:rsid w:val="008A0B74"/>
    <w:rsid w:val="008A0DA7"/>
    <w:rsid w:val="008A10EC"/>
    <w:rsid w:val="008A132D"/>
    <w:rsid w:val="008A14F4"/>
    <w:rsid w:val="008A15BB"/>
    <w:rsid w:val="008A1992"/>
    <w:rsid w:val="008A1BF9"/>
    <w:rsid w:val="008A1CD6"/>
    <w:rsid w:val="008A2216"/>
    <w:rsid w:val="008A2239"/>
    <w:rsid w:val="008A22B1"/>
    <w:rsid w:val="008A23DA"/>
    <w:rsid w:val="008A2914"/>
    <w:rsid w:val="008A2989"/>
    <w:rsid w:val="008A29D8"/>
    <w:rsid w:val="008A2B5C"/>
    <w:rsid w:val="008A2CE6"/>
    <w:rsid w:val="008A3162"/>
    <w:rsid w:val="008A32E7"/>
    <w:rsid w:val="008A3654"/>
    <w:rsid w:val="008A36C8"/>
    <w:rsid w:val="008A3793"/>
    <w:rsid w:val="008A3CF7"/>
    <w:rsid w:val="008A42BD"/>
    <w:rsid w:val="008A4B8B"/>
    <w:rsid w:val="008A4C90"/>
    <w:rsid w:val="008A4FD4"/>
    <w:rsid w:val="008A506C"/>
    <w:rsid w:val="008A5401"/>
    <w:rsid w:val="008A55E9"/>
    <w:rsid w:val="008A5F3C"/>
    <w:rsid w:val="008A6024"/>
    <w:rsid w:val="008A60B1"/>
    <w:rsid w:val="008A6296"/>
    <w:rsid w:val="008A635E"/>
    <w:rsid w:val="008A63EF"/>
    <w:rsid w:val="008A69C0"/>
    <w:rsid w:val="008A6DAA"/>
    <w:rsid w:val="008A73C6"/>
    <w:rsid w:val="008A7571"/>
    <w:rsid w:val="008A762D"/>
    <w:rsid w:val="008A79DF"/>
    <w:rsid w:val="008A7C03"/>
    <w:rsid w:val="008A7C12"/>
    <w:rsid w:val="008B051A"/>
    <w:rsid w:val="008B06F7"/>
    <w:rsid w:val="008B0C11"/>
    <w:rsid w:val="008B10C0"/>
    <w:rsid w:val="008B1450"/>
    <w:rsid w:val="008B15C3"/>
    <w:rsid w:val="008B1718"/>
    <w:rsid w:val="008B172E"/>
    <w:rsid w:val="008B173D"/>
    <w:rsid w:val="008B1952"/>
    <w:rsid w:val="008B1A1C"/>
    <w:rsid w:val="008B1B03"/>
    <w:rsid w:val="008B1EE7"/>
    <w:rsid w:val="008B20EB"/>
    <w:rsid w:val="008B25CB"/>
    <w:rsid w:val="008B26DA"/>
    <w:rsid w:val="008B27F4"/>
    <w:rsid w:val="008B294C"/>
    <w:rsid w:val="008B29DC"/>
    <w:rsid w:val="008B2AC0"/>
    <w:rsid w:val="008B2B0F"/>
    <w:rsid w:val="008B2CFC"/>
    <w:rsid w:val="008B2F30"/>
    <w:rsid w:val="008B301B"/>
    <w:rsid w:val="008B30FE"/>
    <w:rsid w:val="008B3498"/>
    <w:rsid w:val="008B39CB"/>
    <w:rsid w:val="008B3B69"/>
    <w:rsid w:val="008B3DDB"/>
    <w:rsid w:val="008B3E23"/>
    <w:rsid w:val="008B45AD"/>
    <w:rsid w:val="008B47E6"/>
    <w:rsid w:val="008B493D"/>
    <w:rsid w:val="008B49A5"/>
    <w:rsid w:val="008B4C6C"/>
    <w:rsid w:val="008B4C72"/>
    <w:rsid w:val="008B4F48"/>
    <w:rsid w:val="008B552B"/>
    <w:rsid w:val="008B5B92"/>
    <w:rsid w:val="008B5EE5"/>
    <w:rsid w:val="008B6100"/>
    <w:rsid w:val="008B6B2B"/>
    <w:rsid w:val="008B6B5A"/>
    <w:rsid w:val="008B6D86"/>
    <w:rsid w:val="008B7069"/>
    <w:rsid w:val="008B7254"/>
    <w:rsid w:val="008B761D"/>
    <w:rsid w:val="008B78DE"/>
    <w:rsid w:val="008B7F69"/>
    <w:rsid w:val="008C0477"/>
    <w:rsid w:val="008C087B"/>
    <w:rsid w:val="008C0C5D"/>
    <w:rsid w:val="008C0F01"/>
    <w:rsid w:val="008C128B"/>
    <w:rsid w:val="008C193F"/>
    <w:rsid w:val="008C1998"/>
    <w:rsid w:val="008C1A56"/>
    <w:rsid w:val="008C1B0E"/>
    <w:rsid w:val="008C1CBA"/>
    <w:rsid w:val="008C1EFE"/>
    <w:rsid w:val="008C24D2"/>
    <w:rsid w:val="008C2502"/>
    <w:rsid w:val="008C29B1"/>
    <w:rsid w:val="008C2E95"/>
    <w:rsid w:val="008C3CD5"/>
    <w:rsid w:val="008C40DD"/>
    <w:rsid w:val="008C4430"/>
    <w:rsid w:val="008C4726"/>
    <w:rsid w:val="008C4747"/>
    <w:rsid w:val="008C481F"/>
    <w:rsid w:val="008C48DC"/>
    <w:rsid w:val="008C49E3"/>
    <w:rsid w:val="008C4C9E"/>
    <w:rsid w:val="008C4D86"/>
    <w:rsid w:val="008C5261"/>
    <w:rsid w:val="008C5416"/>
    <w:rsid w:val="008C543B"/>
    <w:rsid w:val="008C54C7"/>
    <w:rsid w:val="008C61E6"/>
    <w:rsid w:val="008C6335"/>
    <w:rsid w:val="008C64F7"/>
    <w:rsid w:val="008C6644"/>
    <w:rsid w:val="008C67B8"/>
    <w:rsid w:val="008C69E5"/>
    <w:rsid w:val="008C6A77"/>
    <w:rsid w:val="008C6E2B"/>
    <w:rsid w:val="008C6F30"/>
    <w:rsid w:val="008C7179"/>
    <w:rsid w:val="008C7475"/>
    <w:rsid w:val="008C766F"/>
    <w:rsid w:val="008C7D17"/>
    <w:rsid w:val="008C7F10"/>
    <w:rsid w:val="008D03A4"/>
    <w:rsid w:val="008D05F2"/>
    <w:rsid w:val="008D0EAA"/>
    <w:rsid w:val="008D109C"/>
    <w:rsid w:val="008D1149"/>
    <w:rsid w:val="008D11C5"/>
    <w:rsid w:val="008D1459"/>
    <w:rsid w:val="008D153C"/>
    <w:rsid w:val="008D1CFB"/>
    <w:rsid w:val="008D1E20"/>
    <w:rsid w:val="008D2097"/>
    <w:rsid w:val="008D312A"/>
    <w:rsid w:val="008D382B"/>
    <w:rsid w:val="008D39DB"/>
    <w:rsid w:val="008D3DE8"/>
    <w:rsid w:val="008D458B"/>
    <w:rsid w:val="008D47A1"/>
    <w:rsid w:val="008D487E"/>
    <w:rsid w:val="008D4DB8"/>
    <w:rsid w:val="008D543A"/>
    <w:rsid w:val="008D55AB"/>
    <w:rsid w:val="008D58FD"/>
    <w:rsid w:val="008D59B8"/>
    <w:rsid w:val="008D59BF"/>
    <w:rsid w:val="008D5A07"/>
    <w:rsid w:val="008D5B29"/>
    <w:rsid w:val="008D697D"/>
    <w:rsid w:val="008D6A3E"/>
    <w:rsid w:val="008D6E53"/>
    <w:rsid w:val="008D71C9"/>
    <w:rsid w:val="008D71F5"/>
    <w:rsid w:val="008D7693"/>
    <w:rsid w:val="008E0044"/>
    <w:rsid w:val="008E0E90"/>
    <w:rsid w:val="008E109A"/>
    <w:rsid w:val="008E15CA"/>
    <w:rsid w:val="008E162A"/>
    <w:rsid w:val="008E1D30"/>
    <w:rsid w:val="008E1E5D"/>
    <w:rsid w:val="008E1EE4"/>
    <w:rsid w:val="008E1FBD"/>
    <w:rsid w:val="008E2CE6"/>
    <w:rsid w:val="008E2FB3"/>
    <w:rsid w:val="008E2FD0"/>
    <w:rsid w:val="008E36F1"/>
    <w:rsid w:val="008E3799"/>
    <w:rsid w:val="008E3B4E"/>
    <w:rsid w:val="008E4361"/>
    <w:rsid w:val="008E4ADD"/>
    <w:rsid w:val="008E5285"/>
    <w:rsid w:val="008E5A60"/>
    <w:rsid w:val="008E63E0"/>
    <w:rsid w:val="008E66A0"/>
    <w:rsid w:val="008E6A68"/>
    <w:rsid w:val="008E73B2"/>
    <w:rsid w:val="008E7A44"/>
    <w:rsid w:val="008F00FC"/>
    <w:rsid w:val="008F0131"/>
    <w:rsid w:val="008F0A4F"/>
    <w:rsid w:val="008F0E54"/>
    <w:rsid w:val="008F1059"/>
    <w:rsid w:val="008F1183"/>
    <w:rsid w:val="008F1374"/>
    <w:rsid w:val="008F1DF8"/>
    <w:rsid w:val="008F2066"/>
    <w:rsid w:val="008F2208"/>
    <w:rsid w:val="008F2514"/>
    <w:rsid w:val="008F27E2"/>
    <w:rsid w:val="008F29EA"/>
    <w:rsid w:val="008F2B3A"/>
    <w:rsid w:val="008F2BB6"/>
    <w:rsid w:val="008F40EB"/>
    <w:rsid w:val="008F427B"/>
    <w:rsid w:val="008F4865"/>
    <w:rsid w:val="008F501B"/>
    <w:rsid w:val="008F53A1"/>
    <w:rsid w:val="008F55FB"/>
    <w:rsid w:val="008F600B"/>
    <w:rsid w:val="008F6212"/>
    <w:rsid w:val="008F65CB"/>
    <w:rsid w:val="008F6917"/>
    <w:rsid w:val="008F6C41"/>
    <w:rsid w:val="008F6C49"/>
    <w:rsid w:val="008F77CA"/>
    <w:rsid w:val="008F783B"/>
    <w:rsid w:val="008F7D2A"/>
    <w:rsid w:val="00900056"/>
    <w:rsid w:val="00900178"/>
    <w:rsid w:val="00900227"/>
    <w:rsid w:val="00900299"/>
    <w:rsid w:val="00900671"/>
    <w:rsid w:val="00900683"/>
    <w:rsid w:val="00900B54"/>
    <w:rsid w:val="00901243"/>
    <w:rsid w:val="009015A7"/>
    <w:rsid w:val="00901B1E"/>
    <w:rsid w:val="00901E26"/>
    <w:rsid w:val="00901EC9"/>
    <w:rsid w:val="00901F23"/>
    <w:rsid w:val="0090217B"/>
    <w:rsid w:val="00902292"/>
    <w:rsid w:val="009026F5"/>
    <w:rsid w:val="00902F48"/>
    <w:rsid w:val="00903581"/>
    <w:rsid w:val="00903703"/>
    <w:rsid w:val="009038EC"/>
    <w:rsid w:val="00903CFE"/>
    <w:rsid w:val="009040EA"/>
    <w:rsid w:val="00904235"/>
    <w:rsid w:val="0090441D"/>
    <w:rsid w:val="0090499D"/>
    <w:rsid w:val="00904A4B"/>
    <w:rsid w:val="00904DFB"/>
    <w:rsid w:val="0090511C"/>
    <w:rsid w:val="00905527"/>
    <w:rsid w:val="00905529"/>
    <w:rsid w:val="00905DA5"/>
    <w:rsid w:val="00906DFD"/>
    <w:rsid w:val="00906E39"/>
    <w:rsid w:val="0090712A"/>
    <w:rsid w:val="00907497"/>
    <w:rsid w:val="009074FD"/>
    <w:rsid w:val="009076CA"/>
    <w:rsid w:val="0090774B"/>
    <w:rsid w:val="00907ACE"/>
    <w:rsid w:val="00907C92"/>
    <w:rsid w:val="00907FD6"/>
    <w:rsid w:val="00910B54"/>
    <w:rsid w:val="00910CC5"/>
    <w:rsid w:val="00910E86"/>
    <w:rsid w:val="00910EAB"/>
    <w:rsid w:val="009110F7"/>
    <w:rsid w:val="00911134"/>
    <w:rsid w:val="0091173B"/>
    <w:rsid w:val="00911A1B"/>
    <w:rsid w:val="009120C8"/>
    <w:rsid w:val="00912D6C"/>
    <w:rsid w:val="00912FD4"/>
    <w:rsid w:val="009131E3"/>
    <w:rsid w:val="009138ED"/>
    <w:rsid w:val="00913D31"/>
    <w:rsid w:val="00913E3E"/>
    <w:rsid w:val="00913EA8"/>
    <w:rsid w:val="00913FA3"/>
    <w:rsid w:val="009142CC"/>
    <w:rsid w:val="00914B64"/>
    <w:rsid w:val="00914B7B"/>
    <w:rsid w:val="009151D0"/>
    <w:rsid w:val="0091558E"/>
    <w:rsid w:val="009157E3"/>
    <w:rsid w:val="009159FB"/>
    <w:rsid w:val="00915D93"/>
    <w:rsid w:val="00915DE7"/>
    <w:rsid w:val="009160CF"/>
    <w:rsid w:val="00916939"/>
    <w:rsid w:val="009169FD"/>
    <w:rsid w:val="00916F0E"/>
    <w:rsid w:val="009171BC"/>
    <w:rsid w:val="009173D9"/>
    <w:rsid w:val="0091756D"/>
    <w:rsid w:val="009175C9"/>
    <w:rsid w:val="00917AFE"/>
    <w:rsid w:val="00917B6A"/>
    <w:rsid w:val="00917B9F"/>
    <w:rsid w:val="00917CF5"/>
    <w:rsid w:val="00917D9E"/>
    <w:rsid w:val="00917DE1"/>
    <w:rsid w:val="009202F1"/>
    <w:rsid w:val="00920586"/>
    <w:rsid w:val="0092058C"/>
    <w:rsid w:val="009206FD"/>
    <w:rsid w:val="00920704"/>
    <w:rsid w:val="009208C8"/>
    <w:rsid w:val="0092093E"/>
    <w:rsid w:val="00920BB7"/>
    <w:rsid w:val="00920E90"/>
    <w:rsid w:val="0092118D"/>
    <w:rsid w:val="00921AD3"/>
    <w:rsid w:val="00921B79"/>
    <w:rsid w:val="00921B87"/>
    <w:rsid w:val="00921E91"/>
    <w:rsid w:val="00922281"/>
    <w:rsid w:val="00922420"/>
    <w:rsid w:val="00922698"/>
    <w:rsid w:val="009226F4"/>
    <w:rsid w:val="00922B13"/>
    <w:rsid w:val="00922CAF"/>
    <w:rsid w:val="00923095"/>
    <w:rsid w:val="009234B4"/>
    <w:rsid w:val="009234E7"/>
    <w:rsid w:val="0092381F"/>
    <w:rsid w:val="00923877"/>
    <w:rsid w:val="00924551"/>
    <w:rsid w:val="00924747"/>
    <w:rsid w:val="00924A93"/>
    <w:rsid w:val="00924C0D"/>
    <w:rsid w:val="00924CBA"/>
    <w:rsid w:val="00924CEB"/>
    <w:rsid w:val="00924F35"/>
    <w:rsid w:val="00924FA4"/>
    <w:rsid w:val="00925069"/>
    <w:rsid w:val="0092512D"/>
    <w:rsid w:val="00925209"/>
    <w:rsid w:val="00925503"/>
    <w:rsid w:val="009255F3"/>
    <w:rsid w:val="00925B52"/>
    <w:rsid w:val="0092600D"/>
    <w:rsid w:val="00926446"/>
    <w:rsid w:val="00926BD6"/>
    <w:rsid w:val="00926BD9"/>
    <w:rsid w:val="00926DE0"/>
    <w:rsid w:val="00926E89"/>
    <w:rsid w:val="0092720E"/>
    <w:rsid w:val="0092731F"/>
    <w:rsid w:val="00927A5E"/>
    <w:rsid w:val="00927AE5"/>
    <w:rsid w:val="00927DB9"/>
    <w:rsid w:val="0093010C"/>
    <w:rsid w:val="00930300"/>
    <w:rsid w:val="00930DC0"/>
    <w:rsid w:val="00930DDD"/>
    <w:rsid w:val="00931116"/>
    <w:rsid w:val="00931295"/>
    <w:rsid w:val="00931958"/>
    <w:rsid w:val="00931969"/>
    <w:rsid w:val="00931999"/>
    <w:rsid w:val="009321EB"/>
    <w:rsid w:val="0093253D"/>
    <w:rsid w:val="009328C1"/>
    <w:rsid w:val="00932F95"/>
    <w:rsid w:val="00933429"/>
    <w:rsid w:val="00933472"/>
    <w:rsid w:val="0093377B"/>
    <w:rsid w:val="009339D4"/>
    <w:rsid w:val="00934313"/>
    <w:rsid w:val="00934955"/>
    <w:rsid w:val="00935065"/>
    <w:rsid w:val="009352C3"/>
    <w:rsid w:val="00935623"/>
    <w:rsid w:val="00935A27"/>
    <w:rsid w:val="00935CB4"/>
    <w:rsid w:val="00935D35"/>
    <w:rsid w:val="00935D7F"/>
    <w:rsid w:val="0093610E"/>
    <w:rsid w:val="00936725"/>
    <w:rsid w:val="009369B7"/>
    <w:rsid w:val="00936C40"/>
    <w:rsid w:val="00936F7D"/>
    <w:rsid w:val="009372AE"/>
    <w:rsid w:val="009375A3"/>
    <w:rsid w:val="00940460"/>
    <w:rsid w:val="0094087B"/>
    <w:rsid w:val="00940FEF"/>
    <w:rsid w:val="00941056"/>
    <w:rsid w:val="00941111"/>
    <w:rsid w:val="0094155D"/>
    <w:rsid w:val="00941897"/>
    <w:rsid w:val="00941AB0"/>
    <w:rsid w:val="00941ADF"/>
    <w:rsid w:val="00941F0E"/>
    <w:rsid w:val="009420FB"/>
    <w:rsid w:val="0094279C"/>
    <w:rsid w:val="00942C2D"/>
    <w:rsid w:val="00942DDD"/>
    <w:rsid w:val="0094330E"/>
    <w:rsid w:val="009435F3"/>
    <w:rsid w:val="009440C5"/>
    <w:rsid w:val="009440F8"/>
    <w:rsid w:val="00944205"/>
    <w:rsid w:val="0094433B"/>
    <w:rsid w:val="009446C6"/>
    <w:rsid w:val="0094471C"/>
    <w:rsid w:val="00944D6A"/>
    <w:rsid w:val="00944DD4"/>
    <w:rsid w:val="00944F52"/>
    <w:rsid w:val="0094509A"/>
    <w:rsid w:val="009457CC"/>
    <w:rsid w:val="00945991"/>
    <w:rsid w:val="00946025"/>
    <w:rsid w:val="0094610D"/>
    <w:rsid w:val="00946D2B"/>
    <w:rsid w:val="00946F99"/>
    <w:rsid w:val="009471F1"/>
    <w:rsid w:val="00947448"/>
    <w:rsid w:val="00950122"/>
    <w:rsid w:val="00950123"/>
    <w:rsid w:val="00950B0E"/>
    <w:rsid w:val="00950DF8"/>
    <w:rsid w:val="009513AF"/>
    <w:rsid w:val="0095171F"/>
    <w:rsid w:val="00951846"/>
    <w:rsid w:val="009519D6"/>
    <w:rsid w:val="00951B97"/>
    <w:rsid w:val="00952973"/>
    <w:rsid w:val="009529F7"/>
    <w:rsid w:val="00952C6A"/>
    <w:rsid w:val="009538E7"/>
    <w:rsid w:val="00953996"/>
    <w:rsid w:val="00953A07"/>
    <w:rsid w:val="00953B4B"/>
    <w:rsid w:val="0095415D"/>
    <w:rsid w:val="00954494"/>
    <w:rsid w:val="0095457A"/>
    <w:rsid w:val="00954700"/>
    <w:rsid w:val="00955086"/>
    <w:rsid w:val="00955372"/>
    <w:rsid w:val="00955677"/>
    <w:rsid w:val="00955AB9"/>
    <w:rsid w:val="00955D06"/>
    <w:rsid w:val="00955E27"/>
    <w:rsid w:val="00955E31"/>
    <w:rsid w:val="0095610B"/>
    <w:rsid w:val="0095641B"/>
    <w:rsid w:val="00956E2A"/>
    <w:rsid w:val="009570A7"/>
    <w:rsid w:val="009572E6"/>
    <w:rsid w:val="009574FF"/>
    <w:rsid w:val="0095756D"/>
    <w:rsid w:val="009576D1"/>
    <w:rsid w:val="00957D9E"/>
    <w:rsid w:val="00960266"/>
    <w:rsid w:val="0096034B"/>
    <w:rsid w:val="009603F9"/>
    <w:rsid w:val="0096084E"/>
    <w:rsid w:val="00960D7F"/>
    <w:rsid w:val="00960F11"/>
    <w:rsid w:val="00961BBC"/>
    <w:rsid w:val="00961E0A"/>
    <w:rsid w:val="0096265B"/>
    <w:rsid w:val="00962A2E"/>
    <w:rsid w:val="009634B5"/>
    <w:rsid w:val="009637E6"/>
    <w:rsid w:val="00963ACE"/>
    <w:rsid w:val="009642E7"/>
    <w:rsid w:val="00964441"/>
    <w:rsid w:val="009648EB"/>
    <w:rsid w:val="009649A3"/>
    <w:rsid w:val="00964FFF"/>
    <w:rsid w:val="0096518A"/>
    <w:rsid w:val="009652F3"/>
    <w:rsid w:val="009652FB"/>
    <w:rsid w:val="009653C4"/>
    <w:rsid w:val="0096567F"/>
    <w:rsid w:val="009657F3"/>
    <w:rsid w:val="00965BB4"/>
    <w:rsid w:val="00965F27"/>
    <w:rsid w:val="009671DF"/>
    <w:rsid w:val="009675D1"/>
    <w:rsid w:val="009678A1"/>
    <w:rsid w:val="00967D29"/>
    <w:rsid w:val="00967D3A"/>
    <w:rsid w:val="00967E8C"/>
    <w:rsid w:val="00970094"/>
    <w:rsid w:val="009704F8"/>
    <w:rsid w:val="00970663"/>
    <w:rsid w:val="00970A5B"/>
    <w:rsid w:val="00970E91"/>
    <w:rsid w:val="009710F7"/>
    <w:rsid w:val="009719F9"/>
    <w:rsid w:val="00971D40"/>
    <w:rsid w:val="00971D58"/>
    <w:rsid w:val="00971FCE"/>
    <w:rsid w:val="00972477"/>
    <w:rsid w:val="0097290A"/>
    <w:rsid w:val="00972BB7"/>
    <w:rsid w:val="00972EA5"/>
    <w:rsid w:val="00972FCE"/>
    <w:rsid w:val="009730F3"/>
    <w:rsid w:val="009734A6"/>
    <w:rsid w:val="0097385F"/>
    <w:rsid w:val="00973A87"/>
    <w:rsid w:val="00973E9C"/>
    <w:rsid w:val="00973F1B"/>
    <w:rsid w:val="00974EA3"/>
    <w:rsid w:val="00975110"/>
    <w:rsid w:val="00975949"/>
    <w:rsid w:val="00975ADF"/>
    <w:rsid w:val="00975FC4"/>
    <w:rsid w:val="009766EE"/>
    <w:rsid w:val="00976E04"/>
    <w:rsid w:val="00977178"/>
    <w:rsid w:val="00977408"/>
    <w:rsid w:val="00977426"/>
    <w:rsid w:val="009777DF"/>
    <w:rsid w:val="0097783E"/>
    <w:rsid w:val="00977966"/>
    <w:rsid w:val="00977ACF"/>
    <w:rsid w:val="00980663"/>
    <w:rsid w:val="00980B20"/>
    <w:rsid w:val="00981982"/>
    <w:rsid w:val="00981C07"/>
    <w:rsid w:val="00981D0D"/>
    <w:rsid w:val="00981D27"/>
    <w:rsid w:val="00981E53"/>
    <w:rsid w:val="009820C9"/>
    <w:rsid w:val="00982652"/>
    <w:rsid w:val="0098331E"/>
    <w:rsid w:val="0098341D"/>
    <w:rsid w:val="009835C7"/>
    <w:rsid w:val="009837ED"/>
    <w:rsid w:val="00983BB3"/>
    <w:rsid w:val="00983BB4"/>
    <w:rsid w:val="009844EA"/>
    <w:rsid w:val="00984523"/>
    <w:rsid w:val="009849E1"/>
    <w:rsid w:val="00984D3B"/>
    <w:rsid w:val="00984FD2"/>
    <w:rsid w:val="0098578F"/>
    <w:rsid w:val="00985799"/>
    <w:rsid w:val="009857FE"/>
    <w:rsid w:val="00985D41"/>
    <w:rsid w:val="00986181"/>
    <w:rsid w:val="00986305"/>
    <w:rsid w:val="009866A2"/>
    <w:rsid w:val="009866D8"/>
    <w:rsid w:val="009867D3"/>
    <w:rsid w:val="009868F4"/>
    <w:rsid w:val="00986906"/>
    <w:rsid w:val="00986AD9"/>
    <w:rsid w:val="00986B99"/>
    <w:rsid w:val="00987192"/>
    <w:rsid w:val="0098762E"/>
    <w:rsid w:val="0098776F"/>
    <w:rsid w:val="0098795D"/>
    <w:rsid w:val="00987A72"/>
    <w:rsid w:val="00987B23"/>
    <w:rsid w:val="009908AC"/>
    <w:rsid w:val="009908EB"/>
    <w:rsid w:val="00990932"/>
    <w:rsid w:val="0099098F"/>
    <w:rsid w:val="00990B79"/>
    <w:rsid w:val="00990DD0"/>
    <w:rsid w:val="00991A4F"/>
    <w:rsid w:val="00991D5A"/>
    <w:rsid w:val="009922AD"/>
    <w:rsid w:val="00992367"/>
    <w:rsid w:val="009928A5"/>
    <w:rsid w:val="00992CFE"/>
    <w:rsid w:val="00992DB3"/>
    <w:rsid w:val="009934D6"/>
    <w:rsid w:val="009934FD"/>
    <w:rsid w:val="009936C6"/>
    <w:rsid w:val="00993945"/>
    <w:rsid w:val="0099400A"/>
    <w:rsid w:val="0099425D"/>
    <w:rsid w:val="009943F8"/>
    <w:rsid w:val="00994810"/>
    <w:rsid w:val="00994A79"/>
    <w:rsid w:val="00994E5C"/>
    <w:rsid w:val="0099516D"/>
    <w:rsid w:val="00995301"/>
    <w:rsid w:val="00995403"/>
    <w:rsid w:val="00995413"/>
    <w:rsid w:val="009957FA"/>
    <w:rsid w:val="00995A41"/>
    <w:rsid w:val="00995CD6"/>
    <w:rsid w:val="00995D02"/>
    <w:rsid w:val="00995F00"/>
    <w:rsid w:val="00995F58"/>
    <w:rsid w:val="009963FD"/>
    <w:rsid w:val="009968D3"/>
    <w:rsid w:val="00996A50"/>
    <w:rsid w:val="00996BC0"/>
    <w:rsid w:val="00996E78"/>
    <w:rsid w:val="009971AA"/>
    <w:rsid w:val="00997656"/>
    <w:rsid w:val="00997824"/>
    <w:rsid w:val="00997866"/>
    <w:rsid w:val="00997FED"/>
    <w:rsid w:val="009A05EA"/>
    <w:rsid w:val="009A09C3"/>
    <w:rsid w:val="009A12B1"/>
    <w:rsid w:val="009A1784"/>
    <w:rsid w:val="009A1D4B"/>
    <w:rsid w:val="009A1DD2"/>
    <w:rsid w:val="009A1EBA"/>
    <w:rsid w:val="009A22AD"/>
    <w:rsid w:val="009A2320"/>
    <w:rsid w:val="009A2324"/>
    <w:rsid w:val="009A24F1"/>
    <w:rsid w:val="009A2C52"/>
    <w:rsid w:val="009A32B8"/>
    <w:rsid w:val="009A33E4"/>
    <w:rsid w:val="009A3435"/>
    <w:rsid w:val="009A3799"/>
    <w:rsid w:val="009A3821"/>
    <w:rsid w:val="009A383C"/>
    <w:rsid w:val="009A42CD"/>
    <w:rsid w:val="009A4748"/>
    <w:rsid w:val="009A49E5"/>
    <w:rsid w:val="009A4EF8"/>
    <w:rsid w:val="009A5054"/>
    <w:rsid w:val="009A538A"/>
    <w:rsid w:val="009A5627"/>
    <w:rsid w:val="009A5864"/>
    <w:rsid w:val="009A5B03"/>
    <w:rsid w:val="009A5DDD"/>
    <w:rsid w:val="009A5F4F"/>
    <w:rsid w:val="009A61BB"/>
    <w:rsid w:val="009A61FC"/>
    <w:rsid w:val="009A626F"/>
    <w:rsid w:val="009A654E"/>
    <w:rsid w:val="009A65E5"/>
    <w:rsid w:val="009A6663"/>
    <w:rsid w:val="009A66FC"/>
    <w:rsid w:val="009A6DB9"/>
    <w:rsid w:val="009A7023"/>
    <w:rsid w:val="009A737C"/>
    <w:rsid w:val="009A7593"/>
    <w:rsid w:val="009A759D"/>
    <w:rsid w:val="009A7877"/>
    <w:rsid w:val="009A7E21"/>
    <w:rsid w:val="009A7F80"/>
    <w:rsid w:val="009B01DB"/>
    <w:rsid w:val="009B0282"/>
    <w:rsid w:val="009B02E0"/>
    <w:rsid w:val="009B05BA"/>
    <w:rsid w:val="009B0719"/>
    <w:rsid w:val="009B0CF7"/>
    <w:rsid w:val="009B101A"/>
    <w:rsid w:val="009B1206"/>
    <w:rsid w:val="009B142A"/>
    <w:rsid w:val="009B17EB"/>
    <w:rsid w:val="009B1A02"/>
    <w:rsid w:val="009B1E4F"/>
    <w:rsid w:val="009B3286"/>
    <w:rsid w:val="009B3566"/>
    <w:rsid w:val="009B36EA"/>
    <w:rsid w:val="009B4C2D"/>
    <w:rsid w:val="009B4D03"/>
    <w:rsid w:val="009B55BF"/>
    <w:rsid w:val="009B5665"/>
    <w:rsid w:val="009B568A"/>
    <w:rsid w:val="009B5AEB"/>
    <w:rsid w:val="009B5B0B"/>
    <w:rsid w:val="009B5E51"/>
    <w:rsid w:val="009B6087"/>
    <w:rsid w:val="009B6804"/>
    <w:rsid w:val="009B6CEE"/>
    <w:rsid w:val="009B6E5C"/>
    <w:rsid w:val="009B74E1"/>
    <w:rsid w:val="009B7D3D"/>
    <w:rsid w:val="009B7D40"/>
    <w:rsid w:val="009C01A5"/>
    <w:rsid w:val="009C036B"/>
    <w:rsid w:val="009C03A6"/>
    <w:rsid w:val="009C0A73"/>
    <w:rsid w:val="009C0E37"/>
    <w:rsid w:val="009C113A"/>
    <w:rsid w:val="009C1202"/>
    <w:rsid w:val="009C1427"/>
    <w:rsid w:val="009C14A9"/>
    <w:rsid w:val="009C164A"/>
    <w:rsid w:val="009C19B9"/>
    <w:rsid w:val="009C1D04"/>
    <w:rsid w:val="009C1DD5"/>
    <w:rsid w:val="009C2192"/>
    <w:rsid w:val="009C25EB"/>
    <w:rsid w:val="009C2774"/>
    <w:rsid w:val="009C2DDD"/>
    <w:rsid w:val="009C3127"/>
    <w:rsid w:val="009C3446"/>
    <w:rsid w:val="009C3546"/>
    <w:rsid w:val="009C385E"/>
    <w:rsid w:val="009C3B9F"/>
    <w:rsid w:val="009C3E9E"/>
    <w:rsid w:val="009C43B5"/>
    <w:rsid w:val="009C4566"/>
    <w:rsid w:val="009C46CC"/>
    <w:rsid w:val="009C48B3"/>
    <w:rsid w:val="009C49F2"/>
    <w:rsid w:val="009C4AF3"/>
    <w:rsid w:val="009C4B83"/>
    <w:rsid w:val="009C544F"/>
    <w:rsid w:val="009C5687"/>
    <w:rsid w:val="009C57AB"/>
    <w:rsid w:val="009C5A33"/>
    <w:rsid w:val="009C5C3F"/>
    <w:rsid w:val="009C5D29"/>
    <w:rsid w:val="009C5F77"/>
    <w:rsid w:val="009C6251"/>
    <w:rsid w:val="009C639A"/>
    <w:rsid w:val="009C658F"/>
    <w:rsid w:val="009C66BF"/>
    <w:rsid w:val="009C67E8"/>
    <w:rsid w:val="009C68C5"/>
    <w:rsid w:val="009C7240"/>
    <w:rsid w:val="009C724B"/>
    <w:rsid w:val="009C733E"/>
    <w:rsid w:val="009C73E2"/>
    <w:rsid w:val="009C7529"/>
    <w:rsid w:val="009C753F"/>
    <w:rsid w:val="009C7749"/>
    <w:rsid w:val="009C7C72"/>
    <w:rsid w:val="009D01C0"/>
    <w:rsid w:val="009D04BB"/>
    <w:rsid w:val="009D0DA1"/>
    <w:rsid w:val="009D0FB5"/>
    <w:rsid w:val="009D10E7"/>
    <w:rsid w:val="009D1102"/>
    <w:rsid w:val="009D1880"/>
    <w:rsid w:val="009D1909"/>
    <w:rsid w:val="009D1D52"/>
    <w:rsid w:val="009D2220"/>
    <w:rsid w:val="009D259A"/>
    <w:rsid w:val="009D29B8"/>
    <w:rsid w:val="009D2A8E"/>
    <w:rsid w:val="009D2AB9"/>
    <w:rsid w:val="009D31AB"/>
    <w:rsid w:val="009D32B2"/>
    <w:rsid w:val="009D3719"/>
    <w:rsid w:val="009D3A90"/>
    <w:rsid w:val="009D3CCE"/>
    <w:rsid w:val="009D4178"/>
    <w:rsid w:val="009D446A"/>
    <w:rsid w:val="009D49A3"/>
    <w:rsid w:val="009D53C6"/>
    <w:rsid w:val="009D5512"/>
    <w:rsid w:val="009D5819"/>
    <w:rsid w:val="009D5941"/>
    <w:rsid w:val="009D5F52"/>
    <w:rsid w:val="009D6573"/>
    <w:rsid w:val="009D717E"/>
    <w:rsid w:val="009D73DF"/>
    <w:rsid w:val="009D7985"/>
    <w:rsid w:val="009D7BA3"/>
    <w:rsid w:val="009E0468"/>
    <w:rsid w:val="009E0FBF"/>
    <w:rsid w:val="009E1465"/>
    <w:rsid w:val="009E15AA"/>
    <w:rsid w:val="009E1645"/>
    <w:rsid w:val="009E17BD"/>
    <w:rsid w:val="009E1CFD"/>
    <w:rsid w:val="009E2005"/>
    <w:rsid w:val="009E213A"/>
    <w:rsid w:val="009E22D8"/>
    <w:rsid w:val="009E2D52"/>
    <w:rsid w:val="009E35D5"/>
    <w:rsid w:val="009E3601"/>
    <w:rsid w:val="009E36B4"/>
    <w:rsid w:val="009E3AAD"/>
    <w:rsid w:val="009E40D8"/>
    <w:rsid w:val="009E4142"/>
    <w:rsid w:val="009E5113"/>
    <w:rsid w:val="009E611B"/>
    <w:rsid w:val="009E61CE"/>
    <w:rsid w:val="009E6AA7"/>
    <w:rsid w:val="009E6AAE"/>
    <w:rsid w:val="009E77C3"/>
    <w:rsid w:val="009E7920"/>
    <w:rsid w:val="009E7BDF"/>
    <w:rsid w:val="009E7D11"/>
    <w:rsid w:val="009F088C"/>
    <w:rsid w:val="009F09C5"/>
    <w:rsid w:val="009F0D1A"/>
    <w:rsid w:val="009F1677"/>
    <w:rsid w:val="009F1AC0"/>
    <w:rsid w:val="009F1B90"/>
    <w:rsid w:val="009F1CBD"/>
    <w:rsid w:val="009F1D54"/>
    <w:rsid w:val="009F1DD0"/>
    <w:rsid w:val="009F2338"/>
    <w:rsid w:val="009F2A1B"/>
    <w:rsid w:val="009F2CA1"/>
    <w:rsid w:val="009F37AF"/>
    <w:rsid w:val="009F3835"/>
    <w:rsid w:val="009F3959"/>
    <w:rsid w:val="009F3F7F"/>
    <w:rsid w:val="009F4047"/>
    <w:rsid w:val="009F4697"/>
    <w:rsid w:val="009F473A"/>
    <w:rsid w:val="009F4D9A"/>
    <w:rsid w:val="009F4E15"/>
    <w:rsid w:val="009F4E9B"/>
    <w:rsid w:val="009F5040"/>
    <w:rsid w:val="009F54E1"/>
    <w:rsid w:val="009F54EB"/>
    <w:rsid w:val="009F5A0F"/>
    <w:rsid w:val="009F6015"/>
    <w:rsid w:val="009F6525"/>
    <w:rsid w:val="009F6767"/>
    <w:rsid w:val="009F685B"/>
    <w:rsid w:val="009F6E17"/>
    <w:rsid w:val="009F7042"/>
    <w:rsid w:val="009F7557"/>
    <w:rsid w:val="009F79D0"/>
    <w:rsid w:val="009F7A4D"/>
    <w:rsid w:val="009F7B9E"/>
    <w:rsid w:val="00A0007C"/>
    <w:rsid w:val="00A001AA"/>
    <w:rsid w:val="00A008D4"/>
    <w:rsid w:val="00A01545"/>
    <w:rsid w:val="00A01552"/>
    <w:rsid w:val="00A01808"/>
    <w:rsid w:val="00A01A15"/>
    <w:rsid w:val="00A01B87"/>
    <w:rsid w:val="00A01BD8"/>
    <w:rsid w:val="00A01C1C"/>
    <w:rsid w:val="00A0234A"/>
    <w:rsid w:val="00A02733"/>
    <w:rsid w:val="00A0314A"/>
    <w:rsid w:val="00A0339B"/>
    <w:rsid w:val="00A03439"/>
    <w:rsid w:val="00A0345F"/>
    <w:rsid w:val="00A0360C"/>
    <w:rsid w:val="00A03A82"/>
    <w:rsid w:val="00A03ABD"/>
    <w:rsid w:val="00A03C5B"/>
    <w:rsid w:val="00A03CBA"/>
    <w:rsid w:val="00A04868"/>
    <w:rsid w:val="00A048C5"/>
    <w:rsid w:val="00A048E7"/>
    <w:rsid w:val="00A04D47"/>
    <w:rsid w:val="00A04D65"/>
    <w:rsid w:val="00A054DB"/>
    <w:rsid w:val="00A055FD"/>
    <w:rsid w:val="00A05FA1"/>
    <w:rsid w:val="00A06522"/>
    <w:rsid w:val="00A06526"/>
    <w:rsid w:val="00A068B5"/>
    <w:rsid w:val="00A06FC3"/>
    <w:rsid w:val="00A07450"/>
    <w:rsid w:val="00A076F5"/>
    <w:rsid w:val="00A07AD0"/>
    <w:rsid w:val="00A07CA1"/>
    <w:rsid w:val="00A101B3"/>
    <w:rsid w:val="00A1056E"/>
    <w:rsid w:val="00A10655"/>
    <w:rsid w:val="00A107BA"/>
    <w:rsid w:val="00A10B7D"/>
    <w:rsid w:val="00A10EFD"/>
    <w:rsid w:val="00A10FCD"/>
    <w:rsid w:val="00A111D6"/>
    <w:rsid w:val="00A11E13"/>
    <w:rsid w:val="00A1266C"/>
    <w:rsid w:val="00A1274E"/>
    <w:rsid w:val="00A135AE"/>
    <w:rsid w:val="00A138DC"/>
    <w:rsid w:val="00A139BB"/>
    <w:rsid w:val="00A13D6C"/>
    <w:rsid w:val="00A13E87"/>
    <w:rsid w:val="00A14848"/>
    <w:rsid w:val="00A14990"/>
    <w:rsid w:val="00A14DA9"/>
    <w:rsid w:val="00A1512C"/>
    <w:rsid w:val="00A152D3"/>
    <w:rsid w:val="00A15584"/>
    <w:rsid w:val="00A155BA"/>
    <w:rsid w:val="00A15E34"/>
    <w:rsid w:val="00A16260"/>
    <w:rsid w:val="00A163C5"/>
    <w:rsid w:val="00A16565"/>
    <w:rsid w:val="00A16D39"/>
    <w:rsid w:val="00A17854"/>
    <w:rsid w:val="00A1791C"/>
    <w:rsid w:val="00A20644"/>
    <w:rsid w:val="00A206A1"/>
    <w:rsid w:val="00A20E7D"/>
    <w:rsid w:val="00A21107"/>
    <w:rsid w:val="00A2140D"/>
    <w:rsid w:val="00A216B9"/>
    <w:rsid w:val="00A21F0A"/>
    <w:rsid w:val="00A220EE"/>
    <w:rsid w:val="00A221DD"/>
    <w:rsid w:val="00A22805"/>
    <w:rsid w:val="00A22BD6"/>
    <w:rsid w:val="00A22E40"/>
    <w:rsid w:val="00A22E71"/>
    <w:rsid w:val="00A23028"/>
    <w:rsid w:val="00A2302F"/>
    <w:rsid w:val="00A237A2"/>
    <w:rsid w:val="00A23913"/>
    <w:rsid w:val="00A23C7C"/>
    <w:rsid w:val="00A23D8E"/>
    <w:rsid w:val="00A2421E"/>
    <w:rsid w:val="00A2442E"/>
    <w:rsid w:val="00A24AA6"/>
    <w:rsid w:val="00A24E17"/>
    <w:rsid w:val="00A24FFC"/>
    <w:rsid w:val="00A25286"/>
    <w:rsid w:val="00A252A8"/>
    <w:rsid w:val="00A25A5F"/>
    <w:rsid w:val="00A25EDE"/>
    <w:rsid w:val="00A262BA"/>
    <w:rsid w:val="00A26C90"/>
    <w:rsid w:val="00A27172"/>
    <w:rsid w:val="00A273F5"/>
    <w:rsid w:val="00A27654"/>
    <w:rsid w:val="00A2770C"/>
    <w:rsid w:val="00A2783E"/>
    <w:rsid w:val="00A27F58"/>
    <w:rsid w:val="00A27FE0"/>
    <w:rsid w:val="00A27FEB"/>
    <w:rsid w:val="00A3067A"/>
    <w:rsid w:val="00A30A15"/>
    <w:rsid w:val="00A30CAD"/>
    <w:rsid w:val="00A30DFB"/>
    <w:rsid w:val="00A3133C"/>
    <w:rsid w:val="00A31BA9"/>
    <w:rsid w:val="00A31BB6"/>
    <w:rsid w:val="00A31CEB"/>
    <w:rsid w:val="00A31F96"/>
    <w:rsid w:val="00A32034"/>
    <w:rsid w:val="00A32655"/>
    <w:rsid w:val="00A326F2"/>
    <w:rsid w:val="00A32879"/>
    <w:rsid w:val="00A32C1D"/>
    <w:rsid w:val="00A32CFD"/>
    <w:rsid w:val="00A32DC3"/>
    <w:rsid w:val="00A32FD6"/>
    <w:rsid w:val="00A33111"/>
    <w:rsid w:val="00A336DC"/>
    <w:rsid w:val="00A3370A"/>
    <w:rsid w:val="00A33844"/>
    <w:rsid w:val="00A3397D"/>
    <w:rsid w:val="00A34F65"/>
    <w:rsid w:val="00A35484"/>
    <w:rsid w:val="00A357AB"/>
    <w:rsid w:val="00A35E35"/>
    <w:rsid w:val="00A35FD1"/>
    <w:rsid w:val="00A360AF"/>
    <w:rsid w:val="00A366D9"/>
    <w:rsid w:val="00A36931"/>
    <w:rsid w:val="00A36A10"/>
    <w:rsid w:val="00A36A2E"/>
    <w:rsid w:val="00A37230"/>
    <w:rsid w:val="00A37266"/>
    <w:rsid w:val="00A3740F"/>
    <w:rsid w:val="00A3745C"/>
    <w:rsid w:val="00A37538"/>
    <w:rsid w:val="00A379DB"/>
    <w:rsid w:val="00A37B9E"/>
    <w:rsid w:val="00A4003B"/>
    <w:rsid w:val="00A40125"/>
    <w:rsid w:val="00A40720"/>
    <w:rsid w:val="00A40839"/>
    <w:rsid w:val="00A4086E"/>
    <w:rsid w:val="00A4092B"/>
    <w:rsid w:val="00A40BC9"/>
    <w:rsid w:val="00A40E5B"/>
    <w:rsid w:val="00A41C60"/>
    <w:rsid w:val="00A41ED0"/>
    <w:rsid w:val="00A4265B"/>
    <w:rsid w:val="00A4344E"/>
    <w:rsid w:val="00A434EF"/>
    <w:rsid w:val="00A4394C"/>
    <w:rsid w:val="00A440DB"/>
    <w:rsid w:val="00A442C1"/>
    <w:rsid w:val="00A442EE"/>
    <w:rsid w:val="00A448C9"/>
    <w:rsid w:val="00A44B17"/>
    <w:rsid w:val="00A453B2"/>
    <w:rsid w:val="00A454CC"/>
    <w:rsid w:val="00A45A74"/>
    <w:rsid w:val="00A45D43"/>
    <w:rsid w:val="00A45DC3"/>
    <w:rsid w:val="00A464D6"/>
    <w:rsid w:val="00A465E0"/>
    <w:rsid w:val="00A46612"/>
    <w:rsid w:val="00A4664B"/>
    <w:rsid w:val="00A46725"/>
    <w:rsid w:val="00A46C15"/>
    <w:rsid w:val="00A46CA4"/>
    <w:rsid w:val="00A4767C"/>
    <w:rsid w:val="00A47896"/>
    <w:rsid w:val="00A47C73"/>
    <w:rsid w:val="00A50245"/>
    <w:rsid w:val="00A512E1"/>
    <w:rsid w:val="00A51495"/>
    <w:rsid w:val="00A51897"/>
    <w:rsid w:val="00A51BEA"/>
    <w:rsid w:val="00A520AF"/>
    <w:rsid w:val="00A525AA"/>
    <w:rsid w:val="00A52B2B"/>
    <w:rsid w:val="00A52CBF"/>
    <w:rsid w:val="00A52D35"/>
    <w:rsid w:val="00A52F57"/>
    <w:rsid w:val="00A53466"/>
    <w:rsid w:val="00A548FD"/>
    <w:rsid w:val="00A54E5C"/>
    <w:rsid w:val="00A55257"/>
    <w:rsid w:val="00A55489"/>
    <w:rsid w:val="00A55C83"/>
    <w:rsid w:val="00A55E85"/>
    <w:rsid w:val="00A56416"/>
    <w:rsid w:val="00A567DA"/>
    <w:rsid w:val="00A56A97"/>
    <w:rsid w:val="00A56DE1"/>
    <w:rsid w:val="00A5782A"/>
    <w:rsid w:val="00A57A2A"/>
    <w:rsid w:val="00A57D93"/>
    <w:rsid w:val="00A600A5"/>
    <w:rsid w:val="00A603C2"/>
    <w:rsid w:val="00A60653"/>
    <w:rsid w:val="00A60948"/>
    <w:rsid w:val="00A60A06"/>
    <w:rsid w:val="00A6117D"/>
    <w:rsid w:val="00A614B1"/>
    <w:rsid w:val="00A61797"/>
    <w:rsid w:val="00A61D06"/>
    <w:rsid w:val="00A62A74"/>
    <w:rsid w:val="00A62CE5"/>
    <w:rsid w:val="00A63279"/>
    <w:rsid w:val="00A634E4"/>
    <w:rsid w:val="00A63758"/>
    <w:rsid w:val="00A63A53"/>
    <w:rsid w:val="00A63E53"/>
    <w:rsid w:val="00A64164"/>
    <w:rsid w:val="00A646F5"/>
    <w:rsid w:val="00A64C4D"/>
    <w:rsid w:val="00A651A7"/>
    <w:rsid w:val="00A6547D"/>
    <w:rsid w:val="00A657F7"/>
    <w:rsid w:val="00A65C68"/>
    <w:rsid w:val="00A65D91"/>
    <w:rsid w:val="00A65FBA"/>
    <w:rsid w:val="00A66128"/>
    <w:rsid w:val="00A6647D"/>
    <w:rsid w:val="00A666C9"/>
    <w:rsid w:val="00A669DA"/>
    <w:rsid w:val="00A66AA1"/>
    <w:rsid w:val="00A66B14"/>
    <w:rsid w:val="00A66B49"/>
    <w:rsid w:val="00A66B7C"/>
    <w:rsid w:val="00A66BD8"/>
    <w:rsid w:val="00A66C1A"/>
    <w:rsid w:val="00A67080"/>
    <w:rsid w:val="00A67951"/>
    <w:rsid w:val="00A67CF0"/>
    <w:rsid w:val="00A700B8"/>
    <w:rsid w:val="00A700F0"/>
    <w:rsid w:val="00A7032B"/>
    <w:rsid w:val="00A70A53"/>
    <w:rsid w:val="00A70F30"/>
    <w:rsid w:val="00A7103C"/>
    <w:rsid w:val="00A71350"/>
    <w:rsid w:val="00A72033"/>
    <w:rsid w:val="00A72404"/>
    <w:rsid w:val="00A72612"/>
    <w:rsid w:val="00A727BD"/>
    <w:rsid w:val="00A727EB"/>
    <w:rsid w:val="00A72823"/>
    <w:rsid w:val="00A72CD7"/>
    <w:rsid w:val="00A73843"/>
    <w:rsid w:val="00A73939"/>
    <w:rsid w:val="00A73EAC"/>
    <w:rsid w:val="00A7409B"/>
    <w:rsid w:val="00A740F2"/>
    <w:rsid w:val="00A74431"/>
    <w:rsid w:val="00A74588"/>
    <w:rsid w:val="00A747B5"/>
    <w:rsid w:val="00A747DC"/>
    <w:rsid w:val="00A74B65"/>
    <w:rsid w:val="00A74C52"/>
    <w:rsid w:val="00A751D7"/>
    <w:rsid w:val="00A75463"/>
    <w:rsid w:val="00A75B5E"/>
    <w:rsid w:val="00A75F0E"/>
    <w:rsid w:val="00A76390"/>
    <w:rsid w:val="00A76828"/>
    <w:rsid w:val="00A76895"/>
    <w:rsid w:val="00A76D2D"/>
    <w:rsid w:val="00A7707E"/>
    <w:rsid w:val="00A77336"/>
    <w:rsid w:val="00A77EC8"/>
    <w:rsid w:val="00A802F7"/>
    <w:rsid w:val="00A8035D"/>
    <w:rsid w:val="00A8086A"/>
    <w:rsid w:val="00A80A7A"/>
    <w:rsid w:val="00A80F8C"/>
    <w:rsid w:val="00A80FEC"/>
    <w:rsid w:val="00A813AA"/>
    <w:rsid w:val="00A81428"/>
    <w:rsid w:val="00A81A25"/>
    <w:rsid w:val="00A81F94"/>
    <w:rsid w:val="00A8220E"/>
    <w:rsid w:val="00A82211"/>
    <w:rsid w:val="00A82875"/>
    <w:rsid w:val="00A82C4C"/>
    <w:rsid w:val="00A8305D"/>
    <w:rsid w:val="00A83396"/>
    <w:rsid w:val="00A834DD"/>
    <w:rsid w:val="00A8382C"/>
    <w:rsid w:val="00A83A2E"/>
    <w:rsid w:val="00A83AAD"/>
    <w:rsid w:val="00A83AFF"/>
    <w:rsid w:val="00A83BD7"/>
    <w:rsid w:val="00A83D5B"/>
    <w:rsid w:val="00A83D73"/>
    <w:rsid w:val="00A83E24"/>
    <w:rsid w:val="00A8424D"/>
    <w:rsid w:val="00A84311"/>
    <w:rsid w:val="00A84370"/>
    <w:rsid w:val="00A84852"/>
    <w:rsid w:val="00A84BE4"/>
    <w:rsid w:val="00A84BFA"/>
    <w:rsid w:val="00A84DC2"/>
    <w:rsid w:val="00A8501D"/>
    <w:rsid w:val="00A85962"/>
    <w:rsid w:val="00A85A3A"/>
    <w:rsid w:val="00A85F23"/>
    <w:rsid w:val="00A86064"/>
    <w:rsid w:val="00A860EB"/>
    <w:rsid w:val="00A8649E"/>
    <w:rsid w:val="00A868DF"/>
    <w:rsid w:val="00A86976"/>
    <w:rsid w:val="00A869D6"/>
    <w:rsid w:val="00A86A3F"/>
    <w:rsid w:val="00A87172"/>
    <w:rsid w:val="00A873B9"/>
    <w:rsid w:val="00A873C7"/>
    <w:rsid w:val="00A8750B"/>
    <w:rsid w:val="00A875DC"/>
    <w:rsid w:val="00A87839"/>
    <w:rsid w:val="00A87BC6"/>
    <w:rsid w:val="00A87D4F"/>
    <w:rsid w:val="00A90109"/>
    <w:rsid w:val="00A90644"/>
    <w:rsid w:val="00A90A0B"/>
    <w:rsid w:val="00A90D74"/>
    <w:rsid w:val="00A91586"/>
    <w:rsid w:val="00A919AE"/>
    <w:rsid w:val="00A91BB2"/>
    <w:rsid w:val="00A922DD"/>
    <w:rsid w:val="00A925AD"/>
    <w:rsid w:val="00A92BFF"/>
    <w:rsid w:val="00A92D4C"/>
    <w:rsid w:val="00A92E27"/>
    <w:rsid w:val="00A92EA1"/>
    <w:rsid w:val="00A93047"/>
    <w:rsid w:val="00A93A70"/>
    <w:rsid w:val="00A93D4B"/>
    <w:rsid w:val="00A942D0"/>
    <w:rsid w:val="00A9432D"/>
    <w:rsid w:val="00A94740"/>
    <w:rsid w:val="00A9496B"/>
    <w:rsid w:val="00A94D80"/>
    <w:rsid w:val="00A95265"/>
    <w:rsid w:val="00A95922"/>
    <w:rsid w:val="00A95F66"/>
    <w:rsid w:val="00A95FFB"/>
    <w:rsid w:val="00A96131"/>
    <w:rsid w:val="00A96358"/>
    <w:rsid w:val="00A963C6"/>
    <w:rsid w:val="00A96547"/>
    <w:rsid w:val="00A96ACB"/>
    <w:rsid w:val="00A97533"/>
    <w:rsid w:val="00AA01BA"/>
    <w:rsid w:val="00AA01D8"/>
    <w:rsid w:val="00AA037F"/>
    <w:rsid w:val="00AA03CE"/>
    <w:rsid w:val="00AA060F"/>
    <w:rsid w:val="00AA06C3"/>
    <w:rsid w:val="00AA0AB7"/>
    <w:rsid w:val="00AA0B3F"/>
    <w:rsid w:val="00AA20EA"/>
    <w:rsid w:val="00AA2AE8"/>
    <w:rsid w:val="00AA3283"/>
    <w:rsid w:val="00AA37AF"/>
    <w:rsid w:val="00AA3E9F"/>
    <w:rsid w:val="00AA3F7A"/>
    <w:rsid w:val="00AA41EE"/>
    <w:rsid w:val="00AA4249"/>
    <w:rsid w:val="00AA429C"/>
    <w:rsid w:val="00AA42C9"/>
    <w:rsid w:val="00AA4343"/>
    <w:rsid w:val="00AA4742"/>
    <w:rsid w:val="00AA4C1E"/>
    <w:rsid w:val="00AA59AB"/>
    <w:rsid w:val="00AA5D72"/>
    <w:rsid w:val="00AA60AA"/>
    <w:rsid w:val="00AA61B2"/>
    <w:rsid w:val="00AA650B"/>
    <w:rsid w:val="00AA6C3F"/>
    <w:rsid w:val="00AA70DD"/>
    <w:rsid w:val="00AA7129"/>
    <w:rsid w:val="00AA7693"/>
    <w:rsid w:val="00AA776F"/>
    <w:rsid w:val="00AB0933"/>
    <w:rsid w:val="00AB0B28"/>
    <w:rsid w:val="00AB0B4D"/>
    <w:rsid w:val="00AB1248"/>
    <w:rsid w:val="00AB155B"/>
    <w:rsid w:val="00AB2005"/>
    <w:rsid w:val="00AB2A7A"/>
    <w:rsid w:val="00AB3404"/>
    <w:rsid w:val="00AB3772"/>
    <w:rsid w:val="00AB3992"/>
    <w:rsid w:val="00AB39F2"/>
    <w:rsid w:val="00AB3DAC"/>
    <w:rsid w:val="00AB44C9"/>
    <w:rsid w:val="00AB4800"/>
    <w:rsid w:val="00AB5496"/>
    <w:rsid w:val="00AB5A0E"/>
    <w:rsid w:val="00AB5F3E"/>
    <w:rsid w:val="00AB5FD3"/>
    <w:rsid w:val="00AB63EB"/>
    <w:rsid w:val="00AB641D"/>
    <w:rsid w:val="00AB664F"/>
    <w:rsid w:val="00AB68A1"/>
    <w:rsid w:val="00AB6A5E"/>
    <w:rsid w:val="00AB6B33"/>
    <w:rsid w:val="00AB6E7D"/>
    <w:rsid w:val="00AB7015"/>
    <w:rsid w:val="00AB70F0"/>
    <w:rsid w:val="00AB73D1"/>
    <w:rsid w:val="00AB7742"/>
    <w:rsid w:val="00AB7C15"/>
    <w:rsid w:val="00AB7C60"/>
    <w:rsid w:val="00AB7D18"/>
    <w:rsid w:val="00AB7DBD"/>
    <w:rsid w:val="00AC0092"/>
    <w:rsid w:val="00AC0757"/>
    <w:rsid w:val="00AC0C29"/>
    <w:rsid w:val="00AC0D47"/>
    <w:rsid w:val="00AC1358"/>
    <w:rsid w:val="00AC1761"/>
    <w:rsid w:val="00AC1BFA"/>
    <w:rsid w:val="00AC1DD5"/>
    <w:rsid w:val="00AC1F16"/>
    <w:rsid w:val="00AC1FED"/>
    <w:rsid w:val="00AC2A74"/>
    <w:rsid w:val="00AC2B17"/>
    <w:rsid w:val="00AC3159"/>
    <w:rsid w:val="00AC3378"/>
    <w:rsid w:val="00AC3653"/>
    <w:rsid w:val="00AC3857"/>
    <w:rsid w:val="00AC3965"/>
    <w:rsid w:val="00AC4379"/>
    <w:rsid w:val="00AC4485"/>
    <w:rsid w:val="00AC45F2"/>
    <w:rsid w:val="00AC4B65"/>
    <w:rsid w:val="00AC50F5"/>
    <w:rsid w:val="00AC5399"/>
    <w:rsid w:val="00AC569A"/>
    <w:rsid w:val="00AC59F0"/>
    <w:rsid w:val="00AC5DCE"/>
    <w:rsid w:val="00AC5FA6"/>
    <w:rsid w:val="00AC6076"/>
    <w:rsid w:val="00AC6D36"/>
    <w:rsid w:val="00AC6D76"/>
    <w:rsid w:val="00AC727F"/>
    <w:rsid w:val="00AC7AF8"/>
    <w:rsid w:val="00AC7E83"/>
    <w:rsid w:val="00AD0023"/>
    <w:rsid w:val="00AD02D4"/>
    <w:rsid w:val="00AD0461"/>
    <w:rsid w:val="00AD05E9"/>
    <w:rsid w:val="00AD0AD8"/>
    <w:rsid w:val="00AD0D55"/>
    <w:rsid w:val="00AD10C1"/>
    <w:rsid w:val="00AD124B"/>
    <w:rsid w:val="00AD239D"/>
    <w:rsid w:val="00AD28DB"/>
    <w:rsid w:val="00AD2A3D"/>
    <w:rsid w:val="00AD326C"/>
    <w:rsid w:val="00AD3541"/>
    <w:rsid w:val="00AD360E"/>
    <w:rsid w:val="00AD4666"/>
    <w:rsid w:val="00AD4755"/>
    <w:rsid w:val="00AD4B0A"/>
    <w:rsid w:val="00AD4C3A"/>
    <w:rsid w:val="00AD4CDD"/>
    <w:rsid w:val="00AD4DAA"/>
    <w:rsid w:val="00AD4ECF"/>
    <w:rsid w:val="00AD575A"/>
    <w:rsid w:val="00AD58ED"/>
    <w:rsid w:val="00AD5909"/>
    <w:rsid w:val="00AD5A3B"/>
    <w:rsid w:val="00AD5CD3"/>
    <w:rsid w:val="00AD5E09"/>
    <w:rsid w:val="00AD6086"/>
    <w:rsid w:val="00AD6492"/>
    <w:rsid w:val="00AD662D"/>
    <w:rsid w:val="00AD6733"/>
    <w:rsid w:val="00AD6888"/>
    <w:rsid w:val="00AD68CF"/>
    <w:rsid w:val="00AD68EB"/>
    <w:rsid w:val="00AD6B2A"/>
    <w:rsid w:val="00AD6D02"/>
    <w:rsid w:val="00AD7315"/>
    <w:rsid w:val="00AD73BF"/>
    <w:rsid w:val="00AD75E6"/>
    <w:rsid w:val="00AD7A39"/>
    <w:rsid w:val="00AD7A48"/>
    <w:rsid w:val="00AD7A8B"/>
    <w:rsid w:val="00AD7D58"/>
    <w:rsid w:val="00AE00A2"/>
    <w:rsid w:val="00AE0564"/>
    <w:rsid w:val="00AE08DC"/>
    <w:rsid w:val="00AE0B06"/>
    <w:rsid w:val="00AE0BFD"/>
    <w:rsid w:val="00AE0CE2"/>
    <w:rsid w:val="00AE1396"/>
    <w:rsid w:val="00AE14AA"/>
    <w:rsid w:val="00AE177C"/>
    <w:rsid w:val="00AE184D"/>
    <w:rsid w:val="00AE1C76"/>
    <w:rsid w:val="00AE1EA8"/>
    <w:rsid w:val="00AE20BB"/>
    <w:rsid w:val="00AE20E6"/>
    <w:rsid w:val="00AE3210"/>
    <w:rsid w:val="00AE32EC"/>
    <w:rsid w:val="00AE35E0"/>
    <w:rsid w:val="00AE3A17"/>
    <w:rsid w:val="00AE3A32"/>
    <w:rsid w:val="00AE3FF4"/>
    <w:rsid w:val="00AE410A"/>
    <w:rsid w:val="00AE4363"/>
    <w:rsid w:val="00AE43A8"/>
    <w:rsid w:val="00AE46D1"/>
    <w:rsid w:val="00AE48D8"/>
    <w:rsid w:val="00AE500F"/>
    <w:rsid w:val="00AE50C8"/>
    <w:rsid w:val="00AE589A"/>
    <w:rsid w:val="00AE5A0D"/>
    <w:rsid w:val="00AE5AF7"/>
    <w:rsid w:val="00AE627D"/>
    <w:rsid w:val="00AE62FD"/>
    <w:rsid w:val="00AE6B50"/>
    <w:rsid w:val="00AE6C75"/>
    <w:rsid w:val="00AE7486"/>
    <w:rsid w:val="00AE78EE"/>
    <w:rsid w:val="00AE7A11"/>
    <w:rsid w:val="00AE7AED"/>
    <w:rsid w:val="00AF0294"/>
    <w:rsid w:val="00AF0631"/>
    <w:rsid w:val="00AF079C"/>
    <w:rsid w:val="00AF08E6"/>
    <w:rsid w:val="00AF0D9E"/>
    <w:rsid w:val="00AF13BF"/>
    <w:rsid w:val="00AF163E"/>
    <w:rsid w:val="00AF17CB"/>
    <w:rsid w:val="00AF18ED"/>
    <w:rsid w:val="00AF1B0E"/>
    <w:rsid w:val="00AF1BCA"/>
    <w:rsid w:val="00AF2C90"/>
    <w:rsid w:val="00AF3249"/>
    <w:rsid w:val="00AF3268"/>
    <w:rsid w:val="00AF327B"/>
    <w:rsid w:val="00AF332D"/>
    <w:rsid w:val="00AF36AB"/>
    <w:rsid w:val="00AF36D8"/>
    <w:rsid w:val="00AF3721"/>
    <w:rsid w:val="00AF38FB"/>
    <w:rsid w:val="00AF3DA5"/>
    <w:rsid w:val="00AF4000"/>
    <w:rsid w:val="00AF4459"/>
    <w:rsid w:val="00AF48E1"/>
    <w:rsid w:val="00AF49BD"/>
    <w:rsid w:val="00AF4B2C"/>
    <w:rsid w:val="00AF4C20"/>
    <w:rsid w:val="00AF4CB8"/>
    <w:rsid w:val="00AF4D48"/>
    <w:rsid w:val="00AF4E24"/>
    <w:rsid w:val="00AF5099"/>
    <w:rsid w:val="00AF515C"/>
    <w:rsid w:val="00AF5734"/>
    <w:rsid w:val="00AF595B"/>
    <w:rsid w:val="00AF5A3C"/>
    <w:rsid w:val="00AF5ABD"/>
    <w:rsid w:val="00AF6284"/>
    <w:rsid w:val="00AF6306"/>
    <w:rsid w:val="00AF637B"/>
    <w:rsid w:val="00AF64CA"/>
    <w:rsid w:val="00AF6744"/>
    <w:rsid w:val="00AF6BA3"/>
    <w:rsid w:val="00AF6C8F"/>
    <w:rsid w:val="00AF6F56"/>
    <w:rsid w:val="00AF7E24"/>
    <w:rsid w:val="00AF7E72"/>
    <w:rsid w:val="00AF7EC3"/>
    <w:rsid w:val="00B0049A"/>
    <w:rsid w:val="00B00BFA"/>
    <w:rsid w:val="00B00C2B"/>
    <w:rsid w:val="00B013F5"/>
    <w:rsid w:val="00B01BC0"/>
    <w:rsid w:val="00B01C5E"/>
    <w:rsid w:val="00B01C8E"/>
    <w:rsid w:val="00B01D25"/>
    <w:rsid w:val="00B01F25"/>
    <w:rsid w:val="00B022AA"/>
    <w:rsid w:val="00B030AC"/>
    <w:rsid w:val="00B035AE"/>
    <w:rsid w:val="00B036AD"/>
    <w:rsid w:val="00B038A4"/>
    <w:rsid w:val="00B03926"/>
    <w:rsid w:val="00B03A84"/>
    <w:rsid w:val="00B03ADE"/>
    <w:rsid w:val="00B03E01"/>
    <w:rsid w:val="00B04101"/>
    <w:rsid w:val="00B04581"/>
    <w:rsid w:val="00B04593"/>
    <w:rsid w:val="00B04EF4"/>
    <w:rsid w:val="00B0510C"/>
    <w:rsid w:val="00B054B8"/>
    <w:rsid w:val="00B057FC"/>
    <w:rsid w:val="00B05E8D"/>
    <w:rsid w:val="00B062A1"/>
    <w:rsid w:val="00B066A2"/>
    <w:rsid w:val="00B067BD"/>
    <w:rsid w:val="00B067FA"/>
    <w:rsid w:val="00B06870"/>
    <w:rsid w:val="00B06D5C"/>
    <w:rsid w:val="00B07284"/>
    <w:rsid w:val="00B076B6"/>
    <w:rsid w:val="00B079B2"/>
    <w:rsid w:val="00B1010F"/>
    <w:rsid w:val="00B105E7"/>
    <w:rsid w:val="00B10843"/>
    <w:rsid w:val="00B10E3D"/>
    <w:rsid w:val="00B10FD4"/>
    <w:rsid w:val="00B1106E"/>
    <w:rsid w:val="00B113F4"/>
    <w:rsid w:val="00B11663"/>
    <w:rsid w:val="00B11841"/>
    <w:rsid w:val="00B11A47"/>
    <w:rsid w:val="00B11AE6"/>
    <w:rsid w:val="00B11CFB"/>
    <w:rsid w:val="00B11D59"/>
    <w:rsid w:val="00B11E0D"/>
    <w:rsid w:val="00B1233E"/>
    <w:rsid w:val="00B124BD"/>
    <w:rsid w:val="00B12816"/>
    <w:rsid w:val="00B12C23"/>
    <w:rsid w:val="00B1342D"/>
    <w:rsid w:val="00B13564"/>
    <w:rsid w:val="00B13A3D"/>
    <w:rsid w:val="00B13AA0"/>
    <w:rsid w:val="00B13C2D"/>
    <w:rsid w:val="00B13FE2"/>
    <w:rsid w:val="00B14C80"/>
    <w:rsid w:val="00B158BB"/>
    <w:rsid w:val="00B15DCA"/>
    <w:rsid w:val="00B16614"/>
    <w:rsid w:val="00B166AD"/>
    <w:rsid w:val="00B16875"/>
    <w:rsid w:val="00B16A7F"/>
    <w:rsid w:val="00B16B66"/>
    <w:rsid w:val="00B16BC8"/>
    <w:rsid w:val="00B16E14"/>
    <w:rsid w:val="00B17375"/>
    <w:rsid w:val="00B17626"/>
    <w:rsid w:val="00B177C8"/>
    <w:rsid w:val="00B177D5"/>
    <w:rsid w:val="00B17A2C"/>
    <w:rsid w:val="00B17EEE"/>
    <w:rsid w:val="00B20372"/>
    <w:rsid w:val="00B20900"/>
    <w:rsid w:val="00B20DC4"/>
    <w:rsid w:val="00B20DDF"/>
    <w:rsid w:val="00B20F6D"/>
    <w:rsid w:val="00B217D8"/>
    <w:rsid w:val="00B21BC8"/>
    <w:rsid w:val="00B2219E"/>
    <w:rsid w:val="00B22211"/>
    <w:rsid w:val="00B2226D"/>
    <w:rsid w:val="00B2260B"/>
    <w:rsid w:val="00B22664"/>
    <w:rsid w:val="00B22720"/>
    <w:rsid w:val="00B227D4"/>
    <w:rsid w:val="00B22DB1"/>
    <w:rsid w:val="00B23015"/>
    <w:rsid w:val="00B23F30"/>
    <w:rsid w:val="00B244DA"/>
    <w:rsid w:val="00B24821"/>
    <w:rsid w:val="00B24BEF"/>
    <w:rsid w:val="00B24D95"/>
    <w:rsid w:val="00B25A42"/>
    <w:rsid w:val="00B25B40"/>
    <w:rsid w:val="00B25CBA"/>
    <w:rsid w:val="00B25E44"/>
    <w:rsid w:val="00B25EA1"/>
    <w:rsid w:val="00B26251"/>
    <w:rsid w:val="00B265A7"/>
    <w:rsid w:val="00B26C53"/>
    <w:rsid w:val="00B26DD3"/>
    <w:rsid w:val="00B26F36"/>
    <w:rsid w:val="00B2749D"/>
    <w:rsid w:val="00B276D7"/>
    <w:rsid w:val="00B27A4A"/>
    <w:rsid w:val="00B27A9B"/>
    <w:rsid w:val="00B27D2C"/>
    <w:rsid w:val="00B27FA4"/>
    <w:rsid w:val="00B30633"/>
    <w:rsid w:val="00B306B9"/>
    <w:rsid w:val="00B309C3"/>
    <w:rsid w:val="00B30B07"/>
    <w:rsid w:val="00B30B70"/>
    <w:rsid w:val="00B310F1"/>
    <w:rsid w:val="00B31332"/>
    <w:rsid w:val="00B31BF6"/>
    <w:rsid w:val="00B32025"/>
    <w:rsid w:val="00B3282E"/>
    <w:rsid w:val="00B328D3"/>
    <w:rsid w:val="00B32C2C"/>
    <w:rsid w:val="00B32D45"/>
    <w:rsid w:val="00B33422"/>
    <w:rsid w:val="00B33D23"/>
    <w:rsid w:val="00B33D90"/>
    <w:rsid w:val="00B3414D"/>
    <w:rsid w:val="00B34354"/>
    <w:rsid w:val="00B3446C"/>
    <w:rsid w:val="00B34971"/>
    <w:rsid w:val="00B34D3E"/>
    <w:rsid w:val="00B34E74"/>
    <w:rsid w:val="00B353D6"/>
    <w:rsid w:val="00B357B6"/>
    <w:rsid w:val="00B35922"/>
    <w:rsid w:val="00B36390"/>
    <w:rsid w:val="00B36452"/>
    <w:rsid w:val="00B36A2C"/>
    <w:rsid w:val="00B36F66"/>
    <w:rsid w:val="00B373CD"/>
    <w:rsid w:val="00B3767C"/>
    <w:rsid w:val="00B3775E"/>
    <w:rsid w:val="00B37A9E"/>
    <w:rsid w:val="00B37B01"/>
    <w:rsid w:val="00B37F34"/>
    <w:rsid w:val="00B403D7"/>
    <w:rsid w:val="00B40DB7"/>
    <w:rsid w:val="00B40F37"/>
    <w:rsid w:val="00B41A1D"/>
    <w:rsid w:val="00B41C0C"/>
    <w:rsid w:val="00B424ED"/>
    <w:rsid w:val="00B429E6"/>
    <w:rsid w:val="00B430E6"/>
    <w:rsid w:val="00B43524"/>
    <w:rsid w:val="00B44096"/>
    <w:rsid w:val="00B4448A"/>
    <w:rsid w:val="00B444FF"/>
    <w:rsid w:val="00B446E9"/>
    <w:rsid w:val="00B44A25"/>
    <w:rsid w:val="00B44A9B"/>
    <w:rsid w:val="00B44DB2"/>
    <w:rsid w:val="00B45042"/>
    <w:rsid w:val="00B451FE"/>
    <w:rsid w:val="00B4529E"/>
    <w:rsid w:val="00B453B0"/>
    <w:rsid w:val="00B456C8"/>
    <w:rsid w:val="00B45E0A"/>
    <w:rsid w:val="00B45EC6"/>
    <w:rsid w:val="00B4641F"/>
    <w:rsid w:val="00B47010"/>
    <w:rsid w:val="00B47267"/>
    <w:rsid w:val="00B47977"/>
    <w:rsid w:val="00B47A4F"/>
    <w:rsid w:val="00B47D15"/>
    <w:rsid w:val="00B47FA2"/>
    <w:rsid w:val="00B50ADC"/>
    <w:rsid w:val="00B50B8D"/>
    <w:rsid w:val="00B50C9B"/>
    <w:rsid w:val="00B50F65"/>
    <w:rsid w:val="00B5112D"/>
    <w:rsid w:val="00B5166A"/>
    <w:rsid w:val="00B517EA"/>
    <w:rsid w:val="00B518BC"/>
    <w:rsid w:val="00B519F6"/>
    <w:rsid w:val="00B51C59"/>
    <w:rsid w:val="00B52C79"/>
    <w:rsid w:val="00B53454"/>
    <w:rsid w:val="00B5373D"/>
    <w:rsid w:val="00B54017"/>
    <w:rsid w:val="00B542E3"/>
    <w:rsid w:val="00B55445"/>
    <w:rsid w:val="00B55446"/>
    <w:rsid w:val="00B55655"/>
    <w:rsid w:val="00B55678"/>
    <w:rsid w:val="00B559A5"/>
    <w:rsid w:val="00B55AC0"/>
    <w:rsid w:val="00B55B04"/>
    <w:rsid w:val="00B55B14"/>
    <w:rsid w:val="00B55DC2"/>
    <w:rsid w:val="00B56231"/>
    <w:rsid w:val="00B56313"/>
    <w:rsid w:val="00B56439"/>
    <w:rsid w:val="00B5655B"/>
    <w:rsid w:val="00B569B8"/>
    <w:rsid w:val="00B57454"/>
    <w:rsid w:val="00B5771F"/>
    <w:rsid w:val="00B578C3"/>
    <w:rsid w:val="00B57C25"/>
    <w:rsid w:val="00B57E53"/>
    <w:rsid w:val="00B601D6"/>
    <w:rsid w:val="00B60258"/>
    <w:rsid w:val="00B60AE1"/>
    <w:rsid w:val="00B60D7A"/>
    <w:rsid w:val="00B60FD1"/>
    <w:rsid w:val="00B61407"/>
    <w:rsid w:val="00B616F9"/>
    <w:rsid w:val="00B61C10"/>
    <w:rsid w:val="00B61D9D"/>
    <w:rsid w:val="00B61EE4"/>
    <w:rsid w:val="00B621DD"/>
    <w:rsid w:val="00B628CC"/>
    <w:rsid w:val="00B63B57"/>
    <w:rsid w:val="00B63C6B"/>
    <w:rsid w:val="00B645D8"/>
    <w:rsid w:val="00B64C40"/>
    <w:rsid w:val="00B651D2"/>
    <w:rsid w:val="00B65BCF"/>
    <w:rsid w:val="00B65C37"/>
    <w:rsid w:val="00B662AD"/>
    <w:rsid w:val="00B66896"/>
    <w:rsid w:val="00B66964"/>
    <w:rsid w:val="00B66AFD"/>
    <w:rsid w:val="00B66BAB"/>
    <w:rsid w:val="00B66DF9"/>
    <w:rsid w:val="00B67043"/>
    <w:rsid w:val="00B67251"/>
    <w:rsid w:val="00B67B19"/>
    <w:rsid w:val="00B7033A"/>
    <w:rsid w:val="00B708D0"/>
    <w:rsid w:val="00B70E0D"/>
    <w:rsid w:val="00B7113A"/>
    <w:rsid w:val="00B71187"/>
    <w:rsid w:val="00B7138F"/>
    <w:rsid w:val="00B71587"/>
    <w:rsid w:val="00B72120"/>
    <w:rsid w:val="00B72706"/>
    <w:rsid w:val="00B72FB2"/>
    <w:rsid w:val="00B73E7F"/>
    <w:rsid w:val="00B740E3"/>
    <w:rsid w:val="00B7412D"/>
    <w:rsid w:val="00B74286"/>
    <w:rsid w:val="00B7439A"/>
    <w:rsid w:val="00B747D4"/>
    <w:rsid w:val="00B749B9"/>
    <w:rsid w:val="00B74A53"/>
    <w:rsid w:val="00B74C3D"/>
    <w:rsid w:val="00B751AB"/>
    <w:rsid w:val="00B75660"/>
    <w:rsid w:val="00B7648F"/>
    <w:rsid w:val="00B76611"/>
    <w:rsid w:val="00B768B5"/>
    <w:rsid w:val="00B76BBE"/>
    <w:rsid w:val="00B770DF"/>
    <w:rsid w:val="00B77450"/>
    <w:rsid w:val="00B77A33"/>
    <w:rsid w:val="00B77CB2"/>
    <w:rsid w:val="00B806DE"/>
    <w:rsid w:val="00B80A4F"/>
    <w:rsid w:val="00B80DB3"/>
    <w:rsid w:val="00B80DE3"/>
    <w:rsid w:val="00B80F3B"/>
    <w:rsid w:val="00B8145C"/>
    <w:rsid w:val="00B81553"/>
    <w:rsid w:val="00B8183D"/>
    <w:rsid w:val="00B81AA2"/>
    <w:rsid w:val="00B81D1E"/>
    <w:rsid w:val="00B8232F"/>
    <w:rsid w:val="00B82720"/>
    <w:rsid w:val="00B8272E"/>
    <w:rsid w:val="00B8283E"/>
    <w:rsid w:val="00B82AFF"/>
    <w:rsid w:val="00B82D0A"/>
    <w:rsid w:val="00B82E8A"/>
    <w:rsid w:val="00B8392B"/>
    <w:rsid w:val="00B83A2A"/>
    <w:rsid w:val="00B83BD3"/>
    <w:rsid w:val="00B84250"/>
    <w:rsid w:val="00B847F6"/>
    <w:rsid w:val="00B84F70"/>
    <w:rsid w:val="00B85434"/>
    <w:rsid w:val="00B85554"/>
    <w:rsid w:val="00B85703"/>
    <w:rsid w:val="00B85DC0"/>
    <w:rsid w:val="00B85F1C"/>
    <w:rsid w:val="00B8625C"/>
    <w:rsid w:val="00B8680D"/>
    <w:rsid w:val="00B86931"/>
    <w:rsid w:val="00B86C1B"/>
    <w:rsid w:val="00B86F7D"/>
    <w:rsid w:val="00B871B8"/>
    <w:rsid w:val="00B872E5"/>
    <w:rsid w:val="00B874FD"/>
    <w:rsid w:val="00B904ED"/>
    <w:rsid w:val="00B90887"/>
    <w:rsid w:val="00B921B1"/>
    <w:rsid w:val="00B925D8"/>
    <w:rsid w:val="00B92631"/>
    <w:rsid w:val="00B9270D"/>
    <w:rsid w:val="00B92BBB"/>
    <w:rsid w:val="00B9331E"/>
    <w:rsid w:val="00B93C55"/>
    <w:rsid w:val="00B93CC6"/>
    <w:rsid w:val="00B93CF8"/>
    <w:rsid w:val="00B9433C"/>
    <w:rsid w:val="00B944F7"/>
    <w:rsid w:val="00B94826"/>
    <w:rsid w:val="00B94AC9"/>
    <w:rsid w:val="00B94CAB"/>
    <w:rsid w:val="00B94EBA"/>
    <w:rsid w:val="00B9543B"/>
    <w:rsid w:val="00B954E7"/>
    <w:rsid w:val="00B95519"/>
    <w:rsid w:val="00B95867"/>
    <w:rsid w:val="00B95999"/>
    <w:rsid w:val="00B95B86"/>
    <w:rsid w:val="00B95C6D"/>
    <w:rsid w:val="00B95C85"/>
    <w:rsid w:val="00B9611F"/>
    <w:rsid w:val="00B9681F"/>
    <w:rsid w:val="00B96D88"/>
    <w:rsid w:val="00B970CC"/>
    <w:rsid w:val="00B97A99"/>
    <w:rsid w:val="00B97BB4"/>
    <w:rsid w:val="00BA00B7"/>
    <w:rsid w:val="00BA064D"/>
    <w:rsid w:val="00BA07F3"/>
    <w:rsid w:val="00BA1246"/>
    <w:rsid w:val="00BA18F5"/>
    <w:rsid w:val="00BA1DED"/>
    <w:rsid w:val="00BA221D"/>
    <w:rsid w:val="00BA2901"/>
    <w:rsid w:val="00BA2C1A"/>
    <w:rsid w:val="00BA2CE5"/>
    <w:rsid w:val="00BA2D16"/>
    <w:rsid w:val="00BA2DD8"/>
    <w:rsid w:val="00BA3A14"/>
    <w:rsid w:val="00BA3BBD"/>
    <w:rsid w:val="00BA42DF"/>
    <w:rsid w:val="00BA46C9"/>
    <w:rsid w:val="00BA531F"/>
    <w:rsid w:val="00BA5436"/>
    <w:rsid w:val="00BA6039"/>
    <w:rsid w:val="00BA6047"/>
    <w:rsid w:val="00BA612D"/>
    <w:rsid w:val="00BA66E9"/>
    <w:rsid w:val="00BA6E0A"/>
    <w:rsid w:val="00BA6E76"/>
    <w:rsid w:val="00BA7034"/>
    <w:rsid w:val="00BA7473"/>
    <w:rsid w:val="00BA78FF"/>
    <w:rsid w:val="00BA7BF5"/>
    <w:rsid w:val="00BA7CF5"/>
    <w:rsid w:val="00BA7D23"/>
    <w:rsid w:val="00BA7D61"/>
    <w:rsid w:val="00BB066B"/>
    <w:rsid w:val="00BB0B73"/>
    <w:rsid w:val="00BB0CFA"/>
    <w:rsid w:val="00BB0DA9"/>
    <w:rsid w:val="00BB10C5"/>
    <w:rsid w:val="00BB10FF"/>
    <w:rsid w:val="00BB13FA"/>
    <w:rsid w:val="00BB14AC"/>
    <w:rsid w:val="00BB152A"/>
    <w:rsid w:val="00BB1A44"/>
    <w:rsid w:val="00BB205A"/>
    <w:rsid w:val="00BB2E4E"/>
    <w:rsid w:val="00BB2FB5"/>
    <w:rsid w:val="00BB302A"/>
    <w:rsid w:val="00BB351B"/>
    <w:rsid w:val="00BB375A"/>
    <w:rsid w:val="00BB3E2B"/>
    <w:rsid w:val="00BB427F"/>
    <w:rsid w:val="00BB4298"/>
    <w:rsid w:val="00BB4418"/>
    <w:rsid w:val="00BB4BE8"/>
    <w:rsid w:val="00BB50A7"/>
    <w:rsid w:val="00BB50AA"/>
    <w:rsid w:val="00BB5818"/>
    <w:rsid w:val="00BB58F6"/>
    <w:rsid w:val="00BB59AA"/>
    <w:rsid w:val="00BB59EB"/>
    <w:rsid w:val="00BB5F95"/>
    <w:rsid w:val="00BB600C"/>
    <w:rsid w:val="00BB64BF"/>
    <w:rsid w:val="00BB668E"/>
    <w:rsid w:val="00BB67D3"/>
    <w:rsid w:val="00BB6A4D"/>
    <w:rsid w:val="00BB783D"/>
    <w:rsid w:val="00BB7961"/>
    <w:rsid w:val="00BC0434"/>
    <w:rsid w:val="00BC0500"/>
    <w:rsid w:val="00BC05A9"/>
    <w:rsid w:val="00BC0A17"/>
    <w:rsid w:val="00BC0CF1"/>
    <w:rsid w:val="00BC0D39"/>
    <w:rsid w:val="00BC0DD9"/>
    <w:rsid w:val="00BC16F5"/>
    <w:rsid w:val="00BC1E44"/>
    <w:rsid w:val="00BC2094"/>
    <w:rsid w:val="00BC24B7"/>
    <w:rsid w:val="00BC407D"/>
    <w:rsid w:val="00BC4B5A"/>
    <w:rsid w:val="00BC4C56"/>
    <w:rsid w:val="00BC515A"/>
    <w:rsid w:val="00BC5B43"/>
    <w:rsid w:val="00BC6056"/>
    <w:rsid w:val="00BC633F"/>
    <w:rsid w:val="00BC6703"/>
    <w:rsid w:val="00BC6CDD"/>
    <w:rsid w:val="00BC6EA8"/>
    <w:rsid w:val="00BC6FD3"/>
    <w:rsid w:val="00BC780A"/>
    <w:rsid w:val="00BC7A70"/>
    <w:rsid w:val="00BD005F"/>
    <w:rsid w:val="00BD04C2"/>
    <w:rsid w:val="00BD06D3"/>
    <w:rsid w:val="00BD0CB9"/>
    <w:rsid w:val="00BD0DB8"/>
    <w:rsid w:val="00BD138B"/>
    <w:rsid w:val="00BD19AD"/>
    <w:rsid w:val="00BD3075"/>
    <w:rsid w:val="00BD3395"/>
    <w:rsid w:val="00BD34E4"/>
    <w:rsid w:val="00BD3903"/>
    <w:rsid w:val="00BD3BC2"/>
    <w:rsid w:val="00BD3D96"/>
    <w:rsid w:val="00BD3F3F"/>
    <w:rsid w:val="00BD427B"/>
    <w:rsid w:val="00BD4342"/>
    <w:rsid w:val="00BD4438"/>
    <w:rsid w:val="00BD45C5"/>
    <w:rsid w:val="00BD499D"/>
    <w:rsid w:val="00BD4B46"/>
    <w:rsid w:val="00BD4D85"/>
    <w:rsid w:val="00BD5019"/>
    <w:rsid w:val="00BD5208"/>
    <w:rsid w:val="00BD5755"/>
    <w:rsid w:val="00BD58D4"/>
    <w:rsid w:val="00BD59E1"/>
    <w:rsid w:val="00BD5A7F"/>
    <w:rsid w:val="00BD5DC0"/>
    <w:rsid w:val="00BD67B6"/>
    <w:rsid w:val="00BD6C7D"/>
    <w:rsid w:val="00BD6DCD"/>
    <w:rsid w:val="00BD7056"/>
    <w:rsid w:val="00BD7640"/>
    <w:rsid w:val="00BD7C89"/>
    <w:rsid w:val="00BE0426"/>
    <w:rsid w:val="00BE06CC"/>
    <w:rsid w:val="00BE11E2"/>
    <w:rsid w:val="00BE125A"/>
    <w:rsid w:val="00BE143F"/>
    <w:rsid w:val="00BE14B5"/>
    <w:rsid w:val="00BE19D9"/>
    <w:rsid w:val="00BE2472"/>
    <w:rsid w:val="00BE24AA"/>
    <w:rsid w:val="00BE25AC"/>
    <w:rsid w:val="00BE26A9"/>
    <w:rsid w:val="00BE2932"/>
    <w:rsid w:val="00BE2964"/>
    <w:rsid w:val="00BE2C81"/>
    <w:rsid w:val="00BE375E"/>
    <w:rsid w:val="00BE392C"/>
    <w:rsid w:val="00BE3C17"/>
    <w:rsid w:val="00BE3E81"/>
    <w:rsid w:val="00BE3EC7"/>
    <w:rsid w:val="00BE52EC"/>
    <w:rsid w:val="00BE5C56"/>
    <w:rsid w:val="00BE5C82"/>
    <w:rsid w:val="00BE60AF"/>
    <w:rsid w:val="00BE60F9"/>
    <w:rsid w:val="00BE612D"/>
    <w:rsid w:val="00BE633A"/>
    <w:rsid w:val="00BE6415"/>
    <w:rsid w:val="00BE7250"/>
    <w:rsid w:val="00BE73FF"/>
    <w:rsid w:val="00BE7859"/>
    <w:rsid w:val="00BE7A5E"/>
    <w:rsid w:val="00BF0331"/>
    <w:rsid w:val="00BF0662"/>
    <w:rsid w:val="00BF116E"/>
    <w:rsid w:val="00BF1815"/>
    <w:rsid w:val="00BF18BF"/>
    <w:rsid w:val="00BF19A4"/>
    <w:rsid w:val="00BF1A70"/>
    <w:rsid w:val="00BF1BEA"/>
    <w:rsid w:val="00BF1E88"/>
    <w:rsid w:val="00BF1E93"/>
    <w:rsid w:val="00BF1FCC"/>
    <w:rsid w:val="00BF2000"/>
    <w:rsid w:val="00BF2358"/>
    <w:rsid w:val="00BF2D68"/>
    <w:rsid w:val="00BF30E2"/>
    <w:rsid w:val="00BF31B6"/>
    <w:rsid w:val="00BF32D0"/>
    <w:rsid w:val="00BF334B"/>
    <w:rsid w:val="00BF3356"/>
    <w:rsid w:val="00BF3ADE"/>
    <w:rsid w:val="00BF3B9A"/>
    <w:rsid w:val="00BF3E4F"/>
    <w:rsid w:val="00BF4222"/>
    <w:rsid w:val="00BF4777"/>
    <w:rsid w:val="00BF4CEA"/>
    <w:rsid w:val="00BF4F2B"/>
    <w:rsid w:val="00BF4F68"/>
    <w:rsid w:val="00BF500C"/>
    <w:rsid w:val="00BF5371"/>
    <w:rsid w:val="00BF552E"/>
    <w:rsid w:val="00BF5711"/>
    <w:rsid w:val="00BF5923"/>
    <w:rsid w:val="00BF5A0B"/>
    <w:rsid w:val="00BF6117"/>
    <w:rsid w:val="00BF6694"/>
    <w:rsid w:val="00BF67E0"/>
    <w:rsid w:val="00BF7217"/>
    <w:rsid w:val="00BF75D3"/>
    <w:rsid w:val="00BF79C0"/>
    <w:rsid w:val="00BF7DD3"/>
    <w:rsid w:val="00BF7F05"/>
    <w:rsid w:val="00C000D6"/>
    <w:rsid w:val="00C0010A"/>
    <w:rsid w:val="00C007C1"/>
    <w:rsid w:val="00C00863"/>
    <w:rsid w:val="00C00B41"/>
    <w:rsid w:val="00C013A5"/>
    <w:rsid w:val="00C015BB"/>
    <w:rsid w:val="00C016F2"/>
    <w:rsid w:val="00C018AA"/>
    <w:rsid w:val="00C01957"/>
    <w:rsid w:val="00C01AB7"/>
    <w:rsid w:val="00C01D7A"/>
    <w:rsid w:val="00C01DA8"/>
    <w:rsid w:val="00C01EDC"/>
    <w:rsid w:val="00C01F6C"/>
    <w:rsid w:val="00C0231F"/>
    <w:rsid w:val="00C026EE"/>
    <w:rsid w:val="00C02C28"/>
    <w:rsid w:val="00C02D25"/>
    <w:rsid w:val="00C02E63"/>
    <w:rsid w:val="00C03317"/>
    <w:rsid w:val="00C03708"/>
    <w:rsid w:val="00C03887"/>
    <w:rsid w:val="00C038D7"/>
    <w:rsid w:val="00C040A7"/>
    <w:rsid w:val="00C04476"/>
    <w:rsid w:val="00C0448A"/>
    <w:rsid w:val="00C04637"/>
    <w:rsid w:val="00C0472C"/>
    <w:rsid w:val="00C04C70"/>
    <w:rsid w:val="00C04D6C"/>
    <w:rsid w:val="00C04EE3"/>
    <w:rsid w:val="00C05489"/>
    <w:rsid w:val="00C057FC"/>
    <w:rsid w:val="00C05F7A"/>
    <w:rsid w:val="00C05F95"/>
    <w:rsid w:val="00C05FC7"/>
    <w:rsid w:val="00C06126"/>
    <w:rsid w:val="00C0612C"/>
    <w:rsid w:val="00C069FB"/>
    <w:rsid w:val="00C070E8"/>
    <w:rsid w:val="00C0712F"/>
    <w:rsid w:val="00C073A3"/>
    <w:rsid w:val="00C07451"/>
    <w:rsid w:val="00C07712"/>
    <w:rsid w:val="00C0794A"/>
    <w:rsid w:val="00C0794C"/>
    <w:rsid w:val="00C07CA1"/>
    <w:rsid w:val="00C07E64"/>
    <w:rsid w:val="00C07F3A"/>
    <w:rsid w:val="00C07FC7"/>
    <w:rsid w:val="00C10033"/>
    <w:rsid w:val="00C100D5"/>
    <w:rsid w:val="00C1034D"/>
    <w:rsid w:val="00C10465"/>
    <w:rsid w:val="00C105F4"/>
    <w:rsid w:val="00C10A21"/>
    <w:rsid w:val="00C11460"/>
    <w:rsid w:val="00C115A5"/>
    <w:rsid w:val="00C11CE2"/>
    <w:rsid w:val="00C12272"/>
    <w:rsid w:val="00C12514"/>
    <w:rsid w:val="00C126A6"/>
    <w:rsid w:val="00C127AA"/>
    <w:rsid w:val="00C1280C"/>
    <w:rsid w:val="00C12B1A"/>
    <w:rsid w:val="00C12B23"/>
    <w:rsid w:val="00C12C95"/>
    <w:rsid w:val="00C12DFB"/>
    <w:rsid w:val="00C12F8D"/>
    <w:rsid w:val="00C13099"/>
    <w:rsid w:val="00C1313E"/>
    <w:rsid w:val="00C13259"/>
    <w:rsid w:val="00C13360"/>
    <w:rsid w:val="00C13593"/>
    <w:rsid w:val="00C136AF"/>
    <w:rsid w:val="00C136D9"/>
    <w:rsid w:val="00C13A11"/>
    <w:rsid w:val="00C13EAA"/>
    <w:rsid w:val="00C13F5B"/>
    <w:rsid w:val="00C14152"/>
    <w:rsid w:val="00C1437E"/>
    <w:rsid w:val="00C1460B"/>
    <w:rsid w:val="00C14D54"/>
    <w:rsid w:val="00C14EE6"/>
    <w:rsid w:val="00C14FD4"/>
    <w:rsid w:val="00C15107"/>
    <w:rsid w:val="00C1524F"/>
    <w:rsid w:val="00C156DC"/>
    <w:rsid w:val="00C1575B"/>
    <w:rsid w:val="00C15777"/>
    <w:rsid w:val="00C157BD"/>
    <w:rsid w:val="00C159FF"/>
    <w:rsid w:val="00C15AAB"/>
    <w:rsid w:val="00C15AED"/>
    <w:rsid w:val="00C15BEB"/>
    <w:rsid w:val="00C15F5D"/>
    <w:rsid w:val="00C16125"/>
    <w:rsid w:val="00C16C7D"/>
    <w:rsid w:val="00C16CE8"/>
    <w:rsid w:val="00C172D4"/>
    <w:rsid w:val="00C177AC"/>
    <w:rsid w:val="00C17A40"/>
    <w:rsid w:val="00C200F5"/>
    <w:rsid w:val="00C2065B"/>
    <w:rsid w:val="00C20856"/>
    <w:rsid w:val="00C20B86"/>
    <w:rsid w:val="00C2106B"/>
    <w:rsid w:val="00C212B1"/>
    <w:rsid w:val="00C215AC"/>
    <w:rsid w:val="00C21D42"/>
    <w:rsid w:val="00C22091"/>
    <w:rsid w:val="00C224CF"/>
    <w:rsid w:val="00C2291D"/>
    <w:rsid w:val="00C22F04"/>
    <w:rsid w:val="00C231EB"/>
    <w:rsid w:val="00C23317"/>
    <w:rsid w:val="00C237FB"/>
    <w:rsid w:val="00C238C4"/>
    <w:rsid w:val="00C240FC"/>
    <w:rsid w:val="00C241C0"/>
    <w:rsid w:val="00C24828"/>
    <w:rsid w:val="00C249A4"/>
    <w:rsid w:val="00C249CE"/>
    <w:rsid w:val="00C24A4B"/>
    <w:rsid w:val="00C252A4"/>
    <w:rsid w:val="00C25370"/>
    <w:rsid w:val="00C254E2"/>
    <w:rsid w:val="00C25A6C"/>
    <w:rsid w:val="00C25F40"/>
    <w:rsid w:val="00C26258"/>
    <w:rsid w:val="00C263E1"/>
    <w:rsid w:val="00C26464"/>
    <w:rsid w:val="00C26E74"/>
    <w:rsid w:val="00C26E83"/>
    <w:rsid w:val="00C27250"/>
    <w:rsid w:val="00C273BE"/>
    <w:rsid w:val="00C273BF"/>
    <w:rsid w:val="00C2751B"/>
    <w:rsid w:val="00C27526"/>
    <w:rsid w:val="00C276C4"/>
    <w:rsid w:val="00C27938"/>
    <w:rsid w:val="00C27BBC"/>
    <w:rsid w:val="00C30038"/>
    <w:rsid w:val="00C30190"/>
    <w:rsid w:val="00C306E1"/>
    <w:rsid w:val="00C30C69"/>
    <w:rsid w:val="00C31356"/>
    <w:rsid w:val="00C31482"/>
    <w:rsid w:val="00C314DE"/>
    <w:rsid w:val="00C31958"/>
    <w:rsid w:val="00C319E5"/>
    <w:rsid w:val="00C31CAB"/>
    <w:rsid w:val="00C31F0C"/>
    <w:rsid w:val="00C334DA"/>
    <w:rsid w:val="00C336AF"/>
    <w:rsid w:val="00C3377E"/>
    <w:rsid w:val="00C33B11"/>
    <w:rsid w:val="00C33C48"/>
    <w:rsid w:val="00C342C8"/>
    <w:rsid w:val="00C3468E"/>
    <w:rsid w:val="00C3491E"/>
    <w:rsid w:val="00C34B30"/>
    <w:rsid w:val="00C34C1D"/>
    <w:rsid w:val="00C3547C"/>
    <w:rsid w:val="00C35709"/>
    <w:rsid w:val="00C35886"/>
    <w:rsid w:val="00C3589D"/>
    <w:rsid w:val="00C35A50"/>
    <w:rsid w:val="00C35C0C"/>
    <w:rsid w:val="00C3616F"/>
    <w:rsid w:val="00C364E8"/>
    <w:rsid w:val="00C36C17"/>
    <w:rsid w:val="00C37469"/>
    <w:rsid w:val="00C37871"/>
    <w:rsid w:val="00C37E82"/>
    <w:rsid w:val="00C37ED9"/>
    <w:rsid w:val="00C402BC"/>
    <w:rsid w:val="00C4063A"/>
    <w:rsid w:val="00C406CA"/>
    <w:rsid w:val="00C409CA"/>
    <w:rsid w:val="00C40E16"/>
    <w:rsid w:val="00C40E77"/>
    <w:rsid w:val="00C4118B"/>
    <w:rsid w:val="00C4157F"/>
    <w:rsid w:val="00C41641"/>
    <w:rsid w:val="00C41676"/>
    <w:rsid w:val="00C41A13"/>
    <w:rsid w:val="00C41E04"/>
    <w:rsid w:val="00C41E79"/>
    <w:rsid w:val="00C41F8B"/>
    <w:rsid w:val="00C421CC"/>
    <w:rsid w:val="00C42470"/>
    <w:rsid w:val="00C42753"/>
    <w:rsid w:val="00C429E0"/>
    <w:rsid w:val="00C42B15"/>
    <w:rsid w:val="00C42DFC"/>
    <w:rsid w:val="00C43731"/>
    <w:rsid w:val="00C4378B"/>
    <w:rsid w:val="00C4380A"/>
    <w:rsid w:val="00C43A90"/>
    <w:rsid w:val="00C43F60"/>
    <w:rsid w:val="00C441C6"/>
    <w:rsid w:val="00C44308"/>
    <w:rsid w:val="00C4457D"/>
    <w:rsid w:val="00C4477A"/>
    <w:rsid w:val="00C44C13"/>
    <w:rsid w:val="00C4540F"/>
    <w:rsid w:val="00C45496"/>
    <w:rsid w:val="00C4600C"/>
    <w:rsid w:val="00C4638A"/>
    <w:rsid w:val="00C46A1D"/>
    <w:rsid w:val="00C46C1B"/>
    <w:rsid w:val="00C46E3A"/>
    <w:rsid w:val="00C46FB9"/>
    <w:rsid w:val="00C47303"/>
    <w:rsid w:val="00C47BD7"/>
    <w:rsid w:val="00C47D9D"/>
    <w:rsid w:val="00C47DEB"/>
    <w:rsid w:val="00C50020"/>
    <w:rsid w:val="00C50050"/>
    <w:rsid w:val="00C5083A"/>
    <w:rsid w:val="00C50A4C"/>
    <w:rsid w:val="00C51177"/>
    <w:rsid w:val="00C511FE"/>
    <w:rsid w:val="00C51515"/>
    <w:rsid w:val="00C51865"/>
    <w:rsid w:val="00C51E7B"/>
    <w:rsid w:val="00C52399"/>
    <w:rsid w:val="00C525EE"/>
    <w:rsid w:val="00C52895"/>
    <w:rsid w:val="00C52A75"/>
    <w:rsid w:val="00C52B22"/>
    <w:rsid w:val="00C52D64"/>
    <w:rsid w:val="00C530A8"/>
    <w:rsid w:val="00C5334A"/>
    <w:rsid w:val="00C5363F"/>
    <w:rsid w:val="00C53A3D"/>
    <w:rsid w:val="00C53B16"/>
    <w:rsid w:val="00C53B3E"/>
    <w:rsid w:val="00C53CC9"/>
    <w:rsid w:val="00C53D9D"/>
    <w:rsid w:val="00C54489"/>
    <w:rsid w:val="00C5460D"/>
    <w:rsid w:val="00C54C21"/>
    <w:rsid w:val="00C550F7"/>
    <w:rsid w:val="00C5555B"/>
    <w:rsid w:val="00C55641"/>
    <w:rsid w:val="00C55BA0"/>
    <w:rsid w:val="00C55DA3"/>
    <w:rsid w:val="00C561DB"/>
    <w:rsid w:val="00C56D71"/>
    <w:rsid w:val="00C577CE"/>
    <w:rsid w:val="00C57D53"/>
    <w:rsid w:val="00C57E3E"/>
    <w:rsid w:val="00C601DA"/>
    <w:rsid w:val="00C604A8"/>
    <w:rsid w:val="00C60FE4"/>
    <w:rsid w:val="00C610E7"/>
    <w:rsid w:val="00C6121F"/>
    <w:rsid w:val="00C616B4"/>
    <w:rsid w:val="00C618D8"/>
    <w:rsid w:val="00C61941"/>
    <w:rsid w:val="00C61D9E"/>
    <w:rsid w:val="00C61EED"/>
    <w:rsid w:val="00C61F83"/>
    <w:rsid w:val="00C620A1"/>
    <w:rsid w:val="00C626D3"/>
    <w:rsid w:val="00C62C50"/>
    <w:rsid w:val="00C63091"/>
    <w:rsid w:val="00C6320E"/>
    <w:rsid w:val="00C6327C"/>
    <w:rsid w:val="00C633A7"/>
    <w:rsid w:val="00C63652"/>
    <w:rsid w:val="00C6388E"/>
    <w:rsid w:val="00C63C13"/>
    <w:rsid w:val="00C63E1B"/>
    <w:rsid w:val="00C64223"/>
    <w:rsid w:val="00C6487D"/>
    <w:rsid w:val="00C64BE0"/>
    <w:rsid w:val="00C64D78"/>
    <w:rsid w:val="00C64DD6"/>
    <w:rsid w:val="00C652D8"/>
    <w:rsid w:val="00C65495"/>
    <w:rsid w:val="00C6565A"/>
    <w:rsid w:val="00C6575D"/>
    <w:rsid w:val="00C65D68"/>
    <w:rsid w:val="00C65F5D"/>
    <w:rsid w:val="00C66295"/>
    <w:rsid w:val="00C662DB"/>
    <w:rsid w:val="00C664DE"/>
    <w:rsid w:val="00C66725"/>
    <w:rsid w:val="00C669EC"/>
    <w:rsid w:val="00C66D2A"/>
    <w:rsid w:val="00C672DD"/>
    <w:rsid w:val="00C674FA"/>
    <w:rsid w:val="00C67755"/>
    <w:rsid w:val="00C67818"/>
    <w:rsid w:val="00C67992"/>
    <w:rsid w:val="00C679FF"/>
    <w:rsid w:val="00C67B00"/>
    <w:rsid w:val="00C67BCC"/>
    <w:rsid w:val="00C700FF"/>
    <w:rsid w:val="00C7036F"/>
    <w:rsid w:val="00C7050F"/>
    <w:rsid w:val="00C70990"/>
    <w:rsid w:val="00C70D9D"/>
    <w:rsid w:val="00C70DF1"/>
    <w:rsid w:val="00C70FE1"/>
    <w:rsid w:val="00C71120"/>
    <w:rsid w:val="00C7136C"/>
    <w:rsid w:val="00C7159F"/>
    <w:rsid w:val="00C71A00"/>
    <w:rsid w:val="00C71BF1"/>
    <w:rsid w:val="00C72503"/>
    <w:rsid w:val="00C72640"/>
    <w:rsid w:val="00C729AE"/>
    <w:rsid w:val="00C732CB"/>
    <w:rsid w:val="00C73341"/>
    <w:rsid w:val="00C7393D"/>
    <w:rsid w:val="00C73AD6"/>
    <w:rsid w:val="00C74049"/>
    <w:rsid w:val="00C74C0F"/>
    <w:rsid w:val="00C74E37"/>
    <w:rsid w:val="00C74FBC"/>
    <w:rsid w:val="00C74FE1"/>
    <w:rsid w:val="00C7503F"/>
    <w:rsid w:val="00C75B32"/>
    <w:rsid w:val="00C75D4A"/>
    <w:rsid w:val="00C7641B"/>
    <w:rsid w:val="00C7686A"/>
    <w:rsid w:val="00C76F12"/>
    <w:rsid w:val="00C77509"/>
    <w:rsid w:val="00C77C03"/>
    <w:rsid w:val="00C77C2D"/>
    <w:rsid w:val="00C80200"/>
    <w:rsid w:val="00C802B2"/>
    <w:rsid w:val="00C80308"/>
    <w:rsid w:val="00C805AF"/>
    <w:rsid w:val="00C80804"/>
    <w:rsid w:val="00C8082C"/>
    <w:rsid w:val="00C80A9A"/>
    <w:rsid w:val="00C80B5C"/>
    <w:rsid w:val="00C80F2F"/>
    <w:rsid w:val="00C812F8"/>
    <w:rsid w:val="00C81C18"/>
    <w:rsid w:val="00C824B6"/>
    <w:rsid w:val="00C82AA6"/>
    <w:rsid w:val="00C82E37"/>
    <w:rsid w:val="00C82F0C"/>
    <w:rsid w:val="00C8321B"/>
    <w:rsid w:val="00C83E0C"/>
    <w:rsid w:val="00C84105"/>
    <w:rsid w:val="00C84166"/>
    <w:rsid w:val="00C8454C"/>
    <w:rsid w:val="00C8459D"/>
    <w:rsid w:val="00C8474B"/>
    <w:rsid w:val="00C8475A"/>
    <w:rsid w:val="00C84A30"/>
    <w:rsid w:val="00C84C01"/>
    <w:rsid w:val="00C84CEE"/>
    <w:rsid w:val="00C85806"/>
    <w:rsid w:val="00C858DA"/>
    <w:rsid w:val="00C85921"/>
    <w:rsid w:val="00C859EF"/>
    <w:rsid w:val="00C85B9B"/>
    <w:rsid w:val="00C85BC9"/>
    <w:rsid w:val="00C85CE1"/>
    <w:rsid w:val="00C85E7D"/>
    <w:rsid w:val="00C85EF6"/>
    <w:rsid w:val="00C86655"/>
    <w:rsid w:val="00C8699F"/>
    <w:rsid w:val="00C86BB5"/>
    <w:rsid w:val="00C86CB3"/>
    <w:rsid w:val="00C86F59"/>
    <w:rsid w:val="00C8739D"/>
    <w:rsid w:val="00C87714"/>
    <w:rsid w:val="00C87B5A"/>
    <w:rsid w:val="00C87C1A"/>
    <w:rsid w:val="00C87F2D"/>
    <w:rsid w:val="00C90466"/>
    <w:rsid w:val="00C9055B"/>
    <w:rsid w:val="00C909DB"/>
    <w:rsid w:val="00C90E61"/>
    <w:rsid w:val="00C912F4"/>
    <w:rsid w:val="00C91D79"/>
    <w:rsid w:val="00C920C9"/>
    <w:rsid w:val="00C9242D"/>
    <w:rsid w:val="00C924CF"/>
    <w:rsid w:val="00C93467"/>
    <w:rsid w:val="00C93AC4"/>
    <w:rsid w:val="00C93DE6"/>
    <w:rsid w:val="00C940B1"/>
    <w:rsid w:val="00C94115"/>
    <w:rsid w:val="00C941B1"/>
    <w:rsid w:val="00C94452"/>
    <w:rsid w:val="00C94556"/>
    <w:rsid w:val="00C94AC9"/>
    <w:rsid w:val="00C94D1D"/>
    <w:rsid w:val="00C94FCB"/>
    <w:rsid w:val="00C95C7D"/>
    <w:rsid w:val="00C95FD9"/>
    <w:rsid w:val="00C9632C"/>
    <w:rsid w:val="00C965AE"/>
    <w:rsid w:val="00C96641"/>
    <w:rsid w:val="00C968E9"/>
    <w:rsid w:val="00C96C05"/>
    <w:rsid w:val="00C96DB9"/>
    <w:rsid w:val="00C96E05"/>
    <w:rsid w:val="00C97190"/>
    <w:rsid w:val="00C971AE"/>
    <w:rsid w:val="00C977F1"/>
    <w:rsid w:val="00C97877"/>
    <w:rsid w:val="00C97CB3"/>
    <w:rsid w:val="00CA0247"/>
    <w:rsid w:val="00CA0403"/>
    <w:rsid w:val="00CA068D"/>
    <w:rsid w:val="00CA0F24"/>
    <w:rsid w:val="00CA10B1"/>
    <w:rsid w:val="00CA12DE"/>
    <w:rsid w:val="00CA137A"/>
    <w:rsid w:val="00CA1633"/>
    <w:rsid w:val="00CA171E"/>
    <w:rsid w:val="00CA18C8"/>
    <w:rsid w:val="00CA1D55"/>
    <w:rsid w:val="00CA1EC5"/>
    <w:rsid w:val="00CA23C8"/>
    <w:rsid w:val="00CA2825"/>
    <w:rsid w:val="00CA287C"/>
    <w:rsid w:val="00CA2A6A"/>
    <w:rsid w:val="00CA2E86"/>
    <w:rsid w:val="00CA3179"/>
    <w:rsid w:val="00CA34B3"/>
    <w:rsid w:val="00CA4118"/>
    <w:rsid w:val="00CA4241"/>
    <w:rsid w:val="00CA46A9"/>
    <w:rsid w:val="00CA4ACC"/>
    <w:rsid w:val="00CA4BC1"/>
    <w:rsid w:val="00CA4D57"/>
    <w:rsid w:val="00CA4F48"/>
    <w:rsid w:val="00CA4FEB"/>
    <w:rsid w:val="00CA539D"/>
    <w:rsid w:val="00CA55B3"/>
    <w:rsid w:val="00CA5D41"/>
    <w:rsid w:val="00CA6802"/>
    <w:rsid w:val="00CA68B6"/>
    <w:rsid w:val="00CA6977"/>
    <w:rsid w:val="00CA69BD"/>
    <w:rsid w:val="00CA6B9A"/>
    <w:rsid w:val="00CA6DDF"/>
    <w:rsid w:val="00CA7207"/>
    <w:rsid w:val="00CA7B04"/>
    <w:rsid w:val="00CB0423"/>
    <w:rsid w:val="00CB0559"/>
    <w:rsid w:val="00CB095B"/>
    <w:rsid w:val="00CB0AD2"/>
    <w:rsid w:val="00CB0D9E"/>
    <w:rsid w:val="00CB1065"/>
    <w:rsid w:val="00CB1160"/>
    <w:rsid w:val="00CB14F8"/>
    <w:rsid w:val="00CB1586"/>
    <w:rsid w:val="00CB16C5"/>
    <w:rsid w:val="00CB1785"/>
    <w:rsid w:val="00CB1D30"/>
    <w:rsid w:val="00CB1EFA"/>
    <w:rsid w:val="00CB20D4"/>
    <w:rsid w:val="00CB242A"/>
    <w:rsid w:val="00CB25F4"/>
    <w:rsid w:val="00CB2B96"/>
    <w:rsid w:val="00CB2C96"/>
    <w:rsid w:val="00CB2CC2"/>
    <w:rsid w:val="00CB2E35"/>
    <w:rsid w:val="00CB32DC"/>
    <w:rsid w:val="00CB3507"/>
    <w:rsid w:val="00CB35AE"/>
    <w:rsid w:val="00CB38CE"/>
    <w:rsid w:val="00CB3BC6"/>
    <w:rsid w:val="00CB418E"/>
    <w:rsid w:val="00CB458F"/>
    <w:rsid w:val="00CB45CB"/>
    <w:rsid w:val="00CB4AE2"/>
    <w:rsid w:val="00CB4EC1"/>
    <w:rsid w:val="00CB5090"/>
    <w:rsid w:val="00CB5BE1"/>
    <w:rsid w:val="00CB5C12"/>
    <w:rsid w:val="00CB5C4E"/>
    <w:rsid w:val="00CB5D68"/>
    <w:rsid w:val="00CB604D"/>
    <w:rsid w:val="00CB617F"/>
    <w:rsid w:val="00CB642B"/>
    <w:rsid w:val="00CB6CD9"/>
    <w:rsid w:val="00CB7450"/>
    <w:rsid w:val="00CB7E85"/>
    <w:rsid w:val="00CC0028"/>
    <w:rsid w:val="00CC0423"/>
    <w:rsid w:val="00CC06C0"/>
    <w:rsid w:val="00CC08A9"/>
    <w:rsid w:val="00CC09AE"/>
    <w:rsid w:val="00CC0C3F"/>
    <w:rsid w:val="00CC0CD4"/>
    <w:rsid w:val="00CC0EF9"/>
    <w:rsid w:val="00CC11BB"/>
    <w:rsid w:val="00CC1838"/>
    <w:rsid w:val="00CC1C31"/>
    <w:rsid w:val="00CC24E3"/>
    <w:rsid w:val="00CC26B2"/>
    <w:rsid w:val="00CC2754"/>
    <w:rsid w:val="00CC27F5"/>
    <w:rsid w:val="00CC2D65"/>
    <w:rsid w:val="00CC2F87"/>
    <w:rsid w:val="00CC321B"/>
    <w:rsid w:val="00CC3A64"/>
    <w:rsid w:val="00CC3CE6"/>
    <w:rsid w:val="00CC3D53"/>
    <w:rsid w:val="00CC3E99"/>
    <w:rsid w:val="00CC4082"/>
    <w:rsid w:val="00CC48EC"/>
    <w:rsid w:val="00CC49E4"/>
    <w:rsid w:val="00CC525D"/>
    <w:rsid w:val="00CC53DD"/>
    <w:rsid w:val="00CC5668"/>
    <w:rsid w:val="00CC56C1"/>
    <w:rsid w:val="00CC5981"/>
    <w:rsid w:val="00CC5CBB"/>
    <w:rsid w:val="00CC5E00"/>
    <w:rsid w:val="00CC5E85"/>
    <w:rsid w:val="00CC60DE"/>
    <w:rsid w:val="00CC6408"/>
    <w:rsid w:val="00CC6625"/>
    <w:rsid w:val="00CC6806"/>
    <w:rsid w:val="00CC6D8B"/>
    <w:rsid w:val="00CC6EB5"/>
    <w:rsid w:val="00CC74AE"/>
    <w:rsid w:val="00CC7576"/>
    <w:rsid w:val="00CC7617"/>
    <w:rsid w:val="00CC7813"/>
    <w:rsid w:val="00CC7929"/>
    <w:rsid w:val="00CC7D54"/>
    <w:rsid w:val="00CC7E5A"/>
    <w:rsid w:val="00CD017E"/>
    <w:rsid w:val="00CD08FF"/>
    <w:rsid w:val="00CD0B94"/>
    <w:rsid w:val="00CD118D"/>
    <w:rsid w:val="00CD11C2"/>
    <w:rsid w:val="00CD1432"/>
    <w:rsid w:val="00CD1585"/>
    <w:rsid w:val="00CD1788"/>
    <w:rsid w:val="00CD1C6D"/>
    <w:rsid w:val="00CD2067"/>
    <w:rsid w:val="00CD24F0"/>
    <w:rsid w:val="00CD2535"/>
    <w:rsid w:val="00CD25D9"/>
    <w:rsid w:val="00CD28EE"/>
    <w:rsid w:val="00CD2A2F"/>
    <w:rsid w:val="00CD2E15"/>
    <w:rsid w:val="00CD3009"/>
    <w:rsid w:val="00CD336D"/>
    <w:rsid w:val="00CD3750"/>
    <w:rsid w:val="00CD3767"/>
    <w:rsid w:val="00CD37A7"/>
    <w:rsid w:val="00CD3A9F"/>
    <w:rsid w:val="00CD3D40"/>
    <w:rsid w:val="00CD3E2E"/>
    <w:rsid w:val="00CD3FB9"/>
    <w:rsid w:val="00CD41B5"/>
    <w:rsid w:val="00CD4694"/>
    <w:rsid w:val="00CD4699"/>
    <w:rsid w:val="00CD4804"/>
    <w:rsid w:val="00CD4E50"/>
    <w:rsid w:val="00CD4E77"/>
    <w:rsid w:val="00CD50FB"/>
    <w:rsid w:val="00CD5373"/>
    <w:rsid w:val="00CD5545"/>
    <w:rsid w:val="00CD5A34"/>
    <w:rsid w:val="00CD6039"/>
    <w:rsid w:val="00CD605D"/>
    <w:rsid w:val="00CD63ED"/>
    <w:rsid w:val="00CD68F2"/>
    <w:rsid w:val="00CD6A85"/>
    <w:rsid w:val="00CD6C5D"/>
    <w:rsid w:val="00CD6E79"/>
    <w:rsid w:val="00CD6EB0"/>
    <w:rsid w:val="00CD72F0"/>
    <w:rsid w:val="00CD7502"/>
    <w:rsid w:val="00CD758F"/>
    <w:rsid w:val="00CD7594"/>
    <w:rsid w:val="00CD7D87"/>
    <w:rsid w:val="00CE010A"/>
    <w:rsid w:val="00CE0327"/>
    <w:rsid w:val="00CE0699"/>
    <w:rsid w:val="00CE0C05"/>
    <w:rsid w:val="00CE0D21"/>
    <w:rsid w:val="00CE0FD8"/>
    <w:rsid w:val="00CE115B"/>
    <w:rsid w:val="00CE1AE0"/>
    <w:rsid w:val="00CE1C93"/>
    <w:rsid w:val="00CE1D83"/>
    <w:rsid w:val="00CE2557"/>
    <w:rsid w:val="00CE25F2"/>
    <w:rsid w:val="00CE296F"/>
    <w:rsid w:val="00CE2F46"/>
    <w:rsid w:val="00CE32A8"/>
    <w:rsid w:val="00CE376B"/>
    <w:rsid w:val="00CE3C78"/>
    <w:rsid w:val="00CE3FA7"/>
    <w:rsid w:val="00CE4618"/>
    <w:rsid w:val="00CE493A"/>
    <w:rsid w:val="00CE4E19"/>
    <w:rsid w:val="00CE5049"/>
    <w:rsid w:val="00CE537E"/>
    <w:rsid w:val="00CE5899"/>
    <w:rsid w:val="00CE5D33"/>
    <w:rsid w:val="00CE5DA7"/>
    <w:rsid w:val="00CE615C"/>
    <w:rsid w:val="00CE6547"/>
    <w:rsid w:val="00CE66C9"/>
    <w:rsid w:val="00CE6A7E"/>
    <w:rsid w:val="00CE6FDB"/>
    <w:rsid w:val="00CE7234"/>
    <w:rsid w:val="00CE736F"/>
    <w:rsid w:val="00CE75E7"/>
    <w:rsid w:val="00CE7ABE"/>
    <w:rsid w:val="00CF02FB"/>
    <w:rsid w:val="00CF031E"/>
    <w:rsid w:val="00CF0729"/>
    <w:rsid w:val="00CF07C6"/>
    <w:rsid w:val="00CF0901"/>
    <w:rsid w:val="00CF0C90"/>
    <w:rsid w:val="00CF0DAE"/>
    <w:rsid w:val="00CF1639"/>
    <w:rsid w:val="00CF1797"/>
    <w:rsid w:val="00CF1AB3"/>
    <w:rsid w:val="00CF1B7D"/>
    <w:rsid w:val="00CF1BDE"/>
    <w:rsid w:val="00CF212B"/>
    <w:rsid w:val="00CF2532"/>
    <w:rsid w:val="00CF25BC"/>
    <w:rsid w:val="00CF28BA"/>
    <w:rsid w:val="00CF2DD0"/>
    <w:rsid w:val="00CF2EE7"/>
    <w:rsid w:val="00CF2FA2"/>
    <w:rsid w:val="00CF3472"/>
    <w:rsid w:val="00CF34B3"/>
    <w:rsid w:val="00CF363C"/>
    <w:rsid w:val="00CF3DD3"/>
    <w:rsid w:val="00CF4403"/>
    <w:rsid w:val="00CF4549"/>
    <w:rsid w:val="00CF4DDD"/>
    <w:rsid w:val="00CF5441"/>
    <w:rsid w:val="00CF54A1"/>
    <w:rsid w:val="00CF5782"/>
    <w:rsid w:val="00CF5C23"/>
    <w:rsid w:val="00CF5CDA"/>
    <w:rsid w:val="00CF5FE7"/>
    <w:rsid w:val="00CF6387"/>
    <w:rsid w:val="00CF668E"/>
    <w:rsid w:val="00CF6FDA"/>
    <w:rsid w:val="00CF733B"/>
    <w:rsid w:val="00CF7C24"/>
    <w:rsid w:val="00CF7CE4"/>
    <w:rsid w:val="00CF7D86"/>
    <w:rsid w:val="00CF7EF0"/>
    <w:rsid w:val="00D002C6"/>
    <w:rsid w:val="00D004AE"/>
    <w:rsid w:val="00D00C81"/>
    <w:rsid w:val="00D01098"/>
    <w:rsid w:val="00D0127D"/>
    <w:rsid w:val="00D01291"/>
    <w:rsid w:val="00D0152C"/>
    <w:rsid w:val="00D015F0"/>
    <w:rsid w:val="00D01744"/>
    <w:rsid w:val="00D017E6"/>
    <w:rsid w:val="00D01FB1"/>
    <w:rsid w:val="00D0260E"/>
    <w:rsid w:val="00D02C31"/>
    <w:rsid w:val="00D02C66"/>
    <w:rsid w:val="00D02EC4"/>
    <w:rsid w:val="00D0347C"/>
    <w:rsid w:val="00D03812"/>
    <w:rsid w:val="00D03CAE"/>
    <w:rsid w:val="00D03EAC"/>
    <w:rsid w:val="00D03F49"/>
    <w:rsid w:val="00D04342"/>
    <w:rsid w:val="00D0471F"/>
    <w:rsid w:val="00D0499F"/>
    <w:rsid w:val="00D049A0"/>
    <w:rsid w:val="00D04B27"/>
    <w:rsid w:val="00D04BAD"/>
    <w:rsid w:val="00D04CB1"/>
    <w:rsid w:val="00D0508E"/>
    <w:rsid w:val="00D05296"/>
    <w:rsid w:val="00D053EE"/>
    <w:rsid w:val="00D0556B"/>
    <w:rsid w:val="00D0583A"/>
    <w:rsid w:val="00D066BF"/>
    <w:rsid w:val="00D067BE"/>
    <w:rsid w:val="00D0685A"/>
    <w:rsid w:val="00D06AC6"/>
    <w:rsid w:val="00D0739C"/>
    <w:rsid w:val="00D07415"/>
    <w:rsid w:val="00D07808"/>
    <w:rsid w:val="00D07964"/>
    <w:rsid w:val="00D07B00"/>
    <w:rsid w:val="00D07C47"/>
    <w:rsid w:val="00D1059E"/>
    <w:rsid w:val="00D1078F"/>
    <w:rsid w:val="00D107DB"/>
    <w:rsid w:val="00D1091E"/>
    <w:rsid w:val="00D10D61"/>
    <w:rsid w:val="00D10FD9"/>
    <w:rsid w:val="00D110F1"/>
    <w:rsid w:val="00D11211"/>
    <w:rsid w:val="00D118A8"/>
    <w:rsid w:val="00D11ABE"/>
    <w:rsid w:val="00D11DB9"/>
    <w:rsid w:val="00D1200F"/>
    <w:rsid w:val="00D120F4"/>
    <w:rsid w:val="00D1242A"/>
    <w:rsid w:val="00D12DE1"/>
    <w:rsid w:val="00D133FF"/>
    <w:rsid w:val="00D1397B"/>
    <w:rsid w:val="00D13F20"/>
    <w:rsid w:val="00D13F7C"/>
    <w:rsid w:val="00D14139"/>
    <w:rsid w:val="00D1452B"/>
    <w:rsid w:val="00D1475E"/>
    <w:rsid w:val="00D14CBC"/>
    <w:rsid w:val="00D14CFE"/>
    <w:rsid w:val="00D14E64"/>
    <w:rsid w:val="00D14EB8"/>
    <w:rsid w:val="00D1516A"/>
    <w:rsid w:val="00D156A8"/>
    <w:rsid w:val="00D1570F"/>
    <w:rsid w:val="00D15CDA"/>
    <w:rsid w:val="00D16098"/>
    <w:rsid w:val="00D1633A"/>
    <w:rsid w:val="00D165C8"/>
    <w:rsid w:val="00D16627"/>
    <w:rsid w:val="00D168AE"/>
    <w:rsid w:val="00D16C45"/>
    <w:rsid w:val="00D17113"/>
    <w:rsid w:val="00D17210"/>
    <w:rsid w:val="00D174E3"/>
    <w:rsid w:val="00D175D8"/>
    <w:rsid w:val="00D1766A"/>
    <w:rsid w:val="00D17714"/>
    <w:rsid w:val="00D1782F"/>
    <w:rsid w:val="00D17931"/>
    <w:rsid w:val="00D17D4F"/>
    <w:rsid w:val="00D200C6"/>
    <w:rsid w:val="00D20402"/>
    <w:rsid w:val="00D2087D"/>
    <w:rsid w:val="00D20C46"/>
    <w:rsid w:val="00D20D49"/>
    <w:rsid w:val="00D20D7D"/>
    <w:rsid w:val="00D213FB"/>
    <w:rsid w:val="00D2143C"/>
    <w:rsid w:val="00D2164B"/>
    <w:rsid w:val="00D21990"/>
    <w:rsid w:val="00D21C96"/>
    <w:rsid w:val="00D21CBB"/>
    <w:rsid w:val="00D21DAB"/>
    <w:rsid w:val="00D21E3B"/>
    <w:rsid w:val="00D21F2E"/>
    <w:rsid w:val="00D22EEE"/>
    <w:rsid w:val="00D230DA"/>
    <w:rsid w:val="00D234E8"/>
    <w:rsid w:val="00D234F0"/>
    <w:rsid w:val="00D23AC0"/>
    <w:rsid w:val="00D2460A"/>
    <w:rsid w:val="00D246CB"/>
    <w:rsid w:val="00D24A5A"/>
    <w:rsid w:val="00D2567F"/>
    <w:rsid w:val="00D25868"/>
    <w:rsid w:val="00D25C1E"/>
    <w:rsid w:val="00D25C53"/>
    <w:rsid w:val="00D25EE9"/>
    <w:rsid w:val="00D2624A"/>
    <w:rsid w:val="00D26B8E"/>
    <w:rsid w:val="00D26CE2"/>
    <w:rsid w:val="00D272B2"/>
    <w:rsid w:val="00D27EBB"/>
    <w:rsid w:val="00D302F5"/>
    <w:rsid w:val="00D305FA"/>
    <w:rsid w:val="00D30ACB"/>
    <w:rsid w:val="00D30BEE"/>
    <w:rsid w:val="00D310E4"/>
    <w:rsid w:val="00D31162"/>
    <w:rsid w:val="00D3120B"/>
    <w:rsid w:val="00D312A2"/>
    <w:rsid w:val="00D31926"/>
    <w:rsid w:val="00D31B35"/>
    <w:rsid w:val="00D31DA2"/>
    <w:rsid w:val="00D31F8A"/>
    <w:rsid w:val="00D32075"/>
    <w:rsid w:val="00D32212"/>
    <w:rsid w:val="00D322AF"/>
    <w:rsid w:val="00D3325C"/>
    <w:rsid w:val="00D332CC"/>
    <w:rsid w:val="00D3343C"/>
    <w:rsid w:val="00D335F0"/>
    <w:rsid w:val="00D33AB4"/>
    <w:rsid w:val="00D33AD2"/>
    <w:rsid w:val="00D33FAB"/>
    <w:rsid w:val="00D341BB"/>
    <w:rsid w:val="00D34819"/>
    <w:rsid w:val="00D34A0C"/>
    <w:rsid w:val="00D34D87"/>
    <w:rsid w:val="00D34E0A"/>
    <w:rsid w:val="00D34FAC"/>
    <w:rsid w:val="00D3545E"/>
    <w:rsid w:val="00D35DCC"/>
    <w:rsid w:val="00D35E8C"/>
    <w:rsid w:val="00D36129"/>
    <w:rsid w:val="00D361D0"/>
    <w:rsid w:val="00D3622A"/>
    <w:rsid w:val="00D368AE"/>
    <w:rsid w:val="00D36E3C"/>
    <w:rsid w:val="00D36EBF"/>
    <w:rsid w:val="00D36FB3"/>
    <w:rsid w:val="00D37666"/>
    <w:rsid w:val="00D37855"/>
    <w:rsid w:val="00D37CE8"/>
    <w:rsid w:val="00D40239"/>
    <w:rsid w:val="00D40342"/>
    <w:rsid w:val="00D403A6"/>
    <w:rsid w:val="00D40977"/>
    <w:rsid w:val="00D40EAB"/>
    <w:rsid w:val="00D41B49"/>
    <w:rsid w:val="00D41E07"/>
    <w:rsid w:val="00D41F8A"/>
    <w:rsid w:val="00D4215E"/>
    <w:rsid w:val="00D42A01"/>
    <w:rsid w:val="00D42BCB"/>
    <w:rsid w:val="00D42EE0"/>
    <w:rsid w:val="00D43189"/>
    <w:rsid w:val="00D43927"/>
    <w:rsid w:val="00D43F62"/>
    <w:rsid w:val="00D44112"/>
    <w:rsid w:val="00D4426F"/>
    <w:rsid w:val="00D446B3"/>
    <w:rsid w:val="00D44AD8"/>
    <w:rsid w:val="00D44D3B"/>
    <w:rsid w:val="00D44DB2"/>
    <w:rsid w:val="00D44FA3"/>
    <w:rsid w:val="00D451B7"/>
    <w:rsid w:val="00D4555A"/>
    <w:rsid w:val="00D456AB"/>
    <w:rsid w:val="00D45B94"/>
    <w:rsid w:val="00D45C15"/>
    <w:rsid w:val="00D45F36"/>
    <w:rsid w:val="00D4603A"/>
    <w:rsid w:val="00D4614E"/>
    <w:rsid w:val="00D461E4"/>
    <w:rsid w:val="00D4634C"/>
    <w:rsid w:val="00D46E6B"/>
    <w:rsid w:val="00D4728D"/>
    <w:rsid w:val="00D472AB"/>
    <w:rsid w:val="00D474A9"/>
    <w:rsid w:val="00D475E6"/>
    <w:rsid w:val="00D47A41"/>
    <w:rsid w:val="00D47B7B"/>
    <w:rsid w:val="00D50119"/>
    <w:rsid w:val="00D50444"/>
    <w:rsid w:val="00D5064D"/>
    <w:rsid w:val="00D5077F"/>
    <w:rsid w:val="00D50970"/>
    <w:rsid w:val="00D5097E"/>
    <w:rsid w:val="00D50A78"/>
    <w:rsid w:val="00D510AE"/>
    <w:rsid w:val="00D51367"/>
    <w:rsid w:val="00D51705"/>
    <w:rsid w:val="00D51846"/>
    <w:rsid w:val="00D51AAF"/>
    <w:rsid w:val="00D51D4D"/>
    <w:rsid w:val="00D51F11"/>
    <w:rsid w:val="00D5210F"/>
    <w:rsid w:val="00D5215D"/>
    <w:rsid w:val="00D52874"/>
    <w:rsid w:val="00D52A7F"/>
    <w:rsid w:val="00D52F65"/>
    <w:rsid w:val="00D53310"/>
    <w:rsid w:val="00D533BC"/>
    <w:rsid w:val="00D534A0"/>
    <w:rsid w:val="00D53521"/>
    <w:rsid w:val="00D535F0"/>
    <w:rsid w:val="00D53876"/>
    <w:rsid w:val="00D53AFC"/>
    <w:rsid w:val="00D548F5"/>
    <w:rsid w:val="00D5490B"/>
    <w:rsid w:val="00D549AC"/>
    <w:rsid w:val="00D54B63"/>
    <w:rsid w:val="00D54DAA"/>
    <w:rsid w:val="00D54E86"/>
    <w:rsid w:val="00D55CED"/>
    <w:rsid w:val="00D56743"/>
    <w:rsid w:val="00D56AB7"/>
    <w:rsid w:val="00D56B09"/>
    <w:rsid w:val="00D56D1C"/>
    <w:rsid w:val="00D56E63"/>
    <w:rsid w:val="00D57096"/>
    <w:rsid w:val="00D571A5"/>
    <w:rsid w:val="00D57BF2"/>
    <w:rsid w:val="00D57E65"/>
    <w:rsid w:val="00D605C7"/>
    <w:rsid w:val="00D60601"/>
    <w:rsid w:val="00D6079E"/>
    <w:rsid w:val="00D60D55"/>
    <w:rsid w:val="00D60D87"/>
    <w:rsid w:val="00D61875"/>
    <w:rsid w:val="00D6223C"/>
    <w:rsid w:val="00D62240"/>
    <w:rsid w:val="00D62504"/>
    <w:rsid w:val="00D6267A"/>
    <w:rsid w:val="00D635BF"/>
    <w:rsid w:val="00D63700"/>
    <w:rsid w:val="00D63B17"/>
    <w:rsid w:val="00D6430D"/>
    <w:rsid w:val="00D64401"/>
    <w:rsid w:val="00D6448C"/>
    <w:rsid w:val="00D64561"/>
    <w:rsid w:val="00D6457C"/>
    <w:rsid w:val="00D64819"/>
    <w:rsid w:val="00D648BE"/>
    <w:rsid w:val="00D64B47"/>
    <w:rsid w:val="00D65981"/>
    <w:rsid w:val="00D65D1E"/>
    <w:rsid w:val="00D65EF3"/>
    <w:rsid w:val="00D664F9"/>
    <w:rsid w:val="00D66536"/>
    <w:rsid w:val="00D6680A"/>
    <w:rsid w:val="00D66B58"/>
    <w:rsid w:val="00D66C8F"/>
    <w:rsid w:val="00D66D52"/>
    <w:rsid w:val="00D66E10"/>
    <w:rsid w:val="00D672F2"/>
    <w:rsid w:val="00D674B9"/>
    <w:rsid w:val="00D679C0"/>
    <w:rsid w:val="00D679DC"/>
    <w:rsid w:val="00D67CAA"/>
    <w:rsid w:val="00D702BC"/>
    <w:rsid w:val="00D70BF4"/>
    <w:rsid w:val="00D70CE4"/>
    <w:rsid w:val="00D71502"/>
    <w:rsid w:val="00D7198C"/>
    <w:rsid w:val="00D7209F"/>
    <w:rsid w:val="00D72451"/>
    <w:rsid w:val="00D7250A"/>
    <w:rsid w:val="00D7270F"/>
    <w:rsid w:val="00D72D96"/>
    <w:rsid w:val="00D72EDB"/>
    <w:rsid w:val="00D73AD9"/>
    <w:rsid w:val="00D73D92"/>
    <w:rsid w:val="00D73F33"/>
    <w:rsid w:val="00D7456E"/>
    <w:rsid w:val="00D74675"/>
    <w:rsid w:val="00D74E3D"/>
    <w:rsid w:val="00D74EB4"/>
    <w:rsid w:val="00D754DA"/>
    <w:rsid w:val="00D75C14"/>
    <w:rsid w:val="00D762A0"/>
    <w:rsid w:val="00D76E74"/>
    <w:rsid w:val="00D77834"/>
    <w:rsid w:val="00D778D2"/>
    <w:rsid w:val="00D80427"/>
    <w:rsid w:val="00D809AD"/>
    <w:rsid w:val="00D809FA"/>
    <w:rsid w:val="00D80CD1"/>
    <w:rsid w:val="00D81385"/>
    <w:rsid w:val="00D81560"/>
    <w:rsid w:val="00D81983"/>
    <w:rsid w:val="00D82350"/>
    <w:rsid w:val="00D82636"/>
    <w:rsid w:val="00D82DB8"/>
    <w:rsid w:val="00D830A5"/>
    <w:rsid w:val="00D832BD"/>
    <w:rsid w:val="00D8355F"/>
    <w:rsid w:val="00D8383E"/>
    <w:rsid w:val="00D83BC5"/>
    <w:rsid w:val="00D83F8A"/>
    <w:rsid w:val="00D84097"/>
    <w:rsid w:val="00D8450E"/>
    <w:rsid w:val="00D84559"/>
    <w:rsid w:val="00D8471D"/>
    <w:rsid w:val="00D849DE"/>
    <w:rsid w:val="00D84A83"/>
    <w:rsid w:val="00D84A9D"/>
    <w:rsid w:val="00D85311"/>
    <w:rsid w:val="00D854AF"/>
    <w:rsid w:val="00D854E9"/>
    <w:rsid w:val="00D85B0A"/>
    <w:rsid w:val="00D85BF3"/>
    <w:rsid w:val="00D85D2A"/>
    <w:rsid w:val="00D86187"/>
    <w:rsid w:val="00D8637F"/>
    <w:rsid w:val="00D864A1"/>
    <w:rsid w:val="00D86579"/>
    <w:rsid w:val="00D86868"/>
    <w:rsid w:val="00D86B3B"/>
    <w:rsid w:val="00D86BA3"/>
    <w:rsid w:val="00D86C23"/>
    <w:rsid w:val="00D86DA2"/>
    <w:rsid w:val="00D8708B"/>
    <w:rsid w:val="00D879BD"/>
    <w:rsid w:val="00D87AF0"/>
    <w:rsid w:val="00D87E41"/>
    <w:rsid w:val="00D87E4B"/>
    <w:rsid w:val="00D903DB"/>
    <w:rsid w:val="00D90A88"/>
    <w:rsid w:val="00D90FE2"/>
    <w:rsid w:val="00D913E8"/>
    <w:rsid w:val="00D91ACE"/>
    <w:rsid w:val="00D92223"/>
    <w:rsid w:val="00D92F4C"/>
    <w:rsid w:val="00D932B7"/>
    <w:rsid w:val="00D93838"/>
    <w:rsid w:val="00D93CC3"/>
    <w:rsid w:val="00D93D68"/>
    <w:rsid w:val="00D9407E"/>
    <w:rsid w:val="00D94122"/>
    <w:rsid w:val="00D941BD"/>
    <w:rsid w:val="00D94499"/>
    <w:rsid w:val="00D944EA"/>
    <w:rsid w:val="00D9453F"/>
    <w:rsid w:val="00D94D1E"/>
    <w:rsid w:val="00D95513"/>
    <w:rsid w:val="00D955AE"/>
    <w:rsid w:val="00D95967"/>
    <w:rsid w:val="00D95BEC"/>
    <w:rsid w:val="00D95C7B"/>
    <w:rsid w:val="00D95E61"/>
    <w:rsid w:val="00D96135"/>
    <w:rsid w:val="00D96424"/>
    <w:rsid w:val="00D9685F"/>
    <w:rsid w:val="00D96ACD"/>
    <w:rsid w:val="00D96E94"/>
    <w:rsid w:val="00D971A3"/>
    <w:rsid w:val="00D97655"/>
    <w:rsid w:val="00D976C5"/>
    <w:rsid w:val="00D97900"/>
    <w:rsid w:val="00D97E22"/>
    <w:rsid w:val="00DA03F0"/>
    <w:rsid w:val="00DA109B"/>
    <w:rsid w:val="00DA1155"/>
    <w:rsid w:val="00DA129D"/>
    <w:rsid w:val="00DA12C1"/>
    <w:rsid w:val="00DA1B87"/>
    <w:rsid w:val="00DA1D2E"/>
    <w:rsid w:val="00DA207B"/>
    <w:rsid w:val="00DA2200"/>
    <w:rsid w:val="00DA23FD"/>
    <w:rsid w:val="00DA2418"/>
    <w:rsid w:val="00DA2425"/>
    <w:rsid w:val="00DA24E6"/>
    <w:rsid w:val="00DA26E4"/>
    <w:rsid w:val="00DA2748"/>
    <w:rsid w:val="00DA2826"/>
    <w:rsid w:val="00DA2833"/>
    <w:rsid w:val="00DA2CDC"/>
    <w:rsid w:val="00DA41EF"/>
    <w:rsid w:val="00DA43DD"/>
    <w:rsid w:val="00DA4408"/>
    <w:rsid w:val="00DA46AF"/>
    <w:rsid w:val="00DA4769"/>
    <w:rsid w:val="00DA4F15"/>
    <w:rsid w:val="00DA5120"/>
    <w:rsid w:val="00DA574E"/>
    <w:rsid w:val="00DA5A8F"/>
    <w:rsid w:val="00DA5BAB"/>
    <w:rsid w:val="00DA5E59"/>
    <w:rsid w:val="00DA620C"/>
    <w:rsid w:val="00DA63AD"/>
    <w:rsid w:val="00DA6D8A"/>
    <w:rsid w:val="00DA7932"/>
    <w:rsid w:val="00DA7DE8"/>
    <w:rsid w:val="00DB00F2"/>
    <w:rsid w:val="00DB02C5"/>
    <w:rsid w:val="00DB0751"/>
    <w:rsid w:val="00DB0BAC"/>
    <w:rsid w:val="00DB0F57"/>
    <w:rsid w:val="00DB1099"/>
    <w:rsid w:val="00DB11AF"/>
    <w:rsid w:val="00DB142C"/>
    <w:rsid w:val="00DB1661"/>
    <w:rsid w:val="00DB175D"/>
    <w:rsid w:val="00DB1A17"/>
    <w:rsid w:val="00DB1A92"/>
    <w:rsid w:val="00DB1E86"/>
    <w:rsid w:val="00DB1FD8"/>
    <w:rsid w:val="00DB211A"/>
    <w:rsid w:val="00DB219D"/>
    <w:rsid w:val="00DB298C"/>
    <w:rsid w:val="00DB2D2C"/>
    <w:rsid w:val="00DB3016"/>
    <w:rsid w:val="00DB309F"/>
    <w:rsid w:val="00DB310A"/>
    <w:rsid w:val="00DB310C"/>
    <w:rsid w:val="00DB31F2"/>
    <w:rsid w:val="00DB3318"/>
    <w:rsid w:val="00DB344A"/>
    <w:rsid w:val="00DB3843"/>
    <w:rsid w:val="00DB3C47"/>
    <w:rsid w:val="00DB3D33"/>
    <w:rsid w:val="00DB3FCB"/>
    <w:rsid w:val="00DB4040"/>
    <w:rsid w:val="00DB4ABD"/>
    <w:rsid w:val="00DB4DED"/>
    <w:rsid w:val="00DB5249"/>
    <w:rsid w:val="00DB569F"/>
    <w:rsid w:val="00DB645D"/>
    <w:rsid w:val="00DB6689"/>
    <w:rsid w:val="00DB69C6"/>
    <w:rsid w:val="00DB69CF"/>
    <w:rsid w:val="00DB7471"/>
    <w:rsid w:val="00DB777E"/>
    <w:rsid w:val="00DB77A4"/>
    <w:rsid w:val="00DC0146"/>
    <w:rsid w:val="00DC07C2"/>
    <w:rsid w:val="00DC1189"/>
    <w:rsid w:val="00DC14D1"/>
    <w:rsid w:val="00DC1572"/>
    <w:rsid w:val="00DC19B9"/>
    <w:rsid w:val="00DC1FD9"/>
    <w:rsid w:val="00DC2077"/>
    <w:rsid w:val="00DC262E"/>
    <w:rsid w:val="00DC2FDD"/>
    <w:rsid w:val="00DC33D4"/>
    <w:rsid w:val="00DC35DA"/>
    <w:rsid w:val="00DC36AD"/>
    <w:rsid w:val="00DC37C0"/>
    <w:rsid w:val="00DC3847"/>
    <w:rsid w:val="00DC3FB5"/>
    <w:rsid w:val="00DC43C7"/>
    <w:rsid w:val="00DC4C94"/>
    <w:rsid w:val="00DC521B"/>
    <w:rsid w:val="00DC5325"/>
    <w:rsid w:val="00DC534A"/>
    <w:rsid w:val="00DC5564"/>
    <w:rsid w:val="00DC593C"/>
    <w:rsid w:val="00DC5EBD"/>
    <w:rsid w:val="00DC635C"/>
    <w:rsid w:val="00DC660D"/>
    <w:rsid w:val="00DC6E37"/>
    <w:rsid w:val="00DC7D88"/>
    <w:rsid w:val="00DD042B"/>
    <w:rsid w:val="00DD0639"/>
    <w:rsid w:val="00DD08E6"/>
    <w:rsid w:val="00DD0C54"/>
    <w:rsid w:val="00DD0ED4"/>
    <w:rsid w:val="00DD0F4E"/>
    <w:rsid w:val="00DD1D11"/>
    <w:rsid w:val="00DD22DE"/>
    <w:rsid w:val="00DD292B"/>
    <w:rsid w:val="00DD2E89"/>
    <w:rsid w:val="00DD2FBE"/>
    <w:rsid w:val="00DD3235"/>
    <w:rsid w:val="00DD33DC"/>
    <w:rsid w:val="00DD3C80"/>
    <w:rsid w:val="00DD3CD4"/>
    <w:rsid w:val="00DD40D1"/>
    <w:rsid w:val="00DD4AA0"/>
    <w:rsid w:val="00DD4BFC"/>
    <w:rsid w:val="00DD4D37"/>
    <w:rsid w:val="00DD4DAB"/>
    <w:rsid w:val="00DD5585"/>
    <w:rsid w:val="00DD5B3D"/>
    <w:rsid w:val="00DD5C9C"/>
    <w:rsid w:val="00DD5D2E"/>
    <w:rsid w:val="00DD5DED"/>
    <w:rsid w:val="00DD6324"/>
    <w:rsid w:val="00DD633F"/>
    <w:rsid w:val="00DD63AA"/>
    <w:rsid w:val="00DD66E4"/>
    <w:rsid w:val="00DD6CF5"/>
    <w:rsid w:val="00DD7103"/>
    <w:rsid w:val="00DD7418"/>
    <w:rsid w:val="00DD742F"/>
    <w:rsid w:val="00DD7575"/>
    <w:rsid w:val="00DD77BD"/>
    <w:rsid w:val="00DD795B"/>
    <w:rsid w:val="00DD7F12"/>
    <w:rsid w:val="00DE019B"/>
    <w:rsid w:val="00DE0369"/>
    <w:rsid w:val="00DE057E"/>
    <w:rsid w:val="00DE074D"/>
    <w:rsid w:val="00DE0767"/>
    <w:rsid w:val="00DE0D66"/>
    <w:rsid w:val="00DE1213"/>
    <w:rsid w:val="00DE19CA"/>
    <w:rsid w:val="00DE1A3A"/>
    <w:rsid w:val="00DE1B95"/>
    <w:rsid w:val="00DE2CCC"/>
    <w:rsid w:val="00DE2F0C"/>
    <w:rsid w:val="00DE3071"/>
    <w:rsid w:val="00DE356B"/>
    <w:rsid w:val="00DE3611"/>
    <w:rsid w:val="00DE36A0"/>
    <w:rsid w:val="00DE39A2"/>
    <w:rsid w:val="00DE3B55"/>
    <w:rsid w:val="00DE4B61"/>
    <w:rsid w:val="00DE4E1A"/>
    <w:rsid w:val="00DE508C"/>
    <w:rsid w:val="00DE567C"/>
    <w:rsid w:val="00DE5AB6"/>
    <w:rsid w:val="00DE5CA6"/>
    <w:rsid w:val="00DE5D07"/>
    <w:rsid w:val="00DE5ECD"/>
    <w:rsid w:val="00DE5F84"/>
    <w:rsid w:val="00DE6793"/>
    <w:rsid w:val="00DE6DFC"/>
    <w:rsid w:val="00DE6ED5"/>
    <w:rsid w:val="00DE6F5D"/>
    <w:rsid w:val="00DE6FA6"/>
    <w:rsid w:val="00DE758C"/>
    <w:rsid w:val="00DE770B"/>
    <w:rsid w:val="00DE78A4"/>
    <w:rsid w:val="00DE7A7D"/>
    <w:rsid w:val="00DE7C8B"/>
    <w:rsid w:val="00DF0131"/>
    <w:rsid w:val="00DF0206"/>
    <w:rsid w:val="00DF05B3"/>
    <w:rsid w:val="00DF0901"/>
    <w:rsid w:val="00DF0E0D"/>
    <w:rsid w:val="00DF0E87"/>
    <w:rsid w:val="00DF1278"/>
    <w:rsid w:val="00DF158F"/>
    <w:rsid w:val="00DF1645"/>
    <w:rsid w:val="00DF179B"/>
    <w:rsid w:val="00DF1C6C"/>
    <w:rsid w:val="00DF20B8"/>
    <w:rsid w:val="00DF22B2"/>
    <w:rsid w:val="00DF273A"/>
    <w:rsid w:val="00DF2A4E"/>
    <w:rsid w:val="00DF2B75"/>
    <w:rsid w:val="00DF2B8E"/>
    <w:rsid w:val="00DF2FE6"/>
    <w:rsid w:val="00DF3134"/>
    <w:rsid w:val="00DF38A2"/>
    <w:rsid w:val="00DF3AB8"/>
    <w:rsid w:val="00DF3E81"/>
    <w:rsid w:val="00DF3EFB"/>
    <w:rsid w:val="00DF40FF"/>
    <w:rsid w:val="00DF43A4"/>
    <w:rsid w:val="00DF46A7"/>
    <w:rsid w:val="00DF46B9"/>
    <w:rsid w:val="00DF4956"/>
    <w:rsid w:val="00DF4A1F"/>
    <w:rsid w:val="00DF4E08"/>
    <w:rsid w:val="00DF4FBB"/>
    <w:rsid w:val="00DF57A7"/>
    <w:rsid w:val="00DF5B0A"/>
    <w:rsid w:val="00DF5B12"/>
    <w:rsid w:val="00DF5D91"/>
    <w:rsid w:val="00DF5E9F"/>
    <w:rsid w:val="00DF62F8"/>
    <w:rsid w:val="00DF63D1"/>
    <w:rsid w:val="00DF6ACB"/>
    <w:rsid w:val="00DF6AF4"/>
    <w:rsid w:val="00DF6F94"/>
    <w:rsid w:val="00DF71BC"/>
    <w:rsid w:val="00DF7B3B"/>
    <w:rsid w:val="00DF7D05"/>
    <w:rsid w:val="00E0007C"/>
    <w:rsid w:val="00E000A5"/>
    <w:rsid w:val="00E00187"/>
    <w:rsid w:val="00E00341"/>
    <w:rsid w:val="00E004F1"/>
    <w:rsid w:val="00E01305"/>
    <w:rsid w:val="00E0137B"/>
    <w:rsid w:val="00E01B5C"/>
    <w:rsid w:val="00E01BD7"/>
    <w:rsid w:val="00E01CE1"/>
    <w:rsid w:val="00E01E62"/>
    <w:rsid w:val="00E02171"/>
    <w:rsid w:val="00E02345"/>
    <w:rsid w:val="00E023C4"/>
    <w:rsid w:val="00E024E6"/>
    <w:rsid w:val="00E02560"/>
    <w:rsid w:val="00E02837"/>
    <w:rsid w:val="00E02A0D"/>
    <w:rsid w:val="00E03D3D"/>
    <w:rsid w:val="00E0412A"/>
    <w:rsid w:val="00E04242"/>
    <w:rsid w:val="00E0424E"/>
    <w:rsid w:val="00E04617"/>
    <w:rsid w:val="00E0461B"/>
    <w:rsid w:val="00E04D82"/>
    <w:rsid w:val="00E05420"/>
    <w:rsid w:val="00E05968"/>
    <w:rsid w:val="00E05A60"/>
    <w:rsid w:val="00E05B5C"/>
    <w:rsid w:val="00E05D34"/>
    <w:rsid w:val="00E05F94"/>
    <w:rsid w:val="00E0616E"/>
    <w:rsid w:val="00E0617F"/>
    <w:rsid w:val="00E06240"/>
    <w:rsid w:val="00E065EC"/>
    <w:rsid w:val="00E069E1"/>
    <w:rsid w:val="00E06CDE"/>
    <w:rsid w:val="00E06EA4"/>
    <w:rsid w:val="00E070F6"/>
    <w:rsid w:val="00E07270"/>
    <w:rsid w:val="00E07B09"/>
    <w:rsid w:val="00E07ED5"/>
    <w:rsid w:val="00E106DA"/>
    <w:rsid w:val="00E107BE"/>
    <w:rsid w:val="00E10C38"/>
    <w:rsid w:val="00E10F5D"/>
    <w:rsid w:val="00E10FD9"/>
    <w:rsid w:val="00E11135"/>
    <w:rsid w:val="00E11380"/>
    <w:rsid w:val="00E11CCE"/>
    <w:rsid w:val="00E121E0"/>
    <w:rsid w:val="00E129B4"/>
    <w:rsid w:val="00E12A71"/>
    <w:rsid w:val="00E12BDE"/>
    <w:rsid w:val="00E13120"/>
    <w:rsid w:val="00E133EA"/>
    <w:rsid w:val="00E139A8"/>
    <w:rsid w:val="00E13E48"/>
    <w:rsid w:val="00E13F3D"/>
    <w:rsid w:val="00E1407B"/>
    <w:rsid w:val="00E14346"/>
    <w:rsid w:val="00E14E8D"/>
    <w:rsid w:val="00E1507A"/>
    <w:rsid w:val="00E151BF"/>
    <w:rsid w:val="00E15722"/>
    <w:rsid w:val="00E15A9B"/>
    <w:rsid w:val="00E169FB"/>
    <w:rsid w:val="00E171CA"/>
    <w:rsid w:val="00E1732B"/>
    <w:rsid w:val="00E17661"/>
    <w:rsid w:val="00E177F8"/>
    <w:rsid w:val="00E17C35"/>
    <w:rsid w:val="00E17D88"/>
    <w:rsid w:val="00E20DE3"/>
    <w:rsid w:val="00E217E6"/>
    <w:rsid w:val="00E21A04"/>
    <w:rsid w:val="00E21A49"/>
    <w:rsid w:val="00E21DE2"/>
    <w:rsid w:val="00E225F5"/>
    <w:rsid w:val="00E22B13"/>
    <w:rsid w:val="00E22E19"/>
    <w:rsid w:val="00E230CC"/>
    <w:rsid w:val="00E23125"/>
    <w:rsid w:val="00E23456"/>
    <w:rsid w:val="00E23ABA"/>
    <w:rsid w:val="00E23B5E"/>
    <w:rsid w:val="00E23D03"/>
    <w:rsid w:val="00E245B4"/>
    <w:rsid w:val="00E24915"/>
    <w:rsid w:val="00E24B91"/>
    <w:rsid w:val="00E24BD3"/>
    <w:rsid w:val="00E24CEF"/>
    <w:rsid w:val="00E25269"/>
    <w:rsid w:val="00E25856"/>
    <w:rsid w:val="00E2609B"/>
    <w:rsid w:val="00E2614D"/>
    <w:rsid w:val="00E26163"/>
    <w:rsid w:val="00E2663D"/>
    <w:rsid w:val="00E26990"/>
    <w:rsid w:val="00E27157"/>
    <w:rsid w:val="00E27412"/>
    <w:rsid w:val="00E275E7"/>
    <w:rsid w:val="00E2781B"/>
    <w:rsid w:val="00E27908"/>
    <w:rsid w:val="00E27A57"/>
    <w:rsid w:val="00E27CBA"/>
    <w:rsid w:val="00E302D6"/>
    <w:rsid w:val="00E304DF"/>
    <w:rsid w:val="00E30694"/>
    <w:rsid w:val="00E30864"/>
    <w:rsid w:val="00E309C9"/>
    <w:rsid w:val="00E30A4D"/>
    <w:rsid w:val="00E31017"/>
    <w:rsid w:val="00E31710"/>
    <w:rsid w:val="00E318FA"/>
    <w:rsid w:val="00E3197B"/>
    <w:rsid w:val="00E31CAD"/>
    <w:rsid w:val="00E31CB3"/>
    <w:rsid w:val="00E325E7"/>
    <w:rsid w:val="00E328EB"/>
    <w:rsid w:val="00E32958"/>
    <w:rsid w:val="00E32A05"/>
    <w:rsid w:val="00E32DD7"/>
    <w:rsid w:val="00E32E62"/>
    <w:rsid w:val="00E334D1"/>
    <w:rsid w:val="00E336FB"/>
    <w:rsid w:val="00E3409F"/>
    <w:rsid w:val="00E345EF"/>
    <w:rsid w:val="00E34C93"/>
    <w:rsid w:val="00E350F8"/>
    <w:rsid w:val="00E35228"/>
    <w:rsid w:val="00E352BB"/>
    <w:rsid w:val="00E3552F"/>
    <w:rsid w:val="00E35719"/>
    <w:rsid w:val="00E35C02"/>
    <w:rsid w:val="00E35E47"/>
    <w:rsid w:val="00E360D0"/>
    <w:rsid w:val="00E36119"/>
    <w:rsid w:val="00E36864"/>
    <w:rsid w:val="00E36A62"/>
    <w:rsid w:val="00E36DD9"/>
    <w:rsid w:val="00E372F6"/>
    <w:rsid w:val="00E37524"/>
    <w:rsid w:val="00E379DA"/>
    <w:rsid w:val="00E37B52"/>
    <w:rsid w:val="00E37CAE"/>
    <w:rsid w:val="00E37D09"/>
    <w:rsid w:val="00E37EDC"/>
    <w:rsid w:val="00E37FA6"/>
    <w:rsid w:val="00E403F9"/>
    <w:rsid w:val="00E40562"/>
    <w:rsid w:val="00E40983"/>
    <w:rsid w:val="00E409B3"/>
    <w:rsid w:val="00E40B65"/>
    <w:rsid w:val="00E40B68"/>
    <w:rsid w:val="00E40D0D"/>
    <w:rsid w:val="00E40E87"/>
    <w:rsid w:val="00E40F70"/>
    <w:rsid w:val="00E4101C"/>
    <w:rsid w:val="00E412A1"/>
    <w:rsid w:val="00E4179C"/>
    <w:rsid w:val="00E41899"/>
    <w:rsid w:val="00E4199B"/>
    <w:rsid w:val="00E41A49"/>
    <w:rsid w:val="00E41CC5"/>
    <w:rsid w:val="00E423F1"/>
    <w:rsid w:val="00E4261C"/>
    <w:rsid w:val="00E4276C"/>
    <w:rsid w:val="00E42CDA"/>
    <w:rsid w:val="00E42FF8"/>
    <w:rsid w:val="00E43031"/>
    <w:rsid w:val="00E43D91"/>
    <w:rsid w:val="00E43E66"/>
    <w:rsid w:val="00E4498A"/>
    <w:rsid w:val="00E44C52"/>
    <w:rsid w:val="00E452AA"/>
    <w:rsid w:val="00E452C2"/>
    <w:rsid w:val="00E45772"/>
    <w:rsid w:val="00E45DE0"/>
    <w:rsid w:val="00E45F13"/>
    <w:rsid w:val="00E46973"/>
    <w:rsid w:val="00E469F9"/>
    <w:rsid w:val="00E46A83"/>
    <w:rsid w:val="00E46B82"/>
    <w:rsid w:val="00E46EEF"/>
    <w:rsid w:val="00E47009"/>
    <w:rsid w:val="00E4703A"/>
    <w:rsid w:val="00E471A9"/>
    <w:rsid w:val="00E4727A"/>
    <w:rsid w:val="00E4728B"/>
    <w:rsid w:val="00E4728D"/>
    <w:rsid w:val="00E4735C"/>
    <w:rsid w:val="00E47378"/>
    <w:rsid w:val="00E477F1"/>
    <w:rsid w:val="00E47C13"/>
    <w:rsid w:val="00E50055"/>
    <w:rsid w:val="00E5027E"/>
    <w:rsid w:val="00E507BF"/>
    <w:rsid w:val="00E50848"/>
    <w:rsid w:val="00E50909"/>
    <w:rsid w:val="00E50BB1"/>
    <w:rsid w:val="00E5123E"/>
    <w:rsid w:val="00E515D5"/>
    <w:rsid w:val="00E51BA4"/>
    <w:rsid w:val="00E52378"/>
    <w:rsid w:val="00E52A24"/>
    <w:rsid w:val="00E5332E"/>
    <w:rsid w:val="00E533E2"/>
    <w:rsid w:val="00E535D9"/>
    <w:rsid w:val="00E53622"/>
    <w:rsid w:val="00E537D4"/>
    <w:rsid w:val="00E53BB6"/>
    <w:rsid w:val="00E54142"/>
    <w:rsid w:val="00E544F8"/>
    <w:rsid w:val="00E54746"/>
    <w:rsid w:val="00E547AE"/>
    <w:rsid w:val="00E547C5"/>
    <w:rsid w:val="00E54899"/>
    <w:rsid w:val="00E54AE6"/>
    <w:rsid w:val="00E555A5"/>
    <w:rsid w:val="00E55713"/>
    <w:rsid w:val="00E56024"/>
    <w:rsid w:val="00E562E8"/>
    <w:rsid w:val="00E5646D"/>
    <w:rsid w:val="00E579AB"/>
    <w:rsid w:val="00E57A4C"/>
    <w:rsid w:val="00E6068A"/>
    <w:rsid w:val="00E60D0A"/>
    <w:rsid w:val="00E60DAA"/>
    <w:rsid w:val="00E61120"/>
    <w:rsid w:val="00E612F3"/>
    <w:rsid w:val="00E61621"/>
    <w:rsid w:val="00E622B3"/>
    <w:rsid w:val="00E622E9"/>
    <w:rsid w:val="00E62314"/>
    <w:rsid w:val="00E6262C"/>
    <w:rsid w:val="00E62736"/>
    <w:rsid w:val="00E62894"/>
    <w:rsid w:val="00E631CF"/>
    <w:rsid w:val="00E6321B"/>
    <w:rsid w:val="00E63337"/>
    <w:rsid w:val="00E63877"/>
    <w:rsid w:val="00E639F5"/>
    <w:rsid w:val="00E63AA6"/>
    <w:rsid w:val="00E63F89"/>
    <w:rsid w:val="00E64151"/>
    <w:rsid w:val="00E6469D"/>
    <w:rsid w:val="00E64718"/>
    <w:rsid w:val="00E64BDD"/>
    <w:rsid w:val="00E64DF3"/>
    <w:rsid w:val="00E64E2B"/>
    <w:rsid w:val="00E64F32"/>
    <w:rsid w:val="00E64F9C"/>
    <w:rsid w:val="00E650C5"/>
    <w:rsid w:val="00E65452"/>
    <w:rsid w:val="00E6547C"/>
    <w:rsid w:val="00E658A3"/>
    <w:rsid w:val="00E65C94"/>
    <w:rsid w:val="00E65E15"/>
    <w:rsid w:val="00E66053"/>
    <w:rsid w:val="00E660BA"/>
    <w:rsid w:val="00E66230"/>
    <w:rsid w:val="00E66335"/>
    <w:rsid w:val="00E66378"/>
    <w:rsid w:val="00E66441"/>
    <w:rsid w:val="00E666F1"/>
    <w:rsid w:val="00E66780"/>
    <w:rsid w:val="00E66866"/>
    <w:rsid w:val="00E67161"/>
    <w:rsid w:val="00E673A2"/>
    <w:rsid w:val="00E67517"/>
    <w:rsid w:val="00E67612"/>
    <w:rsid w:val="00E6767B"/>
    <w:rsid w:val="00E67892"/>
    <w:rsid w:val="00E67BB7"/>
    <w:rsid w:val="00E67C6F"/>
    <w:rsid w:val="00E70E83"/>
    <w:rsid w:val="00E710BC"/>
    <w:rsid w:val="00E712E6"/>
    <w:rsid w:val="00E714EA"/>
    <w:rsid w:val="00E719D8"/>
    <w:rsid w:val="00E72019"/>
    <w:rsid w:val="00E7239A"/>
    <w:rsid w:val="00E724AA"/>
    <w:rsid w:val="00E724D1"/>
    <w:rsid w:val="00E72A5D"/>
    <w:rsid w:val="00E72DB6"/>
    <w:rsid w:val="00E72F98"/>
    <w:rsid w:val="00E730EC"/>
    <w:rsid w:val="00E735AE"/>
    <w:rsid w:val="00E7374C"/>
    <w:rsid w:val="00E73EF4"/>
    <w:rsid w:val="00E74245"/>
    <w:rsid w:val="00E744A3"/>
    <w:rsid w:val="00E74885"/>
    <w:rsid w:val="00E7490D"/>
    <w:rsid w:val="00E74F55"/>
    <w:rsid w:val="00E75594"/>
    <w:rsid w:val="00E757E2"/>
    <w:rsid w:val="00E7596D"/>
    <w:rsid w:val="00E75C63"/>
    <w:rsid w:val="00E76B5C"/>
    <w:rsid w:val="00E773C4"/>
    <w:rsid w:val="00E77480"/>
    <w:rsid w:val="00E775E6"/>
    <w:rsid w:val="00E777F0"/>
    <w:rsid w:val="00E77E4E"/>
    <w:rsid w:val="00E806E8"/>
    <w:rsid w:val="00E80830"/>
    <w:rsid w:val="00E80A82"/>
    <w:rsid w:val="00E812D2"/>
    <w:rsid w:val="00E814A2"/>
    <w:rsid w:val="00E815A5"/>
    <w:rsid w:val="00E817FA"/>
    <w:rsid w:val="00E81906"/>
    <w:rsid w:val="00E82137"/>
    <w:rsid w:val="00E8213F"/>
    <w:rsid w:val="00E82395"/>
    <w:rsid w:val="00E829A7"/>
    <w:rsid w:val="00E82A7D"/>
    <w:rsid w:val="00E82F01"/>
    <w:rsid w:val="00E833A8"/>
    <w:rsid w:val="00E835F2"/>
    <w:rsid w:val="00E83705"/>
    <w:rsid w:val="00E837FE"/>
    <w:rsid w:val="00E83F0B"/>
    <w:rsid w:val="00E84548"/>
    <w:rsid w:val="00E845BE"/>
    <w:rsid w:val="00E84905"/>
    <w:rsid w:val="00E84949"/>
    <w:rsid w:val="00E84B1C"/>
    <w:rsid w:val="00E84B6C"/>
    <w:rsid w:val="00E84D2A"/>
    <w:rsid w:val="00E851B6"/>
    <w:rsid w:val="00E85C10"/>
    <w:rsid w:val="00E85EDE"/>
    <w:rsid w:val="00E86444"/>
    <w:rsid w:val="00E86878"/>
    <w:rsid w:val="00E86A7E"/>
    <w:rsid w:val="00E86E39"/>
    <w:rsid w:val="00E86E56"/>
    <w:rsid w:val="00E86F8B"/>
    <w:rsid w:val="00E87257"/>
    <w:rsid w:val="00E87262"/>
    <w:rsid w:val="00E87267"/>
    <w:rsid w:val="00E875DC"/>
    <w:rsid w:val="00E8775A"/>
    <w:rsid w:val="00E87971"/>
    <w:rsid w:val="00E879E8"/>
    <w:rsid w:val="00E87B11"/>
    <w:rsid w:val="00E87C1E"/>
    <w:rsid w:val="00E87C79"/>
    <w:rsid w:val="00E87D24"/>
    <w:rsid w:val="00E87DA8"/>
    <w:rsid w:val="00E90144"/>
    <w:rsid w:val="00E90269"/>
    <w:rsid w:val="00E90506"/>
    <w:rsid w:val="00E90563"/>
    <w:rsid w:val="00E9165E"/>
    <w:rsid w:val="00E91DFD"/>
    <w:rsid w:val="00E9213F"/>
    <w:rsid w:val="00E92884"/>
    <w:rsid w:val="00E93330"/>
    <w:rsid w:val="00E938C1"/>
    <w:rsid w:val="00E93C91"/>
    <w:rsid w:val="00E93F1D"/>
    <w:rsid w:val="00E940F1"/>
    <w:rsid w:val="00E94238"/>
    <w:rsid w:val="00E94401"/>
    <w:rsid w:val="00E9462B"/>
    <w:rsid w:val="00E947F3"/>
    <w:rsid w:val="00E948A8"/>
    <w:rsid w:val="00E948CC"/>
    <w:rsid w:val="00E94AFE"/>
    <w:rsid w:val="00E95A42"/>
    <w:rsid w:val="00E95A68"/>
    <w:rsid w:val="00E95D76"/>
    <w:rsid w:val="00E96010"/>
    <w:rsid w:val="00E9695B"/>
    <w:rsid w:val="00E9716A"/>
    <w:rsid w:val="00E9716B"/>
    <w:rsid w:val="00E97335"/>
    <w:rsid w:val="00E97A25"/>
    <w:rsid w:val="00E97BBB"/>
    <w:rsid w:val="00E97CCE"/>
    <w:rsid w:val="00E97CDE"/>
    <w:rsid w:val="00E97ED1"/>
    <w:rsid w:val="00EA006F"/>
    <w:rsid w:val="00EA00A5"/>
    <w:rsid w:val="00EA0800"/>
    <w:rsid w:val="00EA0A95"/>
    <w:rsid w:val="00EA10C0"/>
    <w:rsid w:val="00EA17CB"/>
    <w:rsid w:val="00EA1890"/>
    <w:rsid w:val="00EA1E5C"/>
    <w:rsid w:val="00EA1FF9"/>
    <w:rsid w:val="00EA2293"/>
    <w:rsid w:val="00EA2708"/>
    <w:rsid w:val="00EA2B53"/>
    <w:rsid w:val="00EA2CA5"/>
    <w:rsid w:val="00EA2EA8"/>
    <w:rsid w:val="00EA32AE"/>
    <w:rsid w:val="00EA3652"/>
    <w:rsid w:val="00EA3B39"/>
    <w:rsid w:val="00EA3CAE"/>
    <w:rsid w:val="00EA3F59"/>
    <w:rsid w:val="00EA4124"/>
    <w:rsid w:val="00EA461E"/>
    <w:rsid w:val="00EA4913"/>
    <w:rsid w:val="00EA4955"/>
    <w:rsid w:val="00EA4C64"/>
    <w:rsid w:val="00EA4D42"/>
    <w:rsid w:val="00EA50E2"/>
    <w:rsid w:val="00EA5409"/>
    <w:rsid w:val="00EA5962"/>
    <w:rsid w:val="00EA5A21"/>
    <w:rsid w:val="00EA5B37"/>
    <w:rsid w:val="00EA5BD8"/>
    <w:rsid w:val="00EA61A4"/>
    <w:rsid w:val="00EA61B8"/>
    <w:rsid w:val="00EA6387"/>
    <w:rsid w:val="00EA644D"/>
    <w:rsid w:val="00EA6592"/>
    <w:rsid w:val="00EA6988"/>
    <w:rsid w:val="00EA6D0E"/>
    <w:rsid w:val="00EA6FE8"/>
    <w:rsid w:val="00EA71F7"/>
    <w:rsid w:val="00EA74A7"/>
    <w:rsid w:val="00EA7B9D"/>
    <w:rsid w:val="00EA7C22"/>
    <w:rsid w:val="00EA7CF1"/>
    <w:rsid w:val="00EA7D8C"/>
    <w:rsid w:val="00EB0448"/>
    <w:rsid w:val="00EB093B"/>
    <w:rsid w:val="00EB096D"/>
    <w:rsid w:val="00EB0AB1"/>
    <w:rsid w:val="00EB0B20"/>
    <w:rsid w:val="00EB10BD"/>
    <w:rsid w:val="00EB10FF"/>
    <w:rsid w:val="00EB174B"/>
    <w:rsid w:val="00EB18B7"/>
    <w:rsid w:val="00EB21B0"/>
    <w:rsid w:val="00EB2287"/>
    <w:rsid w:val="00EB2557"/>
    <w:rsid w:val="00EB2AC0"/>
    <w:rsid w:val="00EB2C58"/>
    <w:rsid w:val="00EB30EA"/>
    <w:rsid w:val="00EB3656"/>
    <w:rsid w:val="00EB3907"/>
    <w:rsid w:val="00EB39CA"/>
    <w:rsid w:val="00EB3A6F"/>
    <w:rsid w:val="00EB3AD6"/>
    <w:rsid w:val="00EB3D0E"/>
    <w:rsid w:val="00EB4169"/>
    <w:rsid w:val="00EB436E"/>
    <w:rsid w:val="00EB4377"/>
    <w:rsid w:val="00EB47F9"/>
    <w:rsid w:val="00EB495C"/>
    <w:rsid w:val="00EB4ADC"/>
    <w:rsid w:val="00EB4B4C"/>
    <w:rsid w:val="00EB4DE4"/>
    <w:rsid w:val="00EB5456"/>
    <w:rsid w:val="00EB549C"/>
    <w:rsid w:val="00EB57FC"/>
    <w:rsid w:val="00EB58D9"/>
    <w:rsid w:val="00EB58EF"/>
    <w:rsid w:val="00EB5E77"/>
    <w:rsid w:val="00EB5F0B"/>
    <w:rsid w:val="00EB634A"/>
    <w:rsid w:val="00EB6958"/>
    <w:rsid w:val="00EB6ACE"/>
    <w:rsid w:val="00EB6CF4"/>
    <w:rsid w:val="00EB6CFC"/>
    <w:rsid w:val="00EB6D97"/>
    <w:rsid w:val="00EB70C4"/>
    <w:rsid w:val="00EB722B"/>
    <w:rsid w:val="00EB729A"/>
    <w:rsid w:val="00EB785C"/>
    <w:rsid w:val="00EB7A99"/>
    <w:rsid w:val="00EB7CB5"/>
    <w:rsid w:val="00EB7CD2"/>
    <w:rsid w:val="00EC05AA"/>
    <w:rsid w:val="00EC0E5A"/>
    <w:rsid w:val="00EC0FD8"/>
    <w:rsid w:val="00EC0FE2"/>
    <w:rsid w:val="00EC108A"/>
    <w:rsid w:val="00EC10B2"/>
    <w:rsid w:val="00EC1112"/>
    <w:rsid w:val="00EC12BF"/>
    <w:rsid w:val="00EC146F"/>
    <w:rsid w:val="00EC161A"/>
    <w:rsid w:val="00EC189A"/>
    <w:rsid w:val="00EC1C90"/>
    <w:rsid w:val="00EC227A"/>
    <w:rsid w:val="00EC2549"/>
    <w:rsid w:val="00EC2951"/>
    <w:rsid w:val="00EC317E"/>
    <w:rsid w:val="00EC3185"/>
    <w:rsid w:val="00EC3439"/>
    <w:rsid w:val="00EC3829"/>
    <w:rsid w:val="00EC39EE"/>
    <w:rsid w:val="00EC3A20"/>
    <w:rsid w:val="00EC3A4D"/>
    <w:rsid w:val="00EC41FE"/>
    <w:rsid w:val="00EC43AB"/>
    <w:rsid w:val="00EC4419"/>
    <w:rsid w:val="00EC4673"/>
    <w:rsid w:val="00EC4756"/>
    <w:rsid w:val="00EC509B"/>
    <w:rsid w:val="00EC54D6"/>
    <w:rsid w:val="00EC563E"/>
    <w:rsid w:val="00EC5969"/>
    <w:rsid w:val="00EC6858"/>
    <w:rsid w:val="00EC6896"/>
    <w:rsid w:val="00EC6A1B"/>
    <w:rsid w:val="00EC6E03"/>
    <w:rsid w:val="00EC734D"/>
    <w:rsid w:val="00EC79B6"/>
    <w:rsid w:val="00EC7B6C"/>
    <w:rsid w:val="00EC7C21"/>
    <w:rsid w:val="00EC7E81"/>
    <w:rsid w:val="00ED0066"/>
    <w:rsid w:val="00ED0170"/>
    <w:rsid w:val="00ED01BD"/>
    <w:rsid w:val="00ED0CC9"/>
    <w:rsid w:val="00ED131D"/>
    <w:rsid w:val="00ED1361"/>
    <w:rsid w:val="00ED1AD7"/>
    <w:rsid w:val="00ED1CC9"/>
    <w:rsid w:val="00ED2821"/>
    <w:rsid w:val="00ED2A1D"/>
    <w:rsid w:val="00ED2B20"/>
    <w:rsid w:val="00ED2C9A"/>
    <w:rsid w:val="00ED3269"/>
    <w:rsid w:val="00ED343B"/>
    <w:rsid w:val="00ED3C24"/>
    <w:rsid w:val="00ED3DFA"/>
    <w:rsid w:val="00ED4019"/>
    <w:rsid w:val="00ED421C"/>
    <w:rsid w:val="00ED4576"/>
    <w:rsid w:val="00ED46BB"/>
    <w:rsid w:val="00ED46E5"/>
    <w:rsid w:val="00ED4ABE"/>
    <w:rsid w:val="00ED4C40"/>
    <w:rsid w:val="00ED51C5"/>
    <w:rsid w:val="00ED56D1"/>
    <w:rsid w:val="00ED5DF9"/>
    <w:rsid w:val="00ED6791"/>
    <w:rsid w:val="00ED6833"/>
    <w:rsid w:val="00ED69EE"/>
    <w:rsid w:val="00ED6B13"/>
    <w:rsid w:val="00ED6D80"/>
    <w:rsid w:val="00ED6DBD"/>
    <w:rsid w:val="00ED738B"/>
    <w:rsid w:val="00ED749A"/>
    <w:rsid w:val="00ED75BB"/>
    <w:rsid w:val="00ED7F14"/>
    <w:rsid w:val="00EE0123"/>
    <w:rsid w:val="00EE01FF"/>
    <w:rsid w:val="00EE06EC"/>
    <w:rsid w:val="00EE0C74"/>
    <w:rsid w:val="00EE14B2"/>
    <w:rsid w:val="00EE1590"/>
    <w:rsid w:val="00EE1BB9"/>
    <w:rsid w:val="00EE1D79"/>
    <w:rsid w:val="00EE25A1"/>
    <w:rsid w:val="00EE2F8D"/>
    <w:rsid w:val="00EE30E8"/>
    <w:rsid w:val="00EE319E"/>
    <w:rsid w:val="00EE3430"/>
    <w:rsid w:val="00EE35C2"/>
    <w:rsid w:val="00EE39CB"/>
    <w:rsid w:val="00EE3B03"/>
    <w:rsid w:val="00EE4D49"/>
    <w:rsid w:val="00EE4DAE"/>
    <w:rsid w:val="00EE4E38"/>
    <w:rsid w:val="00EE51F9"/>
    <w:rsid w:val="00EE573E"/>
    <w:rsid w:val="00EE5CE1"/>
    <w:rsid w:val="00EE5D2B"/>
    <w:rsid w:val="00EE5D65"/>
    <w:rsid w:val="00EE5DF1"/>
    <w:rsid w:val="00EE60F1"/>
    <w:rsid w:val="00EE6160"/>
    <w:rsid w:val="00EE6797"/>
    <w:rsid w:val="00EE682C"/>
    <w:rsid w:val="00EE68C5"/>
    <w:rsid w:val="00EE68F0"/>
    <w:rsid w:val="00EE709E"/>
    <w:rsid w:val="00EE7155"/>
    <w:rsid w:val="00EE71E1"/>
    <w:rsid w:val="00EE74B7"/>
    <w:rsid w:val="00EE76C0"/>
    <w:rsid w:val="00EE7B32"/>
    <w:rsid w:val="00EE7B69"/>
    <w:rsid w:val="00EE7DC9"/>
    <w:rsid w:val="00EE7DD1"/>
    <w:rsid w:val="00EF0099"/>
    <w:rsid w:val="00EF029C"/>
    <w:rsid w:val="00EF0427"/>
    <w:rsid w:val="00EF08A1"/>
    <w:rsid w:val="00EF2393"/>
    <w:rsid w:val="00EF26E7"/>
    <w:rsid w:val="00EF2C5D"/>
    <w:rsid w:val="00EF2C8B"/>
    <w:rsid w:val="00EF2CBF"/>
    <w:rsid w:val="00EF2CDD"/>
    <w:rsid w:val="00EF3A84"/>
    <w:rsid w:val="00EF3E6B"/>
    <w:rsid w:val="00EF4152"/>
    <w:rsid w:val="00EF41EF"/>
    <w:rsid w:val="00EF42D8"/>
    <w:rsid w:val="00EF4578"/>
    <w:rsid w:val="00EF4C71"/>
    <w:rsid w:val="00EF5056"/>
    <w:rsid w:val="00EF50E1"/>
    <w:rsid w:val="00EF516C"/>
    <w:rsid w:val="00EF522E"/>
    <w:rsid w:val="00EF55DD"/>
    <w:rsid w:val="00EF589A"/>
    <w:rsid w:val="00EF5A99"/>
    <w:rsid w:val="00EF60F4"/>
    <w:rsid w:val="00EF614C"/>
    <w:rsid w:val="00EF657F"/>
    <w:rsid w:val="00EF6DF2"/>
    <w:rsid w:val="00EF6E7B"/>
    <w:rsid w:val="00EF7474"/>
    <w:rsid w:val="00EF75C0"/>
    <w:rsid w:val="00EF78C1"/>
    <w:rsid w:val="00EF7A4A"/>
    <w:rsid w:val="00EF7ADB"/>
    <w:rsid w:val="00EF7B6C"/>
    <w:rsid w:val="00EF7C02"/>
    <w:rsid w:val="00F00257"/>
    <w:rsid w:val="00F006BC"/>
    <w:rsid w:val="00F0098D"/>
    <w:rsid w:val="00F00A2E"/>
    <w:rsid w:val="00F00C50"/>
    <w:rsid w:val="00F00CBF"/>
    <w:rsid w:val="00F00D12"/>
    <w:rsid w:val="00F01278"/>
    <w:rsid w:val="00F01AD2"/>
    <w:rsid w:val="00F01F64"/>
    <w:rsid w:val="00F0201B"/>
    <w:rsid w:val="00F022DA"/>
    <w:rsid w:val="00F027CF"/>
    <w:rsid w:val="00F027D6"/>
    <w:rsid w:val="00F02B8B"/>
    <w:rsid w:val="00F02F6A"/>
    <w:rsid w:val="00F0332E"/>
    <w:rsid w:val="00F03531"/>
    <w:rsid w:val="00F0373D"/>
    <w:rsid w:val="00F04892"/>
    <w:rsid w:val="00F0551E"/>
    <w:rsid w:val="00F0566C"/>
    <w:rsid w:val="00F058AA"/>
    <w:rsid w:val="00F059A8"/>
    <w:rsid w:val="00F05A4C"/>
    <w:rsid w:val="00F05A68"/>
    <w:rsid w:val="00F05F51"/>
    <w:rsid w:val="00F061D6"/>
    <w:rsid w:val="00F06ABE"/>
    <w:rsid w:val="00F06C88"/>
    <w:rsid w:val="00F073C9"/>
    <w:rsid w:val="00F07636"/>
    <w:rsid w:val="00F07BEA"/>
    <w:rsid w:val="00F1012F"/>
    <w:rsid w:val="00F1020D"/>
    <w:rsid w:val="00F11131"/>
    <w:rsid w:val="00F113BC"/>
    <w:rsid w:val="00F11697"/>
    <w:rsid w:val="00F11722"/>
    <w:rsid w:val="00F1196F"/>
    <w:rsid w:val="00F11C71"/>
    <w:rsid w:val="00F11CEF"/>
    <w:rsid w:val="00F124A9"/>
    <w:rsid w:val="00F12F32"/>
    <w:rsid w:val="00F13079"/>
    <w:rsid w:val="00F13170"/>
    <w:rsid w:val="00F1329D"/>
    <w:rsid w:val="00F13FA8"/>
    <w:rsid w:val="00F14090"/>
    <w:rsid w:val="00F14977"/>
    <w:rsid w:val="00F14EA0"/>
    <w:rsid w:val="00F14F22"/>
    <w:rsid w:val="00F15FD8"/>
    <w:rsid w:val="00F160B8"/>
    <w:rsid w:val="00F1617E"/>
    <w:rsid w:val="00F161DB"/>
    <w:rsid w:val="00F16428"/>
    <w:rsid w:val="00F16658"/>
    <w:rsid w:val="00F1676F"/>
    <w:rsid w:val="00F168A3"/>
    <w:rsid w:val="00F16CFA"/>
    <w:rsid w:val="00F17075"/>
    <w:rsid w:val="00F171AB"/>
    <w:rsid w:val="00F172BE"/>
    <w:rsid w:val="00F1753C"/>
    <w:rsid w:val="00F17F6E"/>
    <w:rsid w:val="00F17FA5"/>
    <w:rsid w:val="00F20351"/>
    <w:rsid w:val="00F2069E"/>
    <w:rsid w:val="00F20E7F"/>
    <w:rsid w:val="00F21560"/>
    <w:rsid w:val="00F21C7A"/>
    <w:rsid w:val="00F21D03"/>
    <w:rsid w:val="00F21EA1"/>
    <w:rsid w:val="00F22041"/>
    <w:rsid w:val="00F222F7"/>
    <w:rsid w:val="00F2248B"/>
    <w:rsid w:val="00F225FB"/>
    <w:rsid w:val="00F234BE"/>
    <w:rsid w:val="00F23BE4"/>
    <w:rsid w:val="00F24068"/>
    <w:rsid w:val="00F24404"/>
    <w:rsid w:val="00F2444C"/>
    <w:rsid w:val="00F24866"/>
    <w:rsid w:val="00F249DA"/>
    <w:rsid w:val="00F249F8"/>
    <w:rsid w:val="00F24B93"/>
    <w:rsid w:val="00F24BA4"/>
    <w:rsid w:val="00F24BAF"/>
    <w:rsid w:val="00F24C6C"/>
    <w:rsid w:val="00F24EF1"/>
    <w:rsid w:val="00F25409"/>
    <w:rsid w:val="00F25DC2"/>
    <w:rsid w:val="00F26802"/>
    <w:rsid w:val="00F26F94"/>
    <w:rsid w:val="00F27264"/>
    <w:rsid w:val="00F277E2"/>
    <w:rsid w:val="00F27C14"/>
    <w:rsid w:val="00F27F1C"/>
    <w:rsid w:val="00F30263"/>
    <w:rsid w:val="00F30CFB"/>
    <w:rsid w:val="00F30D47"/>
    <w:rsid w:val="00F314C2"/>
    <w:rsid w:val="00F315FD"/>
    <w:rsid w:val="00F31696"/>
    <w:rsid w:val="00F31829"/>
    <w:rsid w:val="00F3224F"/>
    <w:rsid w:val="00F326D9"/>
    <w:rsid w:val="00F326DD"/>
    <w:rsid w:val="00F33188"/>
    <w:rsid w:val="00F33357"/>
    <w:rsid w:val="00F338E7"/>
    <w:rsid w:val="00F33C85"/>
    <w:rsid w:val="00F340AC"/>
    <w:rsid w:val="00F345C9"/>
    <w:rsid w:val="00F34605"/>
    <w:rsid w:val="00F347DA"/>
    <w:rsid w:val="00F347FD"/>
    <w:rsid w:val="00F3542C"/>
    <w:rsid w:val="00F35538"/>
    <w:rsid w:val="00F35868"/>
    <w:rsid w:val="00F3596C"/>
    <w:rsid w:val="00F35A78"/>
    <w:rsid w:val="00F35B64"/>
    <w:rsid w:val="00F35C19"/>
    <w:rsid w:val="00F35C48"/>
    <w:rsid w:val="00F35DE8"/>
    <w:rsid w:val="00F35E3A"/>
    <w:rsid w:val="00F36555"/>
    <w:rsid w:val="00F3657A"/>
    <w:rsid w:val="00F36A1F"/>
    <w:rsid w:val="00F37412"/>
    <w:rsid w:val="00F375C3"/>
    <w:rsid w:val="00F37DAB"/>
    <w:rsid w:val="00F37E86"/>
    <w:rsid w:val="00F401D8"/>
    <w:rsid w:val="00F4048A"/>
    <w:rsid w:val="00F4084C"/>
    <w:rsid w:val="00F4088E"/>
    <w:rsid w:val="00F408D8"/>
    <w:rsid w:val="00F40C4E"/>
    <w:rsid w:val="00F40EB2"/>
    <w:rsid w:val="00F40EFB"/>
    <w:rsid w:val="00F41390"/>
    <w:rsid w:val="00F41D20"/>
    <w:rsid w:val="00F423A0"/>
    <w:rsid w:val="00F4283F"/>
    <w:rsid w:val="00F42FDF"/>
    <w:rsid w:val="00F43847"/>
    <w:rsid w:val="00F439E9"/>
    <w:rsid w:val="00F43D6F"/>
    <w:rsid w:val="00F445C6"/>
    <w:rsid w:val="00F447D8"/>
    <w:rsid w:val="00F44E44"/>
    <w:rsid w:val="00F44EA7"/>
    <w:rsid w:val="00F44ED8"/>
    <w:rsid w:val="00F44EE4"/>
    <w:rsid w:val="00F44F9D"/>
    <w:rsid w:val="00F44FC3"/>
    <w:rsid w:val="00F454AB"/>
    <w:rsid w:val="00F454B0"/>
    <w:rsid w:val="00F45682"/>
    <w:rsid w:val="00F463B7"/>
    <w:rsid w:val="00F466C5"/>
    <w:rsid w:val="00F46AE4"/>
    <w:rsid w:val="00F46F7A"/>
    <w:rsid w:val="00F47296"/>
    <w:rsid w:val="00F47425"/>
    <w:rsid w:val="00F47A2A"/>
    <w:rsid w:val="00F47ADD"/>
    <w:rsid w:val="00F47C64"/>
    <w:rsid w:val="00F47C73"/>
    <w:rsid w:val="00F5024E"/>
    <w:rsid w:val="00F506CD"/>
    <w:rsid w:val="00F50965"/>
    <w:rsid w:val="00F50D7E"/>
    <w:rsid w:val="00F5110A"/>
    <w:rsid w:val="00F5162C"/>
    <w:rsid w:val="00F51A15"/>
    <w:rsid w:val="00F51D8B"/>
    <w:rsid w:val="00F51EDA"/>
    <w:rsid w:val="00F520C8"/>
    <w:rsid w:val="00F52109"/>
    <w:rsid w:val="00F524C5"/>
    <w:rsid w:val="00F52BD0"/>
    <w:rsid w:val="00F52BE5"/>
    <w:rsid w:val="00F532A6"/>
    <w:rsid w:val="00F536BE"/>
    <w:rsid w:val="00F54478"/>
    <w:rsid w:val="00F55077"/>
    <w:rsid w:val="00F55F4E"/>
    <w:rsid w:val="00F56502"/>
    <w:rsid w:val="00F56A98"/>
    <w:rsid w:val="00F56F94"/>
    <w:rsid w:val="00F571E4"/>
    <w:rsid w:val="00F57252"/>
    <w:rsid w:val="00F576B0"/>
    <w:rsid w:val="00F60215"/>
    <w:rsid w:val="00F603DA"/>
    <w:rsid w:val="00F6055A"/>
    <w:rsid w:val="00F60816"/>
    <w:rsid w:val="00F60C33"/>
    <w:rsid w:val="00F60C5D"/>
    <w:rsid w:val="00F60CA3"/>
    <w:rsid w:val="00F61000"/>
    <w:rsid w:val="00F61554"/>
    <w:rsid w:val="00F61655"/>
    <w:rsid w:val="00F6172F"/>
    <w:rsid w:val="00F61752"/>
    <w:rsid w:val="00F61CA2"/>
    <w:rsid w:val="00F62213"/>
    <w:rsid w:val="00F62279"/>
    <w:rsid w:val="00F62E5A"/>
    <w:rsid w:val="00F62F48"/>
    <w:rsid w:val="00F6301C"/>
    <w:rsid w:val="00F63233"/>
    <w:rsid w:val="00F63681"/>
    <w:rsid w:val="00F63815"/>
    <w:rsid w:val="00F63DFE"/>
    <w:rsid w:val="00F6410F"/>
    <w:rsid w:val="00F642D0"/>
    <w:rsid w:val="00F6496F"/>
    <w:rsid w:val="00F64C03"/>
    <w:rsid w:val="00F653D0"/>
    <w:rsid w:val="00F654FB"/>
    <w:rsid w:val="00F655E7"/>
    <w:rsid w:val="00F657FF"/>
    <w:rsid w:val="00F65894"/>
    <w:rsid w:val="00F6593B"/>
    <w:rsid w:val="00F65A8F"/>
    <w:rsid w:val="00F65B68"/>
    <w:rsid w:val="00F6662F"/>
    <w:rsid w:val="00F66631"/>
    <w:rsid w:val="00F668C5"/>
    <w:rsid w:val="00F66907"/>
    <w:rsid w:val="00F669E2"/>
    <w:rsid w:val="00F66B44"/>
    <w:rsid w:val="00F66CEA"/>
    <w:rsid w:val="00F66EC5"/>
    <w:rsid w:val="00F676FF"/>
    <w:rsid w:val="00F6773C"/>
    <w:rsid w:val="00F677BD"/>
    <w:rsid w:val="00F67CC6"/>
    <w:rsid w:val="00F70828"/>
    <w:rsid w:val="00F70B32"/>
    <w:rsid w:val="00F70B3B"/>
    <w:rsid w:val="00F70BCC"/>
    <w:rsid w:val="00F70EA5"/>
    <w:rsid w:val="00F71256"/>
    <w:rsid w:val="00F715B8"/>
    <w:rsid w:val="00F7191E"/>
    <w:rsid w:val="00F71A9B"/>
    <w:rsid w:val="00F720D6"/>
    <w:rsid w:val="00F720F5"/>
    <w:rsid w:val="00F72D56"/>
    <w:rsid w:val="00F73126"/>
    <w:rsid w:val="00F735CD"/>
    <w:rsid w:val="00F73961"/>
    <w:rsid w:val="00F73D43"/>
    <w:rsid w:val="00F7410C"/>
    <w:rsid w:val="00F7423E"/>
    <w:rsid w:val="00F7448E"/>
    <w:rsid w:val="00F75486"/>
    <w:rsid w:val="00F75AC3"/>
    <w:rsid w:val="00F75BA9"/>
    <w:rsid w:val="00F75E92"/>
    <w:rsid w:val="00F75EA5"/>
    <w:rsid w:val="00F75FB1"/>
    <w:rsid w:val="00F76204"/>
    <w:rsid w:val="00F76284"/>
    <w:rsid w:val="00F766DD"/>
    <w:rsid w:val="00F76FE8"/>
    <w:rsid w:val="00F76FFF"/>
    <w:rsid w:val="00F7720C"/>
    <w:rsid w:val="00F7756A"/>
    <w:rsid w:val="00F776EB"/>
    <w:rsid w:val="00F77BA5"/>
    <w:rsid w:val="00F77BBD"/>
    <w:rsid w:val="00F77DDF"/>
    <w:rsid w:val="00F77F84"/>
    <w:rsid w:val="00F807F1"/>
    <w:rsid w:val="00F8104D"/>
    <w:rsid w:val="00F813C3"/>
    <w:rsid w:val="00F8145C"/>
    <w:rsid w:val="00F816A5"/>
    <w:rsid w:val="00F819D2"/>
    <w:rsid w:val="00F81CAE"/>
    <w:rsid w:val="00F82861"/>
    <w:rsid w:val="00F828B4"/>
    <w:rsid w:val="00F82A7B"/>
    <w:rsid w:val="00F8310F"/>
    <w:rsid w:val="00F83239"/>
    <w:rsid w:val="00F8358C"/>
    <w:rsid w:val="00F83851"/>
    <w:rsid w:val="00F83AA7"/>
    <w:rsid w:val="00F83B3A"/>
    <w:rsid w:val="00F83EB2"/>
    <w:rsid w:val="00F84781"/>
    <w:rsid w:val="00F84DDF"/>
    <w:rsid w:val="00F851AE"/>
    <w:rsid w:val="00F85299"/>
    <w:rsid w:val="00F853A2"/>
    <w:rsid w:val="00F85753"/>
    <w:rsid w:val="00F858A6"/>
    <w:rsid w:val="00F85C30"/>
    <w:rsid w:val="00F86099"/>
    <w:rsid w:val="00F867A3"/>
    <w:rsid w:val="00F86D24"/>
    <w:rsid w:val="00F86E0B"/>
    <w:rsid w:val="00F86EBE"/>
    <w:rsid w:val="00F87207"/>
    <w:rsid w:val="00F8746B"/>
    <w:rsid w:val="00F874AD"/>
    <w:rsid w:val="00F875E2"/>
    <w:rsid w:val="00F87D67"/>
    <w:rsid w:val="00F90335"/>
    <w:rsid w:val="00F90442"/>
    <w:rsid w:val="00F90AF4"/>
    <w:rsid w:val="00F90B04"/>
    <w:rsid w:val="00F90BA5"/>
    <w:rsid w:val="00F91CD2"/>
    <w:rsid w:val="00F91D22"/>
    <w:rsid w:val="00F91F7A"/>
    <w:rsid w:val="00F9231F"/>
    <w:rsid w:val="00F925C7"/>
    <w:rsid w:val="00F926A1"/>
    <w:rsid w:val="00F929B4"/>
    <w:rsid w:val="00F929F6"/>
    <w:rsid w:val="00F92BD1"/>
    <w:rsid w:val="00F92EA9"/>
    <w:rsid w:val="00F92F74"/>
    <w:rsid w:val="00F93035"/>
    <w:rsid w:val="00F93235"/>
    <w:rsid w:val="00F938A3"/>
    <w:rsid w:val="00F938FF"/>
    <w:rsid w:val="00F93B21"/>
    <w:rsid w:val="00F9477B"/>
    <w:rsid w:val="00F94893"/>
    <w:rsid w:val="00F94B44"/>
    <w:rsid w:val="00F95387"/>
    <w:rsid w:val="00F954BD"/>
    <w:rsid w:val="00F956E7"/>
    <w:rsid w:val="00F958CB"/>
    <w:rsid w:val="00F95DD6"/>
    <w:rsid w:val="00F95E5F"/>
    <w:rsid w:val="00F95E6D"/>
    <w:rsid w:val="00F95FE1"/>
    <w:rsid w:val="00F968D9"/>
    <w:rsid w:val="00F96B02"/>
    <w:rsid w:val="00F97387"/>
    <w:rsid w:val="00F9745A"/>
    <w:rsid w:val="00F97DDD"/>
    <w:rsid w:val="00FA0530"/>
    <w:rsid w:val="00FA05BE"/>
    <w:rsid w:val="00FA0A63"/>
    <w:rsid w:val="00FA0B28"/>
    <w:rsid w:val="00FA1A6A"/>
    <w:rsid w:val="00FA1C9D"/>
    <w:rsid w:val="00FA1E7E"/>
    <w:rsid w:val="00FA21C3"/>
    <w:rsid w:val="00FA2635"/>
    <w:rsid w:val="00FA2734"/>
    <w:rsid w:val="00FA2CA9"/>
    <w:rsid w:val="00FA334F"/>
    <w:rsid w:val="00FA33B1"/>
    <w:rsid w:val="00FA4244"/>
    <w:rsid w:val="00FA46E5"/>
    <w:rsid w:val="00FA4F75"/>
    <w:rsid w:val="00FA534C"/>
    <w:rsid w:val="00FA534E"/>
    <w:rsid w:val="00FA54F5"/>
    <w:rsid w:val="00FA5567"/>
    <w:rsid w:val="00FA5680"/>
    <w:rsid w:val="00FA6017"/>
    <w:rsid w:val="00FA6077"/>
    <w:rsid w:val="00FA649D"/>
    <w:rsid w:val="00FA671F"/>
    <w:rsid w:val="00FA6A15"/>
    <w:rsid w:val="00FA6CE4"/>
    <w:rsid w:val="00FA6F81"/>
    <w:rsid w:val="00FA7063"/>
    <w:rsid w:val="00FA7180"/>
    <w:rsid w:val="00FA71A3"/>
    <w:rsid w:val="00FA74E6"/>
    <w:rsid w:val="00FA75E2"/>
    <w:rsid w:val="00FB0D25"/>
    <w:rsid w:val="00FB0EB9"/>
    <w:rsid w:val="00FB12EF"/>
    <w:rsid w:val="00FB163E"/>
    <w:rsid w:val="00FB178E"/>
    <w:rsid w:val="00FB1D4F"/>
    <w:rsid w:val="00FB1F45"/>
    <w:rsid w:val="00FB2073"/>
    <w:rsid w:val="00FB2116"/>
    <w:rsid w:val="00FB2524"/>
    <w:rsid w:val="00FB28DC"/>
    <w:rsid w:val="00FB2C6A"/>
    <w:rsid w:val="00FB2D19"/>
    <w:rsid w:val="00FB31A9"/>
    <w:rsid w:val="00FB34AC"/>
    <w:rsid w:val="00FB36C4"/>
    <w:rsid w:val="00FB3920"/>
    <w:rsid w:val="00FB39A3"/>
    <w:rsid w:val="00FB3AFC"/>
    <w:rsid w:val="00FB3C86"/>
    <w:rsid w:val="00FB42D4"/>
    <w:rsid w:val="00FB45DF"/>
    <w:rsid w:val="00FB4A70"/>
    <w:rsid w:val="00FB4BAA"/>
    <w:rsid w:val="00FB506F"/>
    <w:rsid w:val="00FB538E"/>
    <w:rsid w:val="00FB5B50"/>
    <w:rsid w:val="00FB6440"/>
    <w:rsid w:val="00FB649F"/>
    <w:rsid w:val="00FB6F1D"/>
    <w:rsid w:val="00FB7499"/>
    <w:rsid w:val="00FB79F8"/>
    <w:rsid w:val="00FB7AC7"/>
    <w:rsid w:val="00FB7DC8"/>
    <w:rsid w:val="00FB7F8F"/>
    <w:rsid w:val="00FC01C9"/>
    <w:rsid w:val="00FC052C"/>
    <w:rsid w:val="00FC0E0A"/>
    <w:rsid w:val="00FC10CC"/>
    <w:rsid w:val="00FC160C"/>
    <w:rsid w:val="00FC1683"/>
    <w:rsid w:val="00FC1B4C"/>
    <w:rsid w:val="00FC1F82"/>
    <w:rsid w:val="00FC21E4"/>
    <w:rsid w:val="00FC2614"/>
    <w:rsid w:val="00FC28AF"/>
    <w:rsid w:val="00FC2B83"/>
    <w:rsid w:val="00FC2BB4"/>
    <w:rsid w:val="00FC2E22"/>
    <w:rsid w:val="00FC306A"/>
    <w:rsid w:val="00FC31FC"/>
    <w:rsid w:val="00FC4528"/>
    <w:rsid w:val="00FC49F7"/>
    <w:rsid w:val="00FC4A7F"/>
    <w:rsid w:val="00FC4BFF"/>
    <w:rsid w:val="00FC4C08"/>
    <w:rsid w:val="00FC50E9"/>
    <w:rsid w:val="00FC52BE"/>
    <w:rsid w:val="00FC54A3"/>
    <w:rsid w:val="00FC565C"/>
    <w:rsid w:val="00FC5771"/>
    <w:rsid w:val="00FC60A7"/>
    <w:rsid w:val="00FC60C9"/>
    <w:rsid w:val="00FC65D3"/>
    <w:rsid w:val="00FC6C5B"/>
    <w:rsid w:val="00FC6EA1"/>
    <w:rsid w:val="00FC6FAF"/>
    <w:rsid w:val="00FC70D4"/>
    <w:rsid w:val="00FC7241"/>
    <w:rsid w:val="00FC781D"/>
    <w:rsid w:val="00FC7830"/>
    <w:rsid w:val="00FD0419"/>
    <w:rsid w:val="00FD0CD4"/>
    <w:rsid w:val="00FD1182"/>
    <w:rsid w:val="00FD143C"/>
    <w:rsid w:val="00FD1B91"/>
    <w:rsid w:val="00FD1E8B"/>
    <w:rsid w:val="00FD1F0A"/>
    <w:rsid w:val="00FD1F6A"/>
    <w:rsid w:val="00FD25AC"/>
    <w:rsid w:val="00FD26EC"/>
    <w:rsid w:val="00FD3068"/>
    <w:rsid w:val="00FD3189"/>
    <w:rsid w:val="00FD39D0"/>
    <w:rsid w:val="00FD42CD"/>
    <w:rsid w:val="00FD4659"/>
    <w:rsid w:val="00FD48CD"/>
    <w:rsid w:val="00FD4EC6"/>
    <w:rsid w:val="00FD4F87"/>
    <w:rsid w:val="00FD504A"/>
    <w:rsid w:val="00FD55AC"/>
    <w:rsid w:val="00FD58D2"/>
    <w:rsid w:val="00FD5C50"/>
    <w:rsid w:val="00FD5C8F"/>
    <w:rsid w:val="00FD5ED9"/>
    <w:rsid w:val="00FD6032"/>
    <w:rsid w:val="00FD6164"/>
    <w:rsid w:val="00FD67AC"/>
    <w:rsid w:val="00FD6AC4"/>
    <w:rsid w:val="00FD6B40"/>
    <w:rsid w:val="00FD6F75"/>
    <w:rsid w:val="00FD7279"/>
    <w:rsid w:val="00FD7519"/>
    <w:rsid w:val="00FE0205"/>
    <w:rsid w:val="00FE02E2"/>
    <w:rsid w:val="00FE044D"/>
    <w:rsid w:val="00FE0803"/>
    <w:rsid w:val="00FE0B7B"/>
    <w:rsid w:val="00FE0DF0"/>
    <w:rsid w:val="00FE0F75"/>
    <w:rsid w:val="00FE118C"/>
    <w:rsid w:val="00FE124A"/>
    <w:rsid w:val="00FE1B54"/>
    <w:rsid w:val="00FE1F31"/>
    <w:rsid w:val="00FE24DF"/>
    <w:rsid w:val="00FE2874"/>
    <w:rsid w:val="00FE30B2"/>
    <w:rsid w:val="00FE325A"/>
    <w:rsid w:val="00FE349F"/>
    <w:rsid w:val="00FE38DD"/>
    <w:rsid w:val="00FE3B74"/>
    <w:rsid w:val="00FE3C81"/>
    <w:rsid w:val="00FE3D85"/>
    <w:rsid w:val="00FE3F09"/>
    <w:rsid w:val="00FE42BA"/>
    <w:rsid w:val="00FE4481"/>
    <w:rsid w:val="00FE4496"/>
    <w:rsid w:val="00FE44ED"/>
    <w:rsid w:val="00FE4C32"/>
    <w:rsid w:val="00FE525C"/>
    <w:rsid w:val="00FE5757"/>
    <w:rsid w:val="00FE59C5"/>
    <w:rsid w:val="00FE67BF"/>
    <w:rsid w:val="00FE6833"/>
    <w:rsid w:val="00FE70FB"/>
    <w:rsid w:val="00FE71BD"/>
    <w:rsid w:val="00FE765C"/>
    <w:rsid w:val="00FE76C8"/>
    <w:rsid w:val="00FE77A1"/>
    <w:rsid w:val="00FE78EB"/>
    <w:rsid w:val="00FE7D00"/>
    <w:rsid w:val="00FE7E01"/>
    <w:rsid w:val="00FE7E32"/>
    <w:rsid w:val="00FF01DD"/>
    <w:rsid w:val="00FF0458"/>
    <w:rsid w:val="00FF0ABB"/>
    <w:rsid w:val="00FF0FA4"/>
    <w:rsid w:val="00FF1277"/>
    <w:rsid w:val="00FF1395"/>
    <w:rsid w:val="00FF15D2"/>
    <w:rsid w:val="00FF1946"/>
    <w:rsid w:val="00FF1E81"/>
    <w:rsid w:val="00FF1F7F"/>
    <w:rsid w:val="00FF20FB"/>
    <w:rsid w:val="00FF2294"/>
    <w:rsid w:val="00FF23E3"/>
    <w:rsid w:val="00FF267D"/>
    <w:rsid w:val="00FF2781"/>
    <w:rsid w:val="00FF27AD"/>
    <w:rsid w:val="00FF2C69"/>
    <w:rsid w:val="00FF2D71"/>
    <w:rsid w:val="00FF2DD9"/>
    <w:rsid w:val="00FF2F2C"/>
    <w:rsid w:val="00FF30AB"/>
    <w:rsid w:val="00FF3314"/>
    <w:rsid w:val="00FF34E7"/>
    <w:rsid w:val="00FF34F5"/>
    <w:rsid w:val="00FF35A0"/>
    <w:rsid w:val="00FF3F69"/>
    <w:rsid w:val="00FF41D5"/>
    <w:rsid w:val="00FF43E4"/>
    <w:rsid w:val="00FF446B"/>
    <w:rsid w:val="00FF4719"/>
    <w:rsid w:val="00FF48C7"/>
    <w:rsid w:val="00FF4BB5"/>
    <w:rsid w:val="00FF4DD9"/>
    <w:rsid w:val="00FF5150"/>
    <w:rsid w:val="00FF526E"/>
    <w:rsid w:val="00FF57DC"/>
    <w:rsid w:val="00FF5A1A"/>
    <w:rsid w:val="00FF5C22"/>
    <w:rsid w:val="00FF5E53"/>
    <w:rsid w:val="00FF66D2"/>
    <w:rsid w:val="00FF6A85"/>
    <w:rsid w:val="00FF7188"/>
    <w:rsid w:val="00FF76A6"/>
    <w:rsid w:val="00FF78E2"/>
    <w:rsid w:val="00FF7B5E"/>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AutoShape 85"/>
        <o:r id="V:Rule2" type="connector" idref="#AutoShape 89"/>
        <o:r id="V:Rule3" type="connector" idref="#AutoShape 83"/>
        <o:r id="V:Rule4" type="connector" idref="#AutoShape 87"/>
        <o:r id="V:Rule5" type="connector" idref="#AutoShape 68"/>
        <o:r id="V:Rule6" type="connector" idref="#AutoShape 84"/>
        <o:r id="V:Rule7" type="connector" idref="#AutoShape 69"/>
        <o:r id="V:Rule8" type="connector" idref="#AutoShape 98"/>
        <o:r id="V:Rule9" type="connector" idref="#AutoShape 67"/>
        <o:r id="V:Rule10" type="connector" idref="#AutoShape 86"/>
        <o:r id="V:Rule11" type="connector" idref="#AutoShape 88"/>
        <o:r id="V:Rule12" type="connector" idref="#AutoShape 66"/>
        <o:r id="V:Rule13" type="connector" idref="#AutoShape 99"/>
        <o:r id="V:Rule14" type="connector" idref="#AutoShape 100"/>
      </o:rules>
    </o:shapelayout>
  </w:shapeDefaults>
  <w:decimalSymbol w:val="."/>
  <w:listSeparator w:val=","/>
  <w15:docId w15:val="{16151865-1409-4F78-837E-A169AEBA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042"/>
    <w:pPr>
      <w:snapToGrid w:val="0"/>
      <w:spacing w:before="80" w:after="80" w:line="300" w:lineRule="auto"/>
      <w:ind w:left="1134"/>
      <w:jc w:val="both"/>
    </w:pPr>
    <w:rPr>
      <w:rFonts w:ascii="Arial" w:hAnsi="Arial" w:cs="Arial"/>
      <w:sz w:val="21"/>
      <w:szCs w:val="21"/>
    </w:rPr>
  </w:style>
  <w:style w:type="paragraph" w:styleId="1">
    <w:name w:val="heading 1"/>
    <w:next w:val="2"/>
    <w:autoRedefine/>
    <w:uiPriority w:val="9"/>
    <w:qFormat/>
    <w:rsid w:val="001B33B2"/>
    <w:pPr>
      <w:keepNext/>
      <w:numPr>
        <w:numId w:val="9"/>
      </w:numPr>
      <w:spacing w:before="480" w:after="360"/>
      <w:outlineLvl w:val="0"/>
    </w:pPr>
    <w:rPr>
      <w:rFonts w:eastAsia="微软雅黑"/>
      <w:b/>
      <w:bCs/>
      <w:sz w:val="36"/>
      <w:szCs w:val="36"/>
    </w:rPr>
  </w:style>
  <w:style w:type="paragraph" w:styleId="2">
    <w:name w:val="heading 2"/>
    <w:next w:val="3"/>
    <w:qFormat/>
    <w:rsid w:val="00143C16"/>
    <w:pPr>
      <w:keepNext/>
      <w:numPr>
        <w:ilvl w:val="1"/>
        <w:numId w:val="10"/>
      </w:numPr>
      <w:adjustRightInd w:val="0"/>
      <w:spacing w:before="240" w:after="240"/>
      <w:outlineLvl w:val="1"/>
    </w:pPr>
    <w:rPr>
      <w:rFonts w:ascii="Arial" w:eastAsia="微软雅黑" w:hAnsi="Arial" w:cs="Arial"/>
      <w:b/>
      <w:sz w:val="30"/>
      <w:szCs w:val="30"/>
    </w:rPr>
  </w:style>
  <w:style w:type="paragraph" w:styleId="3">
    <w:name w:val="heading 3"/>
    <w:basedOn w:val="a"/>
    <w:next w:val="4"/>
    <w:qFormat/>
    <w:rsid w:val="00143C16"/>
    <w:pPr>
      <w:keepNext/>
      <w:numPr>
        <w:ilvl w:val="2"/>
        <w:numId w:val="10"/>
      </w:numPr>
      <w:spacing w:before="240" w:after="240" w:line="240" w:lineRule="auto"/>
      <w:jc w:val="left"/>
      <w:outlineLvl w:val="2"/>
    </w:pPr>
    <w:rPr>
      <w:rFonts w:eastAsia="微软雅黑"/>
      <w:sz w:val="24"/>
      <w:szCs w:val="24"/>
    </w:rPr>
  </w:style>
  <w:style w:type="paragraph" w:styleId="4">
    <w:name w:val="heading 4"/>
    <w:next w:val="a"/>
    <w:link w:val="4Char"/>
    <w:qFormat/>
    <w:rsid w:val="00143C16"/>
    <w:pPr>
      <w:keepNext/>
      <w:numPr>
        <w:ilvl w:val="3"/>
        <w:numId w:val="10"/>
      </w:numPr>
      <w:spacing w:before="160" w:after="160"/>
      <w:outlineLvl w:val="3"/>
    </w:pPr>
    <w:rPr>
      <w:rFonts w:ascii="Arial" w:eastAsia="黑体" w:hAnsi="Arial" w:cs="Arial"/>
      <w:noProof/>
      <w:color w:val="000000"/>
      <w:sz w:val="21"/>
      <w:szCs w:val="21"/>
    </w:rPr>
  </w:style>
  <w:style w:type="paragraph" w:styleId="5">
    <w:name w:val="heading 5"/>
    <w:basedOn w:val="a"/>
    <w:qFormat/>
    <w:rsid w:val="00143C16"/>
    <w:pPr>
      <w:numPr>
        <w:ilvl w:val="4"/>
        <w:numId w:val="1"/>
      </w:numPr>
      <w:snapToGrid/>
      <w:spacing w:before="0" w:after="0"/>
      <w:outlineLvl w:val="4"/>
    </w:pPr>
  </w:style>
  <w:style w:type="paragraph" w:styleId="6">
    <w:name w:val="heading 6"/>
    <w:basedOn w:val="a"/>
    <w:next w:val="a"/>
    <w:qFormat/>
    <w:rsid w:val="00143C16"/>
    <w:pPr>
      <w:keepNext/>
      <w:keepLines/>
      <w:numPr>
        <w:ilvl w:val="5"/>
        <w:numId w:val="1"/>
      </w:numPr>
      <w:spacing w:before="240" w:after="64" w:line="320" w:lineRule="auto"/>
      <w:outlineLvl w:val="5"/>
    </w:pPr>
    <w:rPr>
      <w:rFonts w:eastAsia="黑体"/>
      <w:b/>
      <w:bCs/>
      <w:sz w:val="24"/>
    </w:rPr>
  </w:style>
  <w:style w:type="paragraph" w:styleId="7">
    <w:name w:val="heading 7"/>
    <w:basedOn w:val="a"/>
    <w:next w:val="a"/>
    <w:qFormat/>
    <w:rsid w:val="00143C16"/>
    <w:pPr>
      <w:keepNext/>
      <w:keepLines/>
      <w:numPr>
        <w:ilvl w:val="6"/>
        <w:numId w:val="1"/>
      </w:numPr>
      <w:spacing w:before="240" w:after="64" w:line="320" w:lineRule="auto"/>
      <w:outlineLvl w:val="6"/>
    </w:pPr>
    <w:rPr>
      <w:b/>
      <w:bCs/>
      <w:sz w:val="24"/>
    </w:rPr>
  </w:style>
  <w:style w:type="paragraph" w:styleId="8">
    <w:name w:val="heading 8"/>
    <w:basedOn w:val="a"/>
    <w:next w:val="a"/>
    <w:qFormat/>
    <w:rsid w:val="00143C16"/>
    <w:pPr>
      <w:keepNext/>
      <w:keepLines/>
      <w:numPr>
        <w:ilvl w:val="7"/>
        <w:numId w:val="1"/>
      </w:numPr>
      <w:spacing w:before="240" w:after="64" w:line="320" w:lineRule="auto"/>
      <w:outlineLvl w:val="7"/>
    </w:pPr>
    <w:rPr>
      <w:rFonts w:eastAsia="黑体"/>
      <w:sz w:val="24"/>
    </w:rPr>
  </w:style>
  <w:style w:type="paragraph" w:styleId="9">
    <w:name w:val="heading 9"/>
    <w:basedOn w:val="1"/>
    <w:next w:val="a"/>
    <w:autoRedefine/>
    <w:qFormat/>
    <w:rsid w:val="00143C16"/>
    <w:pPr>
      <w:keepLines/>
      <w:numPr>
        <w:ilvl w:val="8"/>
        <w:numId w:val="1"/>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143C16"/>
    <w:rPr>
      <w:rFonts w:ascii="Arial" w:eastAsia="黑体" w:hAnsi="Arial" w:cs="Arial"/>
      <w:noProof/>
      <w:color w:val="000000"/>
      <w:sz w:val="21"/>
      <w:szCs w:val="21"/>
    </w:rPr>
  </w:style>
  <w:style w:type="character" w:styleId="a3">
    <w:name w:val="page number"/>
    <w:basedOn w:val="a0"/>
    <w:rsid w:val="00143C16"/>
  </w:style>
  <w:style w:type="paragraph" w:styleId="a4">
    <w:name w:val="Document Map"/>
    <w:basedOn w:val="a"/>
    <w:semiHidden/>
    <w:rsid w:val="00143C16"/>
    <w:pPr>
      <w:shd w:val="clear" w:color="auto" w:fill="000080"/>
    </w:pPr>
  </w:style>
  <w:style w:type="paragraph" w:customStyle="1" w:styleId="Command">
    <w:name w:val="Command"/>
    <w:rsid w:val="00143C16"/>
    <w:pPr>
      <w:spacing w:before="160" w:after="160"/>
    </w:pPr>
    <w:rPr>
      <w:rFonts w:ascii="Arial" w:eastAsia="黑体" w:hAnsi="Arial" w:cs="Arial"/>
      <w:sz w:val="21"/>
      <w:szCs w:val="21"/>
    </w:rPr>
  </w:style>
  <w:style w:type="character" w:customStyle="1" w:styleId="commandkeywords">
    <w:name w:val="command keywords"/>
    <w:rsid w:val="00143C16"/>
    <w:rPr>
      <w:rFonts w:ascii="Arial" w:eastAsia="宋体" w:hAnsi="Arial"/>
      <w:b/>
      <w:color w:val="auto"/>
      <w:sz w:val="21"/>
      <w:szCs w:val="21"/>
    </w:rPr>
  </w:style>
  <w:style w:type="character" w:customStyle="1" w:styleId="commandparameter">
    <w:name w:val="command parameter"/>
    <w:rsid w:val="00143C16"/>
    <w:rPr>
      <w:rFonts w:ascii="Arial" w:eastAsia="宋体" w:hAnsi="Arial"/>
      <w:i/>
      <w:color w:val="auto"/>
      <w:sz w:val="21"/>
      <w:szCs w:val="21"/>
    </w:rPr>
  </w:style>
  <w:style w:type="paragraph" w:customStyle="1" w:styleId="Figure">
    <w:name w:val="Figure"/>
    <w:basedOn w:val="a"/>
    <w:next w:val="FigureDescription"/>
    <w:rsid w:val="00143C16"/>
    <w:pPr>
      <w:keepNext/>
      <w:jc w:val="center"/>
    </w:pPr>
  </w:style>
  <w:style w:type="paragraph" w:customStyle="1" w:styleId="FigureDescription">
    <w:name w:val="Figure Description"/>
    <w:next w:val="a"/>
    <w:rsid w:val="00143C16"/>
    <w:pPr>
      <w:numPr>
        <w:ilvl w:val="5"/>
        <w:numId w:val="10"/>
      </w:numPr>
      <w:snapToGrid w:val="0"/>
      <w:spacing w:before="80" w:after="320"/>
      <w:jc w:val="center"/>
    </w:pPr>
    <w:rPr>
      <w:rFonts w:ascii="Arial" w:eastAsia="黑体" w:hAnsi="Arial" w:cs="Arial"/>
      <w:sz w:val="18"/>
      <w:szCs w:val="18"/>
    </w:rPr>
  </w:style>
  <w:style w:type="paragraph" w:customStyle="1" w:styleId="FigureText">
    <w:name w:val="Figure Text"/>
    <w:rsid w:val="00143C16"/>
    <w:pPr>
      <w:snapToGrid w:val="0"/>
      <w:jc w:val="both"/>
    </w:pPr>
    <w:rPr>
      <w:rFonts w:ascii="Arial" w:eastAsia="楷体_GB2312" w:hAnsi="Arial" w:cs="Arial"/>
      <w:noProof/>
      <w:sz w:val="18"/>
      <w:szCs w:val="18"/>
    </w:rPr>
  </w:style>
  <w:style w:type="paragraph" w:customStyle="1" w:styleId="INFeature">
    <w:name w:val="IN Feature"/>
    <w:next w:val="INStep"/>
    <w:rsid w:val="00143C16"/>
    <w:pPr>
      <w:keepNext/>
      <w:keepLines/>
      <w:numPr>
        <w:ilvl w:val="7"/>
        <w:numId w:val="10"/>
      </w:numPr>
      <w:spacing w:before="240" w:after="240"/>
      <w:outlineLvl w:val="7"/>
    </w:pPr>
    <w:rPr>
      <w:rFonts w:ascii="Arial" w:eastAsia="黑体" w:hAnsi="Arial" w:cs="Arial"/>
      <w:sz w:val="21"/>
      <w:szCs w:val="21"/>
    </w:rPr>
  </w:style>
  <w:style w:type="paragraph" w:customStyle="1" w:styleId="INStep">
    <w:name w:val="IN Step"/>
    <w:basedOn w:val="a"/>
    <w:rsid w:val="00143C16"/>
    <w:pPr>
      <w:keepLines/>
      <w:numPr>
        <w:ilvl w:val="8"/>
        <w:numId w:val="10"/>
      </w:numPr>
      <w:snapToGrid/>
    </w:pPr>
  </w:style>
  <w:style w:type="paragraph" w:customStyle="1" w:styleId="INVoice">
    <w:name w:val="IN Voice"/>
    <w:rsid w:val="00143C16"/>
    <w:pPr>
      <w:spacing w:before="60" w:after="60"/>
    </w:pPr>
    <w:rPr>
      <w:rFonts w:ascii="Arial" w:hAnsi="Arial" w:cs="黑体"/>
      <w:noProof/>
      <w:sz w:val="15"/>
      <w:szCs w:val="15"/>
    </w:rPr>
  </w:style>
  <w:style w:type="paragraph" w:customStyle="1" w:styleId="ItemList">
    <w:name w:val="Item List"/>
    <w:link w:val="ItemListChar"/>
    <w:rsid w:val="00143C16"/>
    <w:pPr>
      <w:numPr>
        <w:numId w:val="2"/>
      </w:numPr>
      <w:spacing w:line="300" w:lineRule="auto"/>
      <w:jc w:val="both"/>
    </w:pPr>
    <w:rPr>
      <w:rFonts w:ascii="Arial" w:hAnsi="Arial" w:cs="Arial"/>
      <w:sz w:val="21"/>
      <w:szCs w:val="21"/>
    </w:rPr>
  </w:style>
  <w:style w:type="character" w:customStyle="1" w:styleId="ItemListChar">
    <w:name w:val="Item List Char"/>
    <w:basedOn w:val="a0"/>
    <w:link w:val="ItemList"/>
    <w:rsid w:val="00143C16"/>
    <w:rPr>
      <w:rFonts w:ascii="Arial" w:hAnsi="Arial" w:cs="Arial"/>
      <w:sz w:val="21"/>
      <w:szCs w:val="21"/>
    </w:rPr>
  </w:style>
  <w:style w:type="paragraph" w:customStyle="1" w:styleId="ItemListinTable">
    <w:name w:val="Item List in Table"/>
    <w:basedOn w:val="ItemList"/>
    <w:link w:val="ItemListinTableChar"/>
    <w:rsid w:val="00143C16"/>
    <w:pPr>
      <w:numPr>
        <w:numId w:val="3"/>
      </w:numPr>
      <w:spacing w:line="240" w:lineRule="auto"/>
    </w:pPr>
    <w:rPr>
      <w:sz w:val="18"/>
      <w:szCs w:val="18"/>
    </w:rPr>
  </w:style>
  <w:style w:type="paragraph" w:customStyle="1" w:styleId="ItemStep">
    <w:name w:val="Item Step"/>
    <w:link w:val="ItemStepChar"/>
    <w:rsid w:val="00143C16"/>
    <w:pPr>
      <w:numPr>
        <w:ilvl w:val="4"/>
        <w:numId w:val="10"/>
      </w:numPr>
    </w:pPr>
    <w:rPr>
      <w:rFonts w:ascii="Arial" w:hAnsi="Arial" w:cs="Arial"/>
      <w:sz w:val="21"/>
      <w:szCs w:val="21"/>
    </w:rPr>
  </w:style>
  <w:style w:type="character" w:customStyle="1" w:styleId="ItemStepChar">
    <w:name w:val="Item Step Char"/>
    <w:basedOn w:val="a0"/>
    <w:link w:val="ItemStep"/>
    <w:rsid w:val="00143C16"/>
    <w:rPr>
      <w:rFonts w:ascii="Arial" w:hAnsi="Arial" w:cs="Arial"/>
      <w:sz w:val="21"/>
      <w:szCs w:val="21"/>
    </w:rPr>
  </w:style>
  <w:style w:type="paragraph" w:customStyle="1" w:styleId="ItemStepinTable">
    <w:name w:val="Item Step in Table"/>
    <w:basedOn w:val="a"/>
    <w:rsid w:val="00143C16"/>
    <w:pPr>
      <w:numPr>
        <w:numId w:val="4"/>
      </w:numPr>
    </w:pPr>
    <w:rPr>
      <w:sz w:val="18"/>
      <w:szCs w:val="18"/>
    </w:rPr>
  </w:style>
  <w:style w:type="paragraph" w:customStyle="1" w:styleId="NotesHeading">
    <w:name w:val="Notes Heading"/>
    <w:next w:val="a"/>
    <w:link w:val="NotesHeadingChar"/>
    <w:rsid w:val="00143C16"/>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NotesHeadingChar">
    <w:name w:val="Notes Heading Char"/>
    <w:basedOn w:val="a0"/>
    <w:link w:val="NotesHeading"/>
    <w:rsid w:val="00143C16"/>
    <w:rPr>
      <w:rFonts w:ascii="Arial" w:eastAsia="黑体" w:hAnsi="Arial" w:cs="Arial"/>
      <w:noProof/>
      <w:sz w:val="21"/>
      <w:szCs w:val="21"/>
    </w:rPr>
  </w:style>
  <w:style w:type="paragraph" w:customStyle="1" w:styleId="NotesHeadinginTable">
    <w:name w:val="Notes Heading in Table"/>
    <w:basedOn w:val="NotesHeading"/>
    <w:next w:val="NotesTextinTable"/>
    <w:link w:val="NotesHeadinginTableChar"/>
    <w:rsid w:val="00143C16"/>
    <w:pPr>
      <w:pBdr>
        <w:top w:val="none" w:sz="0" w:space="0" w:color="auto"/>
      </w:pBdr>
      <w:ind w:left="0"/>
    </w:pPr>
    <w:rPr>
      <w:sz w:val="18"/>
      <w:szCs w:val="18"/>
    </w:rPr>
  </w:style>
  <w:style w:type="paragraph" w:customStyle="1" w:styleId="NotesTextinTable">
    <w:name w:val="Notes Text in Table"/>
    <w:basedOn w:val="NotesText"/>
    <w:link w:val="NotesTextinTableChar"/>
    <w:rsid w:val="00143C16"/>
    <w:pPr>
      <w:pBdr>
        <w:bottom w:val="none" w:sz="0" w:space="0" w:color="auto"/>
      </w:pBdr>
      <w:ind w:left="0"/>
    </w:pPr>
    <w:rPr>
      <w:sz w:val="18"/>
      <w:szCs w:val="18"/>
    </w:rPr>
  </w:style>
  <w:style w:type="paragraph" w:customStyle="1" w:styleId="NotesText">
    <w:name w:val="Notes Text"/>
    <w:link w:val="NotesTextChar"/>
    <w:rsid w:val="00143C16"/>
    <w:pPr>
      <w:pBdr>
        <w:bottom w:val="single" w:sz="8" w:space="5" w:color="auto"/>
      </w:pBdr>
      <w:ind w:left="1134"/>
      <w:jc w:val="both"/>
    </w:pPr>
    <w:rPr>
      <w:rFonts w:ascii="Arial" w:eastAsia="楷体_GB2312" w:hAnsi="Arial" w:cs="Arial"/>
      <w:noProof/>
      <w:color w:val="000000"/>
      <w:sz w:val="21"/>
      <w:szCs w:val="21"/>
    </w:rPr>
  </w:style>
  <w:style w:type="character" w:customStyle="1" w:styleId="NotesHeadinginTableChar">
    <w:name w:val="Notes Heading in Table Char"/>
    <w:basedOn w:val="NotesHeadingChar"/>
    <w:link w:val="NotesHeadinginTable"/>
    <w:rsid w:val="00143C16"/>
    <w:rPr>
      <w:rFonts w:ascii="Arial" w:eastAsia="黑体" w:hAnsi="Arial" w:cs="Arial"/>
      <w:noProof/>
      <w:sz w:val="18"/>
      <w:szCs w:val="18"/>
    </w:rPr>
  </w:style>
  <w:style w:type="paragraph" w:customStyle="1" w:styleId="NotesTextlist">
    <w:name w:val="Notes Text list"/>
    <w:rsid w:val="00143C16"/>
    <w:pPr>
      <w:numPr>
        <w:numId w:val="5"/>
      </w:numPr>
      <w:pBdr>
        <w:bottom w:val="single" w:sz="8" w:space="5" w:color="auto"/>
      </w:pBdr>
    </w:pPr>
    <w:rPr>
      <w:rFonts w:ascii="Arial" w:eastAsia="楷体_GB2312" w:hAnsi="Arial" w:cs="Arial"/>
      <w:noProof/>
      <w:color w:val="000000"/>
      <w:sz w:val="21"/>
      <w:szCs w:val="21"/>
    </w:rPr>
  </w:style>
  <w:style w:type="paragraph" w:customStyle="1" w:styleId="NotesTextListinTable">
    <w:name w:val="Notes Text List in Table"/>
    <w:rsid w:val="00143C16"/>
    <w:pPr>
      <w:numPr>
        <w:numId w:val="6"/>
      </w:numPr>
    </w:pPr>
    <w:rPr>
      <w:rFonts w:ascii="Arial" w:eastAsia="楷体_GB2312" w:hAnsi="Arial" w:cs="楷体_GB2312"/>
      <w:noProof/>
      <w:sz w:val="18"/>
      <w:szCs w:val="18"/>
    </w:rPr>
  </w:style>
  <w:style w:type="table" w:styleId="a5">
    <w:name w:val="Table Grid"/>
    <w:basedOn w:val="a1"/>
    <w:rsid w:val="00143C16"/>
    <w:pPr>
      <w:snapToGrid w:val="0"/>
      <w:spacing w:before="80" w:after="80" w:line="300" w:lineRule="auto"/>
      <w:ind w:left="17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a5"/>
    <w:rsid w:val="00143C16"/>
    <w:pPr>
      <w:widowControl w:val="0"/>
      <w:spacing w:before="0" w:after="0" w:line="240" w:lineRule="auto"/>
      <w:ind w:left="0"/>
      <w:jc w:val="left"/>
    </w:pPr>
    <w:tblPr>
      <w:tblInd w:w="1242" w:type="dxa"/>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TableDescription">
    <w:name w:val="Table Description"/>
    <w:next w:val="a"/>
    <w:rsid w:val="00143C16"/>
    <w:pPr>
      <w:keepNext/>
      <w:numPr>
        <w:ilvl w:val="6"/>
        <w:numId w:val="10"/>
      </w:numPr>
      <w:snapToGrid w:val="0"/>
      <w:spacing w:before="160" w:after="80"/>
      <w:ind w:left="0"/>
      <w:jc w:val="center"/>
    </w:pPr>
    <w:rPr>
      <w:rFonts w:ascii="Arial" w:eastAsia="黑体" w:hAnsi="Arial" w:cs="Arial"/>
      <w:sz w:val="18"/>
      <w:szCs w:val="18"/>
    </w:rPr>
  </w:style>
  <w:style w:type="paragraph" w:customStyle="1" w:styleId="TableHeading">
    <w:name w:val="Table Heading"/>
    <w:link w:val="TableHeadingChar"/>
    <w:rsid w:val="00143C16"/>
    <w:pPr>
      <w:keepNext/>
      <w:snapToGrid w:val="0"/>
      <w:spacing w:before="80" w:after="80"/>
      <w:jc w:val="center"/>
    </w:pPr>
    <w:rPr>
      <w:rFonts w:ascii="Arial" w:hAnsi="Arial" w:cs="Arial"/>
      <w:b/>
      <w:color w:val="FFFFFF"/>
      <w:sz w:val="21"/>
      <w:szCs w:val="18"/>
    </w:rPr>
  </w:style>
  <w:style w:type="paragraph" w:customStyle="1" w:styleId="TableText">
    <w:name w:val="Table Text"/>
    <w:link w:val="TableTextChar"/>
    <w:rsid w:val="00143C16"/>
    <w:pPr>
      <w:snapToGrid w:val="0"/>
      <w:spacing w:before="80" w:after="80"/>
    </w:pPr>
    <w:rPr>
      <w:rFonts w:ascii="Arial" w:hAnsi="Arial" w:cs="Arial"/>
      <w:sz w:val="18"/>
      <w:szCs w:val="18"/>
    </w:rPr>
  </w:style>
  <w:style w:type="character" w:customStyle="1" w:styleId="TableTextChar">
    <w:name w:val="Table Text Char"/>
    <w:basedOn w:val="a0"/>
    <w:link w:val="TableText"/>
    <w:rsid w:val="00143C16"/>
    <w:rPr>
      <w:rFonts w:ascii="Arial" w:hAnsi="Arial" w:cs="Arial"/>
      <w:sz w:val="18"/>
      <w:szCs w:val="18"/>
    </w:rPr>
  </w:style>
  <w:style w:type="paragraph" w:customStyle="1" w:styleId="TerminalDisplay">
    <w:name w:val="Terminal Display"/>
    <w:link w:val="TerminalDisplayChar"/>
    <w:rsid w:val="00143C16"/>
    <w:pPr>
      <w:widowControl w:val="0"/>
      <w:shd w:val="clear" w:color="auto" w:fill="D9D9D9"/>
      <w:ind w:left="1134"/>
      <w:jc w:val="both"/>
    </w:pPr>
    <w:rPr>
      <w:rFonts w:ascii="Courier New" w:hAnsi="Courier New" w:cs="Courier New"/>
      <w:noProof/>
      <w:sz w:val="17"/>
      <w:szCs w:val="17"/>
    </w:rPr>
  </w:style>
  <w:style w:type="paragraph" w:customStyle="1" w:styleId="TOC1">
    <w:name w:val="TOC 标题1"/>
    <w:next w:val="10"/>
    <w:rsid w:val="00143C16"/>
    <w:pPr>
      <w:keepNext/>
      <w:snapToGrid w:val="0"/>
      <w:spacing w:before="480" w:after="360"/>
      <w:jc w:val="center"/>
    </w:pPr>
    <w:rPr>
      <w:rFonts w:ascii="Arial" w:eastAsia="微软雅黑" w:hAnsi="Arial" w:cs="Arial"/>
      <w:noProof/>
      <w:sz w:val="36"/>
      <w:szCs w:val="36"/>
    </w:rPr>
  </w:style>
  <w:style w:type="paragraph" w:styleId="10">
    <w:name w:val="toc 1"/>
    <w:basedOn w:val="a"/>
    <w:next w:val="20"/>
    <w:autoRedefine/>
    <w:uiPriority w:val="39"/>
    <w:rsid w:val="00143C16"/>
    <w:pPr>
      <w:keepNext/>
      <w:tabs>
        <w:tab w:val="right" w:leader="dot" w:pos="8789"/>
      </w:tabs>
      <w:snapToGrid/>
      <w:spacing w:before="100" w:after="0" w:line="240" w:lineRule="auto"/>
      <w:ind w:left="0"/>
      <w:jc w:val="left"/>
      <w:textAlignment w:val="baseline"/>
    </w:pPr>
    <w:rPr>
      <w:rFonts w:eastAsia="微软雅黑"/>
      <w:b/>
      <w:noProof/>
      <w:sz w:val="24"/>
    </w:rPr>
  </w:style>
  <w:style w:type="paragraph" w:styleId="20">
    <w:name w:val="toc 2"/>
    <w:basedOn w:val="a"/>
    <w:next w:val="a"/>
    <w:autoRedefine/>
    <w:uiPriority w:val="39"/>
    <w:rsid w:val="00E345EF"/>
    <w:pPr>
      <w:tabs>
        <w:tab w:val="right" w:leader="dot" w:pos="8789"/>
      </w:tabs>
      <w:snapToGrid/>
      <w:spacing w:before="60" w:after="0" w:line="240" w:lineRule="auto"/>
      <w:ind w:left="420"/>
      <w:jc w:val="left"/>
    </w:pPr>
    <w:rPr>
      <w:rFonts w:ascii="Times New Roman" w:eastAsia="微软雅黑" w:hAnsi="Times New Roman" w:cs="Times New Roman"/>
      <w:noProof/>
      <w:sz w:val="20"/>
      <w:szCs w:val="20"/>
    </w:rPr>
  </w:style>
  <w:style w:type="paragraph" w:styleId="30">
    <w:name w:val="toc 3"/>
    <w:basedOn w:val="a"/>
    <w:autoRedefine/>
    <w:uiPriority w:val="39"/>
    <w:rsid w:val="00143C16"/>
    <w:pPr>
      <w:tabs>
        <w:tab w:val="right" w:leader="dot" w:pos="8789"/>
      </w:tabs>
      <w:spacing w:before="60" w:after="0" w:line="240" w:lineRule="auto"/>
      <w:ind w:left="839"/>
      <w:jc w:val="left"/>
    </w:pPr>
    <w:rPr>
      <w:rFonts w:eastAsia="微软雅黑"/>
      <w:noProof/>
      <w:sz w:val="20"/>
      <w:szCs w:val="20"/>
    </w:rPr>
  </w:style>
  <w:style w:type="paragraph" w:styleId="a6">
    <w:name w:val="caption"/>
    <w:basedOn w:val="a"/>
    <w:next w:val="a"/>
    <w:qFormat/>
    <w:rsid w:val="00143C16"/>
    <w:pPr>
      <w:spacing w:before="152" w:after="160"/>
    </w:pPr>
    <w:rPr>
      <w:rFonts w:eastAsia="黑体"/>
    </w:rPr>
  </w:style>
  <w:style w:type="paragraph" w:styleId="a7">
    <w:name w:val="table of figures"/>
    <w:basedOn w:val="a"/>
    <w:next w:val="a"/>
    <w:semiHidden/>
    <w:rsid w:val="00143C16"/>
    <w:pPr>
      <w:ind w:left="840" w:hanging="420"/>
    </w:pPr>
  </w:style>
  <w:style w:type="paragraph" w:styleId="a8">
    <w:name w:val="footer"/>
    <w:basedOn w:val="a"/>
    <w:rsid w:val="00143C16"/>
    <w:pPr>
      <w:spacing w:before="0" w:after="0" w:line="240" w:lineRule="auto"/>
      <w:ind w:left="0"/>
      <w:jc w:val="center"/>
    </w:pPr>
    <w:rPr>
      <w:noProof/>
      <w:sz w:val="18"/>
      <w:szCs w:val="18"/>
    </w:rPr>
  </w:style>
  <w:style w:type="paragraph" w:styleId="a9">
    <w:name w:val="header"/>
    <w:basedOn w:val="a"/>
    <w:link w:val="Char"/>
    <w:uiPriority w:val="99"/>
    <w:rsid w:val="00143C16"/>
    <w:pPr>
      <w:spacing w:before="0" w:after="0" w:line="240" w:lineRule="auto"/>
      <w:ind w:left="0"/>
      <w:jc w:val="left"/>
      <w:textAlignment w:val="baseline"/>
    </w:pPr>
    <w:rPr>
      <w:noProof/>
      <w:sz w:val="18"/>
      <w:szCs w:val="18"/>
    </w:rPr>
  </w:style>
  <w:style w:type="table" w:customStyle="1" w:styleId="aa">
    <w:name w:val="正文中的表格"/>
    <w:basedOn w:val="a5"/>
    <w:rsid w:val="00143C16"/>
    <w:pPr>
      <w:snapToGrid/>
      <w:spacing w:before="0" w:after="0" w:line="240" w:lineRule="auto"/>
      <w:ind w:left="0"/>
    </w:pPr>
    <w:rPr>
      <w:rFonts w:ascii="Arial" w:hAnsi="Arial" w:cs="Arial"/>
      <w:sz w:val="18"/>
      <w:szCs w:val="18"/>
    </w:rPr>
    <w:tblPr>
      <w:tblInd w:w="1809" w:type="dxa"/>
    </w:tblPr>
    <w:trPr>
      <w:cantSplit/>
    </w:trPr>
    <w:tcPr>
      <w:vAlign w:val="center"/>
    </w:tcPr>
  </w:style>
  <w:style w:type="character" w:styleId="ab">
    <w:name w:val="Hyperlink"/>
    <w:basedOn w:val="a0"/>
    <w:uiPriority w:val="99"/>
    <w:rsid w:val="00143C16"/>
    <w:rPr>
      <w:color w:val="0000FF"/>
      <w:u w:val="single"/>
    </w:rPr>
  </w:style>
  <w:style w:type="paragraph" w:customStyle="1" w:styleId="ac">
    <w:name w:val="图样式"/>
    <w:basedOn w:val="a"/>
    <w:rsid w:val="00143C16"/>
    <w:pPr>
      <w:keepNext/>
      <w:autoSpaceDE w:val="0"/>
      <w:autoSpaceDN w:val="0"/>
      <w:adjustRightInd w:val="0"/>
      <w:snapToGrid/>
      <w:spacing w:line="360" w:lineRule="auto"/>
      <w:ind w:left="0"/>
      <w:jc w:val="center"/>
    </w:pPr>
    <w:rPr>
      <w:rFonts w:ascii="Times New Roman" w:hAnsi="Times New Roman" w:cs="Times New Roman"/>
      <w:szCs w:val="20"/>
    </w:rPr>
  </w:style>
  <w:style w:type="paragraph" w:styleId="ad">
    <w:name w:val="Balloon Text"/>
    <w:basedOn w:val="a"/>
    <w:semiHidden/>
    <w:rsid w:val="00143C16"/>
    <w:rPr>
      <w:sz w:val="18"/>
      <w:szCs w:val="18"/>
    </w:rPr>
  </w:style>
  <w:style w:type="character" w:styleId="ae">
    <w:name w:val="FollowedHyperlink"/>
    <w:basedOn w:val="a0"/>
    <w:rsid w:val="00143C16"/>
    <w:rPr>
      <w:color w:val="800080"/>
      <w:u w:val="single"/>
    </w:rPr>
  </w:style>
  <w:style w:type="character" w:styleId="af">
    <w:name w:val="annotation reference"/>
    <w:basedOn w:val="a0"/>
    <w:semiHidden/>
    <w:rsid w:val="00143C16"/>
    <w:rPr>
      <w:sz w:val="21"/>
      <w:szCs w:val="21"/>
    </w:rPr>
  </w:style>
  <w:style w:type="paragraph" w:styleId="af0">
    <w:name w:val="annotation text"/>
    <w:basedOn w:val="a"/>
    <w:link w:val="Char0"/>
    <w:semiHidden/>
    <w:rsid w:val="00143C16"/>
    <w:pPr>
      <w:jc w:val="left"/>
    </w:pPr>
  </w:style>
  <w:style w:type="paragraph" w:styleId="af1">
    <w:name w:val="annotation subject"/>
    <w:basedOn w:val="af0"/>
    <w:next w:val="af0"/>
    <w:semiHidden/>
    <w:rsid w:val="00143C16"/>
    <w:rPr>
      <w:b/>
      <w:bCs/>
    </w:rPr>
  </w:style>
  <w:style w:type="paragraph" w:customStyle="1" w:styleId="TerminalDisplay0">
    <w:name w:val="Terminal Display 图案"/>
    <w:rsid w:val="00143C16"/>
    <w:pPr>
      <w:widowControl w:val="0"/>
      <w:shd w:val="clear" w:color="auto" w:fill="D9D9D9"/>
      <w:ind w:left="1134"/>
      <w:jc w:val="both"/>
    </w:pPr>
    <w:rPr>
      <w:rFonts w:ascii="Courier New" w:hAnsi="Courier New" w:cs="Courier New"/>
      <w:noProof/>
      <w:sz w:val="17"/>
      <w:szCs w:val="17"/>
    </w:rPr>
  </w:style>
  <w:style w:type="paragraph" w:customStyle="1" w:styleId="ItemSubStep">
    <w:name w:val="Item SubStep"/>
    <w:basedOn w:val="a"/>
    <w:rsid w:val="00143C16"/>
    <w:pPr>
      <w:numPr>
        <w:numId w:val="7"/>
      </w:numPr>
      <w:spacing w:before="100" w:beforeAutospacing="1" w:after="100" w:afterAutospacing="1" w:line="240" w:lineRule="auto"/>
    </w:pPr>
  </w:style>
  <w:style w:type="character" w:customStyle="1" w:styleId="TerminalDisplayChar">
    <w:name w:val="Terminal Display Char"/>
    <w:basedOn w:val="a0"/>
    <w:link w:val="TerminalDisplay"/>
    <w:rsid w:val="00143C16"/>
    <w:rPr>
      <w:rFonts w:ascii="Courier New" w:hAnsi="Courier New" w:cs="Courier New"/>
      <w:noProof/>
      <w:sz w:val="17"/>
      <w:szCs w:val="17"/>
      <w:shd w:val="clear" w:color="auto" w:fill="D9D9D9"/>
    </w:rPr>
  </w:style>
  <w:style w:type="character" w:customStyle="1" w:styleId="ItemListinTableChar">
    <w:name w:val="Item List in Table Char"/>
    <w:basedOn w:val="ItemListChar"/>
    <w:link w:val="ItemListinTable"/>
    <w:rsid w:val="00143C16"/>
    <w:rPr>
      <w:rFonts w:ascii="Arial" w:hAnsi="Arial" w:cs="Arial"/>
      <w:sz w:val="18"/>
      <w:szCs w:val="18"/>
    </w:rPr>
  </w:style>
  <w:style w:type="paragraph" w:styleId="af2">
    <w:name w:val="Body Text Indent"/>
    <w:basedOn w:val="a"/>
    <w:rsid w:val="00143C16"/>
    <w:pPr>
      <w:spacing w:after="120"/>
      <w:ind w:leftChars="200" w:left="420"/>
    </w:pPr>
  </w:style>
  <w:style w:type="paragraph" w:styleId="21">
    <w:name w:val="Body Text First Indent 2"/>
    <w:basedOn w:val="af2"/>
    <w:rsid w:val="00143C16"/>
    <w:pPr>
      <w:widowControl w:val="0"/>
      <w:snapToGrid/>
      <w:spacing w:before="0" w:line="240" w:lineRule="auto"/>
      <w:ind w:firstLineChars="200" w:firstLine="420"/>
    </w:pPr>
    <w:rPr>
      <w:rFonts w:ascii="Times New Roman" w:hAnsi="Times New Roman" w:cs="Times New Roman"/>
      <w:kern w:val="2"/>
      <w:szCs w:val="24"/>
    </w:rPr>
  </w:style>
  <w:style w:type="character" w:customStyle="1" w:styleId="NotesTextChar">
    <w:name w:val="Notes Text Char"/>
    <w:basedOn w:val="a0"/>
    <w:link w:val="NotesText"/>
    <w:rsid w:val="00143C16"/>
    <w:rPr>
      <w:rFonts w:ascii="Arial" w:eastAsia="楷体_GB2312" w:hAnsi="Arial" w:cs="Arial"/>
      <w:noProof/>
      <w:color w:val="000000"/>
      <w:sz w:val="21"/>
      <w:szCs w:val="21"/>
    </w:rPr>
  </w:style>
  <w:style w:type="character" w:customStyle="1" w:styleId="NotesTextinTableChar">
    <w:name w:val="Notes Text in Table Char"/>
    <w:basedOn w:val="NotesTextChar"/>
    <w:link w:val="NotesTextinTable"/>
    <w:rsid w:val="00143C16"/>
    <w:rPr>
      <w:rFonts w:ascii="Arial" w:eastAsia="楷体_GB2312" w:hAnsi="Arial" w:cs="Arial"/>
      <w:noProof/>
      <w:color w:val="000000"/>
      <w:sz w:val="18"/>
      <w:szCs w:val="18"/>
    </w:rPr>
  </w:style>
  <w:style w:type="paragraph" w:customStyle="1" w:styleId="Char2Char1Char">
    <w:name w:val="默认段落字体 Char2 Char1 Char"/>
    <w:aliases w:val="默认段落字体 Char2 Char Char Char,默认段落字体 Char Char1 Char Char1 Char,默认段落字体 Char Char1 Char Char Char Char,默认段落字体 Para Char Char Char Char Char Char Char Char1 Char Char Char Char Char,默认段落字体 Char Char1 Char1 Char Char Char Char"/>
    <w:basedOn w:val="a"/>
    <w:rsid w:val="00143C16"/>
    <w:pPr>
      <w:widowControl w:val="0"/>
      <w:snapToGrid/>
      <w:spacing w:before="0" w:after="0" w:line="240" w:lineRule="auto"/>
      <w:ind w:left="0"/>
    </w:pPr>
    <w:rPr>
      <w:rFonts w:ascii="Tahoma" w:hAnsi="Tahoma" w:cs="Times New Roman"/>
      <w:kern w:val="2"/>
      <w:sz w:val="24"/>
      <w:szCs w:val="20"/>
    </w:rPr>
  </w:style>
  <w:style w:type="paragraph" w:customStyle="1" w:styleId="ItemSubList">
    <w:name w:val="Item SubList"/>
    <w:qFormat/>
    <w:rsid w:val="00143C16"/>
    <w:pPr>
      <w:numPr>
        <w:numId w:val="8"/>
      </w:numPr>
      <w:tabs>
        <w:tab w:val="left" w:pos="1644"/>
      </w:tabs>
      <w:spacing w:line="300" w:lineRule="auto"/>
    </w:pPr>
    <w:rPr>
      <w:rFonts w:ascii="Arial" w:hAnsi="Arial" w:cs="宋体"/>
      <w:noProof/>
      <w:sz w:val="21"/>
      <w:szCs w:val="18"/>
    </w:rPr>
  </w:style>
  <w:style w:type="paragraph" w:styleId="af3">
    <w:name w:val="Normal (Web)"/>
    <w:basedOn w:val="a"/>
    <w:uiPriority w:val="99"/>
    <w:unhideWhenUsed/>
    <w:rsid w:val="00143C16"/>
    <w:pPr>
      <w:snapToGrid/>
      <w:spacing w:before="400" w:after="400" w:line="240" w:lineRule="auto"/>
      <w:ind w:left="0" w:firstLine="390"/>
      <w:jc w:val="left"/>
    </w:pPr>
    <w:rPr>
      <w:rFonts w:ascii="宋体" w:hAnsi="宋体" w:cs="宋体"/>
      <w:sz w:val="24"/>
      <w:szCs w:val="24"/>
    </w:rPr>
  </w:style>
  <w:style w:type="paragraph" w:styleId="af4">
    <w:name w:val="List Paragraph"/>
    <w:basedOn w:val="a"/>
    <w:uiPriority w:val="34"/>
    <w:qFormat/>
    <w:rsid w:val="00143C16"/>
    <w:pPr>
      <w:snapToGrid/>
      <w:spacing w:before="0" w:after="0" w:line="240" w:lineRule="auto"/>
      <w:ind w:left="0" w:firstLineChars="200" w:firstLine="420"/>
      <w:jc w:val="left"/>
    </w:pPr>
    <w:rPr>
      <w:rFonts w:ascii="宋体" w:hAnsi="宋体" w:cs="宋体"/>
      <w:sz w:val="24"/>
      <w:szCs w:val="24"/>
    </w:rPr>
  </w:style>
  <w:style w:type="character" w:customStyle="1" w:styleId="Char">
    <w:name w:val="页眉 Char"/>
    <w:basedOn w:val="a0"/>
    <w:link w:val="a9"/>
    <w:uiPriority w:val="99"/>
    <w:rsid w:val="00143C16"/>
    <w:rPr>
      <w:rFonts w:ascii="Arial" w:hAnsi="Arial" w:cs="Arial"/>
      <w:noProof/>
      <w:sz w:val="18"/>
      <w:szCs w:val="18"/>
    </w:rPr>
  </w:style>
  <w:style w:type="character" w:customStyle="1" w:styleId="Char0">
    <w:name w:val="批注文字 Char"/>
    <w:basedOn w:val="a0"/>
    <w:link w:val="af0"/>
    <w:semiHidden/>
    <w:rsid w:val="002D04B6"/>
    <w:rPr>
      <w:rFonts w:ascii="Arial" w:hAnsi="Arial" w:cs="Arial"/>
      <w:sz w:val="21"/>
      <w:szCs w:val="21"/>
    </w:rPr>
  </w:style>
  <w:style w:type="paragraph" w:customStyle="1" w:styleId="af5">
    <w:name w:val="说明"/>
    <w:basedOn w:val="a"/>
    <w:rsid w:val="00B85434"/>
    <w:pPr>
      <w:widowControl w:val="0"/>
      <w:snapToGrid/>
      <w:spacing w:before="60" w:after="60" w:line="360" w:lineRule="auto"/>
      <w:ind w:left="0" w:firstLineChars="200" w:firstLine="200"/>
    </w:pPr>
    <w:rPr>
      <w:rFonts w:ascii="Times New Roman" w:eastAsia="楷体_GB2312" w:hAnsi="Times New Roman" w:cs="Times New Roman"/>
      <w:kern w:val="2"/>
      <w:szCs w:val="24"/>
    </w:rPr>
  </w:style>
  <w:style w:type="character" w:customStyle="1" w:styleId="TableHeadingChar">
    <w:name w:val="Table Heading Char"/>
    <w:basedOn w:val="a0"/>
    <w:link w:val="TableHeading"/>
    <w:locked/>
    <w:rsid w:val="008251C0"/>
    <w:rPr>
      <w:rFonts w:ascii="Arial" w:hAnsi="Arial" w:cs="Arial"/>
      <w:b/>
      <w:color w:val="FFFFFF"/>
      <w:sz w:val="21"/>
      <w:szCs w:val="18"/>
    </w:rPr>
  </w:style>
  <w:style w:type="paragraph" w:customStyle="1" w:styleId="TerminalDisplayinTable">
    <w:name w:val="Terminal Display in Table"/>
    <w:basedOn w:val="TerminalDisplay"/>
    <w:next w:val="TableText"/>
    <w:qFormat/>
    <w:rsid w:val="00BF31B6"/>
    <w:pPr>
      <w:ind w:left="0"/>
    </w:pPr>
  </w:style>
  <w:style w:type="table" w:styleId="-5">
    <w:name w:val="Light Shading Accent 5"/>
    <w:basedOn w:val="a1"/>
    <w:uiPriority w:val="60"/>
    <w:semiHidden/>
    <w:unhideWhenUsed/>
    <w:rsid w:val="0065289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9445">
      <w:bodyDiv w:val="1"/>
      <w:marLeft w:val="0"/>
      <w:marRight w:val="0"/>
      <w:marTop w:val="0"/>
      <w:marBottom w:val="0"/>
      <w:divBdr>
        <w:top w:val="none" w:sz="0" w:space="0" w:color="auto"/>
        <w:left w:val="none" w:sz="0" w:space="0" w:color="auto"/>
        <w:bottom w:val="none" w:sz="0" w:space="0" w:color="auto"/>
        <w:right w:val="none" w:sz="0" w:space="0" w:color="auto"/>
      </w:divBdr>
    </w:div>
    <w:div w:id="184826762">
      <w:bodyDiv w:val="1"/>
      <w:marLeft w:val="0"/>
      <w:marRight w:val="0"/>
      <w:marTop w:val="0"/>
      <w:marBottom w:val="0"/>
      <w:divBdr>
        <w:top w:val="none" w:sz="0" w:space="0" w:color="auto"/>
        <w:left w:val="none" w:sz="0" w:space="0" w:color="auto"/>
        <w:bottom w:val="none" w:sz="0" w:space="0" w:color="auto"/>
        <w:right w:val="none" w:sz="0" w:space="0" w:color="auto"/>
      </w:divBdr>
    </w:div>
    <w:div w:id="216210828">
      <w:bodyDiv w:val="1"/>
      <w:marLeft w:val="0"/>
      <w:marRight w:val="0"/>
      <w:marTop w:val="0"/>
      <w:marBottom w:val="0"/>
      <w:divBdr>
        <w:top w:val="none" w:sz="0" w:space="0" w:color="auto"/>
        <w:left w:val="none" w:sz="0" w:space="0" w:color="auto"/>
        <w:bottom w:val="none" w:sz="0" w:space="0" w:color="auto"/>
        <w:right w:val="none" w:sz="0" w:space="0" w:color="auto"/>
      </w:divBdr>
    </w:div>
    <w:div w:id="405568251">
      <w:bodyDiv w:val="1"/>
      <w:marLeft w:val="0"/>
      <w:marRight w:val="0"/>
      <w:marTop w:val="0"/>
      <w:marBottom w:val="0"/>
      <w:divBdr>
        <w:top w:val="none" w:sz="0" w:space="0" w:color="auto"/>
        <w:left w:val="none" w:sz="0" w:space="0" w:color="auto"/>
        <w:bottom w:val="none" w:sz="0" w:space="0" w:color="auto"/>
        <w:right w:val="none" w:sz="0" w:space="0" w:color="auto"/>
      </w:divBdr>
    </w:div>
    <w:div w:id="463424060">
      <w:bodyDiv w:val="1"/>
      <w:marLeft w:val="0"/>
      <w:marRight w:val="0"/>
      <w:marTop w:val="0"/>
      <w:marBottom w:val="0"/>
      <w:divBdr>
        <w:top w:val="none" w:sz="0" w:space="0" w:color="auto"/>
        <w:left w:val="none" w:sz="0" w:space="0" w:color="auto"/>
        <w:bottom w:val="none" w:sz="0" w:space="0" w:color="auto"/>
        <w:right w:val="none" w:sz="0" w:space="0" w:color="auto"/>
      </w:divBdr>
      <w:divsChild>
        <w:div w:id="745686905">
          <w:marLeft w:val="0"/>
          <w:marRight w:val="0"/>
          <w:marTop w:val="0"/>
          <w:marBottom w:val="0"/>
          <w:divBdr>
            <w:top w:val="none" w:sz="0" w:space="0" w:color="auto"/>
            <w:left w:val="none" w:sz="0" w:space="0" w:color="auto"/>
            <w:bottom w:val="none" w:sz="0" w:space="0" w:color="auto"/>
            <w:right w:val="none" w:sz="0" w:space="0" w:color="auto"/>
          </w:divBdr>
          <w:divsChild>
            <w:div w:id="2068799346">
              <w:marLeft w:val="0"/>
              <w:marRight w:val="0"/>
              <w:marTop w:val="0"/>
              <w:marBottom w:val="0"/>
              <w:divBdr>
                <w:top w:val="none" w:sz="0" w:space="0" w:color="auto"/>
                <w:left w:val="none" w:sz="0" w:space="0" w:color="auto"/>
                <w:bottom w:val="none" w:sz="0" w:space="0" w:color="auto"/>
                <w:right w:val="none" w:sz="0" w:space="0" w:color="auto"/>
              </w:divBdr>
              <w:divsChild>
                <w:div w:id="635261240">
                  <w:marLeft w:val="90"/>
                  <w:marRight w:val="90"/>
                  <w:marTop w:val="0"/>
                  <w:marBottom w:val="0"/>
                  <w:divBdr>
                    <w:top w:val="none" w:sz="0" w:space="0" w:color="auto"/>
                    <w:left w:val="none" w:sz="0" w:space="0" w:color="auto"/>
                    <w:bottom w:val="none" w:sz="0" w:space="0" w:color="auto"/>
                    <w:right w:val="none" w:sz="0" w:space="0" w:color="auto"/>
                  </w:divBdr>
                  <w:divsChild>
                    <w:div w:id="1735422158">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517349145">
      <w:bodyDiv w:val="1"/>
      <w:marLeft w:val="0"/>
      <w:marRight w:val="0"/>
      <w:marTop w:val="0"/>
      <w:marBottom w:val="0"/>
      <w:divBdr>
        <w:top w:val="none" w:sz="0" w:space="0" w:color="auto"/>
        <w:left w:val="none" w:sz="0" w:space="0" w:color="auto"/>
        <w:bottom w:val="none" w:sz="0" w:space="0" w:color="auto"/>
        <w:right w:val="none" w:sz="0" w:space="0" w:color="auto"/>
      </w:divBdr>
    </w:div>
    <w:div w:id="709036425">
      <w:bodyDiv w:val="1"/>
      <w:marLeft w:val="0"/>
      <w:marRight w:val="0"/>
      <w:marTop w:val="0"/>
      <w:marBottom w:val="0"/>
      <w:divBdr>
        <w:top w:val="none" w:sz="0" w:space="0" w:color="auto"/>
        <w:left w:val="none" w:sz="0" w:space="0" w:color="auto"/>
        <w:bottom w:val="none" w:sz="0" w:space="0" w:color="auto"/>
        <w:right w:val="none" w:sz="0" w:space="0" w:color="auto"/>
      </w:divBdr>
    </w:div>
    <w:div w:id="815683558">
      <w:bodyDiv w:val="1"/>
      <w:marLeft w:val="0"/>
      <w:marRight w:val="0"/>
      <w:marTop w:val="0"/>
      <w:marBottom w:val="0"/>
      <w:divBdr>
        <w:top w:val="none" w:sz="0" w:space="0" w:color="auto"/>
        <w:left w:val="none" w:sz="0" w:space="0" w:color="auto"/>
        <w:bottom w:val="none" w:sz="0" w:space="0" w:color="auto"/>
        <w:right w:val="none" w:sz="0" w:space="0" w:color="auto"/>
      </w:divBdr>
      <w:divsChild>
        <w:div w:id="1627541421">
          <w:marLeft w:val="0"/>
          <w:marRight w:val="0"/>
          <w:marTop w:val="0"/>
          <w:marBottom w:val="0"/>
          <w:divBdr>
            <w:top w:val="none" w:sz="0" w:space="0" w:color="auto"/>
            <w:left w:val="none" w:sz="0" w:space="0" w:color="auto"/>
            <w:bottom w:val="none" w:sz="0" w:space="0" w:color="auto"/>
            <w:right w:val="none" w:sz="0" w:space="0" w:color="auto"/>
          </w:divBdr>
          <w:divsChild>
            <w:div w:id="1874927170">
              <w:marLeft w:val="0"/>
              <w:marRight w:val="0"/>
              <w:marTop w:val="0"/>
              <w:marBottom w:val="0"/>
              <w:divBdr>
                <w:top w:val="none" w:sz="0" w:space="0" w:color="auto"/>
                <w:left w:val="none" w:sz="0" w:space="0" w:color="auto"/>
                <w:bottom w:val="none" w:sz="0" w:space="0" w:color="auto"/>
                <w:right w:val="none" w:sz="0" w:space="0" w:color="auto"/>
              </w:divBdr>
              <w:divsChild>
                <w:div w:id="432818778">
                  <w:marLeft w:val="83"/>
                  <w:marRight w:val="83"/>
                  <w:marTop w:val="0"/>
                  <w:marBottom w:val="0"/>
                  <w:divBdr>
                    <w:top w:val="none" w:sz="0" w:space="0" w:color="auto"/>
                    <w:left w:val="none" w:sz="0" w:space="0" w:color="auto"/>
                    <w:bottom w:val="none" w:sz="0" w:space="0" w:color="auto"/>
                    <w:right w:val="none" w:sz="0" w:space="0" w:color="auto"/>
                  </w:divBdr>
                  <w:divsChild>
                    <w:div w:id="1864972900">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825320395">
      <w:bodyDiv w:val="1"/>
      <w:marLeft w:val="0"/>
      <w:marRight w:val="0"/>
      <w:marTop w:val="0"/>
      <w:marBottom w:val="0"/>
      <w:divBdr>
        <w:top w:val="none" w:sz="0" w:space="0" w:color="auto"/>
        <w:left w:val="none" w:sz="0" w:space="0" w:color="auto"/>
        <w:bottom w:val="none" w:sz="0" w:space="0" w:color="auto"/>
        <w:right w:val="none" w:sz="0" w:space="0" w:color="auto"/>
      </w:divBdr>
    </w:div>
    <w:div w:id="840243120">
      <w:bodyDiv w:val="1"/>
      <w:marLeft w:val="0"/>
      <w:marRight w:val="0"/>
      <w:marTop w:val="0"/>
      <w:marBottom w:val="0"/>
      <w:divBdr>
        <w:top w:val="none" w:sz="0" w:space="0" w:color="auto"/>
        <w:left w:val="none" w:sz="0" w:space="0" w:color="auto"/>
        <w:bottom w:val="none" w:sz="0" w:space="0" w:color="auto"/>
        <w:right w:val="none" w:sz="0" w:space="0" w:color="auto"/>
      </w:divBdr>
      <w:divsChild>
        <w:div w:id="216867687">
          <w:marLeft w:val="0"/>
          <w:marRight w:val="0"/>
          <w:marTop w:val="0"/>
          <w:marBottom w:val="0"/>
          <w:divBdr>
            <w:top w:val="none" w:sz="0" w:space="0" w:color="auto"/>
            <w:left w:val="none" w:sz="0" w:space="0" w:color="auto"/>
            <w:bottom w:val="none" w:sz="0" w:space="0" w:color="auto"/>
            <w:right w:val="none" w:sz="0" w:space="0" w:color="auto"/>
          </w:divBdr>
          <w:divsChild>
            <w:div w:id="217322644">
              <w:marLeft w:val="0"/>
              <w:marRight w:val="0"/>
              <w:marTop w:val="0"/>
              <w:marBottom w:val="0"/>
              <w:divBdr>
                <w:top w:val="none" w:sz="0" w:space="0" w:color="auto"/>
                <w:left w:val="none" w:sz="0" w:space="0" w:color="auto"/>
                <w:bottom w:val="none" w:sz="0" w:space="0" w:color="auto"/>
                <w:right w:val="none" w:sz="0" w:space="0" w:color="auto"/>
              </w:divBdr>
              <w:divsChild>
                <w:div w:id="355429928">
                  <w:marLeft w:val="90"/>
                  <w:marRight w:val="90"/>
                  <w:marTop w:val="0"/>
                  <w:marBottom w:val="0"/>
                  <w:divBdr>
                    <w:top w:val="none" w:sz="0" w:space="0" w:color="auto"/>
                    <w:left w:val="none" w:sz="0" w:space="0" w:color="auto"/>
                    <w:bottom w:val="none" w:sz="0" w:space="0" w:color="auto"/>
                    <w:right w:val="none" w:sz="0" w:space="0" w:color="auto"/>
                  </w:divBdr>
                  <w:divsChild>
                    <w:div w:id="1921744578">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866598024">
      <w:bodyDiv w:val="1"/>
      <w:marLeft w:val="0"/>
      <w:marRight w:val="0"/>
      <w:marTop w:val="0"/>
      <w:marBottom w:val="0"/>
      <w:divBdr>
        <w:top w:val="none" w:sz="0" w:space="0" w:color="auto"/>
        <w:left w:val="none" w:sz="0" w:space="0" w:color="auto"/>
        <w:bottom w:val="none" w:sz="0" w:space="0" w:color="auto"/>
        <w:right w:val="none" w:sz="0" w:space="0" w:color="auto"/>
      </w:divBdr>
    </w:div>
    <w:div w:id="885138111">
      <w:bodyDiv w:val="1"/>
      <w:marLeft w:val="0"/>
      <w:marRight w:val="0"/>
      <w:marTop w:val="0"/>
      <w:marBottom w:val="0"/>
      <w:divBdr>
        <w:top w:val="none" w:sz="0" w:space="0" w:color="auto"/>
        <w:left w:val="none" w:sz="0" w:space="0" w:color="auto"/>
        <w:bottom w:val="none" w:sz="0" w:space="0" w:color="auto"/>
        <w:right w:val="none" w:sz="0" w:space="0" w:color="auto"/>
      </w:divBdr>
      <w:divsChild>
        <w:div w:id="1182427061">
          <w:marLeft w:val="0"/>
          <w:marRight w:val="0"/>
          <w:marTop w:val="0"/>
          <w:marBottom w:val="0"/>
          <w:divBdr>
            <w:top w:val="none" w:sz="0" w:space="0" w:color="auto"/>
            <w:left w:val="none" w:sz="0" w:space="0" w:color="auto"/>
            <w:bottom w:val="none" w:sz="0" w:space="0" w:color="auto"/>
            <w:right w:val="none" w:sz="0" w:space="0" w:color="auto"/>
          </w:divBdr>
          <w:divsChild>
            <w:div w:id="931205243">
              <w:marLeft w:val="0"/>
              <w:marRight w:val="0"/>
              <w:marTop w:val="0"/>
              <w:marBottom w:val="0"/>
              <w:divBdr>
                <w:top w:val="none" w:sz="0" w:space="0" w:color="auto"/>
                <w:left w:val="none" w:sz="0" w:space="0" w:color="auto"/>
                <w:bottom w:val="none" w:sz="0" w:space="0" w:color="auto"/>
                <w:right w:val="none" w:sz="0" w:space="0" w:color="auto"/>
              </w:divBdr>
              <w:divsChild>
                <w:div w:id="1335912790">
                  <w:marLeft w:val="75"/>
                  <w:marRight w:val="75"/>
                  <w:marTop w:val="0"/>
                  <w:marBottom w:val="0"/>
                  <w:divBdr>
                    <w:top w:val="none" w:sz="0" w:space="0" w:color="auto"/>
                    <w:left w:val="none" w:sz="0" w:space="0" w:color="auto"/>
                    <w:bottom w:val="none" w:sz="0" w:space="0" w:color="auto"/>
                    <w:right w:val="none" w:sz="0" w:space="0" w:color="auto"/>
                  </w:divBdr>
                  <w:divsChild>
                    <w:div w:id="1632132431">
                      <w:marLeft w:val="0"/>
                      <w:marRight w:val="0"/>
                      <w:marTop w:val="25"/>
                      <w:marBottom w:val="13"/>
                      <w:divBdr>
                        <w:top w:val="none" w:sz="0" w:space="0" w:color="auto"/>
                        <w:left w:val="none" w:sz="0" w:space="0" w:color="auto"/>
                        <w:bottom w:val="none" w:sz="0" w:space="0" w:color="auto"/>
                        <w:right w:val="none" w:sz="0" w:space="0" w:color="auto"/>
                      </w:divBdr>
                    </w:div>
                  </w:divsChild>
                </w:div>
              </w:divsChild>
            </w:div>
          </w:divsChild>
        </w:div>
      </w:divsChild>
    </w:div>
    <w:div w:id="953560013">
      <w:bodyDiv w:val="1"/>
      <w:marLeft w:val="0"/>
      <w:marRight w:val="0"/>
      <w:marTop w:val="0"/>
      <w:marBottom w:val="0"/>
      <w:divBdr>
        <w:top w:val="none" w:sz="0" w:space="0" w:color="auto"/>
        <w:left w:val="none" w:sz="0" w:space="0" w:color="auto"/>
        <w:bottom w:val="none" w:sz="0" w:space="0" w:color="auto"/>
        <w:right w:val="none" w:sz="0" w:space="0" w:color="auto"/>
      </w:divBdr>
    </w:div>
    <w:div w:id="1049645267">
      <w:bodyDiv w:val="1"/>
      <w:marLeft w:val="0"/>
      <w:marRight w:val="0"/>
      <w:marTop w:val="0"/>
      <w:marBottom w:val="0"/>
      <w:divBdr>
        <w:top w:val="none" w:sz="0" w:space="0" w:color="auto"/>
        <w:left w:val="none" w:sz="0" w:space="0" w:color="auto"/>
        <w:bottom w:val="none" w:sz="0" w:space="0" w:color="auto"/>
        <w:right w:val="none" w:sz="0" w:space="0" w:color="auto"/>
      </w:divBdr>
      <w:divsChild>
        <w:div w:id="541598741">
          <w:marLeft w:val="0"/>
          <w:marRight w:val="0"/>
          <w:marTop w:val="0"/>
          <w:marBottom w:val="0"/>
          <w:divBdr>
            <w:top w:val="none" w:sz="0" w:space="0" w:color="auto"/>
            <w:left w:val="none" w:sz="0" w:space="0" w:color="auto"/>
            <w:bottom w:val="none" w:sz="0" w:space="0" w:color="auto"/>
            <w:right w:val="none" w:sz="0" w:space="0" w:color="auto"/>
          </w:divBdr>
          <w:divsChild>
            <w:div w:id="1766808426">
              <w:marLeft w:val="0"/>
              <w:marRight w:val="0"/>
              <w:marTop w:val="0"/>
              <w:marBottom w:val="0"/>
              <w:divBdr>
                <w:top w:val="none" w:sz="0" w:space="0" w:color="auto"/>
                <w:left w:val="none" w:sz="0" w:space="0" w:color="auto"/>
                <w:bottom w:val="none" w:sz="0" w:space="0" w:color="auto"/>
                <w:right w:val="none" w:sz="0" w:space="0" w:color="auto"/>
              </w:divBdr>
              <w:divsChild>
                <w:div w:id="1498573113">
                  <w:marLeft w:val="83"/>
                  <w:marRight w:val="83"/>
                  <w:marTop w:val="0"/>
                  <w:marBottom w:val="0"/>
                  <w:divBdr>
                    <w:top w:val="none" w:sz="0" w:space="0" w:color="auto"/>
                    <w:left w:val="none" w:sz="0" w:space="0" w:color="auto"/>
                    <w:bottom w:val="none" w:sz="0" w:space="0" w:color="auto"/>
                    <w:right w:val="none" w:sz="0" w:space="0" w:color="auto"/>
                  </w:divBdr>
                  <w:divsChild>
                    <w:div w:id="1083382338">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1063800075">
      <w:bodyDiv w:val="1"/>
      <w:marLeft w:val="0"/>
      <w:marRight w:val="0"/>
      <w:marTop w:val="0"/>
      <w:marBottom w:val="0"/>
      <w:divBdr>
        <w:top w:val="none" w:sz="0" w:space="0" w:color="auto"/>
        <w:left w:val="none" w:sz="0" w:space="0" w:color="auto"/>
        <w:bottom w:val="none" w:sz="0" w:space="0" w:color="auto"/>
        <w:right w:val="none" w:sz="0" w:space="0" w:color="auto"/>
      </w:divBdr>
    </w:div>
    <w:div w:id="1098598158">
      <w:bodyDiv w:val="1"/>
      <w:marLeft w:val="0"/>
      <w:marRight w:val="0"/>
      <w:marTop w:val="0"/>
      <w:marBottom w:val="0"/>
      <w:divBdr>
        <w:top w:val="none" w:sz="0" w:space="0" w:color="auto"/>
        <w:left w:val="none" w:sz="0" w:space="0" w:color="auto"/>
        <w:bottom w:val="none" w:sz="0" w:space="0" w:color="auto"/>
        <w:right w:val="none" w:sz="0" w:space="0" w:color="auto"/>
      </w:divBdr>
    </w:div>
    <w:div w:id="1111585144">
      <w:bodyDiv w:val="1"/>
      <w:marLeft w:val="0"/>
      <w:marRight w:val="0"/>
      <w:marTop w:val="0"/>
      <w:marBottom w:val="0"/>
      <w:divBdr>
        <w:top w:val="none" w:sz="0" w:space="0" w:color="auto"/>
        <w:left w:val="none" w:sz="0" w:space="0" w:color="auto"/>
        <w:bottom w:val="none" w:sz="0" w:space="0" w:color="auto"/>
        <w:right w:val="none" w:sz="0" w:space="0" w:color="auto"/>
      </w:divBdr>
    </w:div>
    <w:div w:id="1196238311">
      <w:bodyDiv w:val="1"/>
      <w:marLeft w:val="0"/>
      <w:marRight w:val="0"/>
      <w:marTop w:val="0"/>
      <w:marBottom w:val="0"/>
      <w:divBdr>
        <w:top w:val="none" w:sz="0" w:space="0" w:color="auto"/>
        <w:left w:val="none" w:sz="0" w:space="0" w:color="auto"/>
        <w:bottom w:val="none" w:sz="0" w:space="0" w:color="auto"/>
        <w:right w:val="none" w:sz="0" w:space="0" w:color="auto"/>
      </w:divBdr>
      <w:divsChild>
        <w:div w:id="631789940">
          <w:marLeft w:val="0"/>
          <w:marRight w:val="0"/>
          <w:marTop w:val="0"/>
          <w:marBottom w:val="0"/>
          <w:divBdr>
            <w:top w:val="none" w:sz="0" w:space="0" w:color="auto"/>
            <w:left w:val="none" w:sz="0" w:space="0" w:color="auto"/>
            <w:bottom w:val="none" w:sz="0" w:space="0" w:color="auto"/>
            <w:right w:val="none" w:sz="0" w:space="0" w:color="auto"/>
          </w:divBdr>
          <w:divsChild>
            <w:div w:id="1292637847">
              <w:marLeft w:val="0"/>
              <w:marRight w:val="0"/>
              <w:marTop w:val="0"/>
              <w:marBottom w:val="0"/>
              <w:divBdr>
                <w:top w:val="none" w:sz="0" w:space="0" w:color="auto"/>
                <w:left w:val="none" w:sz="0" w:space="0" w:color="auto"/>
                <w:bottom w:val="none" w:sz="0" w:space="0" w:color="auto"/>
                <w:right w:val="none" w:sz="0" w:space="0" w:color="auto"/>
              </w:divBdr>
            </w:div>
            <w:div w:id="16536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536">
      <w:bodyDiv w:val="1"/>
      <w:marLeft w:val="0"/>
      <w:marRight w:val="0"/>
      <w:marTop w:val="0"/>
      <w:marBottom w:val="0"/>
      <w:divBdr>
        <w:top w:val="none" w:sz="0" w:space="0" w:color="auto"/>
        <w:left w:val="none" w:sz="0" w:space="0" w:color="auto"/>
        <w:bottom w:val="none" w:sz="0" w:space="0" w:color="auto"/>
        <w:right w:val="none" w:sz="0" w:space="0" w:color="auto"/>
      </w:divBdr>
    </w:div>
    <w:div w:id="1331107010">
      <w:bodyDiv w:val="1"/>
      <w:marLeft w:val="0"/>
      <w:marRight w:val="0"/>
      <w:marTop w:val="0"/>
      <w:marBottom w:val="0"/>
      <w:divBdr>
        <w:top w:val="none" w:sz="0" w:space="0" w:color="auto"/>
        <w:left w:val="none" w:sz="0" w:space="0" w:color="auto"/>
        <w:bottom w:val="none" w:sz="0" w:space="0" w:color="auto"/>
        <w:right w:val="none" w:sz="0" w:space="0" w:color="auto"/>
      </w:divBdr>
    </w:div>
    <w:div w:id="1391078024">
      <w:bodyDiv w:val="1"/>
      <w:marLeft w:val="0"/>
      <w:marRight w:val="0"/>
      <w:marTop w:val="0"/>
      <w:marBottom w:val="0"/>
      <w:divBdr>
        <w:top w:val="none" w:sz="0" w:space="0" w:color="auto"/>
        <w:left w:val="none" w:sz="0" w:space="0" w:color="auto"/>
        <w:bottom w:val="none" w:sz="0" w:space="0" w:color="auto"/>
        <w:right w:val="none" w:sz="0" w:space="0" w:color="auto"/>
      </w:divBdr>
    </w:div>
    <w:div w:id="1488937736">
      <w:bodyDiv w:val="1"/>
      <w:marLeft w:val="0"/>
      <w:marRight w:val="0"/>
      <w:marTop w:val="0"/>
      <w:marBottom w:val="0"/>
      <w:divBdr>
        <w:top w:val="none" w:sz="0" w:space="0" w:color="auto"/>
        <w:left w:val="none" w:sz="0" w:space="0" w:color="auto"/>
        <w:bottom w:val="none" w:sz="0" w:space="0" w:color="auto"/>
        <w:right w:val="none" w:sz="0" w:space="0" w:color="auto"/>
      </w:divBdr>
      <w:divsChild>
        <w:div w:id="1659922028">
          <w:marLeft w:val="0"/>
          <w:marRight w:val="0"/>
          <w:marTop w:val="0"/>
          <w:marBottom w:val="0"/>
          <w:divBdr>
            <w:top w:val="none" w:sz="0" w:space="0" w:color="auto"/>
            <w:left w:val="none" w:sz="0" w:space="0" w:color="auto"/>
            <w:bottom w:val="none" w:sz="0" w:space="0" w:color="auto"/>
            <w:right w:val="none" w:sz="0" w:space="0" w:color="auto"/>
          </w:divBdr>
        </w:div>
      </w:divsChild>
    </w:div>
    <w:div w:id="1539900584">
      <w:bodyDiv w:val="1"/>
      <w:marLeft w:val="0"/>
      <w:marRight w:val="0"/>
      <w:marTop w:val="0"/>
      <w:marBottom w:val="0"/>
      <w:divBdr>
        <w:top w:val="none" w:sz="0" w:space="0" w:color="auto"/>
        <w:left w:val="none" w:sz="0" w:space="0" w:color="auto"/>
        <w:bottom w:val="none" w:sz="0" w:space="0" w:color="auto"/>
        <w:right w:val="none" w:sz="0" w:space="0" w:color="auto"/>
      </w:divBdr>
      <w:divsChild>
        <w:div w:id="2112822586">
          <w:marLeft w:val="0"/>
          <w:marRight w:val="0"/>
          <w:marTop w:val="0"/>
          <w:marBottom w:val="0"/>
          <w:divBdr>
            <w:top w:val="none" w:sz="0" w:space="0" w:color="auto"/>
            <w:left w:val="none" w:sz="0" w:space="0" w:color="auto"/>
            <w:bottom w:val="none" w:sz="0" w:space="0" w:color="auto"/>
            <w:right w:val="none" w:sz="0" w:space="0" w:color="auto"/>
          </w:divBdr>
        </w:div>
      </w:divsChild>
    </w:div>
    <w:div w:id="1559631454">
      <w:bodyDiv w:val="1"/>
      <w:marLeft w:val="0"/>
      <w:marRight w:val="0"/>
      <w:marTop w:val="0"/>
      <w:marBottom w:val="0"/>
      <w:divBdr>
        <w:top w:val="none" w:sz="0" w:space="0" w:color="auto"/>
        <w:left w:val="none" w:sz="0" w:space="0" w:color="auto"/>
        <w:bottom w:val="none" w:sz="0" w:space="0" w:color="auto"/>
        <w:right w:val="none" w:sz="0" w:space="0" w:color="auto"/>
      </w:divBdr>
      <w:divsChild>
        <w:div w:id="1989704588">
          <w:marLeft w:val="0"/>
          <w:marRight w:val="0"/>
          <w:marTop w:val="0"/>
          <w:marBottom w:val="0"/>
          <w:divBdr>
            <w:top w:val="none" w:sz="0" w:space="0" w:color="auto"/>
            <w:left w:val="none" w:sz="0" w:space="0" w:color="auto"/>
            <w:bottom w:val="none" w:sz="0" w:space="0" w:color="auto"/>
            <w:right w:val="none" w:sz="0" w:space="0" w:color="auto"/>
          </w:divBdr>
        </w:div>
      </w:divsChild>
    </w:div>
    <w:div w:id="1601334260">
      <w:bodyDiv w:val="1"/>
      <w:marLeft w:val="0"/>
      <w:marRight w:val="0"/>
      <w:marTop w:val="0"/>
      <w:marBottom w:val="0"/>
      <w:divBdr>
        <w:top w:val="none" w:sz="0" w:space="0" w:color="auto"/>
        <w:left w:val="none" w:sz="0" w:space="0" w:color="auto"/>
        <w:bottom w:val="none" w:sz="0" w:space="0" w:color="auto"/>
        <w:right w:val="none" w:sz="0" w:space="0" w:color="auto"/>
      </w:divBdr>
    </w:div>
    <w:div w:id="1630432271">
      <w:bodyDiv w:val="1"/>
      <w:marLeft w:val="0"/>
      <w:marRight w:val="0"/>
      <w:marTop w:val="0"/>
      <w:marBottom w:val="0"/>
      <w:divBdr>
        <w:top w:val="none" w:sz="0" w:space="0" w:color="auto"/>
        <w:left w:val="none" w:sz="0" w:space="0" w:color="auto"/>
        <w:bottom w:val="none" w:sz="0" w:space="0" w:color="auto"/>
        <w:right w:val="none" w:sz="0" w:space="0" w:color="auto"/>
      </w:divBdr>
      <w:divsChild>
        <w:div w:id="126242874">
          <w:marLeft w:val="0"/>
          <w:marRight w:val="0"/>
          <w:marTop w:val="0"/>
          <w:marBottom w:val="0"/>
          <w:divBdr>
            <w:top w:val="none" w:sz="0" w:space="0" w:color="auto"/>
            <w:left w:val="none" w:sz="0" w:space="0" w:color="auto"/>
            <w:bottom w:val="none" w:sz="0" w:space="0" w:color="auto"/>
            <w:right w:val="none" w:sz="0" w:space="0" w:color="auto"/>
          </w:divBdr>
        </w:div>
      </w:divsChild>
    </w:div>
    <w:div w:id="1695035244">
      <w:bodyDiv w:val="1"/>
      <w:marLeft w:val="0"/>
      <w:marRight w:val="0"/>
      <w:marTop w:val="0"/>
      <w:marBottom w:val="0"/>
      <w:divBdr>
        <w:top w:val="none" w:sz="0" w:space="0" w:color="auto"/>
        <w:left w:val="none" w:sz="0" w:space="0" w:color="auto"/>
        <w:bottom w:val="none" w:sz="0" w:space="0" w:color="auto"/>
        <w:right w:val="none" w:sz="0" w:space="0" w:color="auto"/>
      </w:divBdr>
      <w:divsChild>
        <w:div w:id="998340612">
          <w:marLeft w:val="0"/>
          <w:marRight w:val="0"/>
          <w:marTop w:val="0"/>
          <w:marBottom w:val="0"/>
          <w:divBdr>
            <w:top w:val="none" w:sz="0" w:space="0" w:color="auto"/>
            <w:left w:val="none" w:sz="0" w:space="0" w:color="auto"/>
            <w:bottom w:val="none" w:sz="0" w:space="0" w:color="auto"/>
            <w:right w:val="none" w:sz="0" w:space="0" w:color="auto"/>
          </w:divBdr>
          <w:divsChild>
            <w:div w:id="459804748">
              <w:marLeft w:val="0"/>
              <w:marRight w:val="0"/>
              <w:marTop w:val="0"/>
              <w:marBottom w:val="0"/>
              <w:divBdr>
                <w:top w:val="none" w:sz="0" w:space="0" w:color="auto"/>
                <w:left w:val="none" w:sz="0" w:space="0" w:color="auto"/>
                <w:bottom w:val="none" w:sz="0" w:space="0" w:color="auto"/>
                <w:right w:val="none" w:sz="0" w:space="0" w:color="auto"/>
              </w:divBdr>
              <w:divsChild>
                <w:div w:id="1708023688">
                  <w:marLeft w:val="90"/>
                  <w:marRight w:val="90"/>
                  <w:marTop w:val="0"/>
                  <w:marBottom w:val="0"/>
                  <w:divBdr>
                    <w:top w:val="none" w:sz="0" w:space="0" w:color="auto"/>
                    <w:left w:val="none" w:sz="0" w:space="0" w:color="auto"/>
                    <w:bottom w:val="none" w:sz="0" w:space="0" w:color="auto"/>
                    <w:right w:val="none" w:sz="0" w:space="0" w:color="auto"/>
                  </w:divBdr>
                  <w:divsChild>
                    <w:div w:id="346561627">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715931820">
      <w:bodyDiv w:val="1"/>
      <w:marLeft w:val="0"/>
      <w:marRight w:val="0"/>
      <w:marTop w:val="0"/>
      <w:marBottom w:val="0"/>
      <w:divBdr>
        <w:top w:val="none" w:sz="0" w:space="0" w:color="auto"/>
        <w:left w:val="none" w:sz="0" w:space="0" w:color="auto"/>
        <w:bottom w:val="none" w:sz="0" w:space="0" w:color="auto"/>
        <w:right w:val="none" w:sz="0" w:space="0" w:color="auto"/>
      </w:divBdr>
      <w:divsChild>
        <w:div w:id="709649291">
          <w:marLeft w:val="0"/>
          <w:marRight w:val="0"/>
          <w:marTop w:val="0"/>
          <w:marBottom w:val="0"/>
          <w:divBdr>
            <w:top w:val="none" w:sz="0" w:space="0" w:color="auto"/>
            <w:left w:val="none" w:sz="0" w:space="0" w:color="auto"/>
            <w:bottom w:val="none" w:sz="0" w:space="0" w:color="auto"/>
            <w:right w:val="none" w:sz="0" w:space="0" w:color="auto"/>
          </w:divBdr>
        </w:div>
      </w:divsChild>
    </w:div>
    <w:div w:id="1761948263">
      <w:bodyDiv w:val="1"/>
      <w:marLeft w:val="0"/>
      <w:marRight w:val="0"/>
      <w:marTop w:val="0"/>
      <w:marBottom w:val="0"/>
      <w:divBdr>
        <w:top w:val="none" w:sz="0" w:space="0" w:color="auto"/>
        <w:left w:val="none" w:sz="0" w:space="0" w:color="auto"/>
        <w:bottom w:val="none" w:sz="0" w:space="0" w:color="auto"/>
        <w:right w:val="none" w:sz="0" w:space="0" w:color="auto"/>
      </w:divBdr>
    </w:div>
    <w:div w:id="1834880414">
      <w:bodyDiv w:val="1"/>
      <w:marLeft w:val="0"/>
      <w:marRight w:val="0"/>
      <w:marTop w:val="0"/>
      <w:marBottom w:val="0"/>
      <w:divBdr>
        <w:top w:val="none" w:sz="0" w:space="0" w:color="auto"/>
        <w:left w:val="none" w:sz="0" w:space="0" w:color="auto"/>
        <w:bottom w:val="none" w:sz="0" w:space="0" w:color="auto"/>
        <w:right w:val="none" w:sz="0" w:space="0" w:color="auto"/>
      </w:divBdr>
    </w:div>
    <w:div w:id="1875001552">
      <w:bodyDiv w:val="1"/>
      <w:marLeft w:val="0"/>
      <w:marRight w:val="0"/>
      <w:marTop w:val="0"/>
      <w:marBottom w:val="0"/>
      <w:divBdr>
        <w:top w:val="none" w:sz="0" w:space="0" w:color="auto"/>
        <w:left w:val="none" w:sz="0" w:space="0" w:color="auto"/>
        <w:bottom w:val="none" w:sz="0" w:space="0" w:color="auto"/>
        <w:right w:val="none" w:sz="0" w:space="0" w:color="auto"/>
      </w:divBdr>
    </w:div>
    <w:div w:id="1980112695">
      <w:bodyDiv w:val="1"/>
      <w:marLeft w:val="0"/>
      <w:marRight w:val="0"/>
      <w:marTop w:val="0"/>
      <w:marBottom w:val="0"/>
      <w:divBdr>
        <w:top w:val="none" w:sz="0" w:space="0" w:color="auto"/>
        <w:left w:val="none" w:sz="0" w:space="0" w:color="auto"/>
        <w:bottom w:val="none" w:sz="0" w:space="0" w:color="auto"/>
        <w:right w:val="none" w:sz="0" w:space="0" w:color="auto"/>
      </w:divBdr>
    </w:div>
    <w:div w:id="2054306228">
      <w:bodyDiv w:val="1"/>
      <w:marLeft w:val="0"/>
      <w:marRight w:val="0"/>
      <w:marTop w:val="0"/>
      <w:marBottom w:val="0"/>
      <w:divBdr>
        <w:top w:val="none" w:sz="0" w:space="0" w:color="auto"/>
        <w:left w:val="none" w:sz="0" w:space="0" w:color="auto"/>
        <w:bottom w:val="none" w:sz="0" w:space="0" w:color="auto"/>
        <w:right w:val="none" w:sz="0" w:space="0" w:color="auto"/>
      </w:divBdr>
      <w:divsChild>
        <w:div w:id="413018034">
          <w:marLeft w:val="0"/>
          <w:marRight w:val="0"/>
          <w:marTop w:val="0"/>
          <w:marBottom w:val="0"/>
          <w:divBdr>
            <w:top w:val="none" w:sz="0" w:space="0" w:color="auto"/>
            <w:left w:val="none" w:sz="0" w:space="0" w:color="auto"/>
            <w:bottom w:val="none" w:sz="0" w:space="0" w:color="auto"/>
            <w:right w:val="none" w:sz="0" w:space="0" w:color="auto"/>
          </w:divBdr>
        </w:div>
      </w:divsChild>
    </w:div>
    <w:div w:id="2092584302">
      <w:bodyDiv w:val="1"/>
      <w:marLeft w:val="0"/>
      <w:marRight w:val="0"/>
      <w:marTop w:val="0"/>
      <w:marBottom w:val="0"/>
      <w:divBdr>
        <w:top w:val="none" w:sz="0" w:space="0" w:color="auto"/>
        <w:left w:val="none" w:sz="0" w:space="0" w:color="auto"/>
        <w:bottom w:val="none" w:sz="0" w:space="0" w:color="auto"/>
        <w:right w:val="none" w:sz="0" w:space="0" w:color="auto"/>
      </w:divBdr>
      <w:divsChild>
        <w:div w:id="1582105590">
          <w:marLeft w:val="0"/>
          <w:marRight w:val="0"/>
          <w:marTop w:val="0"/>
          <w:marBottom w:val="0"/>
          <w:divBdr>
            <w:top w:val="none" w:sz="0" w:space="0" w:color="auto"/>
            <w:left w:val="none" w:sz="0" w:space="0" w:color="auto"/>
            <w:bottom w:val="none" w:sz="0" w:space="0" w:color="auto"/>
            <w:right w:val="none" w:sz="0" w:space="0" w:color="auto"/>
          </w:divBdr>
        </w:div>
      </w:divsChild>
    </w:div>
    <w:div w:id="2126654040">
      <w:bodyDiv w:val="1"/>
      <w:marLeft w:val="0"/>
      <w:marRight w:val="0"/>
      <w:marTop w:val="0"/>
      <w:marBottom w:val="0"/>
      <w:divBdr>
        <w:top w:val="none" w:sz="0" w:space="0" w:color="auto"/>
        <w:left w:val="none" w:sz="0" w:space="0" w:color="auto"/>
        <w:bottom w:val="none" w:sz="0" w:space="0" w:color="auto"/>
        <w:right w:val="none" w:sz="0" w:space="0" w:color="auto"/>
      </w:divBdr>
      <w:divsChild>
        <w:div w:id="93768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pi.alipay.com/gateway.do?service=notify_verify&amp;partner=2088002396712354&amp;notify_id=RqPnCoPT3K9%252Fvwbh3I%252BFioE227%252BPfNMl8jwyZqMIiXQWxhOCmQ5MQO%252FWd93rvCB%252BaiG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k\&#22806;&#37096;&#25509;&#21475;&#25991;&#26723;&#27169;&#26495;\&#22806;&#37096;&#25509;&#2147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9C8F0-E885-4BDE-B92C-FFFA43276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外部接口文档模板.dotx</Template>
  <TotalTime>99</TotalTime>
  <Pages>36</Pages>
  <Words>5176</Words>
  <Characters>29508</Characters>
  <Application>Microsoft Office Word</Application>
  <DocSecurity>0</DocSecurity>
  <Lines>245</Lines>
  <Paragraphs>69</Paragraphs>
  <ScaleCrop>false</ScaleCrop>
  <Company>Alipay (China) Network Technology Co., Ltd. All Rights Reserved | Version：1.2</Company>
  <LinksUpToDate>false</LinksUpToDate>
  <CharactersWithSpaces>34615</CharactersWithSpaces>
  <SharedDoc>false</SharedDoc>
  <HLinks>
    <vt:vector size="18" baseType="variant">
      <vt:variant>
        <vt:i4>3801148</vt:i4>
      </vt:variant>
      <vt:variant>
        <vt:i4>384</vt:i4>
      </vt:variant>
      <vt:variant>
        <vt:i4>0</vt:i4>
      </vt:variant>
      <vt:variant>
        <vt:i4>5</vt:i4>
      </vt:variant>
      <vt:variant>
        <vt:lpwstr>http://logging.apache.org/log4j/docs/documentation.html</vt:lpwstr>
      </vt:variant>
      <vt:variant>
        <vt:lpwstr/>
      </vt:variant>
      <vt:variant>
        <vt:i4>4128812</vt:i4>
      </vt:variant>
      <vt:variant>
        <vt:i4>309</vt:i4>
      </vt:variant>
      <vt:variant>
        <vt:i4>0</vt:i4>
      </vt:variant>
      <vt:variant>
        <vt:i4>5</vt:i4>
      </vt:variant>
      <vt:variant>
        <vt:lpwstr>http://gocom.primeton.com/</vt:lpwstr>
      </vt:variant>
      <vt:variant>
        <vt:lpwstr/>
      </vt:variant>
      <vt:variant>
        <vt:i4>4128812</vt:i4>
      </vt:variant>
      <vt:variant>
        <vt:i4>147</vt:i4>
      </vt:variant>
      <vt:variant>
        <vt:i4>0</vt:i4>
      </vt:variant>
      <vt:variant>
        <vt:i4>5</vt:i4>
      </vt:variant>
      <vt:variant>
        <vt:lpwstr>http://gocom.primeton.com/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PAYMENT INTERFACE SDK2.0 STANDARD VERSION</dc:title>
  <dc:creator>Yan Xia</dc:creator>
  <cp:lastModifiedBy>苏幕</cp:lastModifiedBy>
  <cp:revision>21</cp:revision>
  <cp:lastPrinted>2007-04-03T06:10:00Z</cp:lastPrinted>
  <dcterms:created xsi:type="dcterms:W3CDTF">2014-12-08T10:09:00Z</dcterms:created>
  <dcterms:modified xsi:type="dcterms:W3CDTF">2015-01-08T03:45:00Z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编辑者">
    <vt:lpwstr>江陵</vt:lpwstr>
  </property>
</Properties>
</file>